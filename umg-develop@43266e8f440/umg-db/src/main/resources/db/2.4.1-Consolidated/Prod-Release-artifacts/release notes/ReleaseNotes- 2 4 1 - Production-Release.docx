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1D5" w:rsidRPr="006040BA" w:rsidRDefault="000C04BB" w:rsidP="00495089">
      <w:pPr>
        <w:pStyle w:val="ASPSProductName"/>
      </w:pPr>
      <w:r>
        <w:t>Release Notes</w:t>
      </w:r>
    </w:p>
    <w:p w:rsidR="000C04BB" w:rsidRPr="003A1312" w:rsidRDefault="006B0F30" w:rsidP="006B0F30">
      <w:pPr>
        <w:pStyle w:val="OFC-ITProjectName"/>
        <w:rPr>
          <w:rFonts w:ascii="Calibri" w:hAnsi="Calibri"/>
          <w:noProof/>
          <w:snapToGrid/>
          <w:color w:val="003876"/>
          <w:sz w:val="32"/>
          <w:szCs w:val="32"/>
        </w:rPr>
      </w:pPr>
      <w:r>
        <w:rPr>
          <w:rFonts w:ascii="Calibri" w:hAnsi="Calibri"/>
          <w:noProof/>
          <w:snapToGrid/>
          <w:color w:val="003876"/>
          <w:sz w:val="32"/>
          <w:szCs w:val="32"/>
        </w:rPr>
        <w:t>Product Name</w:t>
      </w:r>
      <w:r w:rsidR="00EA51C9">
        <w:rPr>
          <w:rFonts w:ascii="Calibri" w:hAnsi="Calibri"/>
          <w:noProof/>
          <w:snapToGrid/>
          <w:color w:val="003876"/>
          <w:sz w:val="32"/>
          <w:szCs w:val="32"/>
        </w:rPr>
        <w:t xml:space="preserve">: </w:t>
      </w:r>
      <w:r w:rsidR="00061A9B">
        <w:rPr>
          <w:rFonts w:ascii="Calibri" w:hAnsi="Calibri"/>
          <w:noProof/>
          <w:snapToGrid/>
          <w:color w:val="003876"/>
          <w:sz w:val="32"/>
          <w:szCs w:val="32"/>
        </w:rPr>
        <w:t>RealAnalytics</w:t>
      </w:r>
    </w:p>
    <w:p w:rsidR="000C04BB" w:rsidRPr="003A1312" w:rsidRDefault="000C04BB" w:rsidP="006B0F30">
      <w:pPr>
        <w:pStyle w:val="OFC-ITProjectName"/>
        <w:rPr>
          <w:rFonts w:ascii="Calibri" w:hAnsi="Calibri"/>
          <w:noProof/>
          <w:snapToGrid/>
          <w:color w:val="003876"/>
          <w:sz w:val="32"/>
          <w:szCs w:val="32"/>
        </w:rPr>
      </w:pPr>
      <w:r w:rsidRPr="003A1312">
        <w:rPr>
          <w:rFonts w:ascii="Calibri" w:hAnsi="Calibri"/>
          <w:noProof/>
          <w:snapToGrid/>
          <w:color w:val="003876"/>
          <w:sz w:val="32"/>
          <w:szCs w:val="32"/>
        </w:rPr>
        <w:t>Track/Build Number</w:t>
      </w:r>
      <w:r w:rsidR="005D5958">
        <w:rPr>
          <w:rFonts w:ascii="Calibri" w:hAnsi="Calibri"/>
          <w:noProof/>
          <w:snapToGrid/>
          <w:color w:val="003876"/>
          <w:sz w:val="32"/>
          <w:szCs w:val="32"/>
        </w:rPr>
        <w:t>:</w:t>
      </w:r>
      <w:r w:rsidR="001A456B">
        <w:rPr>
          <w:rFonts w:ascii="Calibri" w:hAnsi="Calibri"/>
          <w:noProof/>
          <w:snapToGrid/>
          <w:color w:val="003876"/>
          <w:sz w:val="32"/>
          <w:szCs w:val="32"/>
        </w:rPr>
        <w:t xml:space="preserve"> </w:t>
      </w:r>
      <w:r w:rsidR="005D5958">
        <w:rPr>
          <w:rFonts w:ascii="Calibri" w:hAnsi="Calibri"/>
          <w:noProof/>
          <w:snapToGrid/>
          <w:color w:val="003876"/>
          <w:sz w:val="32"/>
          <w:szCs w:val="32"/>
        </w:rPr>
        <w:t xml:space="preserve">UMG </w:t>
      </w:r>
      <w:r w:rsidR="00F40DB8">
        <w:rPr>
          <w:rFonts w:ascii="Calibri" w:hAnsi="Calibri"/>
          <w:noProof/>
          <w:snapToGrid/>
          <w:color w:val="003876"/>
          <w:sz w:val="32"/>
          <w:szCs w:val="32"/>
        </w:rPr>
        <w:t>2.</w:t>
      </w:r>
      <w:r w:rsidR="00001FE1">
        <w:rPr>
          <w:rFonts w:ascii="Calibri" w:hAnsi="Calibri"/>
          <w:noProof/>
          <w:snapToGrid/>
          <w:color w:val="003876"/>
          <w:sz w:val="32"/>
          <w:szCs w:val="32"/>
        </w:rPr>
        <w:t>4</w:t>
      </w:r>
      <w:r w:rsidR="00284E8D">
        <w:rPr>
          <w:rFonts w:ascii="Calibri" w:hAnsi="Calibri"/>
          <w:noProof/>
          <w:snapToGrid/>
          <w:color w:val="003876"/>
          <w:sz w:val="32"/>
          <w:szCs w:val="32"/>
        </w:rPr>
        <w:t>.1</w:t>
      </w:r>
    </w:p>
    <w:p w:rsidR="000C04BB" w:rsidRPr="006B0F30" w:rsidRDefault="00EA51C9" w:rsidP="006B0F30">
      <w:pPr>
        <w:pStyle w:val="OFC-ITProjectName"/>
        <w:rPr>
          <w:rFonts w:ascii="Calibri" w:hAnsi="Calibri"/>
          <w:noProof/>
          <w:snapToGrid/>
          <w:color w:val="003876"/>
          <w:sz w:val="32"/>
          <w:szCs w:val="32"/>
        </w:rPr>
      </w:pPr>
      <w:r w:rsidRPr="006B0F30">
        <w:rPr>
          <w:rFonts w:ascii="Calibri" w:hAnsi="Calibri"/>
          <w:noProof/>
          <w:snapToGrid/>
          <w:color w:val="003876"/>
          <w:sz w:val="32"/>
          <w:szCs w:val="32"/>
        </w:rPr>
        <w:t xml:space="preserve">Project Type: </w:t>
      </w:r>
      <w:r w:rsidR="006B0F30">
        <w:rPr>
          <w:rFonts w:ascii="Calibri" w:hAnsi="Calibri"/>
          <w:noProof/>
          <w:snapToGrid/>
          <w:color w:val="003876"/>
          <w:sz w:val="32"/>
          <w:szCs w:val="32"/>
        </w:rPr>
        <w:t>Major Change</w:t>
      </w:r>
    </w:p>
    <w:p w:rsidR="0067139A" w:rsidRDefault="0067139A" w:rsidP="0067139A"/>
    <w:p w:rsidR="0067139A" w:rsidRDefault="0067139A" w:rsidP="0067139A"/>
    <w:p w:rsidR="0067139A" w:rsidRDefault="0067139A" w:rsidP="0067139A"/>
    <w:p w:rsidR="0067139A" w:rsidRDefault="0067139A" w:rsidP="0067139A"/>
    <w:p w:rsidR="0067139A" w:rsidRDefault="0067139A" w:rsidP="0067139A"/>
    <w:p w:rsidR="0067139A" w:rsidRDefault="0067139A" w:rsidP="0067139A"/>
    <w:p w:rsidR="0067139A" w:rsidRDefault="0067139A" w:rsidP="0067139A"/>
    <w:p w:rsidR="0067139A" w:rsidRPr="0067139A" w:rsidRDefault="0067139A" w:rsidP="0067139A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67139A" w:rsidRPr="0067139A" w:rsidTr="00BB0F77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139A" w:rsidRPr="0067139A" w:rsidRDefault="0067139A" w:rsidP="006114A2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139A" w:rsidRPr="00B81478" w:rsidRDefault="00793855" w:rsidP="00793855">
            <w:pPr>
              <w:rPr>
                <w:rStyle w:val="ASPSDocClass"/>
              </w:rPr>
            </w:pPr>
            <w:r>
              <w:rPr>
                <w:rStyle w:val="ASPSDocClass"/>
              </w:rPr>
              <w:t>I</w:t>
            </w:r>
            <w:r w:rsidR="0065516E" w:rsidRPr="0065516E">
              <w:rPr>
                <w:rStyle w:val="ASPSDocClass"/>
              </w:rPr>
              <w:t>nternal Use Only</w:t>
            </w:r>
          </w:p>
        </w:tc>
      </w:tr>
      <w:tr w:rsidR="00E62596" w:rsidRPr="0067139A" w:rsidTr="00BB0F77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62596" w:rsidRPr="0067139A" w:rsidRDefault="00E62596" w:rsidP="00C12011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596" w:rsidRPr="00B82768" w:rsidRDefault="00B406B1" w:rsidP="00C12011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67139A" w:rsidRPr="0067139A" w:rsidTr="00BB0F77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139A" w:rsidRPr="0067139A" w:rsidRDefault="0067139A" w:rsidP="00C12011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139A" w:rsidRPr="0067139A" w:rsidRDefault="0067139A" w:rsidP="00C12011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139A" w:rsidRPr="0067139A" w:rsidRDefault="0067139A" w:rsidP="00C12011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67139A" w:rsidRPr="0067139A" w:rsidTr="00BB0F77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39A" w:rsidRPr="006B0F30" w:rsidRDefault="00B406B1" w:rsidP="005C6874">
            <w:pPr>
              <w:pStyle w:val="ASPSDocNum"/>
            </w:pPr>
            <w:r w:rsidRPr="006B0F30">
              <w:t>UMG</w:t>
            </w:r>
            <w:r w:rsidR="00CA15BE" w:rsidRPr="006B0F30">
              <w:t>-</w:t>
            </w:r>
            <w:r w:rsidR="00EA51C9" w:rsidRPr="006B0F30">
              <w:t xml:space="preserve"> </w:t>
            </w:r>
            <w:r w:rsidR="00CA10BD" w:rsidRPr="006B0F30">
              <w:t xml:space="preserve">Release Notes </w:t>
            </w:r>
            <w:r w:rsidR="005C6874" w:rsidRPr="006B0F30">
              <w:t>1.0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39A" w:rsidRPr="006B0F30" w:rsidRDefault="006A2169" w:rsidP="00F90DC5">
            <w:pPr>
              <w:rPr>
                <w:rStyle w:val="ASPSVerNum"/>
              </w:rPr>
            </w:pPr>
            <w:r w:rsidRPr="006B0F30">
              <w:rPr>
                <w:rStyle w:val="ASPSVerNum"/>
              </w:rPr>
              <w:t>1.0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39A" w:rsidRPr="00860754" w:rsidRDefault="00B406B1" w:rsidP="006114A2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67139A" w:rsidRPr="0067139A" w:rsidTr="00BB0F77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139A" w:rsidRPr="0067139A" w:rsidRDefault="00C12011" w:rsidP="006114A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139A" w:rsidRPr="0067139A" w:rsidRDefault="00C12011" w:rsidP="006114A2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139A" w:rsidRPr="0067139A" w:rsidRDefault="0067139A" w:rsidP="006114A2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CA10BD" w:rsidRPr="0067139A" w:rsidTr="00BB0F77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0BD" w:rsidRPr="0067139A" w:rsidRDefault="00B406B1" w:rsidP="00DA5D98">
            <w:pPr>
              <w:rPr>
                <w:rFonts w:cs="Arial"/>
              </w:rPr>
            </w:pPr>
            <w:r>
              <w:rPr>
                <w:rFonts w:cs="Arial"/>
              </w:rPr>
              <w:t>12-03-2014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0BD" w:rsidRPr="0067139A" w:rsidRDefault="006B0F30" w:rsidP="00EE33EF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0BD" w:rsidRPr="0067139A" w:rsidRDefault="005D5958" w:rsidP="00EE33EF">
            <w:pPr>
              <w:rPr>
                <w:rFonts w:cs="Arial"/>
              </w:rPr>
            </w:pPr>
            <w:r>
              <w:rPr>
                <w:rFonts w:cs="Arial"/>
              </w:rPr>
              <w:t>12-11</w:t>
            </w:r>
            <w:r w:rsidR="00B406B1">
              <w:rPr>
                <w:rFonts w:cs="Arial"/>
              </w:rPr>
              <w:t>-2014</w:t>
            </w:r>
          </w:p>
        </w:tc>
      </w:tr>
      <w:tr w:rsidR="00CA10BD" w:rsidRPr="0067139A" w:rsidTr="00BB0F77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A10BD" w:rsidRPr="0067139A" w:rsidRDefault="00CA10BD" w:rsidP="00C12011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A10BD" w:rsidRPr="0067139A" w:rsidRDefault="00CA10BD" w:rsidP="00C12011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A10BD" w:rsidRPr="0067139A" w:rsidRDefault="00CA10BD" w:rsidP="00C12011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CA10BD" w:rsidRPr="0067139A" w:rsidTr="00BB0F77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0BD" w:rsidRPr="0067139A" w:rsidRDefault="005D5958" w:rsidP="006114A2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0BD" w:rsidRPr="0067139A" w:rsidRDefault="00B406B1" w:rsidP="006114A2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0BD" w:rsidRPr="006B0F30" w:rsidRDefault="006B0F30" w:rsidP="00896960">
            <w:pPr>
              <w:rPr>
                <w:rFonts w:cs="Arial"/>
              </w:rPr>
            </w:pPr>
            <w:r>
              <w:rPr>
                <w:rStyle w:val="ASPSDocOwner"/>
              </w:rPr>
              <w:t>Wasanti Peethambaram</w:t>
            </w:r>
          </w:p>
        </w:tc>
      </w:tr>
    </w:tbl>
    <w:p w:rsidR="00BA01D5" w:rsidRPr="0067139A" w:rsidRDefault="00BA01D5" w:rsidP="0067139A"/>
    <w:p w:rsidR="00B141D6" w:rsidRPr="00D764A4" w:rsidRDefault="00B141D6" w:rsidP="00B141D6">
      <w:pPr>
        <w:pStyle w:val="ASPSCopyright"/>
        <w:rPr>
          <w:sz w:val="24"/>
          <w:szCs w:val="24"/>
        </w:rPr>
      </w:pPr>
    </w:p>
    <w:p w:rsidR="00BA01D5" w:rsidRPr="00DD6875" w:rsidRDefault="00BA01D5">
      <w:pPr>
        <w:pStyle w:val="ASPSTOC"/>
        <w:rPr>
          <w:sz w:val="32"/>
          <w:szCs w:val="32"/>
        </w:rPr>
      </w:pPr>
      <w:bookmarkStart w:id="0" w:name="_Toc30328949"/>
      <w:bookmarkStart w:id="1" w:name="_Toc30329002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678A7" w:rsidRDefault="00E678A7" w:rsidP="00CF45A5">
          <w:pPr>
            <w:pStyle w:val="TOCHeading"/>
          </w:pPr>
          <w:r>
            <w:t>Contents</w:t>
          </w:r>
        </w:p>
        <w:p w:rsidR="0031161C" w:rsidRDefault="00E678A7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18004643" w:history="1">
            <w:r w:rsidR="0031161C" w:rsidRPr="00985840">
              <w:rPr>
                <w:rStyle w:val="Hyperlink"/>
                <w:noProof/>
              </w:rPr>
              <w:t>1.</w:t>
            </w:r>
            <w:r w:rsidR="003116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161C" w:rsidRPr="00985840">
              <w:rPr>
                <w:rStyle w:val="Hyperlink"/>
                <w:noProof/>
              </w:rPr>
              <w:t>Summary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_Toc418004643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3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31161C" w:rsidRDefault="00E0250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18004644" w:history="1">
            <w:r w:rsidR="0031161C" w:rsidRPr="00985840">
              <w:rPr>
                <w:rStyle w:val="Hyperlink"/>
                <w:noProof/>
              </w:rPr>
              <w:t>1.1</w:t>
            </w:r>
            <w:r w:rsidR="003116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161C" w:rsidRPr="00985840">
              <w:rPr>
                <w:rStyle w:val="Hyperlink"/>
                <w:noProof/>
              </w:rPr>
              <w:t>Description of the change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_Toc418004644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3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31161C" w:rsidRDefault="00E0250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18004645" w:history="1">
            <w:r w:rsidR="0031161C" w:rsidRPr="00985840">
              <w:rPr>
                <w:rStyle w:val="Hyperlink"/>
                <w:noProof/>
              </w:rPr>
              <w:t>1.2</w:t>
            </w:r>
            <w:r w:rsidR="003116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161C" w:rsidRPr="00985840">
              <w:rPr>
                <w:rStyle w:val="Hyperlink"/>
                <w:noProof/>
              </w:rPr>
              <w:t>Release Management Approvals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_Toc418004645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4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31161C" w:rsidRDefault="00E0250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18004646" w:history="1">
            <w:r w:rsidR="0031161C" w:rsidRPr="00985840">
              <w:rPr>
                <w:rStyle w:val="Hyperlink"/>
                <w:noProof/>
              </w:rPr>
              <w:t>1.3</w:t>
            </w:r>
            <w:r w:rsidR="003116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161C" w:rsidRPr="00985840">
              <w:rPr>
                <w:rStyle w:val="Hyperlink"/>
                <w:noProof/>
              </w:rPr>
              <w:t>Environment Information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_Toc418004646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4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31161C" w:rsidRDefault="00E0250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18004647" w:history="1">
            <w:r w:rsidR="0031161C" w:rsidRPr="00985840">
              <w:rPr>
                <w:rStyle w:val="Hyperlink"/>
                <w:noProof/>
              </w:rPr>
              <w:t>1.4</w:t>
            </w:r>
            <w:r w:rsidR="003116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161C" w:rsidRPr="00985840">
              <w:rPr>
                <w:rStyle w:val="Hyperlink"/>
                <w:noProof/>
              </w:rPr>
              <w:t>Data Fix Information (Tenant On boarding)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_Toc418004647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5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31161C" w:rsidRDefault="00E0250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18004648" w:history="1">
            <w:r w:rsidR="0031161C" w:rsidRPr="00985840">
              <w:rPr>
                <w:rStyle w:val="Hyperlink"/>
                <w:noProof/>
              </w:rPr>
              <w:t>1.5</w:t>
            </w:r>
            <w:r w:rsidR="003116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161C" w:rsidRPr="00985840">
              <w:rPr>
                <w:rStyle w:val="Hyperlink"/>
                <w:noProof/>
              </w:rPr>
              <w:t>Syndicate Data Information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_Toc418004648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5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31161C" w:rsidRDefault="00E0250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18004649" w:history="1">
            <w:r w:rsidR="0031161C" w:rsidRPr="00985840">
              <w:rPr>
                <w:rStyle w:val="Hyperlink"/>
                <w:noProof/>
              </w:rPr>
              <w:t>1.6</w:t>
            </w:r>
            <w:r w:rsidR="003116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161C" w:rsidRPr="00985840">
              <w:rPr>
                <w:rStyle w:val="Hyperlink"/>
                <w:noProof/>
              </w:rPr>
              <w:t>Model Fix Information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_Toc418004649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5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31161C" w:rsidRDefault="00E0250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18004650" w:history="1">
            <w:r w:rsidR="0031161C" w:rsidRPr="00985840">
              <w:rPr>
                <w:rStyle w:val="Hyperlink"/>
                <w:noProof/>
              </w:rPr>
              <w:t>2.</w:t>
            </w:r>
            <w:r w:rsidR="003116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161C" w:rsidRPr="00985840">
              <w:rPr>
                <w:rStyle w:val="Hyperlink"/>
                <w:noProof/>
              </w:rPr>
              <w:t>Implementation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_Toc418004650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6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31161C" w:rsidRDefault="00E0250F">
          <w:pPr>
            <w:pStyle w:val="TOC2"/>
            <w:tabs>
              <w:tab w:val="right" w:pos="863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18004651" w:history="1">
            <w:r w:rsidR="0031161C" w:rsidRPr="00985840">
              <w:rPr>
                <w:rStyle w:val="Hyperlink"/>
                <w:noProof/>
              </w:rPr>
              <w:t>Checklist for Syndicate Data and Model Deployment Test Results from UAT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_Toc418004651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6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31161C" w:rsidRDefault="00E0250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18004652" w:history="1">
            <w:r w:rsidR="0031161C" w:rsidRPr="00985840">
              <w:rPr>
                <w:rStyle w:val="Hyperlink"/>
                <w:noProof/>
              </w:rPr>
              <w:t>2.1</w:t>
            </w:r>
            <w:r w:rsidR="003116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161C" w:rsidRPr="00985840">
              <w:rPr>
                <w:rStyle w:val="Hyperlink"/>
                <w:noProof/>
              </w:rPr>
              <w:t>Pre-Implementation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_Toc418004652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6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31161C" w:rsidRDefault="00E0250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18004653" w:history="1">
            <w:r w:rsidR="0031161C" w:rsidRPr="00985840">
              <w:rPr>
                <w:rStyle w:val="Hyperlink"/>
                <w:noProof/>
              </w:rPr>
              <w:t>2.2</w:t>
            </w:r>
            <w:r w:rsidR="003116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161C" w:rsidRPr="00985840">
              <w:rPr>
                <w:rStyle w:val="Hyperlink"/>
                <w:noProof/>
              </w:rPr>
              <w:t>Implementation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_Toc418004653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7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31161C" w:rsidRDefault="00E0250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18004654" w:history="1">
            <w:r w:rsidR="0031161C" w:rsidRPr="00985840">
              <w:rPr>
                <w:rStyle w:val="Hyperlink"/>
                <w:noProof/>
              </w:rPr>
              <w:t>2.3</w:t>
            </w:r>
            <w:r w:rsidR="003116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161C" w:rsidRPr="00985840">
              <w:rPr>
                <w:rStyle w:val="Hyperlink"/>
                <w:noProof/>
              </w:rPr>
              <w:t>Post-Implementation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_Toc418004654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7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31161C" w:rsidRDefault="00E0250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18004655" w:history="1">
            <w:r w:rsidR="0031161C" w:rsidRPr="00985840">
              <w:rPr>
                <w:rStyle w:val="Hyperlink"/>
                <w:noProof/>
              </w:rPr>
              <w:t>3</w:t>
            </w:r>
            <w:r w:rsidR="003116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161C" w:rsidRPr="00985840">
              <w:rPr>
                <w:rStyle w:val="Hyperlink"/>
                <w:noProof/>
              </w:rPr>
              <w:t>Rollback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_Toc418004655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8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31161C" w:rsidRDefault="00E0250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18004656" w:history="1">
            <w:r w:rsidR="0031161C" w:rsidRPr="00985840">
              <w:rPr>
                <w:rStyle w:val="Hyperlink"/>
                <w:noProof/>
              </w:rPr>
              <w:t>4</w:t>
            </w:r>
            <w:r w:rsidR="003116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161C" w:rsidRPr="00985840">
              <w:rPr>
                <w:rStyle w:val="Hyperlink"/>
                <w:noProof/>
              </w:rPr>
              <w:t>Release Implementation Team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_Toc418004656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8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31161C" w:rsidRDefault="00E0250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18004657" w:history="1">
            <w:r w:rsidR="0031161C" w:rsidRPr="00985840">
              <w:rPr>
                <w:rStyle w:val="Hyperlink"/>
                <w:noProof/>
              </w:rPr>
              <w:t>5</w:t>
            </w:r>
            <w:r w:rsidR="0031161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1161C" w:rsidRPr="00985840">
              <w:rPr>
                <w:rStyle w:val="Hyperlink"/>
                <w:noProof/>
              </w:rPr>
              <w:t>Notification</w:t>
            </w:r>
            <w:r w:rsidR="0031161C">
              <w:rPr>
                <w:noProof/>
                <w:webHidden/>
              </w:rPr>
              <w:tab/>
            </w:r>
            <w:r w:rsidR="0031161C">
              <w:rPr>
                <w:noProof/>
                <w:webHidden/>
              </w:rPr>
              <w:fldChar w:fldCharType="begin"/>
            </w:r>
            <w:r w:rsidR="0031161C">
              <w:rPr>
                <w:noProof/>
                <w:webHidden/>
              </w:rPr>
              <w:instrText xml:space="preserve"> PAGEREF _Toc418004657 \h </w:instrText>
            </w:r>
            <w:r w:rsidR="0031161C">
              <w:rPr>
                <w:noProof/>
                <w:webHidden/>
              </w:rPr>
            </w:r>
            <w:r w:rsidR="0031161C">
              <w:rPr>
                <w:noProof/>
                <w:webHidden/>
              </w:rPr>
              <w:fldChar w:fldCharType="separate"/>
            </w:r>
            <w:r w:rsidR="0031161C">
              <w:rPr>
                <w:noProof/>
                <w:webHidden/>
              </w:rPr>
              <w:t>9</w:t>
            </w:r>
            <w:r w:rsidR="0031161C">
              <w:rPr>
                <w:noProof/>
                <w:webHidden/>
              </w:rPr>
              <w:fldChar w:fldCharType="end"/>
            </w:r>
          </w:hyperlink>
        </w:p>
        <w:p w:rsidR="00E678A7" w:rsidRDefault="00E678A7">
          <w:r>
            <w:rPr>
              <w:rFonts w:asciiTheme="majorHAnsi" w:hAnsiTheme="majorHAnsi"/>
              <w:b/>
              <w:bCs/>
              <w:caps/>
            </w:rPr>
            <w:fldChar w:fldCharType="end"/>
          </w:r>
        </w:p>
      </w:sdtContent>
    </w:sdt>
    <w:p w:rsidR="00E678A7" w:rsidRDefault="00E678A7"/>
    <w:p w:rsidR="00612919" w:rsidRPr="00153E58" w:rsidRDefault="00BA01D5" w:rsidP="005C6874">
      <w:pPr>
        <w:ind w:firstLine="720"/>
        <w:jc w:val="both"/>
        <w:rPr>
          <w:rFonts w:asciiTheme="minorHAnsi" w:hAnsiTheme="minorHAnsi"/>
          <w:b/>
          <w:color w:val="FF0000"/>
        </w:rPr>
      </w:pPr>
      <w:r w:rsidRPr="000B0782">
        <w:br w:type="page"/>
      </w:r>
      <w:bookmarkEnd w:id="0"/>
      <w:bookmarkEnd w:id="1"/>
      <w:r w:rsidR="00612919" w:rsidRPr="00153E58"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612919" w:rsidRDefault="00612919" w:rsidP="00612919">
      <w:pPr>
        <w:jc w:val="both"/>
        <w:rPr>
          <w:rFonts w:asciiTheme="minorHAnsi" w:hAnsiTheme="minorHAnsi"/>
          <w:b/>
        </w:rPr>
      </w:pPr>
    </w:p>
    <w:p w:rsidR="00612919" w:rsidRPr="00153E58" w:rsidRDefault="00612919" w:rsidP="002A7786">
      <w:pPr>
        <w:pStyle w:val="Heading1"/>
        <w:numPr>
          <w:ilvl w:val="0"/>
          <w:numId w:val="13"/>
        </w:numPr>
      </w:pPr>
      <w:bookmarkStart w:id="2" w:name="_Toc169347906"/>
      <w:bookmarkStart w:id="3" w:name="_Toc282625041"/>
      <w:bookmarkStart w:id="4" w:name="_Toc418004643"/>
      <w:r w:rsidRPr="00153E58">
        <w:t>Summary</w:t>
      </w:r>
      <w:bookmarkEnd w:id="2"/>
      <w:bookmarkEnd w:id="3"/>
      <w:bookmarkEnd w:id="4"/>
    </w:p>
    <w:p w:rsidR="00EA51C9" w:rsidRPr="00153E58" w:rsidRDefault="00EA51C9" w:rsidP="00612919">
      <w:pPr>
        <w:jc w:val="both"/>
        <w:rPr>
          <w:rFonts w:asciiTheme="minorHAnsi" w:hAnsiTheme="minorHAnsi"/>
          <w:b/>
        </w:rPr>
      </w:pPr>
      <w:r w:rsidRPr="00153E58">
        <w:rPr>
          <w:rFonts w:asciiTheme="minorHAnsi" w:hAnsiTheme="minorHAnsi"/>
          <w:b/>
        </w:rPr>
        <w:t xml:space="preserve">  </w:t>
      </w:r>
    </w:p>
    <w:p w:rsidR="00030D2F" w:rsidRPr="001A456B" w:rsidRDefault="001A456B" w:rsidP="001A456B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</w:t>
      </w:r>
      <w:r w:rsidR="007E3FC0">
        <w:rPr>
          <w:rFonts w:asciiTheme="minorHAnsi" w:hAnsiTheme="minorHAnsi"/>
          <w:sz w:val="20"/>
          <w:szCs w:val="20"/>
        </w:rPr>
        <w:t>te is being prepared to move 2.4.1</w:t>
      </w:r>
      <w:r>
        <w:rPr>
          <w:rFonts w:asciiTheme="minorHAnsi" w:hAnsiTheme="minorHAnsi"/>
          <w:sz w:val="20"/>
          <w:szCs w:val="20"/>
        </w:rPr>
        <w:t xml:space="preserve"> into </w:t>
      </w:r>
      <w:r w:rsidR="00E71E58">
        <w:rPr>
          <w:rFonts w:asciiTheme="minorHAnsi" w:hAnsiTheme="minorHAnsi"/>
          <w:sz w:val="20"/>
          <w:szCs w:val="20"/>
        </w:rPr>
        <w:t>PROD</w:t>
      </w:r>
      <w:r>
        <w:rPr>
          <w:rFonts w:asciiTheme="minorHAnsi" w:hAnsiTheme="minorHAnsi"/>
          <w:sz w:val="20"/>
          <w:szCs w:val="20"/>
        </w:rPr>
        <w:t xml:space="preserve"> environment, as a precursor to moving to production environment.</w:t>
      </w:r>
    </w:p>
    <w:p w:rsidR="00612919" w:rsidRPr="00153E58" w:rsidRDefault="00612919" w:rsidP="00612919">
      <w:pPr>
        <w:jc w:val="both"/>
        <w:rPr>
          <w:rFonts w:asciiTheme="minorHAnsi" w:hAnsiTheme="minorHAnsi"/>
          <w:b/>
        </w:rPr>
      </w:pPr>
    </w:p>
    <w:p w:rsidR="00612919" w:rsidRDefault="00612919" w:rsidP="00CF45A5">
      <w:pPr>
        <w:pStyle w:val="Heading1"/>
        <w:numPr>
          <w:ilvl w:val="1"/>
          <w:numId w:val="12"/>
        </w:numPr>
      </w:pPr>
      <w:bookmarkStart w:id="5" w:name="_Toc169347907"/>
      <w:bookmarkStart w:id="6" w:name="_Toc282625042"/>
      <w:bookmarkStart w:id="7" w:name="_Toc418004644"/>
      <w:r w:rsidRPr="00153E58">
        <w:t>Description of the change</w:t>
      </w:r>
      <w:bookmarkEnd w:id="5"/>
      <w:bookmarkEnd w:id="6"/>
      <w:bookmarkEnd w:id="7"/>
    </w:p>
    <w:p w:rsidR="00A459E5" w:rsidRDefault="00A459E5" w:rsidP="00CF45A5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 w:rsidRPr="00153E58">
        <w:rPr>
          <w:rFonts w:asciiTheme="minorHAnsi" w:hAnsiTheme="minorHAnsi"/>
          <w:sz w:val="20"/>
          <w:szCs w:val="20"/>
        </w:rPr>
        <w:t xml:space="preserve">Please provide </w:t>
      </w:r>
      <w:r w:rsidR="00153E58">
        <w:rPr>
          <w:rFonts w:asciiTheme="minorHAnsi" w:hAnsiTheme="minorHAnsi"/>
          <w:sz w:val="20"/>
          <w:szCs w:val="20"/>
        </w:rPr>
        <w:t>following details.</w:t>
      </w:r>
    </w:p>
    <w:p w:rsidR="0001352F" w:rsidRDefault="0001352F" w:rsidP="00CF45A5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01352F" w:rsidRDefault="0001352F" w:rsidP="0001352F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Business </w:t>
      </w:r>
      <w:r w:rsidR="007E3FC0">
        <w:rPr>
          <w:rFonts w:asciiTheme="minorHAnsi" w:hAnsiTheme="minorHAnsi"/>
          <w:sz w:val="20"/>
          <w:szCs w:val="20"/>
        </w:rPr>
        <w:t>features released as part of 2.4.1</w:t>
      </w:r>
    </w:p>
    <w:p w:rsidR="0001352F" w:rsidRDefault="0001352F" w:rsidP="0001352F">
      <w:pPr>
        <w:rPr>
          <w:b/>
          <w:bCs/>
          <w:color w:val="1F497D"/>
        </w:rPr>
      </w:pPr>
    </w:p>
    <w:tbl>
      <w:tblPr>
        <w:tblW w:w="10111" w:type="dxa"/>
        <w:tblInd w:w="-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5550"/>
        <w:gridCol w:w="2970"/>
      </w:tblGrid>
      <w:tr w:rsidR="007E3FC0" w:rsidTr="007E3FC0">
        <w:trPr>
          <w:trHeight w:val="315"/>
        </w:trPr>
        <w:tc>
          <w:tcPr>
            <w:tcW w:w="15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Category</w:t>
            </w:r>
          </w:p>
        </w:tc>
        <w:tc>
          <w:tcPr>
            <w:tcW w:w="5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Features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Jira Ids</w:t>
            </w:r>
          </w:p>
        </w:tc>
      </w:tr>
      <w:tr w:rsidR="007E3FC0" w:rsidTr="007E3FC0">
        <w:trPr>
          <w:trHeight w:val="1260"/>
        </w:trPr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Improved Publishing Process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 xml:space="preserve">Streamlined publishing process. Improved TID copy functionality and standardized date-time representation </w:t>
            </w:r>
            <w:r>
              <w:rPr>
                <w:color w:val="000000"/>
              </w:rPr>
              <w:br/>
              <w:t>Provide Excel I/O definition capability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UMG-3111,UMG-3058,UMG-2843,UMG-2673,UMG-3520, UMG-3422, UMG-3336, UMG-3337, UMG-3334, UMG-3332</w:t>
            </w:r>
          </w:p>
        </w:tc>
      </w:tr>
      <w:tr w:rsidR="007E3FC0" w:rsidTr="007E3FC0">
        <w:trPr>
          <w:trHeight w:val="630"/>
        </w:trPr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Enhance Runtime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Prioritization of tenant input over Syndicate data  input, dropping null fields from model input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UMG-3140,UMG-3147</w:t>
            </w:r>
          </w:p>
        </w:tc>
      </w:tr>
      <w:tr w:rsidR="007E3FC0" w:rsidTr="007E3FC0">
        <w:trPr>
          <w:trHeight w:val="630"/>
        </w:trPr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Improve Supportability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Model Statistics and resolved test-bed issue around array of strings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UMG-3128,UMG-2721</w:t>
            </w:r>
          </w:p>
        </w:tc>
      </w:tr>
      <w:tr w:rsidR="007E3FC0" w:rsidTr="007E3FC0">
        <w:trPr>
          <w:trHeight w:val="1260"/>
        </w:trPr>
        <w:tc>
          <w:tcPr>
            <w:tcW w:w="1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New portal for viewing transactions and reports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Portal to view transactions, download transaction report, view transaction data in JSON and key-value pair format, and download the same.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FC0" w:rsidRDefault="007E3FC0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UMG-3228,UMG-3050,UMG-3045,UMG-3037,UMG-2924,UMG-2834,UMG-2833,UMG-2832,UMG-2831,UMG-2320,UMG-2847</w:t>
            </w:r>
          </w:p>
        </w:tc>
      </w:tr>
    </w:tbl>
    <w:p w:rsidR="0001352F" w:rsidRDefault="0001352F" w:rsidP="0001352F">
      <w:pPr>
        <w:rPr>
          <w:rFonts w:eastAsiaTheme="minorHAnsi"/>
          <w:color w:val="1F497D"/>
          <w:sz w:val="22"/>
          <w:szCs w:val="22"/>
        </w:rPr>
      </w:pPr>
    </w:p>
    <w:p w:rsidR="0001352F" w:rsidRDefault="0001352F" w:rsidP="0001352F">
      <w:pPr>
        <w:rPr>
          <w:rFonts w:eastAsiaTheme="minorHAnsi"/>
          <w:color w:val="1F497D"/>
          <w:sz w:val="22"/>
          <w:szCs w:val="22"/>
        </w:rPr>
      </w:pPr>
      <w:r>
        <w:rPr>
          <w:rFonts w:eastAsiaTheme="minorHAnsi"/>
          <w:color w:val="1F497D"/>
          <w:sz w:val="22"/>
          <w:szCs w:val="22"/>
        </w:rPr>
        <w:t>Technical</w:t>
      </w:r>
      <w:r w:rsidR="007E3FC0">
        <w:rPr>
          <w:rFonts w:eastAsiaTheme="minorHAnsi"/>
          <w:color w:val="1F497D"/>
          <w:sz w:val="22"/>
          <w:szCs w:val="22"/>
        </w:rPr>
        <w:t xml:space="preserve"> Stories released as part of 2.4.1</w:t>
      </w:r>
    </w:p>
    <w:p w:rsidR="0001352F" w:rsidRDefault="0001352F" w:rsidP="0001352F">
      <w:pPr>
        <w:rPr>
          <w:rFonts w:eastAsiaTheme="minorHAnsi"/>
          <w:color w:val="1F497D"/>
          <w:sz w:val="22"/>
          <w:szCs w:val="22"/>
        </w:rPr>
      </w:pPr>
    </w:p>
    <w:tbl>
      <w:tblPr>
        <w:tblW w:w="8925" w:type="dxa"/>
        <w:tblInd w:w="93" w:type="dxa"/>
        <w:tblLook w:val="04A0" w:firstRow="1" w:lastRow="0" w:firstColumn="1" w:lastColumn="0" w:noHBand="0" w:noVBand="1"/>
      </w:tblPr>
      <w:tblGrid>
        <w:gridCol w:w="1200"/>
        <w:gridCol w:w="7725"/>
      </w:tblGrid>
      <w:tr w:rsidR="0001352F" w:rsidRPr="0001352F" w:rsidTr="0001352F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352F" w:rsidRPr="0001352F" w:rsidRDefault="0001352F" w:rsidP="0001352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1352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JIRA ID</w:t>
            </w:r>
          </w:p>
        </w:tc>
        <w:tc>
          <w:tcPr>
            <w:tcW w:w="77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352F" w:rsidRPr="0001352F" w:rsidRDefault="0001352F" w:rsidP="0001352F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01352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Summary</w:t>
            </w:r>
          </w:p>
        </w:tc>
      </w:tr>
      <w:tr w:rsidR="0001352F" w:rsidRPr="0001352F" w:rsidTr="0001352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1352F" w:rsidRPr="0001352F" w:rsidRDefault="0001352F" w:rsidP="0001352F">
            <w:pPr>
              <w:rPr>
                <w:color w:val="000000"/>
                <w:sz w:val="22"/>
                <w:szCs w:val="22"/>
              </w:rPr>
            </w:pPr>
            <w:r w:rsidRPr="0001352F">
              <w:rPr>
                <w:color w:val="000000"/>
                <w:sz w:val="22"/>
                <w:szCs w:val="22"/>
              </w:rPr>
              <w:t>UMG-2403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352F" w:rsidRPr="0001352F" w:rsidRDefault="0001352F" w:rsidP="0001352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>Utility to move existing blobs to MongoDB</w:t>
            </w:r>
          </w:p>
        </w:tc>
      </w:tr>
      <w:tr w:rsidR="0001352F" w:rsidRPr="0001352F" w:rsidTr="0001352F">
        <w:trPr>
          <w:trHeight w:val="564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1352F" w:rsidRPr="0001352F" w:rsidRDefault="0001352F" w:rsidP="0001352F">
            <w:pPr>
              <w:rPr>
                <w:color w:val="000000"/>
                <w:sz w:val="22"/>
                <w:szCs w:val="22"/>
              </w:rPr>
            </w:pPr>
            <w:r w:rsidRPr="0001352F">
              <w:rPr>
                <w:color w:val="000000"/>
                <w:sz w:val="22"/>
                <w:szCs w:val="22"/>
              </w:rPr>
              <w:t>UMG-2706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352F" w:rsidRPr="0001352F" w:rsidRDefault="0001352F" w:rsidP="0001352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 xml:space="preserve">User Interface and supporting controller layer </w:t>
            </w:r>
            <w:proofErr w:type="spellStart"/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>developement</w:t>
            </w:r>
            <w:proofErr w:type="spellEnd"/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01352F" w:rsidRPr="0001352F" w:rsidTr="0001352F">
        <w:trPr>
          <w:trHeight w:val="564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1352F" w:rsidRPr="0001352F" w:rsidRDefault="0001352F" w:rsidP="0001352F">
            <w:pPr>
              <w:rPr>
                <w:color w:val="000000"/>
                <w:sz w:val="22"/>
                <w:szCs w:val="22"/>
              </w:rPr>
            </w:pPr>
            <w:r w:rsidRPr="0001352F">
              <w:rPr>
                <w:color w:val="000000"/>
                <w:sz w:val="22"/>
                <w:szCs w:val="22"/>
              </w:rPr>
              <w:t>UMG-2707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352F" w:rsidRPr="0001352F" w:rsidRDefault="0001352F" w:rsidP="0001352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>Build a central piece (Orchestrator) for guiding the streamline creation of model.</w:t>
            </w:r>
          </w:p>
        </w:tc>
      </w:tr>
      <w:tr w:rsidR="0001352F" w:rsidRPr="0001352F" w:rsidTr="0001352F">
        <w:trPr>
          <w:trHeight w:val="564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1352F" w:rsidRPr="0001352F" w:rsidRDefault="0001352F" w:rsidP="0001352F">
            <w:pPr>
              <w:rPr>
                <w:color w:val="000000"/>
                <w:sz w:val="22"/>
                <w:szCs w:val="22"/>
              </w:rPr>
            </w:pPr>
            <w:r w:rsidRPr="0001352F">
              <w:rPr>
                <w:color w:val="000000"/>
                <w:sz w:val="22"/>
                <w:szCs w:val="22"/>
              </w:rPr>
              <w:t>UMG-2708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352F" w:rsidRPr="0001352F" w:rsidRDefault="0001352F" w:rsidP="0001352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>Create a Rollback system for clearing failed/unwanted models</w:t>
            </w:r>
          </w:p>
        </w:tc>
      </w:tr>
      <w:tr w:rsidR="0001352F" w:rsidRPr="0001352F" w:rsidTr="0001352F">
        <w:trPr>
          <w:trHeight w:val="564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1352F" w:rsidRPr="0001352F" w:rsidRDefault="0001352F" w:rsidP="0001352F">
            <w:pPr>
              <w:rPr>
                <w:color w:val="000000"/>
                <w:sz w:val="22"/>
                <w:szCs w:val="22"/>
              </w:rPr>
            </w:pPr>
            <w:r w:rsidRPr="0001352F">
              <w:rPr>
                <w:color w:val="000000"/>
                <w:sz w:val="22"/>
                <w:szCs w:val="22"/>
              </w:rPr>
              <w:lastRenderedPageBreak/>
              <w:t>UMG-2709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352F" w:rsidRPr="0001352F" w:rsidRDefault="0001352F" w:rsidP="0001352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 xml:space="preserve">Create </w:t>
            </w:r>
            <w:proofErr w:type="spellStart"/>
            <w:proofErr w:type="gramStart"/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spellEnd"/>
            <w:proofErr w:type="gramEnd"/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 xml:space="preserve"> error management utility which reacts on the errors registered.</w:t>
            </w:r>
          </w:p>
        </w:tc>
      </w:tr>
      <w:tr w:rsidR="0001352F" w:rsidRPr="0001352F" w:rsidTr="0001352F">
        <w:trPr>
          <w:trHeight w:val="564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1352F" w:rsidRPr="0001352F" w:rsidRDefault="0001352F" w:rsidP="0001352F">
            <w:pPr>
              <w:rPr>
                <w:color w:val="000000"/>
                <w:sz w:val="22"/>
                <w:szCs w:val="22"/>
              </w:rPr>
            </w:pPr>
            <w:r w:rsidRPr="0001352F">
              <w:rPr>
                <w:color w:val="000000"/>
                <w:sz w:val="22"/>
                <w:szCs w:val="22"/>
              </w:rPr>
              <w:t>UMG-2718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352F" w:rsidRPr="0001352F" w:rsidRDefault="0001352F" w:rsidP="0001352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>Database Authentication for UMG-ADMIN Login</w:t>
            </w:r>
          </w:p>
        </w:tc>
      </w:tr>
      <w:tr w:rsidR="0001352F" w:rsidRPr="0001352F" w:rsidTr="0001352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1352F" w:rsidRPr="0001352F" w:rsidRDefault="0001352F" w:rsidP="0001352F">
            <w:pPr>
              <w:rPr>
                <w:color w:val="000000"/>
                <w:sz w:val="22"/>
                <w:szCs w:val="22"/>
              </w:rPr>
            </w:pPr>
            <w:r w:rsidRPr="0001352F">
              <w:rPr>
                <w:color w:val="000000"/>
                <w:sz w:val="22"/>
                <w:szCs w:val="22"/>
              </w:rPr>
              <w:t>UMG-2911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352F" w:rsidRPr="0001352F" w:rsidRDefault="0001352F" w:rsidP="0001352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>Memory Usage on Modelet Server</w:t>
            </w:r>
          </w:p>
        </w:tc>
      </w:tr>
      <w:tr w:rsidR="0001352F" w:rsidRPr="0001352F" w:rsidTr="0001352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1352F" w:rsidRPr="0001352F" w:rsidRDefault="0001352F" w:rsidP="0001352F">
            <w:pPr>
              <w:rPr>
                <w:color w:val="000000"/>
                <w:sz w:val="22"/>
                <w:szCs w:val="22"/>
              </w:rPr>
            </w:pPr>
            <w:r w:rsidRPr="0001352F">
              <w:rPr>
                <w:color w:val="000000"/>
                <w:sz w:val="22"/>
                <w:szCs w:val="22"/>
              </w:rPr>
              <w:t>UMG-2926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352F" w:rsidRPr="0001352F" w:rsidRDefault="0001352F" w:rsidP="0001352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>NFS Server - Failover</w:t>
            </w:r>
          </w:p>
        </w:tc>
      </w:tr>
      <w:tr w:rsidR="0001352F" w:rsidRPr="0001352F" w:rsidTr="0001352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1352F" w:rsidRPr="0001352F" w:rsidRDefault="0001352F" w:rsidP="0001352F">
            <w:pPr>
              <w:rPr>
                <w:color w:val="000000"/>
                <w:sz w:val="22"/>
                <w:szCs w:val="22"/>
              </w:rPr>
            </w:pPr>
            <w:r w:rsidRPr="0001352F">
              <w:rPr>
                <w:color w:val="000000"/>
                <w:sz w:val="22"/>
                <w:szCs w:val="22"/>
              </w:rPr>
              <w:t>UMG-2928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352F" w:rsidRPr="0001352F" w:rsidRDefault="0001352F" w:rsidP="0001352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>Modelet Server - Failover</w:t>
            </w:r>
          </w:p>
        </w:tc>
      </w:tr>
      <w:tr w:rsidR="0001352F" w:rsidRPr="0001352F" w:rsidTr="0001352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1352F" w:rsidRPr="0001352F" w:rsidRDefault="0001352F" w:rsidP="0001352F">
            <w:pPr>
              <w:rPr>
                <w:color w:val="000000"/>
                <w:sz w:val="22"/>
                <w:szCs w:val="22"/>
              </w:rPr>
            </w:pPr>
            <w:r w:rsidRPr="0001352F">
              <w:rPr>
                <w:color w:val="000000"/>
                <w:sz w:val="22"/>
                <w:szCs w:val="22"/>
              </w:rPr>
              <w:t>UMG-3105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352F" w:rsidRPr="0001352F" w:rsidRDefault="0001352F" w:rsidP="0001352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>Automation - Scope Increase</w:t>
            </w:r>
          </w:p>
        </w:tc>
      </w:tr>
      <w:tr w:rsidR="0001352F" w:rsidRPr="0001352F" w:rsidTr="0001352F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01352F" w:rsidRPr="0001352F" w:rsidRDefault="0001352F" w:rsidP="0001352F">
            <w:pPr>
              <w:rPr>
                <w:color w:val="000000"/>
                <w:sz w:val="22"/>
                <w:szCs w:val="22"/>
              </w:rPr>
            </w:pPr>
            <w:r w:rsidRPr="0001352F">
              <w:rPr>
                <w:color w:val="000000"/>
                <w:sz w:val="22"/>
                <w:szCs w:val="22"/>
              </w:rPr>
              <w:t>UMG-3242</w:t>
            </w:r>
          </w:p>
        </w:tc>
        <w:tc>
          <w:tcPr>
            <w:tcW w:w="77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1352F" w:rsidRPr="0001352F" w:rsidRDefault="0001352F" w:rsidP="0001352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1352F">
              <w:rPr>
                <w:rFonts w:ascii="Arial" w:hAnsi="Arial" w:cs="Arial"/>
                <w:color w:val="000000"/>
                <w:sz w:val="22"/>
                <w:szCs w:val="22"/>
              </w:rPr>
              <w:t>Migration from SQL to Mongo</w:t>
            </w:r>
          </w:p>
        </w:tc>
      </w:tr>
    </w:tbl>
    <w:p w:rsidR="0001352F" w:rsidRPr="00153E58" w:rsidRDefault="0001352F" w:rsidP="00CF45A5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A459E5" w:rsidRPr="00153E58" w:rsidRDefault="00A459E5" w:rsidP="003C314E">
      <w:pPr>
        <w:pStyle w:val="ListParagraph"/>
        <w:numPr>
          <w:ilvl w:val="0"/>
          <w:numId w:val="11"/>
        </w:numPr>
        <w:ind w:hanging="630"/>
        <w:jc w:val="both"/>
        <w:rPr>
          <w:rFonts w:asciiTheme="minorHAnsi" w:hAnsiTheme="minorHAnsi"/>
          <w:sz w:val="20"/>
          <w:szCs w:val="20"/>
        </w:rPr>
      </w:pPr>
      <w:r w:rsidRPr="00153E58">
        <w:rPr>
          <w:rFonts w:asciiTheme="minorHAnsi" w:hAnsiTheme="minorHAnsi"/>
          <w:sz w:val="20"/>
          <w:szCs w:val="20"/>
        </w:rPr>
        <w:t xml:space="preserve">Release Requester name: </w:t>
      </w:r>
      <w:r w:rsidR="00286C04">
        <w:rPr>
          <w:rFonts w:asciiTheme="minorHAnsi" w:hAnsiTheme="minorHAnsi"/>
          <w:sz w:val="20"/>
          <w:szCs w:val="20"/>
        </w:rPr>
        <w:t>Product Management</w:t>
      </w:r>
    </w:p>
    <w:p w:rsidR="00A459E5" w:rsidRDefault="00A459E5" w:rsidP="003C314E">
      <w:pPr>
        <w:pStyle w:val="ListParagraph"/>
        <w:numPr>
          <w:ilvl w:val="0"/>
          <w:numId w:val="11"/>
        </w:numPr>
        <w:ind w:hanging="630"/>
        <w:jc w:val="both"/>
        <w:rPr>
          <w:rFonts w:asciiTheme="minorHAnsi" w:hAnsiTheme="minorHAnsi"/>
          <w:sz w:val="20"/>
          <w:szCs w:val="20"/>
        </w:rPr>
      </w:pPr>
      <w:r w:rsidRPr="00153E58">
        <w:rPr>
          <w:rFonts w:asciiTheme="minorHAnsi" w:hAnsiTheme="minorHAnsi"/>
          <w:sz w:val="20"/>
          <w:szCs w:val="20"/>
        </w:rPr>
        <w:t>Urgency:</w:t>
      </w:r>
      <w:r w:rsidR="00286C04">
        <w:rPr>
          <w:rFonts w:asciiTheme="minorHAnsi" w:hAnsiTheme="minorHAnsi"/>
          <w:sz w:val="20"/>
          <w:szCs w:val="20"/>
        </w:rPr>
        <w:t xml:space="preserve"> High</w:t>
      </w:r>
    </w:p>
    <w:p w:rsidR="00CF45A5" w:rsidRPr="00286C04" w:rsidRDefault="00DB39EB" w:rsidP="003C314E">
      <w:pPr>
        <w:pStyle w:val="ListParagraph"/>
        <w:numPr>
          <w:ilvl w:val="0"/>
          <w:numId w:val="11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</w:t>
      </w:r>
      <w:r w:rsidR="00CF45A5">
        <w:rPr>
          <w:rFonts w:asciiTheme="minorHAnsi" w:hAnsiTheme="minorHAnsi"/>
          <w:sz w:val="20"/>
          <w:szCs w:val="20"/>
        </w:rPr>
        <w:t>Risk Analysis:</w:t>
      </w:r>
      <w:r>
        <w:rPr>
          <w:rFonts w:asciiTheme="minorHAnsi" w:hAnsiTheme="minorHAnsi"/>
          <w:sz w:val="20"/>
          <w:szCs w:val="20"/>
        </w:rPr>
        <w:t xml:space="preserve"> </w:t>
      </w:r>
      <w:r w:rsidR="00286C04">
        <w:rPr>
          <w:rFonts w:asciiTheme="minorHAnsi" w:hAnsiTheme="minorHAnsi"/>
          <w:sz w:val="20"/>
          <w:szCs w:val="20"/>
        </w:rPr>
        <w:t xml:space="preserve">Medium. </w:t>
      </w:r>
    </w:p>
    <w:p w:rsidR="00286C04" w:rsidRPr="00286C04" w:rsidRDefault="00286C04" w:rsidP="00286C04">
      <w:pPr>
        <w:pStyle w:val="ListParagraph"/>
        <w:numPr>
          <w:ilvl w:val="1"/>
          <w:numId w:val="11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86C04" w:rsidRPr="00DB39EB" w:rsidRDefault="00286C04" w:rsidP="00286C04">
      <w:pPr>
        <w:pStyle w:val="ListParagraph"/>
        <w:numPr>
          <w:ilvl w:val="1"/>
          <w:numId w:val="11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CF45A5" w:rsidRPr="00D16641" w:rsidRDefault="00286C04" w:rsidP="00FF6FD4">
      <w:pPr>
        <w:pStyle w:val="ListParagraph"/>
        <w:numPr>
          <w:ilvl w:val="0"/>
          <w:numId w:val="11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 w:rsidR="00D16641">
        <w:rPr>
          <w:rFonts w:asciiTheme="minorHAnsi" w:hAnsiTheme="minorHAnsi"/>
          <w:b/>
          <w:sz w:val="20"/>
          <w:szCs w:val="20"/>
        </w:rPr>
        <w:t>Analytics Team.</w:t>
      </w:r>
    </w:p>
    <w:p w:rsidR="00D16641" w:rsidRPr="0031161C" w:rsidRDefault="00D16641" w:rsidP="00FF6FD4">
      <w:pPr>
        <w:pStyle w:val="ListParagraph"/>
        <w:numPr>
          <w:ilvl w:val="0"/>
          <w:numId w:val="11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Una</w:t>
      </w:r>
      <w:r w:rsidRPr="00D16641">
        <w:rPr>
          <w:rFonts w:asciiTheme="minorHAnsi" w:hAnsiTheme="minorHAnsi"/>
          <w:sz w:val="20"/>
          <w:szCs w:val="20"/>
        </w:rPr>
        <w:t xml:space="preserve">ffected User: </w:t>
      </w:r>
      <w:r w:rsidRPr="0031161C">
        <w:rPr>
          <w:rFonts w:asciiTheme="minorHAnsi" w:hAnsiTheme="minorHAnsi"/>
          <w:b/>
          <w:sz w:val="20"/>
          <w:szCs w:val="20"/>
        </w:rPr>
        <w:t>LRM/Equator.</w:t>
      </w:r>
    </w:p>
    <w:p w:rsidR="006B68AF" w:rsidRPr="00286C04" w:rsidRDefault="006B68AF" w:rsidP="00286C04">
      <w:pPr>
        <w:jc w:val="both"/>
        <w:rPr>
          <w:rFonts w:asciiTheme="minorHAnsi" w:hAnsiTheme="minorHAnsi"/>
          <w:sz w:val="20"/>
          <w:szCs w:val="20"/>
        </w:rPr>
      </w:pPr>
    </w:p>
    <w:p w:rsidR="006B68AF" w:rsidRPr="00153E58" w:rsidRDefault="006B68AF" w:rsidP="006B68AF">
      <w:pPr>
        <w:pStyle w:val="Heading1"/>
        <w:numPr>
          <w:ilvl w:val="1"/>
          <w:numId w:val="12"/>
        </w:numPr>
      </w:pPr>
      <w:bookmarkStart w:id="8" w:name="_Toc418004645"/>
      <w:r>
        <w:t>Release Management Approvals</w:t>
      </w:r>
      <w:bookmarkEnd w:id="8"/>
      <w:r>
        <w:t xml:space="preserve">  </w:t>
      </w:r>
    </w:p>
    <w:p w:rsidR="006B68AF" w:rsidRPr="00153E58" w:rsidRDefault="006B68AF" w:rsidP="006B68AF">
      <w:pPr>
        <w:ind w:left="1440"/>
        <w:rPr>
          <w:rFonts w:asciiTheme="minorHAnsi" w:hAnsiTheme="minorHAnsi" w:cs="Courier New"/>
          <w:sz w:val="20"/>
          <w:szCs w:val="20"/>
        </w:rPr>
      </w:pPr>
      <w:r w:rsidRPr="00153E58">
        <w:rPr>
          <w:rFonts w:asciiTheme="minorHAnsi" w:hAnsiTheme="minorHAnsi"/>
          <w:sz w:val="20"/>
          <w:szCs w:val="20"/>
        </w:rPr>
        <w:t xml:space="preserve">Please provide </w:t>
      </w:r>
      <w:r>
        <w:rPr>
          <w:rFonts w:asciiTheme="minorHAnsi" w:hAnsiTheme="minorHAnsi"/>
          <w:sz w:val="20"/>
          <w:szCs w:val="20"/>
        </w:rPr>
        <w:t xml:space="preserve">Release Management Team approvals  </w:t>
      </w:r>
    </w:p>
    <w:p w:rsidR="006B68AF" w:rsidRPr="00153E58" w:rsidRDefault="006B68AF" w:rsidP="006B68AF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4230"/>
      </w:tblGrid>
      <w:tr w:rsidR="006B68AF" w:rsidRPr="00153E58" w:rsidTr="00B1740A">
        <w:tc>
          <w:tcPr>
            <w:tcW w:w="3510" w:type="dxa"/>
            <w:shd w:val="clear" w:color="auto" w:fill="E6E6E6"/>
          </w:tcPr>
          <w:p w:rsidR="006B68AF" w:rsidRPr="00153E58" w:rsidRDefault="006B68AF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153E58"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</w:tcPr>
          <w:p w:rsidR="006B68AF" w:rsidRPr="00153E58" w:rsidRDefault="006B68AF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68AF" w:rsidRPr="00153E58" w:rsidTr="00B1740A">
        <w:tc>
          <w:tcPr>
            <w:tcW w:w="3510" w:type="dxa"/>
            <w:shd w:val="clear" w:color="auto" w:fill="E6E6E6"/>
          </w:tcPr>
          <w:p w:rsidR="006B68AF" w:rsidRPr="00153E58" w:rsidRDefault="006B68AF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153E58"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</w:tcPr>
          <w:p w:rsidR="006B68AF" w:rsidRPr="00153E58" w:rsidRDefault="006B68AF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68AF" w:rsidRPr="00153E58" w:rsidTr="00B1740A">
        <w:tc>
          <w:tcPr>
            <w:tcW w:w="3510" w:type="dxa"/>
            <w:shd w:val="clear" w:color="auto" w:fill="E6E6E6"/>
          </w:tcPr>
          <w:p w:rsidR="006B68AF" w:rsidRPr="00153E58" w:rsidRDefault="006B68AF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153E58"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</w:tcPr>
          <w:p w:rsidR="006B68AF" w:rsidRPr="00153E58" w:rsidRDefault="006B68AF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68AF" w:rsidRPr="00153E58" w:rsidTr="00B1740A">
        <w:tc>
          <w:tcPr>
            <w:tcW w:w="3510" w:type="dxa"/>
            <w:shd w:val="clear" w:color="auto" w:fill="E6E6E6"/>
          </w:tcPr>
          <w:p w:rsidR="006B68AF" w:rsidRPr="006C4B59" w:rsidRDefault="006B68AF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C4B59"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</w:tcPr>
          <w:p w:rsidR="006B68AF" w:rsidRPr="006C4B59" w:rsidRDefault="008A1122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6B68AF" w:rsidRPr="00153E58" w:rsidTr="00B1740A">
        <w:tc>
          <w:tcPr>
            <w:tcW w:w="3510" w:type="dxa"/>
            <w:shd w:val="clear" w:color="auto" w:fill="E6E6E6"/>
          </w:tcPr>
          <w:p w:rsidR="006B68AF" w:rsidRPr="00153E58" w:rsidRDefault="006B68AF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</w:tcPr>
          <w:p w:rsidR="006B68AF" w:rsidRPr="00153E58" w:rsidRDefault="006B68AF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68AF" w:rsidRPr="00153E58" w:rsidTr="00B1740A">
        <w:tc>
          <w:tcPr>
            <w:tcW w:w="3510" w:type="dxa"/>
            <w:shd w:val="clear" w:color="auto" w:fill="E6E6E6"/>
          </w:tcPr>
          <w:p w:rsidR="006B68AF" w:rsidRPr="00153E58" w:rsidRDefault="006B68AF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</w:tcPr>
          <w:p w:rsidR="006B68AF" w:rsidRPr="00153E58" w:rsidRDefault="006B68AF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68AF" w:rsidRPr="00153E58" w:rsidTr="00B1740A">
        <w:tc>
          <w:tcPr>
            <w:tcW w:w="3510" w:type="dxa"/>
            <w:shd w:val="clear" w:color="auto" w:fill="E6E6E6"/>
          </w:tcPr>
          <w:p w:rsidR="006B68AF" w:rsidRPr="00153E58" w:rsidRDefault="001338AD" w:rsidP="001338AD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</w:t>
            </w:r>
            <w:r w:rsidR="006B68AF">
              <w:rPr>
                <w:rFonts w:asciiTheme="minorHAnsi" w:hAnsiTheme="minorHAnsi"/>
                <w:sz w:val="20"/>
                <w:szCs w:val="20"/>
              </w:rPr>
              <w:t xml:space="preserve"> BU Approval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procured and a</w:t>
            </w:r>
            <w:r w:rsidR="006B68AF">
              <w:rPr>
                <w:rFonts w:asciiTheme="minorHAnsi" w:hAnsiTheme="minorHAnsi"/>
                <w:sz w:val="20"/>
                <w:szCs w:val="20"/>
              </w:rPr>
              <w:t>ttached?</w:t>
            </w:r>
          </w:p>
        </w:tc>
        <w:tc>
          <w:tcPr>
            <w:tcW w:w="4230" w:type="dxa"/>
          </w:tcPr>
          <w:p w:rsidR="006B68AF" w:rsidRPr="00153E58" w:rsidRDefault="006B68AF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B68AF" w:rsidRPr="00153E58" w:rsidTr="00B1740A">
        <w:tc>
          <w:tcPr>
            <w:tcW w:w="3510" w:type="dxa"/>
            <w:shd w:val="clear" w:color="auto" w:fill="E6E6E6"/>
          </w:tcPr>
          <w:p w:rsidR="006B68AF" w:rsidRPr="00153E58" w:rsidRDefault="006B68AF" w:rsidP="001338AD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IS IT head Approval </w:t>
            </w:r>
            <w:r w:rsidR="001338AD">
              <w:rPr>
                <w:rFonts w:asciiTheme="minorHAnsi" w:hAnsiTheme="minorHAnsi"/>
                <w:sz w:val="20"/>
                <w:szCs w:val="20"/>
              </w:rPr>
              <w:t>procured and a</w:t>
            </w:r>
            <w:r>
              <w:rPr>
                <w:rFonts w:asciiTheme="minorHAnsi" w:hAnsiTheme="minorHAnsi"/>
                <w:sz w:val="20"/>
                <w:szCs w:val="20"/>
              </w:rPr>
              <w:t>ttached</w:t>
            </w:r>
            <w:r w:rsidR="00556D81">
              <w:rPr>
                <w:rFonts w:asciiTheme="minorHAnsi" w:hAnsiTheme="minorHAnsi"/>
                <w:sz w:val="20"/>
                <w:szCs w:val="20"/>
              </w:rPr>
              <w:t>?</w:t>
            </w:r>
          </w:p>
        </w:tc>
        <w:tc>
          <w:tcPr>
            <w:tcW w:w="4230" w:type="dxa"/>
          </w:tcPr>
          <w:p w:rsidR="006B68AF" w:rsidRPr="00153E58" w:rsidRDefault="006B68AF" w:rsidP="00B1740A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6B68AF" w:rsidRPr="00153E58" w:rsidTr="00B1740A">
        <w:tc>
          <w:tcPr>
            <w:tcW w:w="3510" w:type="dxa"/>
            <w:shd w:val="clear" w:color="auto" w:fill="E6E6E6"/>
          </w:tcPr>
          <w:p w:rsidR="006B68AF" w:rsidRDefault="00A94367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</w:tcPr>
          <w:p w:rsidR="006B68AF" w:rsidRPr="00153E58" w:rsidRDefault="006B68AF" w:rsidP="00B1740A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A94367" w:rsidRPr="00153E58" w:rsidTr="00B1740A">
        <w:tc>
          <w:tcPr>
            <w:tcW w:w="3510" w:type="dxa"/>
            <w:shd w:val="clear" w:color="auto" w:fill="E6E6E6"/>
          </w:tcPr>
          <w:p w:rsidR="00A94367" w:rsidRDefault="00A94367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</w:tcPr>
          <w:p w:rsidR="00A94367" w:rsidRPr="00153E58" w:rsidRDefault="00A94367" w:rsidP="00B1740A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6B68AF" w:rsidRPr="00153E58" w:rsidRDefault="006B68AF" w:rsidP="006B68AF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6B68AF" w:rsidRPr="00153E58" w:rsidRDefault="006B68AF" w:rsidP="006B68AF">
      <w:pPr>
        <w:jc w:val="both"/>
        <w:rPr>
          <w:rFonts w:asciiTheme="minorHAnsi" w:hAnsiTheme="minorHAnsi"/>
          <w:sz w:val="20"/>
          <w:szCs w:val="20"/>
        </w:rPr>
      </w:pPr>
    </w:p>
    <w:p w:rsidR="006B68AF" w:rsidRDefault="006B68AF" w:rsidP="006B68AF">
      <w:pPr>
        <w:pStyle w:val="ASPSBodytext"/>
      </w:pPr>
      <w:r>
        <w:t xml:space="preserve"> </w:t>
      </w:r>
    </w:p>
    <w:p w:rsidR="006B68AF" w:rsidRDefault="006B68AF" w:rsidP="006B68AF">
      <w:pPr>
        <w:pStyle w:val="ASPSBodytext"/>
      </w:pPr>
    </w:p>
    <w:p w:rsidR="006B68AF" w:rsidRDefault="006B68AF" w:rsidP="006B68AF">
      <w:pPr>
        <w:pStyle w:val="ASPSBodytext"/>
      </w:pPr>
    </w:p>
    <w:p w:rsidR="006B68AF" w:rsidRDefault="006B68AF" w:rsidP="006B68AF">
      <w:pPr>
        <w:pStyle w:val="ASPSBodytext"/>
      </w:pPr>
    </w:p>
    <w:p w:rsidR="006B68AF" w:rsidRDefault="006B68AF" w:rsidP="006B68AF">
      <w:pPr>
        <w:pStyle w:val="ASPSBodytext"/>
      </w:pPr>
    </w:p>
    <w:p w:rsidR="006B68AF" w:rsidRDefault="006B68AF" w:rsidP="006B68AF">
      <w:pPr>
        <w:pStyle w:val="ASPSBodytext"/>
      </w:pPr>
    </w:p>
    <w:p w:rsidR="006B68AF" w:rsidRDefault="006B68AF" w:rsidP="006B68AF">
      <w:pPr>
        <w:pStyle w:val="ASPSBodytext"/>
      </w:pPr>
    </w:p>
    <w:p w:rsidR="008E4D23" w:rsidRPr="00153E58" w:rsidRDefault="008E4D23" w:rsidP="00153E58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CF45A5" w:rsidRPr="00153E58" w:rsidRDefault="00CF45A5" w:rsidP="00CF45A5">
      <w:pPr>
        <w:pStyle w:val="Heading1"/>
        <w:numPr>
          <w:ilvl w:val="1"/>
          <w:numId w:val="12"/>
        </w:numPr>
      </w:pPr>
      <w:bookmarkStart w:id="9" w:name="_Toc418004646"/>
      <w:r>
        <w:t>Environment Information</w:t>
      </w:r>
      <w:bookmarkEnd w:id="9"/>
      <w:r>
        <w:t xml:space="preserve">  </w:t>
      </w:r>
    </w:p>
    <w:p w:rsidR="003F755D" w:rsidRPr="00153E58" w:rsidRDefault="00CF45A5" w:rsidP="00CF45A5">
      <w:pPr>
        <w:ind w:left="1440"/>
        <w:rPr>
          <w:rFonts w:asciiTheme="minorHAnsi" w:hAnsiTheme="minorHAnsi" w:cs="Courier New"/>
          <w:sz w:val="20"/>
          <w:szCs w:val="20"/>
        </w:rPr>
      </w:pPr>
      <w:r w:rsidRPr="00153E58">
        <w:rPr>
          <w:rFonts w:asciiTheme="minorHAnsi" w:hAnsiTheme="minorHAnsi"/>
          <w:sz w:val="20"/>
          <w:szCs w:val="20"/>
        </w:rPr>
        <w:t xml:space="preserve">Please provide </w:t>
      </w:r>
      <w:r w:rsidR="00DB7C7E">
        <w:rPr>
          <w:rFonts w:asciiTheme="minorHAnsi" w:hAnsiTheme="minorHAnsi"/>
          <w:sz w:val="20"/>
          <w:szCs w:val="20"/>
        </w:rPr>
        <w:t xml:space="preserve">Production </w:t>
      </w:r>
      <w:r>
        <w:rPr>
          <w:rFonts w:asciiTheme="minorHAnsi" w:hAnsiTheme="minorHAnsi"/>
          <w:sz w:val="20"/>
          <w:szCs w:val="20"/>
        </w:rPr>
        <w:t xml:space="preserve">environment specific details </w:t>
      </w:r>
      <w:r w:rsidR="00DB7C7E">
        <w:rPr>
          <w:rFonts w:asciiTheme="minorHAnsi" w:hAnsiTheme="minorHAnsi"/>
          <w:sz w:val="20"/>
          <w:szCs w:val="20"/>
        </w:rPr>
        <w:t>so that Release can be installed.</w:t>
      </w:r>
    </w:p>
    <w:p w:rsidR="00612919" w:rsidRPr="00153E58" w:rsidRDefault="00612919" w:rsidP="00CF45A5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4230"/>
      </w:tblGrid>
      <w:tr w:rsidR="00DB7C7E" w:rsidRPr="00153E58" w:rsidTr="00DB7C7E">
        <w:tc>
          <w:tcPr>
            <w:tcW w:w="3510" w:type="dxa"/>
            <w:shd w:val="clear" w:color="auto" w:fill="E6E6E6"/>
          </w:tcPr>
          <w:p w:rsidR="00DB7C7E" w:rsidRPr="00153E58" w:rsidRDefault="00DB7C7E" w:rsidP="00DB7C7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153E58"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</w:tcPr>
          <w:p w:rsidR="00DB7C7E" w:rsidRPr="00153E58" w:rsidRDefault="00DB7C7E" w:rsidP="00DB7C7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7C7E" w:rsidRPr="00153E58" w:rsidTr="00DB7C7E">
        <w:tc>
          <w:tcPr>
            <w:tcW w:w="3510" w:type="dxa"/>
            <w:shd w:val="clear" w:color="auto" w:fill="E6E6E6"/>
          </w:tcPr>
          <w:p w:rsidR="00DB7C7E" w:rsidRPr="00153E58" w:rsidRDefault="00DB7C7E" w:rsidP="00DB7C7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153E58"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</w:tcPr>
          <w:p w:rsidR="00DB7C7E" w:rsidRPr="00153E58" w:rsidRDefault="00DB7C7E" w:rsidP="00DB7C7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7C7E" w:rsidRPr="00153E58" w:rsidTr="00DB7C7E">
        <w:tc>
          <w:tcPr>
            <w:tcW w:w="3510" w:type="dxa"/>
            <w:shd w:val="clear" w:color="auto" w:fill="E6E6E6"/>
          </w:tcPr>
          <w:p w:rsidR="00DB7C7E" w:rsidRPr="00153E58" w:rsidRDefault="00DB7C7E" w:rsidP="00DB7C7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153E58"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</w:tcPr>
          <w:p w:rsidR="00DB7C7E" w:rsidRPr="00153E58" w:rsidRDefault="00DB7C7E" w:rsidP="00DB7C7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7C7E" w:rsidRPr="00153E58" w:rsidTr="00DB7C7E">
        <w:tc>
          <w:tcPr>
            <w:tcW w:w="3510" w:type="dxa"/>
            <w:shd w:val="clear" w:color="auto" w:fill="E6E6E6"/>
          </w:tcPr>
          <w:p w:rsidR="00DB7C7E" w:rsidRPr="006C4B59" w:rsidRDefault="00DB7C7E" w:rsidP="00DB7C7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C4B59"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</w:tcPr>
          <w:p w:rsidR="00DB7C7E" w:rsidRPr="006C4B59" w:rsidRDefault="008A1122" w:rsidP="00DB7C7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DB7C7E" w:rsidRPr="00153E58" w:rsidTr="00DB7C7E">
        <w:tc>
          <w:tcPr>
            <w:tcW w:w="3510" w:type="dxa"/>
            <w:shd w:val="clear" w:color="auto" w:fill="E6E6E6"/>
          </w:tcPr>
          <w:p w:rsidR="00DB7C7E" w:rsidRPr="00153E58" w:rsidRDefault="006C4B59" w:rsidP="00DB7C7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</w:t>
            </w:r>
            <w:r w:rsidR="00DB7C7E" w:rsidRPr="00153E58">
              <w:rPr>
                <w:rFonts w:asciiTheme="minorHAnsi" w:hAnsiTheme="minorHAnsi"/>
                <w:sz w:val="20"/>
                <w:szCs w:val="20"/>
              </w:rPr>
              <w:t xml:space="preserve"> Duration</w:t>
            </w:r>
          </w:p>
        </w:tc>
        <w:tc>
          <w:tcPr>
            <w:tcW w:w="4230" w:type="dxa"/>
          </w:tcPr>
          <w:p w:rsidR="00DB7C7E" w:rsidRPr="00153E58" w:rsidRDefault="00DB7C7E" w:rsidP="00DB7C7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7C7E" w:rsidRPr="00153E58" w:rsidTr="00DB7C7E">
        <w:tc>
          <w:tcPr>
            <w:tcW w:w="3510" w:type="dxa"/>
            <w:shd w:val="clear" w:color="auto" w:fill="E6E6E6"/>
          </w:tcPr>
          <w:p w:rsidR="00DB7C7E" w:rsidRPr="00153E58" w:rsidRDefault="006C4B59" w:rsidP="00DB7C7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Production Server Names/ </w:t>
            </w:r>
            <w:r w:rsidR="002A7786">
              <w:rPr>
                <w:rFonts w:asciiTheme="minorHAnsi" w:hAnsiTheme="minorHAnsi"/>
                <w:sz w:val="20"/>
                <w:szCs w:val="20"/>
              </w:rPr>
              <w:t>IPs</w:t>
            </w:r>
          </w:p>
        </w:tc>
        <w:tc>
          <w:tcPr>
            <w:tcW w:w="4230" w:type="dxa"/>
          </w:tcPr>
          <w:p w:rsidR="00DB7C7E" w:rsidRPr="00153E58" w:rsidRDefault="00DB7C7E" w:rsidP="00DB7C7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7C7E" w:rsidRPr="00153E58" w:rsidTr="00DB7C7E">
        <w:tc>
          <w:tcPr>
            <w:tcW w:w="3510" w:type="dxa"/>
            <w:shd w:val="clear" w:color="auto" w:fill="E6E6E6"/>
          </w:tcPr>
          <w:p w:rsidR="00DB7C7E" w:rsidRPr="00153E58" w:rsidRDefault="00DB7C7E" w:rsidP="00DB7C7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153E58"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</w:tcPr>
          <w:p w:rsidR="00DB7C7E" w:rsidRPr="00153E58" w:rsidRDefault="00DB7C7E" w:rsidP="00DB7C7E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B7C7E" w:rsidRPr="00153E58" w:rsidTr="00DB7C7E">
        <w:tc>
          <w:tcPr>
            <w:tcW w:w="3510" w:type="dxa"/>
            <w:shd w:val="clear" w:color="auto" w:fill="E6E6E6"/>
          </w:tcPr>
          <w:p w:rsidR="00DB7C7E" w:rsidRPr="00153E58" w:rsidRDefault="00DB7C7E" w:rsidP="00DB7C7E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 w:rsidRPr="00153E58">
              <w:rPr>
                <w:rFonts w:asciiTheme="minorHAnsi" w:hAnsiTheme="minorHAnsi"/>
                <w:sz w:val="20"/>
                <w:szCs w:val="20"/>
              </w:rPr>
              <w:t xml:space="preserve">Is the Change replicated in disaster </w:t>
            </w:r>
            <w:r w:rsidRPr="00153E58">
              <w:rPr>
                <w:rFonts w:asciiTheme="minorHAnsi" w:hAnsiTheme="minorHAnsi"/>
                <w:sz w:val="20"/>
                <w:szCs w:val="20"/>
              </w:rPr>
              <w:lastRenderedPageBreak/>
              <w:t>recovery Environment to sync production and disaster recovery?</w:t>
            </w:r>
            <w:r w:rsidRPr="00153E58"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</w:tcPr>
          <w:p w:rsidR="00DB7C7E" w:rsidRPr="00153E58" w:rsidRDefault="00DB7C7E" w:rsidP="00DB7C7E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612919" w:rsidRPr="00153E58" w:rsidRDefault="00612919" w:rsidP="00612919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612919" w:rsidRPr="00153E58" w:rsidRDefault="00612919" w:rsidP="00612919">
      <w:pPr>
        <w:jc w:val="both"/>
        <w:rPr>
          <w:rFonts w:asciiTheme="minorHAnsi" w:hAnsiTheme="minorHAnsi"/>
          <w:sz w:val="20"/>
          <w:szCs w:val="20"/>
        </w:rPr>
      </w:pPr>
    </w:p>
    <w:p w:rsidR="003F755D" w:rsidRDefault="00DB7C7E" w:rsidP="006B68AF">
      <w:pPr>
        <w:pStyle w:val="ASPSBodytext"/>
      </w:pPr>
      <w:r>
        <w:t xml:space="preserve"> </w:t>
      </w:r>
    </w:p>
    <w:p w:rsidR="00DB7C7E" w:rsidRDefault="00DB7C7E" w:rsidP="006B68AF">
      <w:pPr>
        <w:pStyle w:val="ASPSBodytext"/>
      </w:pPr>
    </w:p>
    <w:p w:rsidR="002A7786" w:rsidRPr="00153E58" w:rsidRDefault="002A7786" w:rsidP="002A7786">
      <w:pPr>
        <w:pStyle w:val="Heading1"/>
        <w:numPr>
          <w:ilvl w:val="1"/>
          <w:numId w:val="12"/>
        </w:numPr>
      </w:pPr>
      <w:bookmarkStart w:id="10" w:name="_Toc418004647"/>
      <w:r>
        <w:t>Data</w:t>
      </w:r>
      <w:r w:rsidR="008D5432">
        <w:t xml:space="preserve"> </w:t>
      </w:r>
      <w:r>
        <w:t xml:space="preserve">Fix </w:t>
      </w:r>
      <w:r w:rsidR="008D5432">
        <w:t>Information (Tenant On boarding)</w:t>
      </w:r>
      <w:bookmarkEnd w:id="10"/>
    </w:p>
    <w:p w:rsidR="00EA5FA1" w:rsidRDefault="00EA5FA1" w:rsidP="006B68AF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2"/>
        <w:gridCol w:w="4230"/>
      </w:tblGrid>
      <w:tr w:rsidR="00EA5FA1" w:rsidRPr="00153E58" w:rsidTr="00EA5FA1">
        <w:tc>
          <w:tcPr>
            <w:tcW w:w="3582" w:type="dxa"/>
            <w:shd w:val="clear" w:color="auto" w:fill="E6E6E6"/>
          </w:tcPr>
          <w:p w:rsidR="00EA5FA1" w:rsidRPr="002A7786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</w:tcPr>
          <w:p w:rsidR="00EA5FA1" w:rsidRPr="00153E58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5FA1" w:rsidRPr="00153E58" w:rsidTr="00EA5FA1">
        <w:tc>
          <w:tcPr>
            <w:tcW w:w="3582" w:type="dxa"/>
            <w:shd w:val="clear" w:color="auto" w:fill="E6E6E6"/>
          </w:tcPr>
          <w:p w:rsidR="00EA5FA1" w:rsidRPr="002A7786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>Is Data fix a SQL Statement</w:t>
            </w:r>
            <w:r w:rsidR="00DB39EB">
              <w:rPr>
                <w:rFonts w:asciiTheme="minorHAnsi" w:hAnsiTheme="minorHAnsi"/>
                <w:sz w:val="20"/>
                <w:szCs w:val="20"/>
              </w:rPr>
              <w:t>/SQL script</w:t>
            </w:r>
          </w:p>
        </w:tc>
        <w:tc>
          <w:tcPr>
            <w:tcW w:w="4230" w:type="dxa"/>
          </w:tcPr>
          <w:p w:rsidR="00EA5FA1" w:rsidRPr="006C4B59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5FA1" w:rsidRPr="00153E58" w:rsidTr="00EA5FA1">
        <w:tc>
          <w:tcPr>
            <w:tcW w:w="3582" w:type="dxa"/>
            <w:shd w:val="clear" w:color="auto" w:fill="E6E6E6"/>
          </w:tcPr>
          <w:p w:rsidR="00EA5FA1" w:rsidRPr="002A7786" w:rsidRDefault="008D1C30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</w:tcPr>
          <w:p w:rsidR="00EA5FA1" w:rsidRPr="00153E58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5FA1" w:rsidRPr="00153E58" w:rsidTr="00EA5FA1">
        <w:tc>
          <w:tcPr>
            <w:tcW w:w="3582" w:type="dxa"/>
            <w:shd w:val="clear" w:color="auto" w:fill="E6E6E6"/>
          </w:tcPr>
          <w:p w:rsidR="00EA5FA1" w:rsidRPr="002A7786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</w:tcPr>
          <w:p w:rsidR="00EA5FA1" w:rsidRPr="00153E58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5FA1" w:rsidRPr="00153E58" w:rsidTr="00EA5FA1">
        <w:tc>
          <w:tcPr>
            <w:tcW w:w="3582" w:type="dxa"/>
            <w:shd w:val="clear" w:color="auto" w:fill="E6E6E6"/>
          </w:tcPr>
          <w:p w:rsidR="00EA5FA1" w:rsidRPr="002A7786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</w:tcPr>
          <w:p w:rsidR="00EA5FA1" w:rsidRPr="00153E58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5FA1" w:rsidRPr="00153E58" w:rsidTr="00EA5FA1">
        <w:tc>
          <w:tcPr>
            <w:tcW w:w="3582" w:type="dxa"/>
            <w:shd w:val="clear" w:color="auto" w:fill="E6E6E6"/>
          </w:tcPr>
          <w:p w:rsidR="00EA5FA1" w:rsidRPr="002A7786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</w:tcPr>
          <w:p w:rsidR="00EA5FA1" w:rsidRPr="00153E58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5FA1" w:rsidRPr="00153E58" w:rsidTr="00EA5FA1">
        <w:tc>
          <w:tcPr>
            <w:tcW w:w="3582" w:type="dxa"/>
            <w:shd w:val="clear" w:color="auto" w:fill="E6E6E6"/>
          </w:tcPr>
          <w:p w:rsidR="00EA5FA1" w:rsidRPr="002A7786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>Code reviewed by (</w:t>
            </w:r>
            <w:r w:rsidR="008D1C30">
              <w:rPr>
                <w:rFonts w:asciiTheme="minorHAnsi" w:hAnsiTheme="minorHAnsi"/>
                <w:sz w:val="20"/>
                <w:szCs w:val="20"/>
              </w:rPr>
              <w:t xml:space="preserve">Developer </w:t>
            </w:r>
            <w:r w:rsidRPr="002A7786">
              <w:rPr>
                <w:rFonts w:asciiTheme="minorHAnsi" w:hAnsiTheme="minorHAnsi"/>
                <w:sz w:val="20"/>
                <w:szCs w:val="20"/>
              </w:rPr>
              <w:t>Name)</w:t>
            </w:r>
          </w:p>
        </w:tc>
        <w:tc>
          <w:tcPr>
            <w:tcW w:w="4230" w:type="dxa"/>
          </w:tcPr>
          <w:p w:rsidR="00EA5FA1" w:rsidRPr="00153E58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5FA1" w:rsidRPr="00153E58" w:rsidTr="00EA5FA1">
        <w:tc>
          <w:tcPr>
            <w:tcW w:w="3582" w:type="dxa"/>
            <w:shd w:val="clear" w:color="auto" w:fill="E6E6E6"/>
          </w:tcPr>
          <w:p w:rsidR="00EA5FA1" w:rsidRPr="002A7786" w:rsidRDefault="00EA5FA1" w:rsidP="008D1C3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>Code review approved by (</w:t>
            </w:r>
            <w:r w:rsidR="008D1C30">
              <w:rPr>
                <w:rFonts w:asciiTheme="minorHAnsi" w:hAnsiTheme="minorHAnsi"/>
                <w:sz w:val="20"/>
                <w:szCs w:val="20"/>
              </w:rPr>
              <w:t>Dev Manager</w:t>
            </w:r>
            <w:r w:rsidRPr="002A7786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EA5FA1" w:rsidRPr="00153E58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A5FA1" w:rsidRPr="00153E58" w:rsidTr="00EA5FA1">
        <w:tc>
          <w:tcPr>
            <w:tcW w:w="3582" w:type="dxa"/>
            <w:shd w:val="clear" w:color="auto" w:fill="E6E6E6"/>
          </w:tcPr>
          <w:p w:rsidR="00EA5FA1" w:rsidRPr="002A7786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</w:tcPr>
          <w:p w:rsidR="00EA5FA1" w:rsidRPr="00153E58" w:rsidRDefault="00EA5FA1" w:rsidP="00EA5FA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D1C30" w:rsidRPr="00153E58" w:rsidTr="00EA5FA1">
        <w:tc>
          <w:tcPr>
            <w:tcW w:w="3582" w:type="dxa"/>
            <w:shd w:val="clear" w:color="auto" w:fill="E6E6E6"/>
          </w:tcPr>
          <w:p w:rsidR="008D1C30" w:rsidRPr="002A7786" w:rsidRDefault="008D1C30" w:rsidP="008D1C3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>Code reviewed by (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QE Engineer </w:t>
            </w:r>
            <w:r w:rsidRPr="002A7786">
              <w:rPr>
                <w:rFonts w:asciiTheme="minorHAnsi" w:hAnsiTheme="minorHAnsi"/>
                <w:sz w:val="20"/>
                <w:szCs w:val="20"/>
              </w:rPr>
              <w:t>Name)</w:t>
            </w:r>
          </w:p>
        </w:tc>
        <w:tc>
          <w:tcPr>
            <w:tcW w:w="4230" w:type="dxa"/>
          </w:tcPr>
          <w:p w:rsidR="008D1C30" w:rsidRPr="00153E58" w:rsidRDefault="008D1C30" w:rsidP="008D1C3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D1C30" w:rsidRPr="00153E58" w:rsidTr="00EA5FA1">
        <w:tc>
          <w:tcPr>
            <w:tcW w:w="3582" w:type="dxa"/>
            <w:shd w:val="clear" w:color="auto" w:fill="E6E6E6"/>
          </w:tcPr>
          <w:p w:rsidR="008D1C30" w:rsidRPr="002A7786" w:rsidRDefault="008D1C30" w:rsidP="008D1C3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>Code review approved by (</w:t>
            </w:r>
            <w:r>
              <w:rPr>
                <w:rFonts w:asciiTheme="minorHAnsi" w:hAnsiTheme="minorHAnsi"/>
                <w:sz w:val="20"/>
                <w:szCs w:val="20"/>
              </w:rPr>
              <w:t>QE Manager</w:t>
            </w:r>
            <w:r w:rsidRPr="002A7786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8D1C30" w:rsidRPr="00153E58" w:rsidRDefault="008D1C30" w:rsidP="008D1C30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8D1C30" w:rsidRPr="00153E58" w:rsidTr="00EA5FA1">
        <w:tc>
          <w:tcPr>
            <w:tcW w:w="3582" w:type="dxa"/>
            <w:shd w:val="clear" w:color="auto" w:fill="E6E6E6"/>
          </w:tcPr>
          <w:p w:rsidR="008D1C30" w:rsidRPr="002A7786" w:rsidRDefault="008D1C30" w:rsidP="008D1C30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</w:tcPr>
          <w:p w:rsidR="008D1C30" w:rsidRPr="00153E58" w:rsidRDefault="008D1C30" w:rsidP="008D1C30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EA5FA1" w:rsidRDefault="00EA5FA1" w:rsidP="006B68AF">
      <w:pPr>
        <w:pStyle w:val="ASPSBodytext"/>
      </w:pPr>
    </w:p>
    <w:p w:rsidR="002A7786" w:rsidRPr="00F50D69" w:rsidRDefault="002A7786" w:rsidP="002A778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A7786" w:rsidRDefault="002A7786" w:rsidP="002A7786">
      <w:pPr>
        <w:jc w:val="both"/>
        <w:rPr>
          <w:rFonts w:ascii="Verdana" w:hAnsi="Verdana"/>
          <w:sz w:val="20"/>
          <w:szCs w:val="20"/>
        </w:rPr>
      </w:pPr>
    </w:p>
    <w:p w:rsidR="002A7786" w:rsidRPr="00153E58" w:rsidRDefault="002A7786" w:rsidP="006B68AF">
      <w:pPr>
        <w:pStyle w:val="ASPSBodytext"/>
      </w:pPr>
    </w:p>
    <w:p w:rsidR="003F755D" w:rsidRDefault="003F755D" w:rsidP="006B68AF">
      <w:pPr>
        <w:pStyle w:val="ASPSBodytext"/>
      </w:pPr>
    </w:p>
    <w:p w:rsidR="002A7786" w:rsidRDefault="002A7786" w:rsidP="006B68AF">
      <w:pPr>
        <w:pStyle w:val="ASPSBodytext"/>
      </w:pPr>
    </w:p>
    <w:p w:rsidR="002A7786" w:rsidRDefault="002A7786" w:rsidP="006B68AF">
      <w:pPr>
        <w:pStyle w:val="ASPSBodytext"/>
      </w:pPr>
    </w:p>
    <w:p w:rsidR="002A7786" w:rsidRDefault="002A7786" w:rsidP="006B68AF">
      <w:pPr>
        <w:pStyle w:val="ASPSBodytext"/>
      </w:pPr>
    </w:p>
    <w:p w:rsidR="002A7786" w:rsidRDefault="002A7786" w:rsidP="006B68AF">
      <w:pPr>
        <w:pStyle w:val="ASPSBodytext"/>
      </w:pPr>
    </w:p>
    <w:p w:rsidR="002A7786" w:rsidRDefault="002A7786" w:rsidP="006B68AF">
      <w:pPr>
        <w:pStyle w:val="ASPSBodytext"/>
      </w:pPr>
    </w:p>
    <w:p w:rsidR="002A7786" w:rsidRDefault="002A7786" w:rsidP="006B68AF">
      <w:pPr>
        <w:pStyle w:val="ASPSBodytext"/>
      </w:pPr>
    </w:p>
    <w:p w:rsidR="002A7786" w:rsidRDefault="002A7786" w:rsidP="006B68AF">
      <w:pPr>
        <w:pStyle w:val="ASPSBodytext"/>
      </w:pPr>
    </w:p>
    <w:p w:rsidR="00F33461" w:rsidRPr="00153E58" w:rsidRDefault="00F33461" w:rsidP="00F33461">
      <w:pPr>
        <w:pStyle w:val="Heading1"/>
        <w:numPr>
          <w:ilvl w:val="1"/>
          <w:numId w:val="12"/>
        </w:numPr>
      </w:pPr>
      <w:bookmarkStart w:id="11" w:name="_Toc418004648"/>
      <w:r>
        <w:t>Syndicate Data Information</w:t>
      </w:r>
      <w:bookmarkEnd w:id="11"/>
      <w:r>
        <w:t xml:space="preserve"> </w:t>
      </w:r>
    </w:p>
    <w:p w:rsidR="00F33461" w:rsidRDefault="00F33461" w:rsidP="00F33461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2"/>
        <w:gridCol w:w="4230"/>
      </w:tblGrid>
      <w:tr w:rsidR="00F33461" w:rsidRPr="00153E58" w:rsidTr="00B1740A">
        <w:tc>
          <w:tcPr>
            <w:tcW w:w="3582" w:type="dxa"/>
            <w:shd w:val="clear" w:color="auto" w:fill="E6E6E6"/>
          </w:tcPr>
          <w:p w:rsidR="00F33461" w:rsidRPr="002A7786" w:rsidRDefault="00F33461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</w:tcPr>
          <w:p w:rsidR="00F33461" w:rsidRPr="00153E58" w:rsidRDefault="00F33461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33461" w:rsidRPr="00153E58" w:rsidTr="00B1740A">
        <w:tc>
          <w:tcPr>
            <w:tcW w:w="3582" w:type="dxa"/>
            <w:shd w:val="clear" w:color="auto" w:fill="E6E6E6"/>
          </w:tcPr>
          <w:p w:rsidR="00F33461" w:rsidRPr="002A7786" w:rsidRDefault="00F33461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</w:tcPr>
          <w:p w:rsidR="00F33461" w:rsidRPr="00153E58" w:rsidRDefault="00F33461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33461" w:rsidRPr="00153E58" w:rsidTr="00B1740A">
        <w:tc>
          <w:tcPr>
            <w:tcW w:w="3582" w:type="dxa"/>
            <w:shd w:val="clear" w:color="auto" w:fill="E6E6E6"/>
          </w:tcPr>
          <w:p w:rsidR="00F33461" w:rsidRPr="002A7786" w:rsidRDefault="00F33461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</w:tcPr>
          <w:p w:rsidR="00F33461" w:rsidRPr="00153E58" w:rsidRDefault="00F33461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33461" w:rsidRPr="00153E58" w:rsidTr="00B1740A">
        <w:tc>
          <w:tcPr>
            <w:tcW w:w="3582" w:type="dxa"/>
            <w:shd w:val="clear" w:color="auto" w:fill="E6E6E6"/>
          </w:tcPr>
          <w:p w:rsidR="00F33461" w:rsidRPr="002A7786" w:rsidRDefault="00F33461" w:rsidP="00F3346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 xml:space="preserve">Approved by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Analytics team Manager</w:t>
            </w:r>
          </w:p>
        </w:tc>
        <w:tc>
          <w:tcPr>
            <w:tcW w:w="4230" w:type="dxa"/>
          </w:tcPr>
          <w:p w:rsidR="00F33461" w:rsidRPr="00153E58" w:rsidRDefault="00F33461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33461" w:rsidRPr="00153E58" w:rsidTr="00B1740A">
        <w:tc>
          <w:tcPr>
            <w:tcW w:w="3582" w:type="dxa"/>
            <w:shd w:val="clear" w:color="auto" w:fill="E6E6E6"/>
          </w:tcPr>
          <w:p w:rsidR="00F33461" w:rsidRPr="002A7786" w:rsidRDefault="00F33461" w:rsidP="00F33461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 w:rsidRPr="002A7786">
              <w:rPr>
                <w:rFonts w:asciiTheme="minorHAnsi" w:hAnsiTheme="minorHAnsi"/>
                <w:sz w:val="20"/>
                <w:szCs w:val="20"/>
              </w:rPr>
              <w:t xml:space="preserve"> reviewed by (</w:t>
            </w:r>
            <w:r>
              <w:rPr>
                <w:rFonts w:asciiTheme="minorHAnsi" w:hAnsiTheme="minorHAnsi"/>
                <w:sz w:val="20"/>
                <w:szCs w:val="20"/>
              </w:rPr>
              <w:t>Analytics Team member name</w:t>
            </w:r>
            <w:r w:rsidRPr="002A7786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F33461" w:rsidRPr="00153E58" w:rsidRDefault="00F33461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33461" w:rsidRDefault="00F33461" w:rsidP="00F33461">
      <w:pPr>
        <w:pStyle w:val="ASPSBodytext"/>
      </w:pPr>
    </w:p>
    <w:p w:rsidR="00F33461" w:rsidRDefault="00F33461" w:rsidP="00F33461">
      <w:pPr>
        <w:pStyle w:val="ASPSBodytext"/>
      </w:pPr>
    </w:p>
    <w:p w:rsidR="00F33461" w:rsidRDefault="00F33461" w:rsidP="00F33461">
      <w:pPr>
        <w:pStyle w:val="ASPSBodytext"/>
      </w:pPr>
    </w:p>
    <w:p w:rsidR="00F33461" w:rsidRDefault="00F33461" w:rsidP="00F33461">
      <w:pPr>
        <w:pStyle w:val="ASPSBodytext"/>
      </w:pPr>
    </w:p>
    <w:p w:rsidR="00F33461" w:rsidRDefault="00F33461" w:rsidP="00F33461">
      <w:pPr>
        <w:pStyle w:val="ASPSBodytext"/>
      </w:pPr>
    </w:p>
    <w:p w:rsidR="00F33461" w:rsidRDefault="00F33461" w:rsidP="00F33461">
      <w:pPr>
        <w:pStyle w:val="ASPSBodytext"/>
      </w:pPr>
    </w:p>
    <w:p w:rsidR="00F33461" w:rsidRDefault="00F33461" w:rsidP="00F33461">
      <w:pPr>
        <w:pStyle w:val="ASPSBodytext"/>
      </w:pPr>
    </w:p>
    <w:p w:rsidR="00F33461" w:rsidRPr="00F33461" w:rsidRDefault="00F33461" w:rsidP="00F33461">
      <w:pPr>
        <w:pStyle w:val="ASPSBodytext"/>
      </w:pPr>
    </w:p>
    <w:p w:rsidR="008D5432" w:rsidRPr="00153E58" w:rsidRDefault="008D5432" w:rsidP="008D5432">
      <w:pPr>
        <w:pStyle w:val="Heading1"/>
        <w:numPr>
          <w:ilvl w:val="1"/>
          <w:numId w:val="12"/>
        </w:numPr>
      </w:pPr>
      <w:bookmarkStart w:id="12" w:name="_Toc418004649"/>
      <w:r>
        <w:t>Model Fix Information</w:t>
      </w:r>
      <w:bookmarkEnd w:id="12"/>
      <w:r>
        <w:t xml:space="preserve"> </w:t>
      </w:r>
    </w:p>
    <w:p w:rsidR="008D5432" w:rsidRDefault="008D5432" w:rsidP="006B68AF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2"/>
        <w:gridCol w:w="4230"/>
      </w:tblGrid>
      <w:tr w:rsidR="008D5432" w:rsidRPr="00153E58" w:rsidTr="00B1740A">
        <w:tc>
          <w:tcPr>
            <w:tcW w:w="3582" w:type="dxa"/>
            <w:shd w:val="clear" w:color="auto" w:fill="E6E6E6"/>
          </w:tcPr>
          <w:p w:rsidR="008D5432" w:rsidRPr="002A7786" w:rsidRDefault="008D5432" w:rsidP="008D543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 xml:space="preserve">Is </w:t>
            </w:r>
            <w:r>
              <w:rPr>
                <w:rFonts w:asciiTheme="minorHAnsi" w:hAnsiTheme="minorHAnsi"/>
                <w:sz w:val="20"/>
                <w:szCs w:val="20"/>
              </w:rPr>
              <w:t>Model</w:t>
            </w:r>
            <w:r w:rsidRPr="002A7786">
              <w:rPr>
                <w:rFonts w:asciiTheme="minorHAnsi" w:hAnsiTheme="minorHAnsi"/>
                <w:sz w:val="20"/>
                <w:szCs w:val="20"/>
              </w:rPr>
              <w:t xml:space="preserve"> fix involved</w:t>
            </w:r>
          </w:p>
        </w:tc>
        <w:tc>
          <w:tcPr>
            <w:tcW w:w="4230" w:type="dxa"/>
          </w:tcPr>
          <w:p w:rsidR="008D5432" w:rsidRPr="00153E58" w:rsidRDefault="008D5432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D5432" w:rsidRPr="00153E58" w:rsidTr="00B1740A">
        <w:tc>
          <w:tcPr>
            <w:tcW w:w="3582" w:type="dxa"/>
            <w:shd w:val="clear" w:color="auto" w:fill="E6E6E6"/>
          </w:tcPr>
          <w:p w:rsidR="008D5432" w:rsidRPr="002A7786" w:rsidRDefault="008D5432" w:rsidP="008D543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 xml:space="preserve">Is </w:t>
            </w:r>
            <w:r>
              <w:rPr>
                <w:rFonts w:asciiTheme="minorHAnsi" w:hAnsiTheme="minorHAnsi"/>
                <w:sz w:val="20"/>
                <w:szCs w:val="20"/>
              </w:rPr>
              <w:t>Model</w:t>
            </w:r>
            <w:r w:rsidRPr="002A7786">
              <w:rPr>
                <w:rFonts w:asciiTheme="minorHAnsi" w:hAnsiTheme="minorHAnsi"/>
                <w:sz w:val="20"/>
                <w:szCs w:val="20"/>
              </w:rPr>
              <w:t xml:space="preserve"> fix a SQL Statement</w:t>
            </w:r>
            <w:r>
              <w:rPr>
                <w:rFonts w:asciiTheme="minorHAnsi" w:hAnsiTheme="minorHAnsi"/>
                <w:sz w:val="20"/>
                <w:szCs w:val="20"/>
              </w:rPr>
              <w:t>/SQL script</w:t>
            </w:r>
          </w:p>
        </w:tc>
        <w:tc>
          <w:tcPr>
            <w:tcW w:w="4230" w:type="dxa"/>
          </w:tcPr>
          <w:p w:rsidR="008D5432" w:rsidRPr="006C4B59" w:rsidRDefault="008D5432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D5432" w:rsidRPr="00153E58" w:rsidTr="00B1740A">
        <w:tc>
          <w:tcPr>
            <w:tcW w:w="3582" w:type="dxa"/>
            <w:shd w:val="clear" w:color="auto" w:fill="E6E6E6"/>
          </w:tcPr>
          <w:p w:rsidR="008D5432" w:rsidRPr="002A7786" w:rsidRDefault="008D5432" w:rsidP="008D543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</w:tcPr>
          <w:p w:rsidR="008D5432" w:rsidRPr="00153E58" w:rsidRDefault="008D5432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D5432" w:rsidRPr="00153E58" w:rsidTr="00B1740A">
        <w:tc>
          <w:tcPr>
            <w:tcW w:w="3582" w:type="dxa"/>
            <w:shd w:val="clear" w:color="auto" w:fill="E6E6E6"/>
          </w:tcPr>
          <w:p w:rsidR="008D5432" w:rsidRPr="002A7786" w:rsidRDefault="008D5432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>Code reviewed by (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Developer </w:t>
            </w:r>
            <w:r w:rsidRPr="002A7786">
              <w:rPr>
                <w:rFonts w:asciiTheme="minorHAnsi" w:hAnsiTheme="minorHAnsi"/>
                <w:sz w:val="20"/>
                <w:szCs w:val="20"/>
              </w:rPr>
              <w:t>Name)</w:t>
            </w:r>
          </w:p>
        </w:tc>
        <w:tc>
          <w:tcPr>
            <w:tcW w:w="4230" w:type="dxa"/>
          </w:tcPr>
          <w:p w:rsidR="008D5432" w:rsidRPr="00153E58" w:rsidRDefault="008D5432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D5432" w:rsidRPr="00153E58" w:rsidTr="00B1740A">
        <w:tc>
          <w:tcPr>
            <w:tcW w:w="3582" w:type="dxa"/>
            <w:shd w:val="clear" w:color="auto" w:fill="E6E6E6"/>
          </w:tcPr>
          <w:p w:rsidR="008D5432" w:rsidRPr="002A7786" w:rsidRDefault="008D5432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>Code review approved by (</w:t>
            </w:r>
            <w:r>
              <w:rPr>
                <w:rFonts w:asciiTheme="minorHAnsi" w:hAnsiTheme="minorHAnsi"/>
                <w:sz w:val="20"/>
                <w:szCs w:val="20"/>
              </w:rPr>
              <w:t>Dev Manager</w:t>
            </w:r>
            <w:r w:rsidRPr="002A7786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8D5432" w:rsidRPr="00153E58" w:rsidRDefault="008D5432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D5432" w:rsidRPr="00153E58" w:rsidTr="00B1740A">
        <w:tc>
          <w:tcPr>
            <w:tcW w:w="3582" w:type="dxa"/>
            <w:shd w:val="clear" w:color="auto" w:fill="E6E6E6"/>
          </w:tcPr>
          <w:p w:rsidR="008D5432" w:rsidRPr="002A7786" w:rsidRDefault="008D5432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 xml:space="preserve">Approved by Development Sr. Manager </w:t>
            </w:r>
            <w:r w:rsidRPr="002A7786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(Name) </w:t>
            </w:r>
          </w:p>
        </w:tc>
        <w:tc>
          <w:tcPr>
            <w:tcW w:w="4230" w:type="dxa"/>
          </w:tcPr>
          <w:p w:rsidR="008D5432" w:rsidRPr="00153E58" w:rsidRDefault="008D5432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D5432" w:rsidRPr="00153E58" w:rsidTr="00B1740A">
        <w:tc>
          <w:tcPr>
            <w:tcW w:w="3582" w:type="dxa"/>
            <w:shd w:val="clear" w:color="auto" w:fill="E6E6E6"/>
          </w:tcPr>
          <w:p w:rsidR="008D5432" w:rsidRPr="002A7786" w:rsidRDefault="008D5432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lastRenderedPageBreak/>
              <w:t>Code reviewed by (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QE Engineer </w:t>
            </w:r>
            <w:r w:rsidRPr="002A7786">
              <w:rPr>
                <w:rFonts w:asciiTheme="minorHAnsi" w:hAnsiTheme="minorHAnsi"/>
                <w:sz w:val="20"/>
                <w:szCs w:val="20"/>
              </w:rPr>
              <w:t>Name)</w:t>
            </w:r>
          </w:p>
        </w:tc>
        <w:tc>
          <w:tcPr>
            <w:tcW w:w="4230" w:type="dxa"/>
          </w:tcPr>
          <w:p w:rsidR="008D5432" w:rsidRPr="00153E58" w:rsidRDefault="008D5432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D5432" w:rsidRPr="00153E58" w:rsidTr="00B1740A">
        <w:tc>
          <w:tcPr>
            <w:tcW w:w="3582" w:type="dxa"/>
            <w:shd w:val="clear" w:color="auto" w:fill="E6E6E6"/>
          </w:tcPr>
          <w:p w:rsidR="008D5432" w:rsidRPr="002A7786" w:rsidRDefault="008D5432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2A7786">
              <w:rPr>
                <w:rFonts w:asciiTheme="minorHAnsi" w:hAnsiTheme="minorHAnsi"/>
                <w:sz w:val="20"/>
                <w:szCs w:val="20"/>
              </w:rPr>
              <w:t>Code review approved by (</w:t>
            </w:r>
            <w:r>
              <w:rPr>
                <w:rFonts w:asciiTheme="minorHAnsi" w:hAnsiTheme="minorHAnsi"/>
                <w:sz w:val="20"/>
                <w:szCs w:val="20"/>
              </w:rPr>
              <w:t>QE Manager</w:t>
            </w:r>
            <w:r w:rsidRPr="002A7786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8D5432" w:rsidRPr="00153E58" w:rsidRDefault="008D5432" w:rsidP="00B1740A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8D5432" w:rsidRPr="00153E58" w:rsidTr="00B1740A">
        <w:tc>
          <w:tcPr>
            <w:tcW w:w="3582" w:type="dxa"/>
            <w:shd w:val="clear" w:color="auto" w:fill="E6E6E6"/>
          </w:tcPr>
          <w:p w:rsidR="008D5432" w:rsidRPr="002A7786" w:rsidRDefault="008D5432" w:rsidP="00B1740A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</w:tcPr>
          <w:p w:rsidR="008D5432" w:rsidRPr="00153E58" w:rsidRDefault="008D5432" w:rsidP="00B1740A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A7786" w:rsidRDefault="002A7786" w:rsidP="006B68AF">
      <w:pPr>
        <w:pStyle w:val="ASPSBodytext"/>
      </w:pPr>
    </w:p>
    <w:p w:rsidR="008D5432" w:rsidRDefault="008D5432" w:rsidP="006B68AF">
      <w:pPr>
        <w:pStyle w:val="ASPSBodytext"/>
      </w:pPr>
    </w:p>
    <w:p w:rsidR="008D5432" w:rsidRDefault="008D5432" w:rsidP="006B68AF">
      <w:pPr>
        <w:pStyle w:val="ASPSBodytext"/>
      </w:pPr>
    </w:p>
    <w:p w:rsidR="008D5432" w:rsidRDefault="008D5432" w:rsidP="006B68AF">
      <w:pPr>
        <w:pStyle w:val="ASPSBodytext"/>
      </w:pPr>
    </w:p>
    <w:p w:rsidR="002E074D" w:rsidRDefault="002E074D" w:rsidP="002E074D">
      <w:pPr>
        <w:pStyle w:val="Heading1"/>
        <w:numPr>
          <w:ilvl w:val="0"/>
          <w:numId w:val="13"/>
        </w:numPr>
      </w:pPr>
      <w:bookmarkStart w:id="13" w:name="_Toc418004650"/>
      <w:r>
        <w:t>Implementation</w:t>
      </w:r>
      <w:bookmarkEnd w:id="13"/>
      <w:r>
        <w:t xml:space="preserve"> </w:t>
      </w:r>
    </w:p>
    <w:p w:rsidR="00030D2F" w:rsidRPr="0031161C" w:rsidRDefault="00F33461" w:rsidP="0031161C">
      <w:bookmarkStart w:id="14" w:name="_Toc412219868"/>
      <w:r w:rsidRPr="0031161C">
        <w:tab/>
      </w:r>
      <w:bookmarkStart w:id="15" w:name="_Toc418004651"/>
      <w:r w:rsidR="002E074D" w:rsidRPr="0031161C">
        <w:rPr>
          <w:rFonts w:asciiTheme="minorHAnsi" w:hAnsiTheme="minorHAnsi"/>
          <w:sz w:val="20"/>
          <w:szCs w:val="20"/>
        </w:rPr>
        <w:t xml:space="preserve">Checklist for </w:t>
      </w:r>
      <w:r w:rsidRPr="0031161C">
        <w:rPr>
          <w:rFonts w:asciiTheme="minorHAnsi" w:hAnsiTheme="minorHAnsi"/>
          <w:sz w:val="20"/>
          <w:szCs w:val="20"/>
        </w:rPr>
        <w:t xml:space="preserve">Syndicate Data and </w:t>
      </w:r>
      <w:r w:rsidR="00030D2F" w:rsidRPr="0031161C">
        <w:rPr>
          <w:rFonts w:asciiTheme="minorHAnsi" w:hAnsiTheme="minorHAnsi"/>
          <w:sz w:val="20"/>
          <w:szCs w:val="20"/>
        </w:rPr>
        <w:t>Model Deployment Test Results from UAT</w:t>
      </w:r>
      <w:bookmarkEnd w:id="14"/>
      <w:bookmarkEnd w:id="15"/>
    </w:p>
    <w:p w:rsidR="00030D2F" w:rsidRDefault="00030D2F" w:rsidP="00030D2F">
      <w:pPr>
        <w:pStyle w:val="ListParagraph"/>
        <w:numPr>
          <w:ilvl w:val="0"/>
          <w:numId w:val="21"/>
        </w:numPr>
        <w:ind w:left="189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UAT –Model Deployment document with following information: </w:t>
      </w:r>
    </w:p>
    <w:p w:rsidR="00030D2F" w:rsidRDefault="00030D2F" w:rsidP="00030D2F">
      <w:pPr>
        <w:pStyle w:val="ListParagraph"/>
        <w:numPr>
          <w:ilvl w:val="0"/>
          <w:numId w:val="21"/>
        </w:numPr>
        <w:ind w:left="189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Questionnaire will be provided. </w:t>
      </w:r>
    </w:p>
    <w:p w:rsidR="00030D2F" w:rsidRDefault="00030D2F" w:rsidP="00030D2F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document should detail  Model Upload Steps, Syndicate Data setup(if needed)</w:t>
      </w:r>
    </w:p>
    <w:p w:rsidR="00030D2F" w:rsidRDefault="00030D2F" w:rsidP="00030D2F">
      <w:pPr>
        <w:pStyle w:val="ListParagraph"/>
        <w:numPr>
          <w:ilvl w:val="0"/>
          <w:numId w:val="22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Step by step instructions along with screenshots of Syndicate data setup, Model upload testing and publishing.</w:t>
      </w:r>
    </w:p>
    <w:p w:rsidR="00030D2F" w:rsidRDefault="00030D2F" w:rsidP="00030D2F">
      <w:pPr>
        <w:pStyle w:val="ListParagraph"/>
        <w:numPr>
          <w:ilvl w:val="0"/>
          <w:numId w:val="22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Results of sample test run performed in UAT along with Screenshots.</w:t>
      </w:r>
    </w:p>
    <w:p w:rsidR="00030D2F" w:rsidRDefault="00030D2F" w:rsidP="00030D2F">
      <w:pPr>
        <w:pStyle w:val="ListParagraph"/>
        <w:numPr>
          <w:ilvl w:val="0"/>
          <w:numId w:val="22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Sample Test Cases that can be executed in Production as Sanity Check.</w:t>
      </w:r>
    </w:p>
    <w:p w:rsidR="00030D2F" w:rsidRDefault="00030D2F" w:rsidP="00030D2F">
      <w:pPr>
        <w:pStyle w:val="ListParagraph"/>
        <w:numPr>
          <w:ilvl w:val="0"/>
          <w:numId w:val="22"/>
        </w:num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Clean up script to clean any transactions created in production due to Sanity Check.</w:t>
      </w:r>
    </w:p>
    <w:p w:rsidR="00030D2F" w:rsidRDefault="00030D2F" w:rsidP="00030D2F">
      <w:pPr>
        <w:ind w:left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2ACDD" wp14:editId="3BEE8A61">
                <wp:simplePos x="0" y="0"/>
                <wp:positionH relativeFrom="column">
                  <wp:posOffset>329750</wp:posOffset>
                </wp:positionH>
                <wp:positionV relativeFrom="paragraph">
                  <wp:posOffset>41854</wp:posOffset>
                </wp:positionV>
                <wp:extent cx="5316468" cy="1003412"/>
                <wp:effectExtent l="0" t="0" r="1778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468" cy="10034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5.95pt;margin-top:3.3pt;width:418.6pt;height:7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" filled="f" strokecolor="black [3213]" strokeweight="2pt"/>
            </w:pict>
          </mc:Fallback>
        </mc:AlternateContent>
      </w:r>
    </w:p>
    <w:p w:rsidR="00030D2F" w:rsidRPr="00F321F1" w:rsidRDefault="00030D2F" w:rsidP="00030D2F">
      <w:pPr>
        <w:ind w:left="720"/>
        <w:jc w:val="both"/>
        <w:rPr>
          <w:rFonts w:asciiTheme="minorHAnsi" w:hAnsiTheme="minorHAnsi"/>
          <w:sz w:val="20"/>
          <w:szCs w:val="20"/>
          <w:u w:val="single"/>
        </w:rPr>
      </w:pPr>
      <w:r w:rsidRPr="00F321F1">
        <w:rPr>
          <w:rFonts w:asciiTheme="minorHAnsi" w:hAnsiTheme="minorHAnsi"/>
          <w:b/>
          <w:sz w:val="20"/>
          <w:szCs w:val="20"/>
          <w:u w:val="single"/>
        </w:rPr>
        <w:t>NOTE:</w:t>
      </w:r>
      <w:r w:rsidRPr="00F321F1">
        <w:rPr>
          <w:rFonts w:asciiTheme="minorHAnsi" w:hAnsiTheme="minorHAnsi"/>
          <w:sz w:val="20"/>
          <w:szCs w:val="20"/>
          <w:u w:val="single"/>
        </w:rPr>
        <w:t xml:space="preserve"> </w:t>
      </w:r>
    </w:p>
    <w:p w:rsidR="00030D2F" w:rsidRDefault="00030D2F" w:rsidP="00030D2F">
      <w:pPr>
        <w:ind w:left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UAT Team responsibility to provide a clean Version Zip file which includes required details like Model Jar, IO definition, mappings and Syndicate Queries.</w:t>
      </w:r>
    </w:p>
    <w:p w:rsidR="00030D2F" w:rsidRDefault="00030D2F" w:rsidP="00030D2F">
      <w:pPr>
        <w:ind w:left="720"/>
        <w:jc w:val="both"/>
        <w:rPr>
          <w:rFonts w:asciiTheme="minorHAnsi" w:hAnsiTheme="minorHAnsi"/>
          <w:sz w:val="20"/>
          <w:szCs w:val="20"/>
        </w:rPr>
      </w:pPr>
    </w:p>
    <w:p w:rsidR="00030D2F" w:rsidRDefault="00030D2F" w:rsidP="00030D2F">
      <w:pPr>
        <w:ind w:left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IF Syndicate Data Update is needed then Syndicate that should be provided in CSV format.  </w:t>
      </w:r>
    </w:p>
    <w:p w:rsidR="00030D2F" w:rsidRPr="007D77F4" w:rsidRDefault="00030D2F" w:rsidP="00030D2F">
      <w:pPr>
        <w:ind w:left="720"/>
        <w:jc w:val="both"/>
        <w:rPr>
          <w:rFonts w:asciiTheme="minorHAnsi" w:hAnsiTheme="minorHAnsi"/>
          <w:sz w:val="20"/>
          <w:szCs w:val="20"/>
        </w:rPr>
      </w:pPr>
    </w:p>
    <w:p w:rsidR="002A7786" w:rsidRDefault="002A7786" w:rsidP="006B68AF">
      <w:pPr>
        <w:pStyle w:val="ASPSBodytext"/>
      </w:pPr>
    </w:p>
    <w:p w:rsidR="007B4FB0" w:rsidRDefault="007B4FB0" w:rsidP="007B4FB0">
      <w:pPr>
        <w:pStyle w:val="Heading1"/>
        <w:numPr>
          <w:ilvl w:val="1"/>
          <w:numId w:val="13"/>
        </w:numPr>
      </w:pPr>
      <w:bookmarkStart w:id="16" w:name="_Toc418004652"/>
      <w:r>
        <w:t>Pre-Implementation</w:t>
      </w:r>
      <w:bookmarkEnd w:id="16"/>
    </w:p>
    <w:p w:rsidR="007B4FB0" w:rsidRPr="000C209E" w:rsidRDefault="007B4FB0" w:rsidP="006B68AF">
      <w:pPr>
        <w:pStyle w:val="ASPSBodytext"/>
      </w:pPr>
      <w:r w:rsidRPr="000C209E">
        <w:t xml:space="preserve">Please provide pre-Implementation steps as per the Release depending on Release type </w:t>
      </w:r>
      <w:r w:rsidR="002B70CB" w:rsidRPr="000C209E">
        <w:t>(Database</w:t>
      </w:r>
      <w:r w:rsidRPr="000C209E">
        <w:t xml:space="preserve"> scripts only/Application Deployment only/ both Database and Application update)</w:t>
      </w:r>
    </w:p>
    <w:tbl>
      <w:tblPr>
        <w:tblW w:w="7740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732"/>
        <w:gridCol w:w="2340"/>
        <w:gridCol w:w="2948"/>
      </w:tblGrid>
      <w:tr w:rsidR="007B4FB0" w:rsidRPr="00170769" w:rsidTr="007B4FB0">
        <w:trPr>
          <w:trHeight w:val="892"/>
        </w:trPr>
        <w:tc>
          <w:tcPr>
            <w:tcW w:w="720" w:type="dxa"/>
            <w:shd w:val="pct10" w:color="auto" w:fill="FFFFFF"/>
          </w:tcPr>
          <w:p w:rsidR="007B4FB0" w:rsidRPr="007B4FB0" w:rsidRDefault="007B4FB0" w:rsidP="007B4FB0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</w:t>
            </w:r>
            <w:r w:rsidRPr="007B4FB0">
              <w:rPr>
                <w:rFonts w:asciiTheme="minorHAnsi" w:hAnsiTheme="minorHAnsi"/>
                <w:sz w:val="24"/>
                <w:szCs w:val="24"/>
              </w:rPr>
              <w:t>No</w:t>
            </w:r>
            <w:proofErr w:type="spellEnd"/>
            <w:r w:rsidRPr="007B4FB0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732" w:type="dxa"/>
            <w:shd w:val="pct10" w:color="auto" w:fill="FFFFFF"/>
          </w:tcPr>
          <w:p w:rsidR="007B4FB0" w:rsidRPr="007B4FB0" w:rsidRDefault="007B4FB0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r w:rsidRPr="007B4FB0">
              <w:rPr>
                <w:rFonts w:asciiTheme="minorHAnsi" w:hAnsiTheme="minorHAnsi"/>
                <w:sz w:val="24"/>
                <w:szCs w:val="24"/>
              </w:rPr>
              <w:t>Steps (in order)</w:t>
            </w:r>
          </w:p>
        </w:tc>
        <w:tc>
          <w:tcPr>
            <w:tcW w:w="2340" w:type="dxa"/>
            <w:shd w:val="pct10" w:color="auto" w:fill="FFFFFF"/>
          </w:tcPr>
          <w:p w:rsidR="007B4FB0" w:rsidRPr="007B4FB0" w:rsidRDefault="007B4FB0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r w:rsidRPr="007B4FB0">
              <w:rPr>
                <w:rFonts w:asciiTheme="minorHAnsi" w:hAnsiTheme="minorHAnsi"/>
                <w:sz w:val="24"/>
                <w:szCs w:val="24"/>
              </w:rPr>
              <w:t>Description</w:t>
            </w:r>
          </w:p>
        </w:tc>
        <w:tc>
          <w:tcPr>
            <w:tcW w:w="2948" w:type="dxa"/>
            <w:shd w:val="pct10" w:color="auto" w:fill="FFFFFF"/>
          </w:tcPr>
          <w:p w:rsidR="007B4FB0" w:rsidRPr="007B4FB0" w:rsidRDefault="008D5432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Remarks</w:t>
            </w:r>
          </w:p>
        </w:tc>
      </w:tr>
      <w:tr w:rsidR="007B4FB0" w:rsidRPr="00170769" w:rsidTr="007B4FB0">
        <w:tc>
          <w:tcPr>
            <w:tcW w:w="720" w:type="dxa"/>
          </w:tcPr>
          <w:p w:rsidR="007B4FB0" w:rsidRPr="007B4FB0" w:rsidRDefault="007B4FB0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  <w:r w:rsidRPr="007B4FB0">
              <w:rPr>
                <w:rFonts w:asciiTheme="minorHAnsi" w:hAnsiTheme="minorHAnsi"/>
              </w:rPr>
              <w:t>1</w:t>
            </w:r>
          </w:p>
        </w:tc>
        <w:tc>
          <w:tcPr>
            <w:tcW w:w="1732" w:type="dxa"/>
          </w:tcPr>
          <w:p w:rsidR="007B4FB0" w:rsidRPr="007B4FB0" w:rsidRDefault="007B4FB0" w:rsidP="007B4FB0">
            <w:pPr>
              <w:pStyle w:val="OFC-ITTableText"/>
              <w:rPr>
                <w:rFonts w:asciiTheme="minorHAnsi" w:hAnsiTheme="minorHAnsi"/>
              </w:rPr>
            </w:pPr>
            <w:r w:rsidRPr="007B4FB0">
              <w:rPr>
                <w:rFonts w:asciiTheme="minorHAnsi" w:hAnsiTheme="minorHAnsi"/>
              </w:rPr>
              <w:t>Database Backup.</w:t>
            </w:r>
          </w:p>
        </w:tc>
        <w:tc>
          <w:tcPr>
            <w:tcW w:w="2340" w:type="dxa"/>
          </w:tcPr>
          <w:p w:rsidR="007B4FB0" w:rsidRPr="007B4FB0" w:rsidRDefault="00A779FD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Backup </w:t>
            </w:r>
            <w:proofErr w:type="spellStart"/>
            <w:r>
              <w:rPr>
                <w:rFonts w:asciiTheme="minorHAnsi" w:hAnsiTheme="minorHAnsi"/>
              </w:rPr>
              <w:t>umg_admin</w:t>
            </w:r>
            <w:proofErr w:type="spellEnd"/>
            <w:r>
              <w:rPr>
                <w:rFonts w:asciiTheme="minorHAnsi" w:hAnsiTheme="minorHAnsi"/>
              </w:rPr>
              <w:t xml:space="preserve"> and </w:t>
            </w:r>
            <w:proofErr w:type="spellStart"/>
            <w:r>
              <w:rPr>
                <w:rFonts w:asciiTheme="minorHAnsi" w:hAnsiTheme="minorHAnsi"/>
              </w:rPr>
              <w:t>Ocwen</w:t>
            </w:r>
            <w:proofErr w:type="spellEnd"/>
            <w:r>
              <w:rPr>
                <w:rFonts w:asciiTheme="minorHAnsi" w:hAnsiTheme="minorHAnsi"/>
              </w:rPr>
              <w:t xml:space="preserve"> databases.</w:t>
            </w:r>
          </w:p>
        </w:tc>
        <w:tc>
          <w:tcPr>
            <w:tcW w:w="2948" w:type="dxa"/>
          </w:tcPr>
          <w:p w:rsidR="007B4FB0" w:rsidRPr="007B4FB0" w:rsidRDefault="007B4FB0" w:rsidP="00B1740A">
            <w:pPr>
              <w:pStyle w:val="OFC-ITTableText"/>
              <w:rPr>
                <w:rFonts w:asciiTheme="minorHAnsi" w:hAnsiTheme="minorHAnsi"/>
              </w:rPr>
            </w:pPr>
          </w:p>
        </w:tc>
      </w:tr>
      <w:tr w:rsidR="008D5432" w:rsidRPr="00170769" w:rsidTr="007B4FB0">
        <w:tc>
          <w:tcPr>
            <w:tcW w:w="720" w:type="dxa"/>
          </w:tcPr>
          <w:p w:rsidR="008D5432" w:rsidRPr="007B4FB0" w:rsidRDefault="00B1740A" w:rsidP="008D5432">
            <w:pPr>
              <w:pStyle w:val="OFC-ITTableText"/>
              <w:numPr>
                <w:ilvl w:val="0"/>
                <w:numId w:val="13"/>
              </w:num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732" w:type="dxa"/>
          </w:tcPr>
          <w:p w:rsidR="008D5432" w:rsidRPr="007B4FB0" w:rsidRDefault="008D5432" w:rsidP="007B4FB0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Models Backup</w:t>
            </w:r>
          </w:p>
        </w:tc>
        <w:tc>
          <w:tcPr>
            <w:tcW w:w="2340" w:type="dxa"/>
          </w:tcPr>
          <w:p w:rsidR="008D5432" w:rsidRPr="007B4FB0" w:rsidRDefault="008D5432" w:rsidP="00B1740A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2948" w:type="dxa"/>
          </w:tcPr>
          <w:p w:rsidR="008D5432" w:rsidRPr="007B4FB0" w:rsidRDefault="008D5432" w:rsidP="00B1740A">
            <w:pPr>
              <w:pStyle w:val="OFC-ITTableText"/>
              <w:rPr>
                <w:rFonts w:asciiTheme="minorHAnsi" w:hAnsiTheme="minorHAnsi"/>
              </w:rPr>
            </w:pPr>
          </w:p>
        </w:tc>
      </w:tr>
      <w:tr w:rsidR="007B4FB0" w:rsidRPr="00170769" w:rsidTr="007B4FB0">
        <w:tc>
          <w:tcPr>
            <w:tcW w:w="720" w:type="dxa"/>
          </w:tcPr>
          <w:p w:rsidR="007B4FB0" w:rsidRPr="007B4FB0" w:rsidRDefault="008D5432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732" w:type="dxa"/>
          </w:tcPr>
          <w:p w:rsidR="007B4FB0" w:rsidRPr="007B4FB0" w:rsidRDefault="007B4FB0" w:rsidP="00B1740A">
            <w:pPr>
              <w:pStyle w:val="OFC-ITTableText"/>
              <w:rPr>
                <w:rFonts w:asciiTheme="minorHAnsi" w:hAnsiTheme="minorHAnsi"/>
              </w:rPr>
            </w:pPr>
            <w:r w:rsidRPr="007B4FB0">
              <w:rPr>
                <w:rFonts w:asciiTheme="minorHAnsi" w:hAnsiTheme="minorHAnsi"/>
              </w:rPr>
              <w:t>Application files Backup</w:t>
            </w:r>
          </w:p>
        </w:tc>
        <w:tc>
          <w:tcPr>
            <w:tcW w:w="2340" w:type="dxa"/>
          </w:tcPr>
          <w:p w:rsidR="007B4FB0" w:rsidRDefault="00A779FD" w:rsidP="00A779FD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Backup following artifacts</w:t>
            </w:r>
          </w:p>
          <w:p w:rsidR="00A779FD" w:rsidRDefault="00A779FD" w:rsidP="00A779FD">
            <w:pPr>
              <w:pStyle w:val="OFC-ITTableText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umg</w:t>
            </w:r>
            <w:proofErr w:type="spellEnd"/>
            <w:r>
              <w:rPr>
                <w:rFonts w:asciiTheme="minorHAnsi" w:hAnsiTheme="minorHAnsi"/>
              </w:rPr>
              <w:t>-admin war file</w:t>
            </w:r>
          </w:p>
          <w:p w:rsidR="00A779FD" w:rsidRDefault="00A779FD" w:rsidP="00A779FD">
            <w:pPr>
              <w:pStyle w:val="OFC-ITTableText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umg</w:t>
            </w:r>
            <w:proofErr w:type="spellEnd"/>
            <w:r>
              <w:rPr>
                <w:rFonts w:asciiTheme="minorHAnsi" w:hAnsiTheme="minorHAnsi"/>
              </w:rPr>
              <w:t>-runtime war file</w:t>
            </w:r>
          </w:p>
          <w:p w:rsidR="00A779FD" w:rsidRDefault="00A779FD" w:rsidP="00A779FD">
            <w:pPr>
              <w:pStyle w:val="OFC-ITTableText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me2 war file</w:t>
            </w:r>
          </w:p>
          <w:p w:rsidR="00A779FD" w:rsidRPr="007B4FB0" w:rsidRDefault="00A779FD" w:rsidP="00A779FD">
            <w:pPr>
              <w:pStyle w:val="OFC-ITTableText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modelet.one-jar.jar jar file</w:t>
            </w:r>
          </w:p>
        </w:tc>
        <w:tc>
          <w:tcPr>
            <w:tcW w:w="2948" w:type="dxa"/>
          </w:tcPr>
          <w:p w:rsidR="007B4FB0" w:rsidRPr="007B4FB0" w:rsidRDefault="007B4FB0" w:rsidP="00B1740A">
            <w:pPr>
              <w:pStyle w:val="OFC-ITTableText"/>
              <w:rPr>
                <w:rFonts w:asciiTheme="minorHAnsi" w:hAnsiTheme="minorHAnsi"/>
              </w:rPr>
            </w:pPr>
          </w:p>
        </w:tc>
      </w:tr>
      <w:tr w:rsidR="007B4FB0" w:rsidRPr="00170769" w:rsidTr="007B4FB0">
        <w:tc>
          <w:tcPr>
            <w:tcW w:w="720" w:type="dxa"/>
          </w:tcPr>
          <w:p w:rsidR="007B4FB0" w:rsidRPr="007B4FB0" w:rsidRDefault="008D5432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732" w:type="dxa"/>
          </w:tcPr>
          <w:p w:rsidR="007B4FB0" w:rsidRPr="007B4FB0" w:rsidRDefault="007B4FB0" w:rsidP="00B1740A">
            <w:pPr>
              <w:pStyle w:val="OFC-ITTableText"/>
              <w:rPr>
                <w:rFonts w:asciiTheme="minorHAnsi" w:hAnsiTheme="minorHAnsi"/>
              </w:rPr>
            </w:pPr>
            <w:r w:rsidRPr="007B4FB0">
              <w:rPr>
                <w:rFonts w:asciiTheme="minorHAnsi" w:hAnsiTheme="minorHAnsi"/>
              </w:rPr>
              <w:t xml:space="preserve">Log Files Backup </w:t>
            </w:r>
          </w:p>
        </w:tc>
        <w:tc>
          <w:tcPr>
            <w:tcW w:w="2340" w:type="dxa"/>
          </w:tcPr>
          <w:p w:rsidR="007B4FB0" w:rsidRPr="007B4FB0" w:rsidRDefault="007B4FB0" w:rsidP="00B1740A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2948" w:type="dxa"/>
          </w:tcPr>
          <w:p w:rsidR="007B4FB0" w:rsidRPr="007B4FB0" w:rsidRDefault="007B4FB0" w:rsidP="00B1740A">
            <w:pPr>
              <w:pStyle w:val="OFC-ITTableText"/>
              <w:rPr>
                <w:rFonts w:asciiTheme="minorHAnsi" w:hAnsiTheme="minorHAnsi"/>
              </w:rPr>
            </w:pPr>
          </w:p>
        </w:tc>
      </w:tr>
      <w:tr w:rsidR="007B4FB0" w:rsidRPr="00170769" w:rsidTr="007B4FB0">
        <w:tc>
          <w:tcPr>
            <w:tcW w:w="720" w:type="dxa"/>
          </w:tcPr>
          <w:p w:rsidR="007B4FB0" w:rsidRPr="007B4FB0" w:rsidRDefault="002975C1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732" w:type="dxa"/>
          </w:tcPr>
          <w:p w:rsidR="007B4FB0" w:rsidRPr="007B4FB0" w:rsidRDefault="005E488C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 Installation</w:t>
            </w:r>
          </w:p>
        </w:tc>
        <w:tc>
          <w:tcPr>
            <w:tcW w:w="2340" w:type="dxa"/>
          </w:tcPr>
          <w:p w:rsidR="007B4FB0" w:rsidRPr="007B4FB0" w:rsidRDefault="005E488C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Please install R engine in all </w:t>
            </w:r>
            <w:proofErr w:type="spellStart"/>
            <w:r>
              <w:rPr>
                <w:rFonts w:asciiTheme="minorHAnsi" w:hAnsiTheme="minorHAnsi"/>
              </w:rPr>
              <w:t>modelet</w:t>
            </w:r>
            <w:proofErr w:type="spellEnd"/>
            <w:r>
              <w:rPr>
                <w:rFonts w:asciiTheme="minorHAnsi" w:hAnsiTheme="minorHAnsi"/>
              </w:rPr>
              <w:t xml:space="preserve"> servers</w:t>
            </w:r>
          </w:p>
        </w:tc>
        <w:tc>
          <w:tcPr>
            <w:tcW w:w="2948" w:type="dxa"/>
          </w:tcPr>
          <w:p w:rsidR="007B4FB0" w:rsidRPr="007B4FB0" w:rsidRDefault="005E488C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WIKI Page Link:</w:t>
            </w:r>
          </w:p>
        </w:tc>
      </w:tr>
      <w:tr w:rsidR="005E488C" w:rsidRPr="00170769" w:rsidTr="007B4FB0">
        <w:tc>
          <w:tcPr>
            <w:tcW w:w="720" w:type="dxa"/>
          </w:tcPr>
          <w:p w:rsidR="005E488C" w:rsidRDefault="00D6476E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6</w:t>
            </w:r>
          </w:p>
        </w:tc>
        <w:tc>
          <w:tcPr>
            <w:tcW w:w="1732" w:type="dxa"/>
          </w:tcPr>
          <w:p w:rsidR="005E488C" w:rsidRDefault="00D6476E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RF Dependencies</w:t>
            </w:r>
          </w:p>
        </w:tc>
        <w:tc>
          <w:tcPr>
            <w:tcW w:w="2340" w:type="dxa"/>
          </w:tcPr>
          <w:p w:rsidR="005E488C" w:rsidRDefault="00D6476E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Adding Tenant role in RF production set up</w:t>
            </w:r>
          </w:p>
        </w:tc>
        <w:tc>
          <w:tcPr>
            <w:tcW w:w="2948" w:type="dxa"/>
          </w:tcPr>
          <w:p w:rsidR="005E488C" w:rsidRPr="007B4FB0" w:rsidRDefault="0018077C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ROLENAME: </w:t>
            </w:r>
            <w:r w:rsidRPr="0018077C">
              <w:rPr>
                <w:rFonts w:asciiTheme="minorHAnsi" w:hAnsiTheme="minorHAnsi"/>
                <w:b/>
              </w:rPr>
              <w:t>ROLE_UMG_TENANT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7B4FB0" w:rsidRDefault="007B4FB0" w:rsidP="006B68AF">
      <w:pPr>
        <w:pStyle w:val="ASPSBodytext"/>
      </w:pPr>
    </w:p>
    <w:p w:rsidR="007B4FB0" w:rsidRDefault="007B4FB0" w:rsidP="008D0BAB">
      <w:pPr>
        <w:pStyle w:val="Heading1"/>
        <w:numPr>
          <w:ilvl w:val="1"/>
          <w:numId w:val="20"/>
        </w:numPr>
      </w:pPr>
      <w:bookmarkStart w:id="17" w:name="_Toc418004653"/>
      <w:r>
        <w:t>Implementation</w:t>
      </w:r>
      <w:bookmarkEnd w:id="17"/>
    </w:p>
    <w:p w:rsidR="007B4FB0" w:rsidRDefault="007B4FB0" w:rsidP="006B68AF">
      <w:pPr>
        <w:pStyle w:val="ASPSBodytext"/>
      </w:pPr>
      <w:r>
        <w:tab/>
      </w:r>
      <w:r w:rsidRPr="00153E58">
        <w:t xml:space="preserve">Please </w:t>
      </w:r>
      <w:r w:rsidR="002B70CB" w:rsidRPr="00153E58">
        <w:t xml:space="preserve">provide </w:t>
      </w:r>
      <w:r w:rsidR="002B70CB">
        <w:t>Implementation</w:t>
      </w:r>
      <w:r>
        <w:t xml:space="preserve"> steps as per the Release depending on Release type</w:t>
      </w:r>
    </w:p>
    <w:tbl>
      <w:tblPr>
        <w:tblW w:w="8122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732"/>
        <w:gridCol w:w="2340"/>
        <w:gridCol w:w="3330"/>
      </w:tblGrid>
      <w:tr w:rsidR="002B70CB" w:rsidRPr="00170769" w:rsidTr="00E6105E">
        <w:trPr>
          <w:trHeight w:val="892"/>
        </w:trPr>
        <w:tc>
          <w:tcPr>
            <w:tcW w:w="720" w:type="dxa"/>
            <w:shd w:val="pct10" w:color="auto" w:fill="FFFFFF"/>
          </w:tcPr>
          <w:p w:rsidR="002B70CB" w:rsidRPr="007B4FB0" w:rsidRDefault="002B70CB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</w:t>
            </w:r>
            <w:r w:rsidRPr="007B4FB0">
              <w:rPr>
                <w:rFonts w:asciiTheme="minorHAnsi" w:hAnsiTheme="minorHAnsi"/>
                <w:sz w:val="24"/>
                <w:szCs w:val="24"/>
              </w:rPr>
              <w:t>No</w:t>
            </w:r>
            <w:proofErr w:type="spellEnd"/>
            <w:r w:rsidRPr="007B4FB0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732" w:type="dxa"/>
            <w:shd w:val="pct10" w:color="auto" w:fill="FFFFFF"/>
          </w:tcPr>
          <w:p w:rsidR="002B70CB" w:rsidRPr="007B4FB0" w:rsidRDefault="002B70CB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r w:rsidRPr="007B4FB0">
              <w:rPr>
                <w:rFonts w:asciiTheme="minorHAnsi" w:hAnsiTheme="minorHAnsi"/>
                <w:sz w:val="24"/>
                <w:szCs w:val="24"/>
              </w:rPr>
              <w:t>Steps (in order)</w:t>
            </w:r>
          </w:p>
        </w:tc>
        <w:tc>
          <w:tcPr>
            <w:tcW w:w="2340" w:type="dxa"/>
            <w:shd w:val="pct10" w:color="auto" w:fill="FFFFFF"/>
          </w:tcPr>
          <w:p w:rsidR="002B70CB" w:rsidRPr="007B4FB0" w:rsidRDefault="002B70CB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r w:rsidRPr="007B4FB0">
              <w:rPr>
                <w:rFonts w:asciiTheme="minorHAnsi" w:hAnsiTheme="minorHAnsi"/>
                <w:sz w:val="24"/>
                <w:szCs w:val="24"/>
              </w:rPr>
              <w:t>Description</w:t>
            </w:r>
          </w:p>
        </w:tc>
        <w:tc>
          <w:tcPr>
            <w:tcW w:w="3330" w:type="dxa"/>
            <w:shd w:val="pct10" w:color="auto" w:fill="FFFFFF"/>
          </w:tcPr>
          <w:p w:rsidR="002B70CB" w:rsidRPr="007B4FB0" w:rsidRDefault="008D5432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Remarks</w:t>
            </w:r>
          </w:p>
        </w:tc>
      </w:tr>
      <w:tr w:rsidR="002B70CB" w:rsidRPr="00170769" w:rsidTr="00E6105E">
        <w:tc>
          <w:tcPr>
            <w:tcW w:w="720" w:type="dxa"/>
          </w:tcPr>
          <w:p w:rsidR="002B70CB" w:rsidRPr="009F31BD" w:rsidRDefault="002B70CB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  <w:r w:rsidRPr="009F31BD">
              <w:rPr>
                <w:rFonts w:asciiTheme="minorHAnsi" w:hAnsiTheme="minorHAnsi"/>
              </w:rPr>
              <w:t>1</w:t>
            </w:r>
          </w:p>
        </w:tc>
        <w:tc>
          <w:tcPr>
            <w:tcW w:w="1732" w:type="dxa"/>
          </w:tcPr>
          <w:p w:rsidR="002B70CB" w:rsidRPr="009F31BD" w:rsidRDefault="009F31BD" w:rsidP="00B1740A">
            <w:pPr>
              <w:pStyle w:val="OFC-ITTableText"/>
              <w:rPr>
                <w:rFonts w:asciiTheme="minorHAnsi" w:hAnsiTheme="minorHAnsi"/>
              </w:rPr>
            </w:pPr>
            <w:r w:rsidRPr="009F31BD">
              <w:rPr>
                <w:rFonts w:asciiTheme="minorHAnsi" w:hAnsiTheme="minorHAnsi"/>
              </w:rPr>
              <w:t>Shutdown of Services</w:t>
            </w:r>
            <w:r w:rsidR="008D5432">
              <w:rPr>
                <w:rFonts w:asciiTheme="minorHAnsi" w:hAnsiTheme="minorHAnsi"/>
              </w:rPr>
              <w:t xml:space="preserve"> &amp; cleanup activity</w:t>
            </w:r>
          </w:p>
        </w:tc>
        <w:tc>
          <w:tcPr>
            <w:tcW w:w="2340" w:type="dxa"/>
          </w:tcPr>
          <w:p w:rsidR="002B70CB" w:rsidRPr="009F31BD" w:rsidRDefault="007B2BEA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Shutdown umg</w:t>
            </w:r>
            <w:r w:rsidR="00140EF3">
              <w:rPr>
                <w:rFonts w:asciiTheme="minorHAnsi" w:hAnsiTheme="minorHAnsi"/>
              </w:rPr>
              <w:t>-admin,umg-me2,umg-runtime and M</w:t>
            </w:r>
            <w:r>
              <w:rPr>
                <w:rFonts w:asciiTheme="minorHAnsi" w:hAnsiTheme="minorHAnsi"/>
              </w:rPr>
              <w:t>od</w:t>
            </w:r>
            <w:r w:rsidR="002325B3">
              <w:rPr>
                <w:rFonts w:asciiTheme="minorHAnsi" w:hAnsiTheme="minorHAnsi"/>
              </w:rPr>
              <w:t>elet</w:t>
            </w:r>
            <w:r>
              <w:rPr>
                <w:rFonts w:asciiTheme="minorHAnsi" w:hAnsiTheme="minorHAnsi"/>
              </w:rPr>
              <w:t xml:space="preserve"> instances</w:t>
            </w:r>
          </w:p>
        </w:tc>
        <w:tc>
          <w:tcPr>
            <w:tcW w:w="3330" w:type="dxa"/>
          </w:tcPr>
          <w:p w:rsidR="002B70CB" w:rsidRPr="009F31BD" w:rsidRDefault="002B70CB" w:rsidP="00B1740A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D0555" w:rsidRPr="00170769" w:rsidTr="00E6105E">
        <w:tc>
          <w:tcPr>
            <w:tcW w:w="720" w:type="dxa"/>
          </w:tcPr>
          <w:p w:rsidR="00DD0555" w:rsidRPr="009F31BD" w:rsidRDefault="00DD0555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732" w:type="dxa"/>
          </w:tcPr>
          <w:p w:rsidR="00DD0555" w:rsidRPr="009F31BD" w:rsidRDefault="00DD0555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Wars and JARs </w:t>
            </w:r>
          </w:p>
        </w:tc>
        <w:tc>
          <w:tcPr>
            <w:tcW w:w="2340" w:type="dxa"/>
          </w:tcPr>
          <w:p w:rsidR="00DD0555" w:rsidRDefault="00DD0555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Wars and Jars will be downloaded from the </w:t>
            </w:r>
            <w:proofErr w:type="spellStart"/>
            <w:r w:rsidR="00140EF3">
              <w:rPr>
                <w:rFonts w:asciiTheme="minorHAnsi" w:hAnsiTheme="minorHAnsi"/>
              </w:rPr>
              <w:t>artifactories</w:t>
            </w:r>
            <w:proofErr w:type="spellEnd"/>
            <w:r w:rsidR="00140EF3">
              <w:rPr>
                <w:rFonts w:asciiTheme="minorHAnsi" w:hAnsiTheme="minorHAnsi"/>
              </w:rPr>
              <w:t>. Please see the links in next column</w:t>
            </w:r>
          </w:p>
        </w:tc>
        <w:tc>
          <w:tcPr>
            <w:tcW w:w="3330" w:type="dxa"/>
          </w:tcPr>
          <w:p w:rsidR="00140EF3" w:rsidRDefault="00140EF3" w:rsidP="00140EF3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40EF3">
              <w:rPr>
                <w:rFonts w:asciiTheme="minorHAnsi" w:hAnsiTheme="minorHAnsi"/>
                <w:sz w:val="18"/>
                <w:szCs w:val="18"/>
              </w:rPr>
              <w:t>Umg</w:t>
            </w:r>
            <w:proofErr w:type="spellEnd"/>
            <w:r w:rsidRPr="00140EF3">
              <w:rPr>
                <w:rFonts w:asciiTheme="minorHAnsi" w:hAnsiTheme="minorHAnsi"/>
                <w:sz w:val="18"/>
                <w:szCs w:val="18"/>
              </w:rPr>
              <w:t>-admin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: </w:t>
            </w:r>
          </w:p>
          <w:p w:rsidR="00140EF3" w:rsidRDefault="00140EF3" w:rsidP="00140EF3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  <w:r w:rsidRPr="00140EF3">
              <w:rPr>
                <w:rFonts w:asciiTheme="minorHAnsi" w:hAnsiTheme="minorHAnsi"/>
                <w:sz w:val="18"/>
                <w:szCs w:val="18"/>
              </w:rPr>
              <w:t> </w:t>
            </w:r>
            <w:hyperlink r:id="rId13" w:history="1">
              <w:r w:rsidR="00822779" w:rsidRPr="00B257B7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http://atlas.altidev.net/artifactory/simple/realanalytics/com/ca/umg/web-ui/2.4.1-SNAPSHOT-44/web-ui-2.4.1-SNAPSHOT-44.war</w:t>
              </w:r>
            </w:hyperlink>
            <w:r w:rsidRPr="00140EF3">
              <w:rPr>
                <w:rFonts w:asciiTheme="minorHAnsi" w:hAnsiTheme="minorHAnsi"/>
                <w:sz w:val="18"/>
                <w:szCs w:val="18"/>
              </w:rPr>
              <w:t> </w:t>
            </w:r>
            <w:r w:rsidR="00822779">
              <w:rPr>
                <w:rFonts w:asciiTheme="minorHAnsi" w:hAnsiTheme="minorHAnsi"/>
                <w:sz w:val="18"/>
                <w:szCs w:val="18"/>
              </w:rPr>
              <w:t xml:space="preserve"> and rename to </w:t>
            </w:r>
            <w:proofErr w:type="spellStart"/>
            <w:r w:rsidR="00822779">
              <w:rPr>
                <w:rFonts w:asciiTheme="minorHAnsi" w:hAnsiTheme="minorHAnsi"/>
                <w:sz w:val="18"/>
                <w:szCs w:val="18"/>
              </w:rPr>
              <w:t>umg-admin.war</w:t>
            </w:r>
            <w:proofErr w:type="spellEnd"/>
          </w:p>
          <w:p w:rsidR="00140EF3" w:rsidRPr="00140EF3" w:rsidRDefault="00140EF3" w:rsidP="00140EF3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</w:p>
          <w:p w:rsidR="00140EF3" w:rsidRDefault="00140EF3" w:rsidP="00140EF3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  <w:r w:rsidRPr="00140EF3">
              <w:rPr>
                <w:rFonts w:asciiTheme="minorHAnsi" w:hAnsiTheme="minorHAnsi"/>
                <w:sz w:val="18"/>
                <w:szCs w:val="18"/>
              </w:rPr>
              <w:t>Me2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: </w:t>
            </w:r>
            <w:hyperlink r:id="rId14" w:history="1">
              <w:r w:rsidR="00822779" w:rsidRPr="00B257B7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http://atlas.altidev.net/artifactory/simple/realanalytics/com/ca/umg/me2/2.4.1-SNAPSHOT-44/me2-2.4.1-SNAPSHOT-44.war</w:t>
              </w:r>
            </w:hyperlink>
            <w:r w:rsidR="00822779">
              <w:rPr>
                <w:rFonts w:asciiTheme="minorHAnsi" w:hAnsiTheme="minorHAnsi"/>
                <w:sz w:val="18"/>
                <w:szCs w:val="18"/>
              </w:rPr>
              <w:t xml:space="preserve"> and rename to umg-me2.war</w:t>
            </w:r>
          </w:p>
          <w:p w:rsidR="00140EF3" w:rsidRDefault="00140EF3" w:rsidP="00140EF3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</w:p>
          <w:p w:rsidR="00140EF3" w:rsidRPr="00140EF3" w:rsidRDefault="00140EF3" w:rsidP="00140EF3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  <w:r w:rsidRPr="00140EF3">
              <w:rPr>
                <w:rFonts w:asciiTheme="minorHAnsi" w:hAnsiTheme="minorHAnsi"/>
                <w:sz w:val="18"/>
                <w:szCs w:val="18"/>
              </w:rPr>
              <w:t>Runtime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: </w:t>
            </w:r>
            <w:hyperlink r:id="rId15" w:history="1">
              <w:r w:rsidR="00822779" w:rsidRPr="00B257B7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http://atlas.altidev.net/artifactory/simple/realanalytics/com/ca/umg/umg-runtime/2.4.1-SNAPSHOT-44/umg-runtime-2.4.1-SNAPSHOT-44.war</w:t>
              </w:r>
            </w:hyperlink>
            <w:r w:rsidR="00822779">
              <w:rPr>
                <w:rFonts w:asciiTheme="minorHAnsi" w:hAnsiTheme="minorHAnsi"/>
                <w:sz w:val="18"/>
                <w:szCs w:val="18"/>
              </w:rPr>
              <w:t xml:space="preserve"> and rename to </w:t>
            </w:r>
            <w:proofErr w:type="spellStart"/>
            <w:r w:rsidR="00822779">
              <w:rPr>
                <w:rFonts w:asciiTheme="minorHAnsi" w:hAnsiTheme="minorHAnsi"/>
                <w:sz w:val="18"/>
                <w:szCs w:val="18"/>
              </w:rPr>
              <w:t>umg-runtime.war</w:t>
            </w:r>
            <w:proofErr w:type="spellEnd"/>
          </w:p>
          <w:p w:rsidR="00140EF3" w:rsidRDefault="00140EF3" w:rsidP="00140EF3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</w:p>
          <w:p w:rsidR="00140EF3" w:rsidRDefault="00140EF3" w:rsidP="00140EF3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Modelet</w:t>
            </w:r>
            <w:r w:rsidRPr="00140EF3">
              <w:rPr>
                <w:rFonts w:asciiTheme="minorHAnsi" w:hAnsiTheme="minorHAnsi"/>
                <w:sz w:val="18"/>
                <w:szCs w:val="18"/>
              </w:rPr>
              <w:t>: </w:t>
            </w:r>
          </w:p>
          <w:p w:rsidR="00DD0555" w:rsidRDefault="00E0250F" w:rsidP="00140EF3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  <w:hyperlink r:id="rId16" w:history="1">
              <w:r w:rsidR="00822779" w:rsidRPr="00B257B7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http://atlas.altidev.net/artifactory/simple/realanalytics/com/ca/umg/modelet/2.4.1-SNAPSHOT-44/modelet-2.4.1-SNAPSHOT-44-onejar.jar</w:t>
              </w:r>
            </w:hyperlink>
            <w:r w:rsidR="00822779">
              <w:rPr>
                <w:rFonts w:asciiTheme="minorHAnsi" w:hAnsiTheme="minorHAnsi"/>
                <w:sz w:val="18"/>
                <w:szCs w:val="18"/>
              </w:rPr>
              <w:t xml:space="preserve"> and rename to modelet.one-jar.jar</w:t>
            </w:r>
          </w:p>
          <w:p w:rsidR="00140EF3" w:rsidRDefault="00140EF3" w:rsidP="00140EF3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</w:p>
          <w:p w:rsidR="00140EF3" w:rsidRPr="009F31BD" w:rsidRDefault="00140EF3" w:rsidP="00140EF3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Please down</w:t>
            </w:r>
            <w:r w:rsidR="00822779">
              <w:rPr>
                <w:rFonts w:asciiTheme="minorHAnsi" w:hAnsiTheme="minorHAnsi"/>
                <w:sz w:val="18"/>
                <w:szCs w:val="18"/>
              </w:rPr>
              <w:t xml:space="preserve">load these WARs and JARs </w:t>
            </w:r>
          </w:p>
        </w:tc>
      </w:tr>
      <w:tr w:rsidR="007B2BEA" w:rsidRPr="00170769" w:rsidTr="00E6105E">
        <w:tc>
          <w:tcPr>
            <w:tcW w:w="720" w:type="dxa"/>
          </w:tcPr>
          <w:p w:rsidR="007B2BEA" w:rsidRPr="009F31BD" w:rsidRDefault="005146FF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732" w:type="dxa"/>
          </w:tcPr>
          <w:p w:rsidR="007B2BEA" w:rsidRPr="009F31BD" w:rsidRDefault="007B2BEA" w:rsidP="00B1740A">
            <w:pPr>
              <w:pStyle w:val="OFC-ITTableText"/>
              <w:rPr>
                <w:rFonts w:asciiTheme="minorHAnsi" w:hAnsiTheme="minorHAnsi"/>
              </w:rPr>
            </w:pPr>
            <w:r w:rsidRPr="009F31BD">
              <w:rPr>
                <w:rFonts w:asciiTheme="minorHAnsi" w:hAnsiTheme="minorHAnsi"/>
              </w:rPr>
              <w:t xml:space="preserve">Location of the </w:t>
            </w:r>
            <w:r w:rsidR="00DD0555">
              <w:rPr>
                <w:rFonts w:asciiTheme="minorHAnsi" w:hAnsiTheme="minorHAnsi"/>
              </w:rPr>
              <w:t>DB properties</w:t>
            </w:r>
          </w:p>
        </w:tc>
        <w:tc>
          <w:tcPr>
            <w:tcW w:w="2340" w:type="dxa"/>
          </w:tcPr>
          <w:p w:rsidR="00B00E1D" w:rsidRDefault="005A2F89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DB </w:t>
            </w:r>
            <w:r w:rsidR="00B00E1D">
              <w:rPr>
                <w:rFonts w:asciiTheme="minorHAnsi" w:hAnsiTheme="minorHAnsi"/>
              </w:rPr>
              <w:t>script</w:t>
            </w:r>
            <w:r>
              <w:rPr>
                <w:rFonts w:asciiTheme="minorHAnsi" w:hAnsiTheme="minorHAnsi"/>
              </w:rPr>
              <w:t>s</w:t>
            </w:r>
            <w:r w:rsidR="00B00E1D">
              <w:rPr>
                <w:rFonts w:asciiTheme="minorHAnsi" w:hAnsiTheme="minorHAnsi"/>
              </w:rPr>
              <w:t>:</w:t>
            </w:r>
          </w:p>
          <w:p w:rsidR="005A2F89" w:rsidRDefault="005A2F89" w:rsidP="00B1740A">
            <w:pPr>
              <w:pStyle w:val="OFC-ITTableText"/>
              <w:rPr>
                <w:rFonts w:asciiTheme="minorHAnsi" w:hAnsiTheme="minorHAnsi"/>
              </w:rPr>
            </w:pPr>
          </w:p>
          <w:p w:rsidR="005146FF" w:rsidRDefault="00822779" w:rsidP="005A2F89">
            <w:pPr>
              <w:pStyle w:val="OFC-ITTableText"/>
              <w:rPr>
                <w:rFonts w:asciiTheme="minorHAnsi" w:hAnsiTheme="minorHAnsi"/>
              </w:rPr>
            </w:pPr>
            <w:r w:rsidRPr="00822779">
              <w:rPr>
                <w:rFonts w:asciiTheme="minorHAnsi" w:hAnsiTheme="minorHAnsi"/>
                <w:b/>
              </w:rPr>
              <w:t>Z:\COLLSDEV\Consumer Analytics\UMG PROD Releases\2.4\</w:t>
            </w:r>
            <w:proofErr w:type="spellStart"/>
            <w:r w:rsidRPr="00822779">
              <w:rPr>
                <w:rFonts w:asciiTheme="minorHAnsi" w:hAnsiTheme="minorHAnsi"/>
                <w:b/>
              </w:rPr>
              <w:t>db</w:t>
            </w:r>
            <w:proofErr w:type="spellEnd"/>
            <w:r w:rsidRPr="00822779">
              <w:rPr>
                <w:rFonts w:asciiTheme="minorHAnsi" w:hAnsiTheme="minorHAnsi"/>
                <w:b/>
              </w:rPr>
              <w:t xml:space="preserve"> scripts</w:t>
            </w:r>
          </w:p>
          <w:p w:rsidR="007B2BEA" w:rsidRPr="005849E5" w:rsidRDefault="007B2BEA" w:rsidP="00363B53">
            <w:pPr>
              <w:pStyle w:val="OFC-ITTableText"/>
              <w:rPr>
                <w:rFonts w:asciiTheme="minorHAnsi" w:hAnsiTheme="minorHAnsi"/>
                <w:b/>
              </w:rPr>
            </w:pPr>
          </w:p>
        </w:tc>
        <w:tc>
          <w:tcPr>
            <w:tcW w:w="3330" w:type="dxa"/>
          </w:tcPr>
          <w:p w:rsidR="00A87711" w:rsidRDefault="003274B9" w:rsidP="003274B9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db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scripts in the following order</w:t>
            </w:r>
          </w:p>
          <w:p w:rsidR="0077108D" w:rsidRDefault="0077108D" w:rsidP="0077108D">
            <w:pPr>
              <w:pStyle w:val="OFC-ITTableText"/>
              <w:ind w:left="720"/>
              <w:rPr>
                <w:rFonts w:asciiTheme="minorHAnsi" w:hAnsiTheme="minorHAnsi"/>
                <w:sz w:val="18"/>
                <w:szCs w:val="18"/>
              </w:rPr>
            </w:pPr>
          </w:p>
          <w:p w:rsidR="00E6105E" w:rsidRDefault="00E6105E" w:rsidP="00E6105E">
            <w:pPr>
              <w:pStyle w:val="OFC-ITTableText"/>
              <w:numPr>
                <w:ilvl w:val="0"/>
                <w:numId w:val="26"/>
              </w:num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6105E">
              <w:rPr>
                <w:rFonts w:asciiTheme="minorHAnsi" w:hAnsiTheme="minorHAnsi"/>
                <w:sz w:val="18"/>
                <w:szCs w:val="18"/>
              </w:rPr>
              <w:t>admin_schema</w:t>
            </w:r>
            <w:r>
              <w:rPr>
                <w:rFonts w:asciiTheme="minorHAnsi" w:hAnsiTheme="minorHAnsi"/>
                <w:sz w:val="18"/>
                <w:szCs w:val="18"/>
              </w:rPr>
              <w:t>.sql</w:t>
            </w:r>
            <w:proofErr w:type="spellEnd"/>
          </w:p>
          <w:p w:rsidR="00E6105E" w:rsidRDefault="00E6105E" w:rsidP="00E6105E">
            <w:pPr>
              <w:pStyle w:val="OFC-ITTableText"/>
              <w:numPr>
                <w:ilvl w:val="0"/>
                <w:numId w:val="26"/>
              </w:num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6105E">
              <w:rPr>
                <w:rFonts w:asciiTheme="minorHAnsi" w:hAnsiTheme="minorHAnsi"/>
                <w:sz w:val="18"/>
                <w:szCs w:val="18"/>
              </w:rPr>
              <w:t>ocwen_tenant_schema</w:t>
            </w:r>
            <w:r>
              <w:rPr>
                <w:rFonts w:asciiTheme="minorHAnsi" w:hAnsiTheme="minorHAnsi"/>
                <w:sz w:val="18"/>
                <w:szCs w:val="18"/>
              </w:rPr>
              <w:t>.sql</w:t>
            </w:r>
            <w:proofErr w:type="spellEnd"/>
          </w:p>
          <w:p w:rsidR="003274B9" w:rsidRDefault="003274B9" w:rsidP="002B6E59">
            <w:pPr>
              <w:pStyle w:val="OFC-ITTableText"/>
              <w:ind w:left="720"/>
              <w:rPr>
                <w:rFonts w:asciiTheme="minorHAnsi" w:hAnsiTheme="minorHAnsi"/>
                <w:sz w:val="18"/>
                <w:szCs w:val="18"/>
              </w:rPr>
            </w:pPr>
          </w:p>
          <w:p w:rsidR="002B6E59" w:rsidRDefault="002B6E59" w:rsidP="002B6E59">
            <w:pPr>
              <w:pStyle w:val="OFC-ITTableText"/>
              <w:ind w:left="720"/>
              <w:rPr>
                <w:rFonts w:asciiTheme="minorHAnsi" w:hAnsiTheme="minorHAnsi"/>
                <w:sz w:val="18"/>
                <w:szCs w:val="18"/>
              </w:rPr>
            </w:pPr>
          </w:p>
          <w:p w:rsidR="003274B9" w:rsidRDefault="003274B9" w:rsidP="003274B9">
            <w:pPr>
              <w:pStyle w:val="OFC-ITTableText"/>
              <w:ind w:left="720"/>
              <w:rPr>
                <w:rFonts w:asciiTheme="minorHAnsi" w:hAnsiTheme="minorHAnsi"/>
                <w:sz w:val="18"/>
                <w:szCs w:val="18"/>
              </w:rPr>
            </w:pPr>
          </w:p>
          <w:p w:rsidR="00174A71" w:rsidRDefault="00174A71" w:rsidP="00174A71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</w:p>
          <w:p w:rsidR="002B6E59" w:rsidRDefault="002B6E59" w:rsidP="00174A71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</w:p>
          <w:p w:rsidR="00272692" w:rsidRPr="009F31BD" w:rsidRDefault="00272692" w:rsidP="005146FF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D0555" w:rsidRPr="00170769" w:rsidTr="00E6105E">
        <w:tc>
          <w:tcPr>
            <w:tcW w:w="720" w:type="dxa"/>
          </w:tcPr>
          <w:p w:rsidR="00DD0555" w:rsidRDefault="00DD0555" w:rsidP="00DD0555">
            <w:pPr>
              <w:pStyle w:val="OFC-ITTableText"/>
              <w:ind w:left="360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732" w:type="dxa"/>
          </w:tcPr>
          <w:p w:rsidR="00DD0555" w:rsidRDefault="00DD0555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Modelet Script</w:t>
            </w:r>
          </w:p>
        </w:tc>
        <w:tc>
          <w:tcPr>
            <w:tcW w:w="2340" w:type="dxa"/>
          </w:tcPr>
          <w:p w:rsidR="00DD0555" w:rsidRDefault="00DD0555" w:rsidP="003507C8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Start Modelet </w:t>
            </w:r>
            <w:r w:rsidR="003507C8">
              <w:rPr>
                <w:rFonts w:asciiTheme="minorHAnsi" w:hAnsiTheme="minorHAnsi"/>
                <w:sz w:val="18"/>
                <w:szCs w:val="18"/>
              </w:rPr>
              <w:t>with specific pool</w:t>
            </w:r>
          </w:p>
        </w:tc>
        <w:tc>
          <w:tcPr>
            <w:tcW w:w="3330" w:type="dxa"/>
          </w:tcPr>
          <w:p w:rsidR="003507C8" w:rsidRDefault="003507C8" w:rsidP="00DD0555">
            <w:pPr>
              <w:pStyle w:val="OFC-ITTableText"/>
              <w:numPr>
                <w:ilvl w:val="0"/>
                <w:numId w:val="41"/>
              </w:num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Add below argument for each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modelet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processin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script Modelet_4.sh.</w:t>
            </w:r>
          </w:p>
          <w:p w:rsidR="003507C8" w:rsidRDefault="003507C8" w:rsidP="003507C8">
            <w:pPr>
              <w:pStyle w:val="OFC-ITTableText"/>
              <w:ind w:left="720"/>
              <w:rPr>
                <w:rFonts w:asciiTheme="minorHAnsi" w:hAnsiTheme="minorHAnsi"/>
                <w:sz w:val="18"/>
                <w:szCs w:val="18"/>
              </w:rPr>
            </w:pPr>
          </w:p>
          <w:p w:rsidR="00DD0555" w:rsidRDefault="00DD0555" w:rsidP="003507C8">
            <w:pPr>
              <w:pStyle w:val="OFC-ITTableText"/>
              <w:ind w:left="720"/>
              <w:rPr>
                <w:rFonts w:asciiTheme="minorHAnsi" w:hAnsiTheme="minorHAnsi"/>
                <w:sz w:val="18"/>
                <w:szCs w:val="18"/>
              </w:rPr>
            </w:pPr>
            <w:r w:rsidRPr="00DD0555">
              <w:rPr>
                <w:rFonts w:asciiTheme="minorHAnsi" w:hAnsiTheme="minorHAnsi"/>
                <w:sz w:val="18"/>
                <w:szCs w:val="18"/>
              </w:rPr>
              <w:lastRenderedPageBreak/>
              <w:t>-</w:t>
            </w:r>
            <w:proofErr w:type="spellStart"/>
            <w:r w:rsidRPr="00DD0555">
              <w:rPr>
                <w:rFonts w:asciiTheme="minorHAnsi" w:hAnsiTheme="minorHAnsi"/>
                <w:sz w:val="18"/>
                <w:szCs w:val="18"/>
              </w:rPr>
              <w:t>DpoolName</w:t>
            </w:r>
            <w:proofErr w:type="spellEnd"/>
            <w:r w:rsidRPr="00DD0555">
              <w:rPr>
                <w:rFonts w:asciiTheme="minorHAnsi" w:hAnsiTheme="minorHAnsi"/>
                <w:sz w:val="18"/>
                <w:szCs w:val="18"/>
              </w:rPr>
              <w:t>=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DD0555">
              <w:rPr>
                <w:rFonts w:asciiTheme="minorHAnsi" w:hAnsiTheme="minorHAnsi"/>
                <w:sz w:val="18"/>
                <w:szCs w:val="18"/>
              </w:rPr>
              <w:t>ONLINE_POOL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or </w:t>
            </w:r>
            <w:r w:rsidRPr="00DD0555">
              <w:rPr>
                <w:rFonts w:asciiTheme="minorHAnsi" w:hAnsiTheme="minorHAnsi"/>
                <w:sz w:val="18"/>
                <w:szCs w:val="18"/>
              </w:rPr>
              <w:t>BATCH_POOL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(these names must be same POOL_NAME from POOL table)</w:t>
            </w:r>
            <w:r w:rsidR="00822779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:rsidR="00822779" w:rsidRPr="00E0250F" w:rsidRDefault="00822779" w:rsidP="003507C8">
            <w:pPr>
              <w:pStyle w:val="OFC-ITTableText"/>
              <w:ind w:left="720"/>
              <w:rPr>
                <w:rFonts w:asciiTheme="minorHAnsi" w:hAnsiTheme="minorHAnsi"/>
                <w:b/>
                <w:sz w:val="18"/>
                <w:szCs w:val="18"/>
              </w:rPr>
            </w:pPr>
            <w:r w:rsidRPr="00E0250F">
              <w:rPr>
                <w:rFonts w:asciiTheme="minorHAnsi" w:hAnsiTheme="minorHAnsi"/>
                <w:b/>
                <w:sz w:val="18"/>
                <w:szCs w:val="18"/>
              </w:rPr>
              <w:t xml:space="preserve">10 Modelets running in ONLINE_POOL and 2 </w:t>
            </w:r>
            <w:proofErr w:type="spellStart"/>
            <w:r w:rsidRPr="00E0250F">
              <w:rPr>
                <w:rFonts w:asciiTheme="minorHAnsi" w:hAnsiTheme="minorHAnsi"/>
                <w:b/>
                <w:sz w:val="18"/>
                <w:szCs w:val="18"/>
              </w:rPr>
              <w:t>modelets</w:t>
            </w:r>
            <w:proofErr w:type="spellEnd"/>
            <w:r w:rsidRPr="00E0250F">
              <w:rPr>
                <w:rFonts w:asciiTheme="minorHAnsi" w:hAnsiTheme="minorHAnsi"/>
                <w:b/>
                <w:sz w:val="18"/>
                <w:szCs w:val="18"/>
              </w:rPr>
              <w:t xml:space="preserve"> running in BATCH_POOL</w:t>
            </w:r>
          </w:p>
        </w:tc>
      </w:tr>
      <w:tr w:rsidR="005E488C" w:rsidRPr="00170769" w:rsidTr="00E6105E">
        <w:tc>
          <w:tcPr>
            <w:tcW w:w="720" w:type="dxa"/>
          </w:tcPr>
          <w:p w:rsidR="005E488C" w:rsidRPr="009F31BD" w:rsidRDefault="005E488C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</w:p>
        </w:tc>
        <w:tc>
          <w:tcPr>
            <w:tcW w:w="1732" w:type="dxa"/>
          </w:tcPr>
          <w:p w:rsidR="005E488C" w:rsidRPr="009F31BD" w:rsidRDefault="005E488C" w:rsidP="00C4479C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Increase Packet size to </w:t>
            </w:r>
            <w:r w:rsidRPr="003A3FC3">
              <w:rPr>
                <w:rFonts w:asciiTheme="minorHAnsi" w:hAnsiTheme="minorHAnsi"/>
              </w:rPr>
              <w:t>"</w:t>
            </w:r>
            <w:r>
              <w:rPr>
                <w:rFonts w:asciiTheme="minorHAnsi" w:hAnsiTheme="minorHAnsi"/>
              </w:rPr>
              <w:t>65536</w:t>
            </w:r>
            <w:r w:rsidRPr="003A3FC3">
              <w:rPr>
                <w:rFonts w:asciiTheme="minorHAnsi" w:hAnsiTheme="minorHAnsi"/>
              </w:rPr>
              <w:t>"</w:t>
            </w:r>
            <w:r>
              <w:rPr>
                <w:rFonts w:asciiTheme="minorHAnsi" w:hAnsiTheme="minorHAnsi"/>
              </w:rPr>
              <w:t xml:space="preserve"> in </w:t>
            </w:r>
            <w:proofErr w:type="spellStart"/>
            <w:r>
              <w:rPr>
                <w:rFonts w:asciiTheme="minorHAnsi" w:hAnsiTheme="minorHAnsi"/>
              </w:rPr>
              <w:t>umg_admin</w:t>
            </w:r>
            <w:proofErr w:type="spellEnd"/>
            <w:r>
              <w:rPr>
                <w:rFonts w:asciiTheme="minorHAnsi" w:hAnsiTheme="minorHAnsi"/>
              </w:rPr>
              <w:t xml:space="preserve"> tomcat servers</w:t>
            </w:r>
          </w:p>
        </w:tc>
        <w:tc>
          <w:tcPr>
            <w:tcW w:w="2340" w:type="dxa"/>
          </w:tcPr>
          <w:p w:rsidR="005E488C" w:rsidRDefault="005E488C" w:rsidP="00C4479C">
            <w:pPr>
              <w:pStyle w:val="OFC-ITTableText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Increatse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 w:rsidRPr="003A3FC3">
              <w:rPr>
                <w:rFonts w:asciiTheme="minorHAnsi" w:hAnsiTheme="minorHAnsi"/>
              </w:rPr>
              <w:t>packetSize</w:t>
            </w:r>
            <w:proofErr w:type="spellEnd"/>
            <w:r>
              <w:rPr>
                <w:rFonts w:asciiTheme="minorHAnsi" w:hAnsiTheme="minorHAnsi"/>
              </w:rPr>
              <w:t xml:space="preserve"> to </w:t>
            </w:r>
            <w:r w:rsidRPr="003A3FC3">
              <w:rPr>
                <w:rFonts w:asciiTheme="minorHAnsi" w:hAnsiTheme="minorHAnsi"/>
              </w:rPr>
              <w:t>="</w:t>
            </w:r>
            <w:r>
              <w:rPr>
                <w:rFonts w:asciiTheme="minorHAnsi" w:hAnsiTheme="minorHAnsi"/>
              </w:rPr>
              <w:t>65536</w:t>
            </w:r>
            <w:r w:rsidRPr="003A3FC3">
              <w:rPr>
                <w:rFonts w:asciiTheme="minorHAnsi" w:hAnsiTheme="minorHAnsi"/>
              </w:rPr>
              <w:t>"</w:t>
            </w:r>
            <w:r>
              <w:rPr>
                <w:rFonts w:asciiTheme="minorHAnsi" w:hAnsiTheme="minorHAnsi"/>
              </w:rPr>
              <w:t xml:space="preserve"> if size is less than this value otherwise, you can ignore</w:t>
            </w:r>
          </w:p>
        </w:tc>
        <w:tc>
          <w:tcPr>
            <w:tcW w:w="3330" w:type="dxa"/>
          </w:tcPr>
          <w:p w:rsidR="005E488C" w:rsidRDefault="005E488C" w:rsidP="00C4479C">
            <w:pPr>
              <w:pStyle w:val="OFC-ITTableText"/>
              <w:numPr>
                <w:ilvl w:val="0"/>
                <w:numId w:val="3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 to tomcat installation directory</w:t>
            </w:r>
          </w:p>
          <w:p w:rsidR="005E488C" w:rsidRDefault="005E488C" w:rsidP="00C4479C">
            <w:pPr>
              <w:pStyle w:val="OFC-ITTableText"/>
              <w:numPr>
                <w:ilvl w:val="0"/>
                <w:numId w:val="3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cd to </w:t>
            </w:r>
            <w:proofErr w:type="spellStart"/>
            <w:r>
              <w:rPr>
                <w:rFonts w:asciiTheme="minorHAnsi" w:hAnsiTheme="minorHAnsi"/>
              </w:rPr>
              <w:t>conf</w:t>
            </w:r>
            <w:proofErr w:type="spellEnd"/>
          </w:p>
          <w:p w:rsidR="005E488C" w:rsidRDefault="005E488C" w:rsidP="00C4479C">
            <w:pPr>
              <w:pStyle w:val="OFC-ITTableText"/>
              <w:numPr>
                <w:ilvl w:val="0"/>
                <w:numId w:val="3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Open server.xml file</w:t>
            </w:r>
          </w:p>
          <w:p w:rsidR="005E488C" w:rsidRDefault="005E488C" w:rsidP="00C4479C">
            <w:pPr>
              <w:pStyle w:val="OFC-ITTableText"/>
              <w:numPr>
                <w:ilvl w:val="0"/>
                <w:numId w:val="3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 to &lt;Connector protocol=”AJP/1.3”</w:t>
            </w:r>
          </w:p>
          <w:p w:rsidR="005E488C" w:rsidRDefault="005E488C" w:rsidP="00C4479C">
            <w:pPr>
              <w:pStyle w:val="OFC-ITTableText"/>
              <w:numPr>
                <w:ilvl w:val="0"/>
                <w:numId w:val="3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And update </w:t>
            </w:r>
            <w:proofErr w:type="spellStart"/>
            <w:r>
              <w:rPr>
                <w:rFonts w:asciiTheme="minorHAnsi" w:hAnsiTheme="minorHAnsi"/>
              </w:rPr>
              <w:t>packetSize</w:t>
            </w:r>
            <w:proofErr w:type="spellEnd"/>
            <w:r>
              <w:rPr>
                <w:rFonts w:asciiTheme="minorHAnsi" w:hAnsiTheme="minorHAnsi"/>
              </w:rPr>
              <w:t xml:space="preserve"> to “65536”</w:t>
            </w:r>
          </w:p>
          <w:p w:rsidR="005E488C" w:rsidRDefault="005E488C" w:rsidP="00C4479C">
            <w:pPr>
              <w:pStyle w:val="OFC-ITTableText"/>
              <w:numPr>
                <w:ilvl w:val="0"/>
                <w:numId w:val="3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Save and close file</w:t>
            </w:r>
          </w:p>
          <w:p w:rsidR="005E488C" w:rsidRDefault="005E488C" w:rsidP="00C4479C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E488C" w:rsidRPr="00170769" w:rsidTr="00E6105E">
        <w:tc>
          <w:tcPr>
            <w:tcW w:w="720" w:type="dxa"/>
          </w:tcPr>
          <w:p w:rsidR="005E488C" w:rsidRPr="009F31BD" w:rsidRDefault="005E488C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</w:p>
        </w:tc>
        <w:tc>
          <w:tcPr>
            <w:tcW w:w="1732" w:type="dxa"/>
          </w:tcPr>
          <w:p w:rsidR="005E488C" w:rsidRDefault="005E488C" w:rsidP="00C4479C">
            <w:pPr>
              <w:pStyle w:val="OFC-ITTableText"/>
              <w:rPr>
                <w:rFonts w:asciiTheme="minorHAnsi" w:hAnsiTheme="minorHAnsi"/>
              </w:rPr>
            </w:pPr>
            <w:proofErr w:type="spellStart"/>
            <w:r w:rsidRPr="00215B4D">
              <w:rPr>
                <w:rFonts w:asciiTheme="minorHAnsi" w:hAnsiTheme="minorHAnsi"/>
              </w:rPr>
              <w:t>group_concat_max_len</w:t>
            </w:r>
            <w:proofErr w:type="spellEnd"/>
            <w:r>
              <w:rPr>
                <w:rFonts w:asciiTheme="minorHAnsi" w:hAnsiTheme="minorHAnsi"/>
              </w:rPr>
              <w:t xml:space="preserve"> Server System Parameter in MySQL servers</w:t>
            </w:r>
          </w:p>
        </w:tc>
        <w:tc>
          <w:tcPr>
            <w:tcW w:w="2340" w:type="dxa"/>
          </w:tcPr>
          <w:p w:rsidR="005E488C" w:rsidRPr="003A3FC3" w:rsidRDefault="005E488C" w:rsidP="00C4479C">
            <w:pPr>
              <w:pStyle w:val="OFC-ITTableText"/>
              <w:rPr>
                <w:rFonts w:asciiTheme="minorHAnsi" w:hAnsiTheme="minorHAnsi"/>
              </w:rPr>
            </w:pPr>
            <w:proofErr w:type="spellStart"/>
            <w:r w:rsidRPr="00215B4D">
              <w:rPr>
                <w:rFonts w:asciiTheme="minorHAnsi" w:hAnsiTheme="minorHAnsi"/>
              </w:rPr>
              <w:t>group_concat_max_len</w:t>
            </w:r>
            <w:proofErr w:type="spellEnd"/>
            <w:r w:rsidRPr="00215B4D">
              <w:rPr>
                <w:rFonts w:asciiTheme="minorHAnsi" w:hAnsiTheme="minorHAnsi"/>
              </w:rPr>
              <w:t xml:space="preserve"> = 1000000</w:t>
            </w:r>
          </w:p>
        </w:tc>
        <w:tc>
          <w:tcPr>
            <w:tcW w:w="3330" w:type="dxa"/>
          </w:tcPr>
          <w:p w:rsidR="005E488C" w:rsidRDefault="005E488C" w:rsidP="00C4479C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 below parameter and </w:t>
            </w:r>
            <w:proofErr w:type="spellStart"/>
            <w:r>
              <w:rPr>
                <w:rFonts w:asciiTheme="minorHAnsi" w:hAnsiTheme="minorHAnsi"/>
              </w:rPr>
              <w:t>it’s</w:t>
            </w:r>
            <w:proofErr w:type="spellEnd"/>
            <w:r>
              <w:rPr>
                <w:rFonts w:asciiTheme="minorHAnsi" w:hAnsiTheme="minorHAnsi"/>
              </w:rPr>
              <w:t xml:space="preserve"> value in </w:t>
            </w:r>
            <w:proofErr w:type="spellStart"/>
            <w:r>
              <w:rPr>
                <w:rFonts w:asciiTheme="minorHAnsi" w:hAnsiTheme="minorHAnsi"/>
              </w:rPr>
              <w:t>my.cnf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config</w:t>
            </w:r>
            <w:proofErr w:type="spellEnd"/>
            <w:r>
              <w:rPr>
                <w:rFonts w:asciiTheme="minorHAnsi" w:hAnsiTheme="minorHAnsi"/>
              </w:rPr>
              <w:t xml:space="preserve"> file in all MySQL servers</w:t>
            </w:r>
          </w:p>
          <w:p w:rsidR="005E488C" w:rsidRDefault="005E488C" w:rsidP="00C4479C">
            <w:pPr>
              <w:pStyle w:val="OFC-ITTableText"/>
              <w:rPr>
                <w:rFonts w:asciiTheme="minorHAnsi" w:hAnsiTheme="minorHAnsi"/>
              </w:rPr>
            </w:pPr>
          </w:p>
          <w:p w:rsidR="005E488C" w:rsidRDefault="005E488C" w:rsidP="00C4479C">
            <w:pPr>
              <w:pStyle w:val="OFC-ITTableText"/>
              <w:rPr>
                <w:rFonts w:asciiTheme="minorHAnsi" w:hAnsiTheme="minorHAnsi"/>
              </w:rPr>
            </w:pPr>
            <w:proofErr w:type="spellStart"/>
            <w:r w:rsidRPr="00215B4D">
              <w:rPr>
                <w:rFonts w:asciiTheme="minorHAnsi" w:hAnsiTheme="minorHAnsi"/>
              </w:rPr>
              <w:t>group_concat_max_len</w:t>
            </w:r>
            <w:proofErr w:type="spellEnd"/>
            <w:r w:rsidRPr="00215B4D">
              <w:rPr>
                <w:rFonts w:asciiTheme="minorHAnsi" w:hAnsiTheme="minorHAnsi"/>
              </w:rPr>
              <w:t xml:space="preserve"> = 1000000</w:t>
            </w:r>
          </w:p>
        </w:tc>
      </w:tr>
      <w:tr w:rsidR="005E488C" w:rsidRPr="00170769" w:rsidTr="00E6105E">
        <w:tc>
          <w:tcPr>
            <w:tcW w:w="720" w:type="dxa"/>
          </w:tcPr>
          <w:p w:rsidR="005E488C" w:rsidRPr="009F31BD" w:rsidRDefault="005E488C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</w:p>
        </w:tc>
        <w:tc>
          <w:tcPr>
            <w:tcW w:w="1732" w:type="dxa"/>
          </w:tcPr>
          <w:p w:rsidR="005E488C" w:rsidRDefault="005E488C" w:rsidP="00C4479C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Mongo DB User creation</w:t>
            </w:r>
          </w:p>
        </w:tc>
        <w:tc>
          <w:tcPr>
            <w:tcW w:w="2340" w:type="dxa"/>
          </w:tcPr>
          <w:p w:rsidR="00C4479C" w:rsidRDefault="00C4479C" w:rsidP="00C4479C">
            <w:pPr>
              <w:pStyle w:val="OFC-ITTableText"/>
              <w:rPr>
                <w:rFonts w:asciiTheme="minorHAnsi" w:hAnsiTheme="minorHAnsi"/>
              </w:rPr>
            </w:pPr>
          </w:p>
          <w:p w:rsidR="005E488C" w:rsidRDefault="00822779" w:rsidP="00C4479C">
            <w:pPr>
              <w:pStyle w:val="OFC-ITTableText"/>
              <w:rPr>
                <w:rFonts w:asciiTheme="minorHAnsi" w:hAnsiTheme="minorHAnsi"/>
              </w:rPr>
            </w:pPr>
            <w:r w:rsidRPr="00822779">
              <w:rPr>
                <w:rFonts w:asciiTheme="minorHAnsi" w:hAnsiTheme="minorHAnsi"/>
              </w:rPr>
              <w:t>Z:\COLLSDEV\Consumer Analytics\UMG PROD Releases\2.4\</w:t>
            </w:r>
            <w:proofErr w:type="spellStart"/>
            <w:r w:rsidRPr="00822779">
              <w:rPr>
                <w:rFonts w:asciiTheme="minorHAnsi" w:hAnsiTheme="minorHAnsi"/>
              </w:rPr>
              <w:t>db</w:t>
            </w:r>
            <w:proofErr w:type="spellEnd"/>
            <w:r w:rsidRPr="00822779">
              <w:rPr>
                <w:rFonts w:asciiTheme="minorHAnsi" w:hAnsiTheme="minorHAnsi"/>
              </w:rPr>
              <w:t xml:space="preserve"> scripts</w:t>
            </w:r>
            <w:r>
              <w:rPr>
                <w:rFonts w:asciiTheme="minorHAnsi" w:hAnsiTheme="minorHAnsi"/>
              </w:rPr>
              <w:t>\</w:t>
            </w:r>
            <w:r>
              <w:t xml:space="preserve"> </w:t>
            </w:r>
            <w:r w:rsidRPr="00822779">
              <w:rPr>
                <w:rFonts w:asciiTheme="minorHAnsi" w:hAnsiTheme="minorHAnsi"/>
              </w:rPr>
              <w:t>Mongo_user_creation</w:t>
            </w:r>
            <w:r w:rsidR="00E0250F">
              <w:rPr>
                <w:rFonts w:asciiTheme="minorHAnsi" w:hAnsiTheme="minorHAnsi"/>
              </w:rPr>
              <w:t>.txt</w:t>
            </w:r>
          </w:p>
        </w:tc>
        <w:tc>
          <w:tcPr>
            <w:tcW w:w="3330" w:type="dxa"/>
          </w:tcPr>
          <w:p w:rsidR="005E488C" w:rsidRDefault="005E488C" w:rsidP="00C4479C">
            <w:pPr>
              <w:pStyle w:val="OFC-ITTableText"/>
              <w:numPr>
                <w:ilvl w:val="0"/>
                <w:numId w:val="33"/>
              </w:num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Open </w:t>
            </w:r>
            <w:r w:rsidRPr="00215CDC">
              <w:rPr>
                <w:rFonts w:asciiTheme="minorHAnsi" w:hAnsiTheme="minorHAnsi"/>
                <w:sz w:val="18"/>
                <w:szCs w:val="18"/>
              </w:rPr>
              <w:t>Monog_user_creation</w:t>
            </w:r>
            <w:r>
              <w:rPr>
                <w:rFonts w:asciiTheme="minorHAnsi" w:hAnsiTheme="minorHAnsi"/>
                <w:sz w:val="18"/>
                <w:szCs w:val="18"/>
              </w:rPr>
              <w:t>.txt</w:t>
            </w:r>
          </w:p>
          <w:p w:rsidR="005E488C" w:rsidRDefault="005E488C" w:rsidP="00C4479C">
            <w:pPr>
              <w:pStyle w:val="OFC-ITTableText"/>
              <w:numPr>
                <w:ilvl w:val="0"/>
                <w:numId w:val="33"/>
              </w:num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Update Username and password (replace </w:t>
            </w:r>
            <w:r w:rsidRPr="00215CDC">
              <w:rPr>
                <w:rFonts w:asciiTheme="minorHAnsi" w:hAnsiTheme="minorHAnsi"/>
                <w:sz w:val="18"/>
                <w:szCs w:val="18"/>
              </w:rPr>
              <w:t>"</w:t>
            </w:r>
            <w:proofErr w:type="spellStart"/>
            <w:r w:rsidRPr="00215CDC">
              <w:rPr>
                <w:rFonts w:asciiTheme="minorHAnsi" w:hAnsiTheme="minorHAnsi"/>
                <w:sz w:val="18"/>
                <w:szCs w:val="18"/>
              </w:rPr>
              <w:t>xxxxx</w:t>
            </w:r>
            <w:proofErr w:type="spellEnd"/>
            <w:r w:rsidRPr="00215CDC">
              <w:rPr>
                <w:rFonts w:asciiTheme="minorHAnsi" w:hAnsiTheme="minorHAnsi"/>
                <w:sz w:val="18"/>
                <w:szCs w:val="18"/>
              </w:rPr>
              <w:t>"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with correct values)</w:t>
            </w:r>
          </w:p>
          <w:p w:rsidR="005E488C" w:rsidRDefault="005E488C" w:rsidP="00C4479C">
            <w:pPr>
              <w:pStyle w:val="OFC-ITTableText"/>
              <w:numPr>
                <w:ilvl w:val="0"/>
                <w:numId w:val="33"/>
              </w:num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Run </w:t>
            </w:r>
            <w:r w:rsidRPr="00215CDC">
              <w:rPr>
                <w:rFonts w:asciiTheme="minorHAnsi" w:hAnsiTheme="minorHAnsi"/>
                <w:sz w:val="18"/>
                <w:szCs w:val="18"/>
              </w:rPr>
              <w:t>Monog_user_creation</w:t>
            </w:r>
            <w:r>
              <w:rPr>
                <w:rFonts w:asciiTheme="minorHAnsi" w:hAnsiTheme="minorHAnsi"/>
                <w:sz w:val="18"/>
                <w:szCs w:val="18"/>
              </w:rPr>
              <w:t>.txt</w:t>
            </w:r>
          </w:p>
          <w:p w:rsidR="005E488C" w:rsidRDefault="005E488C" w:rsidP="00C4479C">
            <w:pPr>
              <w:pStyle w:val="OFC-ITTableText"/>
              <w:numPr>
                <w:ilvl w:val="0"/>
                <w:numId w:val="33"/>
              </w:num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Restart Mongo DB instance with below command - </w:t>
            </w:r>
            <w:r w:rsidRPr="00215CDC">
              <w:rPr>
                <w:rFonts w:asciiTheme="minorHAnsi" w:hAnsiTheme="minorHAnsi"/>
                <w:sz w:val="18"/>
                <w:szCs w:val="18"/>
              </w:rPr>
              <w:t>%MONGO_HOME%\bin\mongod.exe --</w:t>
            </w:r>
            <w:proofErr w:type="spellStart"/>
            <w:r w:rsidRPr="00215CDC">
              <w:rPr>
                <w:rFonts w:asciiTheme="minorHAnsi" w:hAnsiTheme="minorHAnsi"/>
                <w:sz w:val="18"/>
                <w:szCs w:val="18"/>
              </w:rPr>
              <w:t>auth</w:t>
            </w:r>
            <w:proofErr w:type="spellEnd"/>
            <w:r w:rsidRPr="00215CDC">
              <w:rPr>
                <w:rFonts w:asciiTheme="minorHAnsi" w:hAnsiTheme="minorHAnsi"/>
                <w:sz w:val="18"/>
                <w:szCs w:val="18"/>
              </w:rPr>
              <w:t xml:space="preserve"> --</w:t>
            </w:r>
            <w:proofErr w:type="spellStart"/>
            <w:r w:rsidRPr="00215CDC">
              <w:rPr>
                <w:rFonts w:asciiTheme="minorHAnsi" w:hAnsiTheme="minorHAnsi"/>
                <w:sz w:val="18"/>
                <w:szCs w:val="18"/>
              </w:rPr>
              <w:t>dbpath</w:t>
            </w:r>
            <w:proofErr w:type="spellEnd"/>
            <w:r w:rsidRPr="00215CDC">
              <w:rPr>
                <w:rFonts w:asciiTheme="minorHAnsi" w:hAnsiTheme="minorHAnsi"/>
                <w:sz w:val="18"/>
                <w:szCs w:val="18"/>
              </w:rPr>
              <w:t>=%MONGO_HOME%\data</w:t>
            </w:r>
          </w:p>
          <w:p w:rsidR="005E488C" w:rsidRDefault="005E488C" w:rsidP="00C4479C">
            <w:pPr>
              <w:pStyle w:val="OFC-ITTableText"/>
              <w:numPr>
                <w:ilvl w:val="0"/>
                <w:numId w:val="33"/>
              </w:num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As we have created user for MongoDB first time, we need to update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db.properties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file in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umg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-admin and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umg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>-runtime modules as well.</w:t>
            </w:r>
          </w:p>
          <w:p w:rsidR="005E488C" w:rsidRPr="001C64B0" w:rsidRDefault="005E488C" w:rsidP="00C4479C">
            <w:pPr>
              <w:pStyle w:val="OFC-ITTableText"/>
              <w:ind w:left="72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Please set correct values for </w:t>
            </w:r>
            <w:proofErr w:type="spellStart"/>
            <w:r w:rsidRPr="00217F65">
              <w:rPr>
                <w:rFonts w:asciiTheme="minorHAnsi" w:hAnsiTheme="minorHAnsi"/>
                <w:sz w:val="18"/>
                <w:szCs w:val="18"/>
              </w:rPr>
              <w:t>mongo.username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mongo.password</w:t>
            </w:r>
            <w:proofErr w:type="spellEnd"/>
          </w:p>
        </w:tc>
      </w:tr>
      <w:tr w:rsidR="005E488C" w:rsidRPr="00170769" w:rsidTr="00E6105E">
        <w:tc>
          <w:tcPr>
            <w:tcW w:w="720" w:type="dxa"/>
          </w:tcPr>
          <w:p w:rsidR="005E488C" w:rsidRPr="009F31BD" w:rsidRDefault="005E488C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</w:p>
        </w:tc>
        <w:tc>
          <w:tcPr>
            <w:tcW w:w="1732" w:type="dxa"/>
          </w:tcPr>
          <w:p w:rsidR="005E488C" w:rsidRPr="009F31BD" w:rsidRDefault="0018077C" w:rsidP="00C4479C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Externalization of Properties</w:t>
            </w:r>
          </w:p>
        </w:tc>
        <w:tc>
          <w:tcPr>
            <w:tcW w:w="2340" w:type="dxa"/>
          </w:tcPr>
          <w:p w:rsidR="005E488C" w:rsidRPr="00E0250F" w:rsidRDefault="0018077C" w:rsidP="00C4479C">
            <w:pPr>
              <w:pStyle w:val="OFC-ITTableText"/>
              <w:rPr>
                <w:rFonts w:asciiTheme="minorHAnsi" w:hAnsiTheme="minorHAnsi"/>
              </w:rPr>
            </w:pPr>
            <w:r w:rsidRPr="00E0250F">
              <w:rPr>
                <w:rFonts w:asciiTheme="minorHAnsi" w:hAnsiTheme="minorHAnsi"/>
              </w:rPr>
              <w:t>Z:\COLLSDEV\Consumer Analytics\UMG PROD Releases\2.4\</w:t>
            </w:r>
            <w:r w:rsidRPr="00E0250F">
              <w:t xml:space="preserve"> </w:t>
            </w:r>
            <w:proofErr w:type="spellStart"/>
            <w:r w:rsidRPr="00E0250F">
              <w:rPr>
                <w:rFonts w:asciiTheme="minorHAnsi" w:hAnsiTheme="minorHAnsi"/>
              </w:rPr>
              <w:t>Steps_to_externalize</w:t>
            </w:r>
            <w:proofErr w:type="spellEnd"/>
            <w:r w:rsidRPr="00E0250F">
              <w:rPr>
                <w:rFonts w:asciiTheme="minorHAnsi" w:hAnsiTheme="minorHAnsi"/>
              </w:rPr>
              <w:t>-properties</w:t>
            </w:r>
          </w:p>
        </w:tc>
        <w:tc>
          <w:tcPr>
            <w:tcW w:w="3330" w:type="dxa"/>
          </w:tcPr>
          <w:p w:rsidR="005E488C" w:rsidRPr="009F31BD" w:rsidRDefault="0018077C" w:rsidP="00C4479C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Please follow the steps as per the attached text file</w:t>
            </w:r>
          </w:p>
        </w:tc>
      </w:tr>
      <w:tr w:rsidR="0018077C" w:rsidRPr="00170769" w:rsidTr="00E6105E">
        <w:tc>
          <w:tcPr>
            <w:tcW w:w="720" w:type="dxa"/>
          </w:tcPr>
          <w:p w:rsidR="0018077C" w:rsidRPr="009F31BD" w:rsidRDefault="0018077C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</w:p>
        </w:tc>
        <w:tc>
          <w:tcPr>
            <w:tcW w:w="1732" w:type="dxa"/>
          </w:tcPr>
          <w:p w:rsidR="0018077C" w:rsidRDefault="00E0250F" w:rsidP="00C4479C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start all the servers</w:t>
            </w:r>
          </w:p>
        </w:tc>
        <w:tc>
          <w:tcPr>
            <w:tcW w:w="2340" w:type="dxa"/>
          </w:tcPr>
          <w:p w:rsidR="0018077C" w:rsidRPr="0018077C" w:rsidRDefault="0018077C" w:rsidP="00C4479C">
            <w:pPr>
              <w:pStyle w:val="OFC-ITTableText"/>
              <w:rPr>
                <w:rFonts w:asciiTheme="minorHAnsi" w:hAnsiTheme="minorHAnsi"/>
                <w:b/>
              </w:rPr>
            </w:pPr>
            <w:bookmarkStart w:id="18" w:name="_GoBack"/>
            <w:bookmarkEnd w:id="18"/>
          </w:p>
        </w:tc>
        <w:tc>
          <w:tcPr>
            <w:tcW w:w="3330" w:type="dxa"/>
          </w:tcPr>
          <w:p w:rsidR="0018077C" w:rsidRDefault="0018077C" w:rsidP="00C4479C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2B70CB" w:rsidRPr="007B4FB0" w:rsidRDefault="002B70CB" w:rsidP="006B68AF">
      <w:pPr>
        <w:pStyle w:val="ASPSBodytext"/>
      </w:pPr>
    </w:p>
    <w:p w:rsidR="007B4FB0" w:rsidRDefault="007B4FB0" w:rsidP="005146FF">
      <w:pPr>
        <w:pStyle w:val="Heading1"/>
        <w:numPr>
          <w:ilvl w:val="1"/>
          <w:numId w:val="38"/>
        </w:numPr>
      </w:pPr>
      <w:bookmarkStart w:id="19" w:name="_Toc418004654"/>
      <w:r>
        <w:t>Post-Implementation</w:t>
      </w:r>
      <w:bookmarkEnd w:id="19"/>
    </w:p>
    <w:p w:rsidR="002B70CB" w:rsidRDefault="002B70CB" w:rsidP="006B68AF">
      <w:pPr>
        <w:pStyle w:val="ASPSBodytext"/>
      </w:pPr>
    </w:p>
    <w:tbl>
      <w:tblPr>
        <w:tblW w:w="7762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2"/>
        <w:gridCol w:w="1800"/>
        <w:gridCol w:w="2340"/>
        <w:gridCol w:w="1080"/>
        <w:gridCol w:w="1890"/>
      </w:tblGrid>
      <w:tr w:rsidR="00A94367" w:rsidRPr="00170769" w:rsidTr="00A94367">
        <w:trPr>
          <w:trHeight w:val="541"/>
        </w:trPr>
        <w:tc>
          <w:tcPr>
            <w:tcW w:w="652" w:type="dxa"/>
            <w:shd w:val="pct10" w:color="auto" w:fill="FFFFFF"/>
          </w:tcPr>
          <w:p w:rsidR="00A94367" w:rsidRPr="007B4FB0" w:rsidRDefault="00A94367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</w:t>
            </w:r>
            <w:r w:rsidRPr="007B4FB0">
              <w:rPr>
                <w:rFonts w:asciiTheme="minorHAnsi" w:hAnsiTheme="minorHAnsi"/>
                <w:sz w:val="24"/>
                <w:szCs w:val="24"/>
              </w:rPr>
              <w:t>No</w:t>
            </w:r>
            <w:proofErr w:type="spellEnd"/>
            <w:r w:rsidRPr="007B4FB0">
              <w:rPr>
                <w:rFonts w:asciiTheme="minorHAnsi" w:hAnsiTheme="minorHAnsi"/>
                <w:sz w:val="24"/>
                <w:szCs w:val="24"/>
              </w:rPr>
              <w:lastRenderedPageBreak/>
              <w:t>.</w:t>
            </w:r>
          </w:p>
        </w:tc>
        <w:tc>
          <w:tcPr>
            <w:tcW w:w="1800" w:type="dxa"/>
            <w:shd w:val="pct10" w:color="auto" w:fill="FFFFFF"/>
          </w:tcPr>
          <w:p w:rsidR="00A94367" w:rsidRPr="007B4FB0" w:rsidRDefault="00A94367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r w:rsidRPr="007B4FB0">
              <w:rPr>
                <w:rFonts w:asciiTheme="minorHAnsi" w:hAnsiTheme="minorHAnsi"/>
                <w:sz w:val="24"/>
                <w:szCs w:val="24"/>
              </w:rPr>
              <w:lastRenderedPageBreak/>
              <w:t>Steps (in order)</w:t>
            </w:r>
          </w:p>
        </w:tc>
        <w:tc>
          <w:tcPr>
            <w:tcW w:w="2340" w:type="dxa"/>
            <w:shd w:val="pct10" w:color="auto" w:fill="FFFFFF"/>
          </w:tcPr>
          <w:p w:rsidR="00A94367" w:rsidRPr="007B4FB0" w:rsidRDefault="00A94367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r w:rsidRPr="007B4FB0">
              <w:rPr>
                <w:rFonts w:asciiTheme="minorHAnsi" w:hAnsiTheme="minorHAnsi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pct10" w:color="auto" w:fill="FFFFFF"/>
          </w:tcPr>
          <w:p w:rsidR="00A94367" w:rsidRDefault="00A94367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Owner</w:t>
            </w:r>
          </w:p>
        </w:tc>
        <w:tc>
          <w:tcPr>
            <w:tcW w:w="1890" w:type="dxa"/>
            <w:shd w:val="pct10" w:color="auto" w:fill="FFFFFF"/>
          </w:tcPr>
          <w:p w:rsidR="00A94367" w:rsidRPr="007B4FB0" w:rsidRDefault="00A94367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Remarks</w:t>
            </w:r>
          </w:p>
        </w:tc>
      </w:tr>
      <w:tr w:rsidR="00A94367" w:rsidRPr="00170769" w:rsidTr="00A94367">
        <w:tc>
          <w:tcPr>
            <w:tcW w:w="652" w:type="dxa"/>
          </w:tcPr>
          <w:p w:rsidR="00A94367" w:rsidRPr="007B4FB0" w:rsidRDefault="00A94367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  <w:r w:rsidRPr="007B4FB0">
              <w:rPr>
                <w:rFonts w:asciiTheme="minorHAnsi" w:hAnsiTheme="minorHAnsi"/>
              </w:rPr>
              <w:lastRenderedPageBreak/>
              <w:t>1</w:t>
            </w:r>
          </w:p>
        </w:tc>
        <w:tc>
          <w:tcPr>
            <w:tcW w:w="1800" w:type="dxa"/>
          </w:tcPr>
          <w:p w:rsidR="00A94367" w:rsidRPr="007B4FB0" w:rsidRDefault="00A94367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Implementation -Test Case Details for Sanity testing</w:t>
            </w:r>
          </w:p>
        </w:tc>
        <w:tc>
          <w:tcPr>
            <w:tcW w:w="2340" w:type="dxa"/>
          </w:tcPr>
          <w:p w:rsidR="00A94367" w:rsidRPr="007B4FB0" w:rsidRDefault="00A94367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proofErr w:type="gramStart"/>
            <w:r>
              <w:rPr>
                <w:rFonts w:asciiTheme="minorHAnsi" w:hAnsiTheme="minorHAnsi"/>
              </w:rPr>
              <w:t>These details needs</w:t>
            </w:r>
            <w:proofErr w:type="gramEnd"/>
            <w:r>
              <w:rPr>
                <w:rFonts w:asciiTheme="minorHAnsi" w:hAnsiTheme="minorHAnsi"/>
              </w:rPr>
              <w:t xml:space="preserve"> to be provided by QE team by sharing the test cases that support can test post implementation.</w:t>
            </w:r>
          </w:p>
        </w:tc>
        <w:tc>
          <w:tcPr>
            <w:tcW w:w="1080" w:type="dxa"/>
          </w:tcPr>
          <w:p w:rsidR="00A94367" w:rsidRPr="007B4FB0" w:rsidRDefault="00A94367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  <w:tc>
          <w:tcPr>
            <w:tcW w:w="1890" w:type="dxa"/>
          </w:tcPr>
          <w:p w:rsidR="00A94367" w:rsidRPr="007B4FB0" w:rsidRDefault="00A94367" w:rsidP="00B1740A">
            <w:pPr>
              <w:pStyle w:val="OFC-ITTableText"/>
              <w:rPr>
                <w:rFonts w:asciiTheme="minorHAnsi" w:hAnsiTheme="minorHAnsi"/>
              </w:rPr>
            </w:pPr>
          </w:p>
        </w:tc>
      </w:tr>
      <w:tr w:rsidR="00A94367" w:rsidRPr="00170769" w:rsidTr="00A94367">
        <w:tc>
          <w:tcPr>
            <w:tcW w:w="652" w:type="dxa"/>
          </w:tcPr>
          <w:p w:rsidR="00A94367" w:rsidRPr="007B4FB0" w:rsidRDefault="00A94367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  <w:r w:rsidRPr="007B4FB0">
              <w:rPr>
                <w:rFonts w:asciiTheme="minorHAnsi" w:hAnsiTheme="minorHAnsi"/>
              </w:rPr>
              <w:t>2</w:t>
            </w:r>
          </w:p>
        </w:tc>
        <w:tc>
          <w:tcPr>
            <w:tcW w:w="1800" w:type="dxa"/>
          </w:tcPr>
          <w:p w:rsidR="00A94367" w:rsidRPr="007B4FB0" w:rsidRDefault="00A94367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Basic Sanity testing</w:t>
            </w:r>
          </w:p>
        </w:tc>
        <w:tc>
          <w:tcPr>
            <w:tcW w:w="2340" w:type="dxa"/>
          </w:tcPr>
          <w:p w:rsidR="00A94367" w:rsidRPr="007B4FB0" w:rsidRDefault="00A94367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Basic system testing by Support</w:t>
            </w:r>
          </w:p>
        </w:tc>
        <w:tc>
          <w:tcPr>
            <w:tcW w:w="1080" w:type="dxa"/>
          </w:tcPr>
          <w:p w:rsidR="00A94367" w:rsidRPr="007B4FB0" w:rsidRDefault="00A94367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support</w:t>
            </w:r>
          </w:p>
        </w:tc>
        <w:tc>
          <w:tcPr>
            <w:tcW w:w="1890" w:type="dxa"/>
          </w:tcPr>
          <w:p w:rsidR="00A94367" w:rsidRPr="007B4FB0" w:rsidRDefault="00A94367" w:rsidP="00B1740A">
            <w:pPr>
              <w:pStyle w:val="OFC-ITTableText"/>
              <w:rPr>
                <w:rFonts w:asciiTheme="minorHAnsi" w:hAnsiTheme="minorHAnsi"/>
              </w:rPr>
            </w:pPr>
          </w:p>
        </w:tc>
      </w:tr>
      <w:tr w:rsidR="00A94367" w:rsidRPr="00170769" w:rsidTr="00A94367">
        <w:tc>
          <w:tcPr>
            <w:tcW w:w="652" w:type="dxa"/>
          </w:tcPr>
          <w:p w:rsidR="00A94367" w:rsidRPr="007B4FB0" w:rsidRDefault="00A94367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</w:p>
        </w:tc>
        <w:tc>
          <w:tcPr>
            <w:tcW w:w="1800" w:type="dxa"/>
          </w:tcPr>
          <w:p w:rsidR="00A94367" w:rsidRPr="007B4FB0" w:rsidRDefault="00A94367" w:rsidP="00B1740A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:rsidR="00A94367" w:rsidRPr="007B4FB0" w:rsidRDefault="00A94367" w:rsidP="00B1740A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A94367" w:rsidRPr="007B4FB0" w:rsidRDefault="00A94367" w:rsidP="00B1740A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1890" w:type="dxa"/>
          </w:tcPr>
          <w:p w:rsidR="00A94367" w:rsidRPr="007B4FB0" w:rsidRDefault="00A94367" w:rsidP="00B1740A">
            <w:pPr>
              <w:pStyle w:val="OFC-ITTableText"/>
              <w:rPr>
                <w:rFonts w:asciiTheme="minorHAnsi" w:hAnsiTheme="minorHAnsi"/>
              </w:rPr>
            </w:pPr>
          </w:p>
        </w:tc>
      </w:tr>
    </w:tbl>
    <w:p w:rsidR="002B70CB" w:rsidRDefault="002B70CB" w:rsidP="006B68AF">
      <w:pPr>
        <w:pStyle w:val="ASPSBodytext"/>
      </w:pPr>
    </w:p>
    <w:p w:rsidR="000C209E" w:rsidRDefault="000C209E" w:rsidP="005146FF">
      <w:pPr>
        <w:pStyle w:val="Heading1"/>
        <w:numPr>
          <w:ilvl w:val="0"/>
          <w:numId w:val="38"/>
        </w:numPr>
      </w:pPr>
      <w:bookmarkStart w:id="20" w:name="_Toc418004655"/>
      <w:r>
        <w:t>Rollback</w:t>
      </w:r>
      <w:bookmarkEnd w:id="20"/>
      <w:r>
        <w:t xml:space="preserve"> </w:t>
      </w:r>
    </w:p>
    <w:p w:rsidR="000C209E" w:rsidRPr="000C209E" w:rsidRDefault="000C209E" w:rsidP="006B68AF">
      <w:pPr>
        <w:pStyle w:val="ASPSBodytext"/>
      </w:pPr>
      <w:r w:rsidRPr="000C209E">
        <w:t xml:space="preserve">Please </w:t>
      </w:r>
      <w:r>
        <w:t>provide the Rollback steps as the release type.  M</w:t>
      </w:r>
      <w:r w:rsidRPr="000C209E">
        <w:t>ention the reason under “Description” if Roll back is not applicable</w:t>
      </w:r>
    </w:p>
    <w:p w:rsidR="000C209E" w:rsidRPr="000C209E" w:rsidRDefault="000C209E" w:rsidP="006B68AF">
      <w:pPr>
        <w:pStyle w:val="ASPSBodytext"/>
      </w:pPr>
    </w:p>
    <w:tbl>
      <w:tblPr>
        <w:tblW w:w="7740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732"/>
        <w:gridCol w:w="2340"/>
        <w:gridCol w:w="2948"/>
      </w:tblGrid>
      <w:tr w:rsidR="002B70CB" w:rsidRPr="00170769" w:rsidTr="00B1740A">
        <w:trPr>
          <w:trHeight w:val="892"/>
        </w:trPr>
        <w:tc>
          <w:tcPr>
            <w:tcW w:w="720" w:type="dxa"/>
            <w:shd w:val="pct10" w:color="auto" w:fill="FFFFFF"/>
          </w:tcPr>
          <w:p w:rsidR="002B70CB" w:rsidRPr="007B4FB0" w:rsidRDefault="002B70CB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S</w:t>
            </w:r>
            <w:r w:rsidRPr="007B4FB0">
              <w:rPr>
                <w:rFonts w:asciiTheme="minorHAnsi" w:hAnsiTheme="minorHAnsi"/>
                <w:sz w:val="24"/>
                <w:szCs w:val="24"/>
              </w:rPr>
              <w:t>No</w:t>
            </w:r>
            <w:proofErr w:type="spellEnd"/>
            <w:r w:rsidRPr="007B4FB0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  <w:tc>
          <w:tcPr>
            <w:tcW w:w="1732" w:type="dxa"/>
            <w:shd w:val="pct10" w:color="auto" w:fill="FFFFFF"/>
          </w:tcPr>
          <w:p w:rsidR="002B70CB" w:rsidRPr="007B4FB0" w:rsidRDefault="002B70CB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r w:rsidRPr="007B4FB0">
              <w:rPr>
                <w:rFonts w:asciiTheme="minorHAnsi" w:hAnsiTheme="minorHAnsi"/>
                <w:sz w:val="24"/>
                <w:szCs w:val="24"/>
              </w:rPr>
              <w:t>Steps (in order)</w:t>
            </w:r>
          </w:p>
        </w:tc>
        <w:tc>
          <w:tcPr>
            <w:tcW w:w="2340" w:type="dxa"/>
            <w:shd w:val="pct10" w:color="auto" w:fill="FFFFFF"/>
          </w:tcPr>
          <w:p w:rsidR="002B70CB" w:rsidRPr="007B4FB0" w:rsidRDefault="002B70CB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r w:rsidRPr="007B4FB0">
              <w:rPr>
                <w:rFonts w:asciiTheme="minorHAnsi" w:hAnsiTheme="minorHAnsi"/>
                <w:sz w:val="24"/>
                <w:szCs w:val="24"/>
              </w:rPr>
              <w:t>Description</w:t>
            </w:r>
          </w:p>
        </w:tc>
        <w:tc>
          <w:tcPr>
            <w:tcW w:w="2948" w:type="dxa"/>
            <w:shd w:val="pct10" w:color="auto" w:fill="FFFFFF"/>
          </w:tcPr>
          <w:p w:rsidR="002B70CB" w:rsidRPr="007B4FB0" w:rsidRDefault="008D5432" w:rsidP="00B1740A">
            <w:pPr>
              <w:pStyle w:val="OFC-ITCellHeading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Remarks</w:t>
            </w:r>
          </w:p>
        </w:tc>
      </w:tr>
      <w:tr w:rsidR="002B70CB" w:rsidRPr="00170769" w:rsidTr="00B1740A">
        <w:tc>
          <w:tcPr>
            <w:tcW w:w="720" w:type="dxa"/>
          </w:tcPr>
          <w:p w:rsidR="002B70CB" w:rsidRPr="007B4FB0" w:rsidRDefault="002B70CB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  <w:r w:rsidRPr="007B4FB0">
              <w:rPr>
                <w:rFonts w:asciiTheme="minorHAnsi" w:hAnsiTheme="minorHAnsi"/>
              </w:rPr>
              <w:t>1</w:t>
            </w:r>
          </w:p>
        </w:tc>
        <w:tc>
          <w:tcPr>
            <w:tcW w:w="1732" w:type="dxa"/>
          </w:tcPr>
          <w:p w:rsidR="002B70CB" w:rsidRPr="007B4FB0" w:rsidRDefault="002B70CB" w:rsidP="000C209E">
            <w:pPr>
              <w:pStyle w:val="OFC-ITTableText"/>
              <w:rPr>
                <w:rFonts w:asciiTheme="minorHAnsi" w:hAnsiTheme="minorHAnsi"/>
              </w:rPr>
            </w:pPr>
            <w:r w:rsidRPr="007B4FB0">
              <w:rPr>
                <w:rFonts w:asciiTheme="minorHAnsi" w:hAnsiTheme="minorHAnsi"/>
              </w:rPr>
              <w:t xml:space="preserve">Database </w:t>
            </w:r>
            <w:r w:rsidR="000C209E">
              <w:rPr>
                <w:rFonts w:asciiTheme="minorHAnsi" w:hAnsiTheme="minorHAnsi"/>
              </w:rPr>
              <w:t>Rollback steps</w:t>
            </w:r>
          </w:p>
        </w:tc>
        <w:tc>
          <w:tcPr>
            <w:tcW w:w="2340" w:type="dxa"/>
          </w:tcPr>
          <w:p w:rsidR="002B70CB" w:rsidRPr="007B4FB0" w:rsidRDefault="0018077C" w:rsidP="00AA7042">
            <w:pPr>
              <w:pStyle w:val="OFC-ITTableText"/>
              <w:rPr>
                <w:rFonts w:asciiTheme="minorHAnsi" w:hAnsiTheme="minorHAnsi"/>
              </w:rPr>
            </w:pPr>
            <w:r w:rsidRPr="0018077C">
              <w:rPr>
                <w:rFonts w:asciiTheme="minorHAnsi" w:hAnsiTheme="minorHAnsi"/>
                <w:b/>
              </w:rPr>
              <w:t>Z:\COLLSDEV\Consumer Analytics\UMG PROD Releases\2.4\</w:t>
            </w:r>
            <w:proofErr w:type="spellStart"/>
            <w:r w:rsidRPr="0018077C">
              <w:rPr>
                <w:rFonts w:asciiTheme="minorHAnsi" w:hAnsiTheme="minorHAnsi"/>
                <w:b/>
              </w:rPr>
              <w:t>db</w:t>
            </w:r>
            <w:proofErr w:type="spellEnd"/>
            <w:r w:rsidRPr="0018077C">
              <w:rPr>
                <w:rFonts w:asciiTheme="minorHAnsi" w:hAnsiTheme="minorHAnsi"/>
                <w:b/>
              </w:rPr>
              <w:t xml:space="preserve"> scripts\rollback</w:t>
            </w:r>
          </w:p>
        </w:tc>
        <w:tc>
          <w:tcPr>
            <w:tcW w:w="2948" w:type="dxa"/>
          </w:tcPr>
          <w:p w:rsidR="0018077C" w:rsidRDefault="0018077C" w:rsidP="0018077C">
            <w:pPr>
              <w:pStyle w:val="OFC-ITTableTex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sz w:val="18"/>
                <w:szCs w:val="18"/>
              </w:rPr>
              <w:t>db</w:t>
            </w:r>
            <w:proofErr w:type="spellEnd"/>
            <w:r>
              <w:rPr>
                <w:rFonts w:asciiTheme="minorHAnsi" w:hAnsiTheme="minorHAnsi"/>
                <w:sz w:val="18"/>
                <w:szCs w:val="18"/>
              </w:rPr>
              <w:t xml:space="preserve"> scripts in the following order</w:t>
            </w:r>
          </w:p>
          <w:p w:rsidR="0018077C" w:rsidRDefault="0018077C" w:rsidP="0018077C">
            <w:pPr>
              <w:pStyle w:val="OFC-ITTableText"/>
              <w:ind w:left="720"/>
              <w:rPr>
                <w:rFonts w:asciiTheme="minorHAnsi" w:hAnsiTheme="minorHAnsi"/>
                <w:sz w:val="18"/>
                <w:szCs w:val="18"/>
              </w:rPr>
            </w:pPr>
          </w:p>
          <w:p w:rsidR="0018077C" w:rsidRDefault="0018077C" w:rsidP="0018077C">
            <w:pPr>
              <w:pStyle w:val="OFC-ITTableText"/>
              <w:numPr>
                <w:ilvl w:val="0"/>
                <w:numId w:val="42"/>
              </w:num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6105E">
              <w:rPr>
                <w:rFonts w:asciiTheme="minorHAnsi" w:hAnsiTheme="minorHAnsi"/>
                <w:sz w:val="18"/>
                <w:szCs w:val="18"/>
              </w:rPr>
              <w:t>admin_schema</w:t>
            </w:r>
            <w:r>
              <w:rPr>
                <w:rFonts w:asciiTheme="minorHAnsi" w:hAnsiTheme="minorHAnsi"/>
                <w:sz w:val="18"/>
                <w:szCs w:val="18"/>
              </w:rPr>
              <w:t>.sql</w:t>
            </w:r>
            <w:proofErr w:type="spellEnd"/>
          </w:p>
          <w:p w:rsidR="0018077C" w:rsidRDefault="0018077C" w:rsidP="0018077C">
            <w:pPr>
              <w:pStyle w:val="OFC-ITTableText"/>
              <w:numPr>
                <w:ilvl w:val="0"/>
                <w:numId w:val="42"/>
              </w:num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E6105E">
              <w:rPr>
                <w:rFonts w:asciiTheme="minorHAnsi" w:hAnsiTheme="minorHAnsi"/>
                <w:sz w:val="18"/>
                <w:szCs w:val="18"/>
              </w:rPr>
              <w:t>ocwen_tenant_schema</w:t>
            </w:r>
            <w:r>
              <w:rPr>
                <w:rFonts w:asciiTheme="minorHAnsi" w:hAnsiTheme="minorHAnsi"/>
                <w:sz w:val="18"/>
                <w:szCs w:val="18"/>
              </w:rPr>
              <w:t>.sql</w:t>
            </w:r>
            <w:proofErr w:type="spellEnd"/>
          </w:p>
          <w:p w:rsidR="0018077C" w:rsidRDefault="0018077C" w:rsidP="0018077C">
            <w:pPr>
              <w:pStyle w:val="OFC-ITTableText"/>
              <w:numPr>
                <w:ilvl w:val="0"/>
                <w:numId w:val="42"/>
              </w:num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8077C">
              <w:rPr>
                <w:rFonts w:asciiTheme="minorHAnsi" w:hAnsiTheme="minorHAnsi"/>
                <w:sz w:val="18"/>
                <w:szCs w:val="18"/>
              </w:rPr>
              <w:t>Mongo_user_creation_rollback</w:t>
            </w:r>
            <w:proofErr w:type="spellEnd"/>
          </w:p>
          <w:p w:rsidR="00893134" w:rsidRPr="007B4FB0" w:rsidRDefault="00893134" w:rsidP="00BA4EC7">
            <w:pPr>
              <w:pStyle w:val="OFC-ITTableText"/>
              <w:rPr>
                <w:rFonts w:asciiTheme="minorHAnsi" w:hAnsiTheme="minorHAnsi"/>
              </w:rPr>
            </w:pPr>
          </w:p>
        </w:tc>
      </w:tr>
      <w:tr w:rsidR="00104A4D" w:rsidRPr="00170769" w:rsidTr="00B1740A">
        <w:tc>
          <w:tcPr>
            <w:tcW w:w="720" w:type="dxa"/>
          </w:tcPr>
          <w:p w:rsidR="00104A4D" w:rsidRPr="007B4FB0" w:rsidRDefault="00104A4D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732" w:type="dxa"/>
          </w:tcPr>
          <w:p w:rsidR="00104A4D" w:rsidRPr="007B4FB0" w:rsidRDefault="00104A4D" w:rsidP="000C209E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Rollback WARs and JARs</w:t>
            </w:r>
          </w:p>
        </w:tc>
        <w:tc>
          <w:tcPr>
            <w:tcW w:w="2340" w:type="dxa"/>
          </w:tcPr>
          <w:p w:rsidR="00104A4D" w:rsidRPr="00C4043B" w:rsidRDefault="00104A4D" w:rsidP="00AA7042">
            <w:pPr>
              <w:pStyle w:val="OFC-ITTableText"/>
              <w:rPr>
                <w:rFonts w:asciiTheme="minorHAnsi" w:hAnsiTheme="minorHAnsi"/>
                <w:b/>
              </w:rPr>
            </w:pPr>
          </w:p>
        </w:tc>
        <w:tc>
          <w:tcPr>
            <w:tcW w:w="2948" w:type="dxa"/>
          </w:tcPr>
          <w:p w:rsidR="00104A4D" w:rsidRDefault="00104A4D" w:rsidP="00B1740A">
            <w:pPr>
              <w:pStyle w:val="OFC-ITTableText"/>
              <w:rPr>
                <w:rFonts w:asciiTheme="minorHAnsi" w:hAnsiTheme="minorHAnsi"/>
              </w:rPr>
            </w:pPr>
          </w:p>
        </w:tc>
      </w:tr>
      <w:tr w:rsidR="009E6F5D" w:rsidRPr="00170769" w:rsidTr="00B1740A">
        <w:tc>
          <w:tcPr>
            <w:tcW w:w="720" w:type="dxa"/>
          </w:tcPr>
          <w:p w:rsidR="009E6F5D" w:rsidRPr="007B4FB0" w:rsidRDefault="00104A4D" w:rsidP="00C4479C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732" w:type="dxa"/>
          </w:tcPr>
          <w:p w:rsidR="009E6F5D" w:rsidRPr="007B4FB0" w:rsidRDefault="009E6F5D" w:rsidP="00C4479C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Model Rollback steps</w:t>
            </w:r>
          </w:p>
        </w:tc>
        <w:tc>
          <w:tcPr>
            <w:tcW w:w="2340" w:type="dxa"/>
          </w:tcPr>
          <w:p w:rsidR="009E6F5D" w:rsidRPr="007B4FB0" w:rsidRDefault="009E6F5D" w:rsidP="00B1740A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2948" w:type="dxa"/>
          </w:tcPr>
          <w:p w:rsidR="009E6F5D" w:rsidRPr="007B4FB0" w:rsidRDefault="009E6F5D" w:rsidP="00B1740A">
            <w:pPr>
              <w:pStyle w:val="OFC-ITTableText"/>
              <w:rPr>
                <w:rFonts w:asciiTheme="minorHAnsi" w:hAnsiTheme="minorHAnsi"/>
              </w:rPr>
            </w:pPr>
          </w:p>
        </w:tc>
      </w:tr>
      <w:tr w:rsidR="009E6F5D" w:rsidRPr="00170769" w:rsidTr="00B1740A">
        <w:tc>
          <w:tcPr>
            <w:tcW w:w="720" w:type="dxa"/>
          </w:tcPr>
          <w:p w:rsidR="009E6F5D" w:rsidRPr="007B4FB0" w:rsidRDefault="00104A4D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732" w:type="dxa"/>
          </w:tcPr>
          <w:p w:rsidR="009E6F5D" w:rsidRPr="007B4FB0" w:rsidRDefault="009E6F5D" w:rsidP="00B1740A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Application Rollback steps</w:t>
            </w:r>
          </w:p>
        </w:tc>
        <w:tc>
          <w:tcPr>
            <w:tcW w:w="2340" w:type="dxa"/>
          </w:tcPr>
          <w:p w:rsidR="009E6F5D" w:rsidRPr="007B4FB0" w:rsidRDefault="009E6F5D" w:rsidP="00B1740A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2948" w:type="dxa"/>
          </w:tcPr>
          <w:p w:rsidR="009E6F5D" w:rsidRPr="007B4FB0" w:rsidRDefault="009E6F5D" w:rsidP="00B1740A">
            <w:pPr>
              <w:pStyle w:val="OFC-ITTableText"/>
              <w:rPr>
                <w:rFonts w:asciiTheme="minorHAnsi" w:hAnsiTheme="minorHAnsi"/>
              </w:rPr>
            </w:pPr>
          </w:p>
        </w:tc>
      </w:tr>
      <w:tr w:rsidR="009E6F5D" w:rsidRPr="00170769" w:rsidTr="00B1740A">
        <w:tc>
          <w:tcPr>
            <w:tcW w:w="720" w:type="dxa"/>
          </w:tcPr>
          <w:p w:rsidR="009E6F5D" w:rsidRPr="007B4FB0" w:rsidRDefault="00104A4D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1732" w:type="dxa"/>
          </w:tcPr>
          <w:p w:rsidR="009E6F5D" w:rsidRPr="007B4FB0" w:rsidRDefault="009E6F5D" w:rsidP="00B1740A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:rsidR="009E6F5D" w:rsidRPr="007B4FB0" w:rsidRDefault="009E6F5D" w:rsidP="00B1740A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2948" w:type="dxa"/>
          </w:tcPr>
          <w:p w:rsidR="009E6F5D" w:rsidRPr="007B4FB0" w:rsidRDefault="009E6F5D" w:rsidP="00B1740A">
            <w:pPr>
              <w:pStyle w:val="OFC-ITTableText"/>
              <w:rPr>
                <w:rFonts w:asciiTheme="minorHAnsi" w:hAnsiTheme="minorHAnsi"/>
              </w:rPr>
            </w:pPr>
          </w:p>
        </w:tc>
      </w:tr>
      <w:tr w:rsidR="009E6F5D" w:rsidRPr="00170769" w:rsidTr="00B1740A">
        <w:tc>
          <w:tcPr>
            <w:tcW w:w="720" w:type="dxa"/>
          </w:tcPr>
          <w:p w:rsidR="009E6F5D" w:rsidRPr="007B4FB0" w:rsidRDefault="009E6F5D" w:rsidP="00B1740A">
            <w:pPr>
              <w:pStyle w:val="OFC-ITTableText"/>
              <w:jc w:val="right"/>
              <w:rPr>
                <w:rFonts w:asciiTheme="minorHAnsi" w:hAnsiTheme="minorHAnsi"/>
              </w:rPr>
            </w:pPr>
          </w:p>
        </w:tc>
        <w:tc>
          <w:tcPr>
            <w:tcW w:w="1732" w:type="dxa"/>
          </w:tcPr>
          <w:p w:rsidR="009E6F5D" w:rsidRPr="007B4FB0" w:rsidRDefault="009E6F5D" w:rsidP="00B1740A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2340" w:type="dxa"/>
          </w:tcPr>
          <w:p w:rsidR="009E6F5D" w:rsidRPr="007B4FB0" w:rsidRDefault="009E6F5D" w:rsidP="00B1740A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2948" w:type="dxa"/>
          </w:tcPr>
          <w:p w:rsidR="009E6F5D" w:rsidRPr="007B4FB0" w:rsidRDefault="009E6F5D" w:rsidP="00B1740A">
            <w:pPr>
              <w:pStyle w:val="OFC-ITTableText"/>
              <w:rPr>
                <w:rFonts w:asciiTheme="minorHAnsi" w:hAnsiTheme="minorHAnsi"/>
              </w:rPr>
            </w:pPr>
          </w:p>
        </w:tc>
      </w:tr>
    </w:tbl>
    <w:p w:rsidR="00D3462E" w:rsidRDefault="00D3462E" w:rsidP="00D3462E">
      <w:pPr>
        <w:pStyle w:val="Heading1"/>
        <w:ind w:left="435" w:firstLine="0"/>
      </w:pPr>
    </w:p>
    <w:p w:rsidR="006B68AF" w:rsidRDefault="008D0BAB" w:rsidP="005146FF">
      <w:pPr>
        <w:pStyle w:val="Heading1"/>
        <w:numPr>
          <w:ilvl w:val="0"/>
          <w:numId w:val="38"/>
        </w:numPr>
      </w:pPr>
      <w:bookmarkStart w:id="21" w:name="_Toc418004656"/>
      <w:r>
        <w:t xml:space="preserve">Release </w:t>
      </w:r>
      <w:r w:rsidR="006B68AF">
        <w:t>Implementation Team</w:t>
      </w:r>
      <w:bookmarkEnd w:id="21"/>
      <w:r w:rsidR="006B68AF">
        <w:t xml:space="preserve"> </w:t>
      </w:r>
    </w:p>
    <w:p w:rsidR="00A94367" w:rsidRPr="00A94367" w:rsidRDefault="00A94367" w:rsidP="00A94367">
      <w:pPr>
        <w:pStyle w:val="ASPSBodytext"/>
      </w:pPr>
    </w:p>
    <w:p w:rsidR="000C209E" w:rsidRDefault="006B68AF" w:rsidP="006B68AF">
      <w:pPr>
        <w:pStyle w:val="ASPSBodytext"/>
      </w:pPr>
      <w:r>
        <w:t>Details of the Implementation team members who will be p</w:t>
      </w:r>
      <w:r w:rsidR="00F72675">
        <w:t xml:space="preserve">articipating in </w:t>
      </w:r>
      <w:r>
        <w:t>the Release.</w:t>
      </w:r>
      <w:bookmarkStart w:id="22" w:name="_Toc169347918"/>
      <w:bookmarkStart w:id="23" w:name="_Toc282625054"/>
      <w:r w:rsidR="00F72675">
        <w:t xml:space="preserve"> This includes Dev, QE, UAT, Product Management and Support teams.</w:t>
      </w:r>
    </w:p>
    <w:p w:rsidR="00A94367" w:rsidRDefault="00A94367" w:rsidP="006B68AF">
      <w:pPr>
        <w:pStyle w:val="ASPSBodytext"/>
      </w:pPr>
    </w:p>
    <w:p w:rsidR="00A94367" w:rsidRDefault="00A94367" w:rsidP="006B68AF">
      <w:pPr>
        <w:pStyle w:val="ASPSBodytext"/>
      </w:pPr>
    </w:p>
    <w:p w:rsidR="00612919" w:rsidRPr="00153E58" w:rsidRDefault="00A72258" w:rsidP="005146FF">
      <w:pPr>
        <w:pStyle w:val="Heading1"/>
        <w:numPr>
          <w:ilvl w:val="0"/>
          <w:numId w:val="38"/>
        </w:numPr>
      </w:pPr>
      <w:bookmarkStart w:id="24" w:name="_Toc418004657"/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612919" w:rsidRPr="0031161C" w:rsidRDefault="0031161C" w:rsidP="0031161C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</w:t>
      </w:r>
      <w:r w:rsidR="003552D8">
        <w:rPr>
          <w:sz w:val="20"/>
        </w:rPr>
        <w:t>.</w:t>
      </w:r>
      <w:bookmarkStart w:id="25" w:name="_Toc169347919"/>
      <w:bookmarkStart w:id="26" w:name="_Toc282625055"/>
    </w:p>
    <w:p w:rsidR="005C6874" w:rsidRPr="00153E58" w:rsidRDefault="005C6874" w:rsidP="00612919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184"/>
        <w:gridCol w:w="2856"/>
      </w:tblGrid>
      <w:tr w:rsidR="003552D8" w:rsidRPr="00153E58" w:rsidTr="003552D8">
        <w:tc>
          <w:tcPr>
            <w:tcW w:w="738" w:type="dxa"/>
            <w:shd w:val="pct10" w:color="auto" w:fill="FFFFFF"/>
          </w:tcPr>
          <w:bookmarkEnd w:id="25"/>
          <w:bookmarkEnd w:id="26"/>
          <w:p w:rsidR="003552D8" w:rsidRPr="00153E58" w:rsidRDefault="003552D8" w:rsidP="003552D8">
            <w:pPr>
              <w:pStyle w:val="OFC-ITCellHeading"/>
              <w:jc w:val="righ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shd w:val="pct10" w:color="auto" w:fill="FFFFFF"/>
          </w:tcPr>
          <w:p w:rsidR="003552D8" w:rsidRPr="00153E58" w:rsidRDefault="003552D8" w:rsidP="003552D8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3552D8" w:rsidRPr="00153E58" w:rsidTr="003552D8">
        <w:trPr>
          <w:trHeight w:val="183"/>
        </w:trPr>
        <w:tc>
          <w:tcPr>
            <w:tcW w:w="738" w:type="dxa"/>
            <w:vMerge w:val="restart"/>
            <w:shd w:val="clear" w:color="auto" w:fill="auto"/>
          </w:tcPr>
          <w:p w:rsidR="003552D8" w:rsidRPr="00153E58" w:rsidRDefault="003552D8" w:rsidP="003552D8">
            <w:pPr>
              <w:pStyle w:val="OFC-ITTableText"/>
              <w:jc w:val="righ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</w:t>
            </w:r>
            <w:r w:rsidRPr="00153E58">
              <w:rPr>
                <w:rFonts w:asciiTheme="minorHAnsi" w:hAnsiTheme="minorHAnsi"/>
              </w:rPr>
              <w:t xml:space="preserve"> Team</w:t>
            </w:r>
          </w:p>
        </w:tc>
      </w:tr>
      <w:tr w:rsidR="003552D8" w:rsidRPr="00153E58" w:rsidTr="003552D8">
        <w:tc>
          <w:tcPr>
            <w:tcW w:w="738" w:type="dxa"/>
            <w:vMerge/>
            <w:shd w:val="clear" w:color="auto" w:fill="auto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2184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3552D8" w:rsidRPr="00153E58" w:rsidTr="003552D8">
        <w:tc>
          <w:tcPr>
            <w:tcW w:w="738" w:type="dxa"/>
            <w:vMerge w:val="restart"/>
            <w:shd w:val="clear" w:color="auto" w:fill="auto"/>
          </w:tcPr>
          <w:p w:rsidR="003552D8" w:rsidRPr="00153E58" w:rsidRDefault="003552D8" w:rsidP="003552D8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3552D8" w:rsidRPr="00153E58" w:rsidTr="003552D8">
        <w:tc>
          <w:tcPr>
            <w:tcW w:w="738" w:type="dxa"/>
            <w:vMerge/>
            <w:shd w:val="clear" w:color="auto" w:fill="auto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2184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3552D8" w:rsidRPr="00153E58" w:rsidTr="003552D8">
        <w:tc>
          <w:tcPr>
            <w:tcW w:w="738" w:type="dxa"/>
            <w:vMerge w:val="restart"/>
            <w:shd w:val="clear" w:color="auto" w:fill="auto"/>
          </w:tcPr>
          <w:p w:rsidR="003552D8" w:rsidRPr="00153E58" w:rsidRDefault="003552D8" w:rsidP="003552D8">
            <w:pPr>
              <w:pStyle w:val="OFC-ITTableText"/>
              <w:jc w:val="righ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3552D8" w:rsidRPr="00153E58" w:rsidTr="003552D8">
        <w:tc>
          <w:tcPr>
            <w:tcW w:w="738" w:type="dxa"/>
            <w:vMerge/>
            <w:shd w:val="clear" w:color="auto" w:fill="auto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2184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3552D8" w:rsidRPr="00153E58" w:rsidTr="003552D8">
        <w:tc>
          <w:tcPr>
            <w:tcW w:w="738" w:type="dxa"/>
            <w:vMerge w:val="restart"/>
            <w:shd w:val="clear" w:color="auto" w:fill="auto"/>
          </w:tcPr>
          <w:p w:rsidR="003552D8" w:rsidRPr="00153E58" w:rsidRDefault="003552D8" w:rsidP="003552D8">
            <w:pPr>
              <w:pStyle w:val="OFC-ITTableText"/>
              <w:jc w:val="righ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</w:tcPr>
          <w:p w:rsidR="003552D8" w:rsidRPr="00153E58" w:rsidRDefault="008D0BAB" w:rsidP="003552D8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3552D8" w:rsidRPr="00153E58" w:rsidTr="003552D8">
        <w:tc>
          <w:tcPr>
            <w:tcW w:w="738" w:type="dxa"/>
            <w:vMerge/>
            <w:shd w:val="clear" w:color="auto" w:fill="auto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2184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</w:tcPr>
          <w:p w:rsidR="003552D8" w:rsidRPr="00153E58" w:rsidRDefault="008D0BAB" w:rsidP="003552D8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3552D8" w:rsidRPr="00153E58" w:rsidTr="003552D8">
        <w:tc>
          <w:tcPr>
            <w:tcW w:w="738" w:type="dxa"/>
            <w:vMerge w:val="restart"/>
            <w:shd w:val="clear" w:color="auto" w:fill="auto"/>
          </w:tcPr>
          <w:p w:rsidR="003552D8" w:rsidRPr="00153E58" w:rsidRDefault="003552D8" w:rsidP="003552D8">
            <w:pPr>
              <w:pStyle w:val="OFC-ITTableText"/>
              <w:jc w:val="righ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</w:tcPr>
          <w:p w:rsidR="003552D8" w:rsidRPr="00153E58" w:rsidRDefault="00556D81" w:rsidP="003552D8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3552D8" w:rsidRPr="00153E58" w:rsidTr="003552D8">
        <w:tc>
          <w:tcPr>
            <w:tcW w:w="738" w:type="dxa"/>
            <w:vMerge/>
            <w:shd w:val="clear" w:color="auto" w:fill="auto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</w:p>
        </w:tc>
        <w:tc>
          <w:tcPr>
            <w:tcW w:w="2184" w:type="dxa"/>
          </w:tcPr>
          <w:p w:rsidR="003552D8" w:rsidRPr="00153E58" w:rsidRDefault="003552D8" w:rsidP="003552D8">
            <w:pPr>
              <w:pStyle w:val="OFC-ITTableText"/>
              <w:rPr>
                <w:rFonts w:asciiTheme="minorHAnsi" w:hAnsiTheme="minorHAnsi"/>
              </w:rPr>
            </w:pPr>
            <w:r w:rsidRPr="00153E58"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</w:tcPr>
          <w:p w:rsidR="003552D8" w:rsidRPr="00153E58" w:rsidRDefault="00556D81" w:rsidP="003552D8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FB65A8" w:rsidRPr="00153E58" w:rsidRDefault="00FB65A8" w:rsidP="00D83E09">
      <w:pPr>
        <w:jc w:val="both"/>
        <w:rPr>
          <w:rFonts w:asciiTheme="minorHAnsi" w:hAnsiTheme="minorHAnsi"/>
        </w:rPr>
      </w:pPr>
    </w:p>
    <w:sectPr w:rsidR="00FB65A8" w:rsidRPr="00153E58" w:rsidSect="0004741E">
      <w:headerReference w:type="default" r:id="rId17"/>
      <w:headerReference w:type="first" r:id="rId18"/>
      <w:footerReference w:type="first" r:id="rId1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79C" w:rsidRDefault="00C4479C">
      <w:r>
        <w:separator/>
      </w:r>
    </w:p>
  </w:endnote>
  <w:endnote w:type="continuationSeparator" w:id="0">
    <w:p w:rsidR="00C4479C" w:rsidRDefault="00C44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79C" w:rsidRPr="0005033E" w:rsidRDefault="00E0250F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Pr="00E0250F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C4479C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C4479C">
      <w:t>Template</w:t>
    </w:r>
    <w:r>
      <w:fldChar w:fldCharType="end"/>
    </w:r>
    <w:r w:rsidR="00C4479C">
      <w:t xml:space="preserve"> </w:t>
    </w:r>
    <w:r w:rsidR="00C4479C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>
      <w:rPr>
        <w:noProof/>
      </w:rPr>
      <w:t>1.0</w:t>
    </w:r>
    <w:r>
      <w:rPr>
        <w:noProof/>
      </w:rPr>
      <w:fldChar w:fldCharType="end"/>
    </w:r>
    <w:r w:rsidR="00C4479C" w:rsidRPr="0005033E">
      <w:t>)</w:t>
    </w:r>
    <w:r w:rsidR="00C4479C">
      <w:tab/>
    </w:r>
    <w:r w:rsidR="00C4479C" w:rsidRPr="0005033E">
      <w:t xml:space="preserve">Page </w:t>
    </w:r>
    <w:r w:rsidR="00C4479C">
      <w:fldChar w:fldCharType="begin"/>
    </w:r>
    <w:r w:rsidR="00C4479C">
      <w:instrText xml:space="preserve"> PAGE </w:instrText>
    </w:r>
    <w:r w:rsidR="00C4479C">
      <w:fldChar w:fldCharType="separate"/>
    </w:r>
    <w:r>
      <w:rPr>
        <w:noProof/>
      </w:rPr>
      <w:t>1</w:t>
    </w:r>
    <w:r w:rsidR="00C4479C">
      <w:rPr>
        <w:noProof/>
      </w:rPr>
      <w:fldChar w:fldCharType="end"/>
    </w:r>
    <w:r w:rsidR="00C4479C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4479C" w:rsidRPr="000B0782" w:rsidRDefault="00C4479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79C" w:rsidRDefault="00C4479C">
      <w:r>
        <w:separator/>
      </w:r>
    </w:p>
  </w:footnote>
  <w:footnote w:type="continuationSeparator" w:id="0">
    <w:p w:rsidR="00C4479C" w:rsidRDefault="00C44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79C" w:rsidRDefault="00C4479C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0F928651" wp14:editId="033795EA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4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4479C" w:rsidRDefault="00C4479C">
    <w:pPr>
      <w:pStyle w:val="Header"/>
    </w:pPr>
  </w:p>
  <w:p w:rsidR="00C4479C" w:rsidRPr="007632F4" w:rsidRDefault="00C4479C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E0250F">
      <w:fldChar w:fldCharType="begin"/>
    </w:r>
    <w:r w:rsidR="00E0250F">
      <w:instrText xml:space="preserve"> STYLEREF  "ASPS Product Name"  \* MERGEFORMAT </w:instrText>
    </w:r>
    <w:r w:rsidR="00E0250F">
      <w:fldChar w:fldCharType="separate"/>
    </w:r>
    <w:r w:rsidR="00E0250F">
      <w:rPr>
        <w:noProof/>
      </w:rPr>
      <w:t>Release Notes</w:t>
    </w:r>
    <w:r w:rsidR="00E0250F">
      <w:rPr>
        <w:noProof/>
      </w:rPr>
      <w:fldChar w:fldCharType="end"/>
    </w:r>
  </w:p>
  <w:p w:rsidR="00C4479C" w:rsidRDefault="00C447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79C" w:rsidRDefault="00C4479C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7CB211DD" wp14:editId="56645261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3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4479C" w:rsidRDefault="00C4479C" w:rsidP="007632F4">
    <w:pPr>
      <w:pStyle w:val="Header"/>
    </w:pPr>
  </w:p>
  <w:p w:rsidR="00C4479C" w:rsidRPr="006B0F30" w:rsidRDefault="00E0250F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Pr="00E0250F">
      <w:rPr>
        <w:b/>
        <w:bCs/>
        <w:noProof/>
      </w:rPr>
      <w:t>Consumer</w:t>
    </w:r>
    <w:r>
      <w:rPr>
        <w:noProof/>
      </w:rPr>
      <w:t xml:space="preserve"> Analytics</w:t>
    </w:r>
    <w:r>
      <w:rPr>
        <w:noProof/>
      </w:rPr>
      <w:fldChar w:fldCharType="end"/>
    </w:r>
    <w:r w:rsidR="00C4479C">
      <w:tab/>
    </w:r>
    <w:r w:rsidR="00C4479C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502"/>
    <w:multiLevelType w:val="hybridMultilevel"/>
    <w:tmpl w:val="82240FF2"/>
    <w:lvl w:ilvl="0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>
    <w:nsid w:val="0B1E2212"/>
    <w:multiLevelType w:val="hybridMultilevel"/>
    <w:tmpl w:val="AAB4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F61D5"/>
    <w:multiLevelType w:val="hybridMultilevel"/>
    <w:tmpl w:val="44084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27523"/>
    <w:multiLevelType w:val="hybridMultilevel"/>
    <w:tmpl w:val="7EEED042"/>
    <w:lvl w:ilvl="0" w:tplc="65529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726C98"/>
    <w:multiLevelType w:val="multilevel"/>
    <w:tmpl w:val="0538AC5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0EEE633D"/>
    <w:multiLevelType w:val="hybridMultilevel"/>
    <w:tmpl w:val="6C4C3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52261E"/>
    <w:multiLevelType w:val="hybridMultilevel"/>
    <w:tmpl w:val="EECA6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8">
    <w:nsid w:val="19503D50"/>
    <w:multiLevelType w:val="hybridMultilevel"/>
    <w:tmpl w:val="2588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87821"/>
    <w:multiLevelType w:val="hybridMultilevel"/>
    <w:tmpl w:val="AC26A2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A5A1EA4"/>
    <w:multiLevelType w:val="hybridMultilevel"/>
    <w:tmpl w:val="2816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67241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2">
    <w:nsid w:val="2FBF65CD"/>
    <w:multiLevelType w:val="hybridMultilevel"/>
    <w:tmpl w:val="BBB0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A63DC2"/>
    <w:multiLevelType w:val="hybridMultilevel"/>
    <w:tmpl w:val="F2BCB614"/>
    <w:lvl w:ilvl="0" w:tplc="6552996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3144C91"/>
    <w:multiLevelType w:val="hybridMultilevel"/>
    <w:tmpl w:val="342CE7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468344C"/>
    <w:multiLevelType w:val="hybridMultilevel"/>
    <w:tmpl w:val="F0325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7">
    <w:nsid w:val="367A2C7B"/>
    <w:multiLevelType w:val="hybridMultilevel"/>
    <w:tmpl w:val="1124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B37A3"/>
    <w:multiLevelType w:val="hybridMultilevel"/>
    <w:tmpl w:val="497A4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16FA7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0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21">
    <w:nsid w:val="3F420A71"/>
    <w:multiLevelType w:val="hybridMultilevel"/>
    <w:tmpl w:val="7538768C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2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3D2A5E"/>
    <w:multiLevelType w:val="hybridMultilevel"/>
    <w:tmpl w:val="CBF06EF2"/>
    <w:lvl w:ilvl="0" w:tplc="B5F28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A8A4A0E"/>
    <w:multiLevelType w:val="hybridMultilevel"/>
    <w:tmpl w:val="8ED4C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E43C5C"/>
    <w:multiLevelType w:val="hybridMultilevel"/>
    <w:tmpl w:val="022ED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6644C1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7">
    <w:nsid w:val="5C8F1D65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28">
    <w:nsid w:val="5EE94E1E"/>
    <w:multiLevelType w:val="hybridMultilevel"/>
    <w:tmpl w:val="93E8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F1373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30">
    <w:nsid w:val="616706CA"/>
    <w:multiLevelType w:val="hybridMultilevel"/>
    <w:tmpl w:val="013A9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5202A1"/>
    <w:multiLevelType w:val="hybridMultilevel"/>
    <w:tmpl w:val="6A5E09C0"/>
    <w:lvl w:ilvl="0" w:tplc="65529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C82D62"/>
    <w:multiLevelType w:val="hybridMultilevel"/>
    <w:tmpl w:val="93E8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B2B2F6C"/>
    <w:multiLevelType w:val="hybridMultilevel"/>
    <w:tmpl w:val="B49AF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6">
    <w:nsid w:val="6CA65DB3"/>
    <w:multiLevelType w:val="hybridMultilevel"/>
    <w:tmpl w:val="2B221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9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>
    <w:nsid w:val="784F4D5B"/>
    <w:multiLevelType w:val="hybridMultilevel"/>
    <w:tmpl w:val="31DE748E"/>
    <w:lvl w:ilvl="0" w:tplc="2B4086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2"/>
  </w:num>
  <w:num w:numId="3">
    <w:abstractNumId w:val="16"/>
  </w:num>
  <w:num w:numId="4">
    <w:abstractNumId w:val="39"/>
  </w:num>
  <w:num w:numId="5">
    <w:abstractNumId w:val="33"/>
  </w:num>
  <w:num w:numId="6">
    <w:abstractNumId w:val="37"/>
  </w:num>
  <w:num w:numId="7">
    <w:abstractNumId w:val="4"/>
  </w:num>
  <w:num w:numId="8">
    <w:abstractNumId w:val="31"/>
  </w:num>
  <w:num w:numId="9">
    <w:abstractNumId w:val="31"/>
    <w:lvlOverride w:ilvl="0">
      <w:startOverride w:val="1"/>
    </w:lvlOverride>
  </w:num>
  <w:num w:numId="10">
    <w:abstractNumId w:val="13"/>
  </w:num>
  <w:num w:numId="11">
    <w:abstractNumId w:val="14"/>
  </w:num>
  <w:num w:numId="12">
    <w:abstractNumId w:val="20"/>
  </w:num>
  <w:num w:numId="13">
    <w:abstractNumId w:val="7"/>
  </w:num>
  <w:num w:numId="14">
    <w:abstractNumId w:val="3"/>
  </w:num>
  <w:num w:numId="15">
    <w:abstractNumId w:val="29"/>
  </w:num>
  <w:num w:numId="16">
    <w:abstractNumId w:val="19"/>
  </w:num>
  <w:num w:numId="17">
    <w:abstractNumId w:val="11"/>
  </w:num>
  <w:num w:numId="18">
    <w:abstractNumId w:val="27"/>
  </w:num>
  <w:num w:numId="19">
    <w:abstractNumId w:val="26"/>
  </w:num>
  <w:num w:numId="20">
    <w:abstractNumId w:val="38"/>
  </w:num>
  <w:num w:numId="21">
    <w:abstractNumId w:val="9"/>
  </w:num>
  <w:num w:numId="22">
    <w:abstractNumId w:val="21"/>
  </w:num>
  <w:num w:numId="23">
    <w:abstractNumId w:val="0"/>
  </w:num>
  <w:num w:numId="24">
    <w:abstractNumId w:val="6"/>
  </w:num>
  <w:num w:numId="25">
    <w:abstractNumId w:val="23"/>
  </w:num>
  <w:num w:numId="26">
    <w:abstractNumId w:val="32"/>
  </w:num>
  <w:num w:numId="27">
    <w:abstractNumId w:val="34"/>
  </w:num>
  <w:num w:numId="28">
    <w:abstractNumId w:val="36"/>
  </w:num>
  <w:num w:numId="29">
    <w:abstractNumId w:val="18"/>
  </w:num>
  <w:num w:numId="30">
    <w:abstractNumId w:val="25"/>
  </w:num>
  <w:num w:numId="31">
    <w:abstractNumId w:val="1"/>
  </w:num>
  <w:num w:numId="32">
    <w:abstractNumId w:val="15"/>
  </w:num>
  <w:num w:numId="33">
    <w:abstractNumId w:val="12"/>
  </w:num>
  <w:num w:numId="34">
    <w:abstractNumId w:val="24"/>
  </w:num>
  <w:num w:numId="35">
    <w:abstractNumId w:val="30"/>
  </w:num>
  <w:num w:numId="36">
    <w:abstractNumId w:val="17"/>
  </w:num>
  <w:num w:numId="37">
    <w:abstractNumId w:val="2"/>
  </w:num>
  <w:num w:numId="38">
    <w:abstractNumId w:val="40"/>
  </w:num>
  <w:num w:numId="39">
    <w:abstractNumId w:val="8"/>
  </w:num>
  <w:num w:numId="40">
    <w:abstractNumId w:val="10"/>
  </w:num>
  <w:num w:numId="41">
    <w:abstractNumId w:val="5"/>
  </w:num>
  <w:num w:numId="42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C83"/>
    <w:rsid w:val="000125B2"/>
    <w:rsid w:val="00013470"/>
    <w:rsid w:val="0001352F"/>
    <w:rsid w:val="00016364"/>
    <w:rsid w:val="00023F54"/>
    <w:rsid w:val="000244B1"/>
    <w:rsid w:val="00030D2F"/>
    <w:rsid w:val="000332C6"/>
    <w:rsid w:val="000345B3"/>
    <w:rsid w:val="00035C13"/>
    <w:rsid w:val="0004741E"/>
    <w:rsid w:val="0005033E"/>
    <w:rsid w:val="00054966"/>
    <w:rsid w:val="00061A9B"/>
    <w:rsid w:val="00064277"/>
    <w:rsid w:val="0007076D"/>
    <w:rsid w:val="00073B5D"/>
    <w:rsid w:val="00075B2E"/>
    <w:rsid w:val="00083E1A"/>
    <w:rsid w:val="00085105"/>
    <w:rsid w:val="00085FD3"/>
    <w:rsid w:val="00091A5F"/>
    <w:rsid w:val="00092B42"/>
    <w:rsid w:val="00094BEA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5427"/>
    <w:rsid w:val="000C72B4"/>
    <w:rsid w:val="000D00D5"/>
    <w:rsid w:val="000D7CB9"/>
    <w:rsid w:val="000E5A9E"/>
    <w:rsid w:val="00104A4D"/>
    <w:rsid w:val="001202F8"/>
    <w:rsid w:val="001205BB"/>
    <w:rsid w:val="001231E1"/>
    <w:rsid w:val="00131F40"/>
    <w:rsid w:val="001338AD"/>
    <w:rsid w:val="00136441"/>
    <w:rsid w:val="00137C0B"/>
    <w:rsid w:val="00140EF3"/>
    <w:rsid w:val="0014166D"/>
    <w:rsid w:val="0014602A"/>
    <w:rsid w:val="00153E58"/>
    <w:rsid w:val="001560BE"/>
    <w:rsid w:val="00165DE3"/>
    <w:rsid w:val="001663B5"/>
    <w:rsid w:val="00167DBC"/>
    <w:rsid w:val="00171478"/>
    <w:rsid w:val="00171B98"/>
    <w:rsid w:val="00174A71"/>
    <w:rsid w:val="00174CAE"/>
    <w:rsid w:val="00176636"/>
    <w:rsid w:val="0017768B"/>
    <w:rsid w:val="0017780B"/>
    <w:rsid w:val="0018077C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6B9B"/>
    <w:rsid w:val="001D72D5"/>
    <w:rsid w:val="001E20DE"/>
    <w:rsid w:val="001E2170"/>
    <w:rsid w:val="001E4A4D"/>
    <w:rsid w:val="001F0E9F"/>
    <w:rsid w:val="001F1A57"/>
    <w:rsid w:val="0020443B"/>
    <w:rsid w:val="0021188A"/>
    <w:rsid w:val="00212F2B"/>
    <w:rsid w:val="0021430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3225"/>
    <w:rsid w:val="00244BCD"/>
    <w:rsid w:val="0024577B"/>
    <w:rsid w:val="00247A07"/>
    <w:rsid w:val="00254FCB"/>
    <w:rsid w:val="002571B4"/>
    <w:rsid w:val="00262AB4"/>
    <w:rsid w:val="00272692"/>
    <w:rsid w:val="00274399"/>
    <w:rsid w:val="00274CF3"/>
    <w:rsid w:val="002767BF"/>
    <w:rsid w:val="00282909"/>
    <w:rsid w:val="00283EB1"/>
    <w:rsid w:val="00284E8D"/>
    <w:rsid w:val="00286C04"/>
    <w:rsid w:val="00293A68"/>
    <w:rsid w:val="00294855"/>
    <w:rsid w:val="002954AA"/>
    <w:rsid w:val="00295F49"/>
    <w:rsid w:val="002966AF"/>
    <w:rsid w:val="002975C1"/>
    <w:rsid w:val="002A24DE"/>
    <w:rsid w:val="002A5326"/>
    <w:rsid w:val="002A7786"/>
    <w:rsid w:val="002B35D6"/>
    <w:rsid w:val="002B5F63"/>
    <w:rsid w:val="002B6E59"/>
    <w:rsid w:val="002B70CB"/>
    <w:rsid w:val="002C191A"/>
    <w:rsid w:val="002D0E1B"/>
    <w:rsid w:val="002D76D9"/>
    <w:rsid w:val="002D7D40"/>
    <w:rsid w:val="002E06D8"/>
    <w:rsid w:val="002E074D"/>
    <w:rsid w:val="00300CBF"/>
    <w:rsid w:val="00305DBE"/>
    <w:rsid w:val="0031161C"/>
    <w:rsid w:val="0031525B"/>
    <w:rsid w:val="00315849"/>
    <w:rsid w:val="003232C8"/>
    <w:rsid w:val="003274B9"/>
    <w:rsid w:val="00331603"/>
    <w:rsid w:val="00331DAC"/>
    <w:rsid w:val="003409CD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7117C"/>
    <w:rsid w:val="00373343"/>
    <w:rsid w:val="003758F0"/>
    <w:rsid w:val="003778D0"/>
    <w:rsid w:val="00382064"/>
    <w:rsid w:val="0038293C"/>
    <w:rsid w:val="0039061F"/>
    <w:rsid w:val="00391A74"/>
    <w:rsid w:val="00396C49"/>
    <w:rsid w:val="00397A1F"/>
    <w:rsid w:val="003A1270"/>
    <w:rsid w:val="003A1312"/>
    <w:rsid w:val="003A3FC3"/>
    <w:rsid w:val="003B53C2"/>
    <w:rsid w:val="003B6059"/>
    <w:rsid w:val="003B61C5"/>
    <w:rsid w:val="003B77F7"/>
    <w:rsid w:val="003C314E"/>
    <w:rsid w:val="003C4F08"/>
    <w:rsid w:val="003C7402"/>
    <w:rsid w:val="003D00D2"/>
    <w:rsid w:val="003D0CB8"/>
    <w:rsid w:val="003D0E7A"/>
    <w:rsid w:val="003D7133"/>
    <w:rsid w:val="003E0AD7"/>
    <w:rsid w:val="003E2A9C"/>
    <w:rsid w:val="003E324A"/>
    <w:rsid w:val="003E6763"/>
    <w:rsid w:val="003F267D"/>
    <w:rsid w:val="003F755D"/>
    <w:rsid w:val="004010FA"/>
    <w:rsid w:val="0040250F"/>
    <w:rsid w:val="00410CCF"/>
    <w:rsid w:val="004137B1"/>
    <w:rsid w:val="00417039"/>
    <w:rsid w:val="00420287"/>
    <w:rsid w:val="0042158A"/>
    <w:rsid w:val="00421EB4"/>
    <w:rsid w:val="0042618F"/>
    <w:rsid w:val="00430651"/>
    <w:rsid w:val="004473FB"/>
    <w:rsid w:val="00451D95"/>
    <w:rsid w:val="00461E4F"/>
    <w:rsid w:val="00461E77"/>
    <w:rsid w:val="004674B7"/>
    <w:rsid w:val="004675F9"/>
    <w:rsid w:val="00467DAA"/>
    <w:rsid w:val="00470A29"/>
    <w:rsid w:val="00481A60"/>
    <w:rsid w:val="00485FD0"/>
    <w:rsid w:val="00486D87"/>
    <w:rsid w:val="0049186C"/>
    <w:rsid w:val="00491FD5"/>
    <w:rsid w:val="00495089"/>
    <w:rsid w:val="0049657D"/>
    <w:rsid w:val="0049688A"/>
    <w:rsid w:val="004A2855"/>
    <w:rsid w:val="004A2C34"/>
    <w:rsid w:val="004A438A"/>
    <w:rsid w:val="004A58FA"/>
    <w:rsid w:val="004B3D90"/>
    <w:rsid w:val="004C2A06"/>
    <w:rsid w:val="004C7146"/>
    <w:rsid w:val="004C721F"/>
    <w:rsid w:val="004D1B29"/>
    <w:rsid w:val="004E1225"/>
    <w:rsid w:val="004E3108"/>
    <w:rsid w:val="004E4D22"/>
    <w:rsid w:val="004F0E03"/>
    <w:rsid w:val="004F1313"/>
    <w:rsid w:val="004F2DB8"/>
    <w:rsid w:val="004F334C"/>
    <w:rsid w:val="004F4D7B"/>
    <w:rsid w:val="004F5A41"/>
    <w:rsid w:val="004F7CDD"/>
    <w:rsid w:val="005003AD"/>
    <w:rsid w:val="00503116"/>
    <w:rsid w:val="005130EF"/>
    <w:rsid w:val="00514089"/>
    <w:rsid w:val="005146FF"/>
    <w:rsid w:val="00515487"/>
    <w:rsid w:val="00521864"/>
    <w:rsid w:val="00524D70"/>
    <w:rsid w:val="0052687B"/>
    <w:rsid w:val="005357DD"/>
    <w:rsid w:val="00535C11"/>
    <w:rsid w:val="005374E1"/>
    <w:rsid w:val="00540311"/>
    <w:rsid w:val="00544DAF"/>
    <w:rsid w:val="005504ED"/>
    <w:rsid w:val="00550CC8"/>
    <w:rsid w:val="0055454B"/>
    <w:rsid w:val="00556D81"/>
    <w:rsid w:val="00562250"/>
    <w:rsid w:val="00563C26"/>
    <w:rsid w:val="00581DFA"/>
    <w:rsid w:val="005849E5"/>
    <w:rsid w:val="005926CD"/>
    <w:rsid w:val="00592955"/>
    <w:rsid w:val="00594E4D"/>
    <w:rsid w:val="005972B4"/>
    <w:rsid w:val="005A2F89"/>
    <w:rsid w:val="005A6095"/>
    <w:rsid w:val="005B1971"/>
    <w:rsid w:val="005B2533"/>
    <w:rsid w:val="005B2B14"/>
    <w:rsid w:val="005B7063"/>
    <w:rsid w:val="005C16C4"/>
    <w:rsid w:val="005C5C04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488C"/>
    <w:rsid w:val="005F2440"/>
    <w:rsid w:val="005F720B"/>
    <w:rsid w:val="00600129"/>
    <w:rsid w:val="006040BA"/>
    <w:rsid w:val="00606BC1"/>
    <w:rsid w:val="006114A2"/>
    <w:rsid w:val="00612168"/>
    <w:rsid w:val="00612919"/>
    <w:rsid w:val="0061662B"/>
    <w:rsid w:val="00616AB6"/>
    <w:rsid w:val="006170BB"/>
    <w:rsid w:val="006208E1"/>
    <w:rsid w:val="00624ADD"/>
    <w:rsid w:val="00641328"/>
    <w:rsid w:val="0064255D"/>
    <w:rsid w:val="00643E16"/>
    <w:rsid w:val="00644A58"/>
    <w:rsid w:val="00645C97"/>
    <w:rsid w:val="006475B7"/>
    <w:rsid w:val="00650C55"/>
    <w:rsid w:val="00653CA8"/>
    <w:rsid w:val="00654C58"/>
    <w:rsid w:val="0065516E"/>
    <w:rsid w:val="006571FA"/>
    <w:rsid w:val="00661428"/>
    <w:rsid w:val="00662D2F"/>
    <w:rsid w:val="00663701"/>
    <w:rsid w:val="006639F4"/>
    <w:rsid w:val="00671019"/>
    <w:rsid w:val="0067139A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4633"/>
    <w:rsid w:val="006D4E84"/>
    <w:rsid w:val="006E1AE3"/>
    <w:rsid w:val="006F4043"/>
    <w:rsid w:val="006F748E"/>
    <w:rsid w:val="007016FB"/>
    <w:rsid w:val="00702D9F"/>
    <w:rsid w:val="00703787"/>
    <w:rsid w:val="007057CE"/>
    <w:rsid w:val="00713440"/>
    <w:rsid w:val="007210EC"/>
    <w:rsid w:val="00721177"/>
    <w:rsid w:val="007319C7"/>
    <w:rsid w:val="007375B0"/>
    <w:rsid w:val="007460F4"/>
    <w:rsid w:val="00750FA9"/>
    <w:rsid w:val="0076261C"/>
    <w:rsid w:val="007632F4"/>
    <w:rsid w:val="00766393"/>
    <w:rsid w:val="007678CB"/>
    <w:rsid w:val="0077108D"/>
    <w:rsid w:val="007729F5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53F2"/>
    <w:rsid w:val="007D01FF"/>
    <w:rsid w:val="007D099F"/>
    <w:rsid w:val="007D156D"/>
    <w:rsid w:val="007D1693"/>
    <w:rsid w:val="007D2256"/>
    <w:rsid w:val="007D2E24"/>
    <w:rsid w:val="007D33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69BA"/>
    <w:rsid w:val="0082087B"/>
    <w:rsid w:val="00822673"/>
    <w:rsid w:val="00822779"/>
    <w:rsid w:val="008227C3"/>
    <w:rsid w:val="008316B3"/>
    <w:rsid w:val="008351C4"/>
    <w:rsid w:val="008371AE"/>
    <w:rsid w:val="00840644"/>
    <w:rsid w:val="0084121B"/>
    <w:rsid w:val="008416B8"/>
    <w:rsid w:val="00843170"/>
    <w:rsid w:val="0084574D"/>
    <w:rsid w:val="0085095E"/>
    <w:rsid w:val="00851E2D"/>
    <w:rsid w:val="00852A7B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813DA"/>
    <w:rsid w:val="008849DA"/>
    <w:rsid w:val="008917F3"/>
    <w:rsid w:val="00891C52"/>
    <w:rsid w:val="00893134"/>
    <w:rsid w:val="00896960"/>
    <w:rsid w:val="00896B90"/>
    <w:rsid w:val="008A1122"/>
    <w:rsid w:val="008A51A7"/>
    <w:rsid w:val="008A6186"/>
    <w:rsid w:val="008A6FC6"/>
    <w:rsid w:val="008B087E"/>
    <w:rsid w:val="008B1BF7"/>
    <w:rsid w:val="008B42E3"/>
    <w:rsid w:val="008C44A9"/>
    <w:rsid w:val="008C532B"/>
    <w:rsid w:val="008C5D57"/>
    <w:rsid w:val="008C6D4F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90336E"/>
    <w:rsid w:val="009034D4"/>
    <w:rsid w:val="00903DD3"/>
    <w:rsid w:val="00911455"/>
    <w:rsid w:val="00920467"/>
    <w:rsid w:val="009224C5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39A1"/>
    <w:rsid w:val="00965A51"/>
    <w:rsid w:val="00973050"/>
    <w:rsid w:val="00977190"/>
    <w:rsid w:val="00986B79"/>
    <w:rsid w:val="0098734B"/>
    <w:rsid w:val="00990D0F"/>
    <w:rsid w:val="0099475D"/>
    <w:rsid w:val="009A0E61"/>
    <w:rsid w:val="009A1BB5"/>
    <w:rsid w:val="009A6B2D"/>
    <w:rsid w:val="009B47D6"/>
    <w:rsid w:val="009B5786"/>
    <w:rsid w:val="009B5DDA"/>
    <w:rsid w:val="009C0934"/>
    <w:rsid w:val="009D56D1"/>
    <w:rsid w:val="009E6F5D"/>
    <w:rsid w:val="009F1D18"/>
    <w:rsid w:val="009F31BD"/>
    <w:rsid w:val="009F4256"/>
    <w:rsid w:val="009F4DED"/>
    <w:rsid w:val="00A00BDF"/>
    <w:rsid w:val="00A056E7"/>
    <w:rsid w:val="00A07F5F"/>
    <w:rsid w:val="00A10446"/>
    <w:rsid w:val="00A11BF9"/>
    <w:rsid w:val="00A11C80"/>
    <w:rsid w:val="00A21C69"/>
    <w:rsid w:val="00A2434E"/>
    <w:rsid w:val="00A26AD7"/>
    <w:rsid w:val="00A32839"/>
    <w:rsid w:val="00A346E7"/>
    <w:rsid w:val="00A41CCC"/>
    <w:rsid w:val="00A459E5"/>
    <w:rsid w:val="00A51378"/>
    <w:rsid w:val="00A54FDB"/>
    <w:rsid w:val="00A56A03"/>
    <w:rsid w:val="00A56F94"/>
    <w:rsid w:val="00A62C24"/>
    <w:rsid w:val="00A668CA"/>
    <w:rsid w:val="00A6728C"/>
    <w:rsid w:val="00A72258"/>
    <w:rsid w:val="00A73DC3"/>
    <w:rsid w:val="00A74CCC"/>
    <w:rsid w:val="00A773E0"/>
    <w:rsid w:val="00A779FD"/>
    <w:rsid w:val="00A8186A"/>
    <w:rsid w:val="00A83FF1"/>
    <w:rsid w:val="00A847C2"/>
    <w:rsid w:val="00A8631E"/>
    <w:rsid w:val="00A87711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657E"/>
    <w:rsid w:val="00AD0C2D"/>
    <w:rsid w:val="00AD6220"/>
    <w:rsid w:val="00AD68A7"/>
    <w:rsid w:val="00AE26B4"/>
    <w:rsid w:val="00AE486E"/>
    <w:rsid w:val="00AF2A59"/>
    <w:rsid w:val="00AF5757"/>
    <w:rsid w:val="00AF6901"/>
    <w:rsid w:val="00B00E1D"/>
    <w:rsid w:val="00B03905"/>
    <w:rsid w:val="00B04B12"/>
    <w:rsid w:val="00B071ED"/>
    <w:rsid w:val="00B141D6"/>
    <w:rsid w:val="00B14FD4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62820"/>
    <w:rsid w:val="00B70470"/>
    <w:rsid w:val="00B72578"/>
    <w:rsid w:val="00B73514"/>
    <w:rsid w:val="00B76F80"/>
    <w:rsid w:val="00B77F30"/>
    <w:rsid w:val="00B81478"/>
    <w:rsid w:val="00B82768"/>
    <w:rsid w:val="00B82EE1"/>
    <w:rsid w:val="00B93D6D"/>
    <w:rsid w:val="00BA01D5"/>
    <w:rsid w:val="00BA0F40"/>
    <w:rsid w:val="00BA18E5"/>
    <w:rsid w:val="00BA4EC7"/>
    <w:rsid w:val="00BB0B3F"/>
    <w:rsid w:val="00BB0F77"/>
    <w:rsid w:val="00BB5061"/>
    <w:rsid w:val="00BC2378"/>
    <w:rsid w:val="00BD009F"/>
    <w:rsid w:val="00BD249F"/>
    <w:rsid w:val="00BD3472"/>
    <w:rsid w:val="00BE027F"/>
    <w:rsid w:val="00BE0EF6"/>
    <w:rsid w:val="00BE504B"/>
    <w:rsid w:val="00BF0F9F"/>
    <w:rsid w:val="00BF2319"/>
    <w:rsid w:val="00BF5C20"/>
    <w:rsid w:val="00C103AB"/>
    <w:rsid w:val="00C12011"/>
    <w:rsid w:val="00C12384"/>
    <w:rsid w:val="00C138DD"/>
    <w:rsid w:val="00C14751"/>
    <w:rsid w:val="00C247C6"/>
    <w:rsid w:val="00C2791B"/>
    <w:rsid w:val="00C37C00"/>
    <w:rsid w:val="00C4043B"/>
    <w:rsid w:val="00C41E7F"/>
    <w:rsid w:val="00C422B2"/>
    <w:rsid w:val="00C425F6"/>
    <w:rsid w:val="00C4479C"/>
    <w:rsid w:val="00C474A0"/>
    <w:rsid w:val="00C51014"/>
    <w:rsid w:val="00C55841"/>
    <w:rsid w:val="00C60902"/>
    <w:rsid w:val="00C67DF8"/>
    <w:rsid w:val="00C75BDA"/>
    <w:rsid w:val="00C8177B"/>
    <w:rsid w:val="00C81832"/>
    <w:rsid w:val="00C83B6D"/>
    <w:rsid w:val="00C87BD2"/>
    <w:rsid w:val="00C90443"/>
    <w:rsid w:val="00CA10BD"/>
    <w:rsid w:val="00CA15BE"/>
    <w:rsid w:val="00CA19CF"/>
    <w:rsid w:val="00CA2EEF"/>
    <w:rsid w:val="00CA5198"/>
    <w:rsid w:val="00CB0E74"/>
    <w:rsid w:val="00CB7573"/>
    <w:rsid w:val="00CB7EBF"/>
    <w:rsid w:val="00CC46D4"/>
    <w:rsid w:val="00CC686A"/>
    <w:rsid w:val="00CC6F5C"/>
    <w:rsid w:val="00CD0E24"/>
    <w:rsid w:val="00CD45B2"/>
    <w:rsid w:val="00CD600D"/>
    <w:rsid w:val="00CE0108"/>
    <w:rsid w:val="00CE2947"/>
    <w:rsid w:val="00CE47C7"/>
    <w:rsid w:val="00CE69F9"/>
    <w:rsid w:val="00CE6F28"/>
    <w:rsid w:val="00CF3438"/>
    <w:rsid w:val="00CF45A5"/>
    <w:rsid w:val="00CF6277"/>
    <w:rsid w:val="00CF66EB"/>
    <w:rsid w:val="00CF6FD7"/>
    <w:rsid w:val="00D0280C"/>
    <w:rsid w:val="00D035F6"/>
    <w:rsid w:val="00D062B5"/>
    <w:rsid w:val="00D062BB"/>
    <w:rsid w:val="00D1304B"/>
    <w:rsid w:val="00D13C5D"/>
    <w:rsid w:val="00D16641"/>
    <w:rsid w:val="00D207FD"/>
    <w:rsid w:val="00D23633"/>
    <w:rsid w:val="00D25028"/>
    <w:rsid w:val="00D2514A"/>
    <w:rsid w:val="00D345BA"/>
    <w:rsid w:val="00D3462E"/>
    <w:rsid w:val="00D35298"/>
    <w:rsid w:val="00D514F7"/>
    <w:rsid w:val="00D5154D"/>
    <w:rsid w:val="00D51E36"/>
    <w:rsid w:val="00D61FD5"/>
    <w:rsid w:val="00D63848"/>
    <w:rsid w:val="00D6476E"/>
    <w:rsid w:val="00D66674"/>
    <w:rsid w:val="00D66770"/>
    <w:rsid w:val="00D668F0"/>
    <w:rsid w:val="00D764A4"/>
    <w:rsid w:val="00D77E09"/>
    <w:rsid w:val="00D80DAC"/>
    <w:rsid w:val="00D81AB1"/>
    <w:rsid w:val="00D83E09"/>
    <w:rsid w:val="00D90C70"/>
    <w:rsid w:val="00D92D6E"/>
    <w:rsid w:val="00D93B4C"/>
    <w:rsid w:val="00D93F09"/>
    <w:rsid w:val="00DA5D98"/>
    <w:rsid w:val="00DB1E6B"/>
    <w:rsid w:val="00DB39EB"/>
    <w:rsid w:val="00DB3CB4"/>
    <w:rsid w:val="00DB7C7E"/>
    <w:rsid w:val="00DC1DA6"/>
    <w:rsid w:val="00DC2F9F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250F"/>
    <w:rsid w:val="00E045D4"/>
    <w:rsid w:val="00E046C1"/>
    <w:rsid w:val="00E07FC7"/>
    <w:rsid w:val="00E12C48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105E"/>
    <w:rsid w:val="00E62596"/>
    <w:rsid w:val="00E65B11"/>
    <w:rsid w:val="00E65F17"/>
    <w:rsid w:val="00E678A7"/>
    <w:rsid w:val="00E71AB1"/>
    <w:rsid w:val="00E71E58"/>
    <w:rsid w:val="00E724C8"/>
    <w:rsid w:val="00E72EA4"/>
    <w:rsid w:val="00E7390B"/>
    <w:rsid w:val="00E73BA9"/>
    <w:rsid w:val="00E7402B"/>
    <w:rsid w:val="00E82AD7"/>
    <w:rsid w:val="00E83215"/>
    <w:rsid w:val="00E832E0"/>
    <w:rsid w:val="00E86651"/>
    <w:rsid w:val="00E86F5C"/>
    <w:rsid w:val="00E927A1"/>
    <w:rsid w:val="00E94EA3"/>
    <w:rsid w:val="00EA2B59"/>
    <w:rsid w:val="00EA451E"/>
    <w:rsid w:val="00EA51C9"/>
    <w:rsid w:val="00EA5FA1"/>
    <w:rsid w:val="00EB0AF2"/>
    <w:rsid w:val="00EB1BB2"/>
    <w:rsid w:val="00EB3931"/>
    <w:rsid w:val="00EB3CF4"/>
    <w:rsid w:val="00EB62DA"/>
    <w:rsid w:val="00EB765F"/>
    <w:rsid w:val="00EC166A"/>
    <w:rsid w:val="00EC3452"/>
    <w:rsid w:val="00ED5416"/>
    <w:rsid w:val="00EE33EF"/>
    <w:rsid w:val="00EE5C9A"/>
    <w:rsid w:val="00EE7C47"/>
    <w:rsid w:val="00EF6419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40DB8"/>
    <w:rsid w:val="00F44EC0"/>
    <w:rsid w:val="00F4651A"/>
    <w:rsid w:val="00F52459"/>
    <w:rsid w:val="00F54522"/>
    <w:rsid w:val="00F5610C"/>
    <w:rsid w:val="00F62A9E"/>
    <w:rsid w:val="00F71088"/>
    <w:rsid w:val="00F72263"/>
    <w:rsid w:val="00F72675"/>
    <w:rsid w:val="00F7556D"/>
    <w:rsid w:val="00F80954"/>
    <w:rsid w:val="00F8293A"/>
    <w:rsid w:val="00F83146"/>
    <w:rsid w:val="00F84081"/>
    <w:rsid w:val="00F8464C"/>
    <w:rsid w:val="00F90DC5"/>
    <w:rsid w:val="00F9565C"/>
    <w:rsid w:val="00FA222B"/>
    <w:rsid w:val="00FB069D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5AED"/>
    <w:rsid w:val="00FD5B4D"/>
    <w:rsid w:val="00FD6D81"/>
    <w:rsid w:val="00FD70A0"/>
    <w:rsid w:val="00FE15FC"/>
    <w:rsid w:val="00FE1F3D"/>
    <w:rsid w:val="00FE345B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6B68AF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6B68AF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atlas.altidev.net/artifactory/simple/realanalytics/com/ca/umg/web-ui/2.4.1-SNAPSHOT-44/web-ui-2.4.1-SNAPSHOT-44.war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simple/realanalytics/com/ca/umg/modelet/2.4.1-SNAPSHOT-44/modelet-2.4.1-SNAPSHOT-44-onejar.ja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simple/realanalytics/com/ca/umg/umg-runtime/2.4.1-SNAPSHOT-44/umg-runtime-2.4.1-SNAPSHOT-44.war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tlas.altidev.net/artifactory/simple/realanalytics/com/ca/umg/me2/2.4.1-SNAPSHOT-44/me2-2.4.1-SNAPSHOT-44.w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infopath/2007/PartnerControls"/>
    <ds:schemaRef ds:uri="http://schemas.openxmlformats.org/package/2006/metadata/core-properties"/>
    <ds:schemaRef ds:uri="7a180051-3106-4ec6-a3e4-903addfb9260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115180A-15C1-436F-9292-9FA84C1C5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333</TotalTime>
  <Pages>10</Pages>
  <Words>1422</Words>
  <Characters>10665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Kiran S S, Udaya</cp:lastModifiedBy>
  <cp:revision>7</cp:revision>
  <cp:lastPrinted>2012-04-18T20:08:00Z</cp:lastPrinted>
  <dcterms:created xsi:type="dcterms:W3CDTF">2015-08-03T11:15:00Z</dcterms:created>
  <dcterms:modified xsi:type="dcterms:W3CDTF">2015-08-05T13:47:00Z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