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8B413A">
        <w:rPr>
          <w:rFonts w:ascii="Calibri" w:hAnsi="Calibri"/>
          <w:noProof/>
          <w:color w:val="003876"/>
          <w:sz w:val="32"/>
          <w:szCs w:val="32"/>
        </w:rPr>
        <w:t>4.</w:t>
      </w:r>
      <w:r w:rsidR="00500C48">
        <w:rPr>
          <w:rFonts w:ascii="Calibri" w:hAnsi="Calibri"/>
          <w:noProof/>
          <w:color w:val="003876"/>
          <w:sz w:val="32"/>
          <w:szCs w:val="32"/>
        </w:rPr>
        <w:t>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00C48">
            <w:pPr>
              <w:pStyle w:val="ASPSDocNum"/>
            </w:pPr>
            <w:r>
              <w:t>UMG- Release Notes 4.1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00C48">
            <w:pPr>
              <w:rPr>
                <w:rStyle w:val="ASPSVerNum"/>
              </w:rPr>
            </w:pPr>
            <w:r>
              <w:rPr>
                <w:rStyle w:val="ASPSVerNum"/>
              </w:rPr>
              <w:t>4.1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2E64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35849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3.1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 xml:space="preserve">Ability to run </w:t>
      </w:r>
      <w:proofErr w:type="spellStart"/>
      <w:r>
        <w:rPr>
          <w:rFonts w:asciiTheme="minorHAnsi" w:hAnsiTheme="minorHAnsi"/>
          <w:sz w:val="20"/>
          <w:szCs w:val="20"/>
        </w:rPr>
        <w:t>Hubzu</w:t>
      </w:r>
      <w:proofErr w:type="spellEnd"/>
      <w:r>
        <w:rPr>
          <w:rFonts w:asciiTheme="minorHAnsi" w:hAnsiTheme="minorHAnsi"/>
          <w:sz w:val="20"/>
          <w:szCs w:val="20"/>
        </w:rPr>
        <w:t xml:space="preserve">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974319">
      <w:pPr>
        <w:pStyle w:val="ASPSBodytext"/>
      </w:pPr>
      <w:r>
        <w:t xml:space="preserve"> </w:t>
      </w: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974319">
      <w:pPr>
        <w:pStyle w:val="ASPSBodytext"/>
      </w:pPr>
      <w:r>
        <w:t xml:space="preserve"> </w:t>
      </w: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97431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974319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t>Syndicate Data Information</w:t>
      </w:r>
      <w:bookmarkEnd w:id="11"/>
      <w:r>
        <w:t xml:space="preserve"> </w:t>
      </w:r>
    </w:p>
    <w:p w:rsidR="002F3B66" w:rsidRDefault="002F3B66" w:rsidP="0097431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974319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974319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t>Implementation</w:t>
      </w:r>
      <w:bookmarkEnd w:id="16"/>
    </w:p>
    <w:p w:rsidR="00961F86" w:rsidRDefault="00961F86" w:rsidP="00974319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2E0198" w:rsidP="002E0198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2E0198">
        <w:rPr>
          <w:rFonts w:asciiTheme="minorHAnsi" w:eastAsia="Times New Roman" w:hAnsiTheme="minorHAnsi" w:cs="Times New Roman"/>
          <w:sz w:val="20"/>
          <w:szCs w:val="20"/>
        </w:rPr>
        <w:t>Release-4.1\Common-DB-Scripts\UMG-4.1-admin_schema-dml.sql</w:t>
      </w:r>
    </w:p>
    <w:p w:rsidR="00E42D1F" w:rsidRDefault="00E42D1F" w:rsidP="00E42D1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E42D1F">
        <w:rPr>
          <w:rFonts w:asciiTheme="minorHAnsi" w:eastAsia="Times New Roman" w:hAnsiTheme="minorHAnsi" w:cs="Times New Roman"/>
          <w:sz w:val="20"/>
          <w:szCs w:val="20"/>
        </w:rPr>
        <w:t>Release-4.1\Common-DB-Scripts\UMG-4.1-ocwen_schema-ddl.sql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CE4F85">
        <w:rPr>
          <w:rFonts w:asciiTheme="minorHAnsi" w:eastAsia="Times New Roman" w:hAnsiTheme="minorHAnsi" w:cs="Times New Roman"/>
          <w:sz w:val="20"/>
          <w:szCs w:val="20"/>
        </w:rPr>
        <w:t>” parameter to 4.1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8C7BE5" w:rsidRDefault="008C7BE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 w:rsidRPr="00FC1670"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 w:rsidRPr="00FC1670">
        <w:rPr>
          <w:rFonts w:asciiTheme="minorHAnsi" w:eastAsia="Times New Roman" w:hAnsiTheme="minorHAnsi" w:cs="Times New Roman"/>
          <w:sz w:val="20"/>
          <w:szCs w:val="20"/>
        </w:rPr>
        <w:t>:</w:t>
      </w:r>
    </w:p>
    <w:p w:rsidR="00FC1670" w:rsidRPr="00FC1670" w:rsidRDefault="00C35849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3" w:history="1">
        <w:r w:rsidR="00FC1670" w:rsidRPr="008A686F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http://atlas.altidev.net/artifactory/simple/realanalytics/com/ca/umg/modelet/4.1.0-SNAPSHOT-158/modelet-4.1.0-SNAPSHOT-158-onejar.jar</w:t>
        </w:r>
      </w:hyperlink>
      <w:r w:rsidR="00FC167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FC1670">
        <w:rPr>
          <w:rFonts w:asciiTheme="minorHAnsi" w:eastAsia="Times New Roman" w:hAnsiTheme="minorHAnsi" w:cs="Times New Roman"/>
          <w:sz w:val="20"/>
          <w:szCs w:val="20"/>
        </w:rPr>
        <w:t>Me2:</w:t>
      </w:r>
    </w:p>
    <w:p w:rsidR="00FC1670" w:rsidRPr="00FC1670" w:rsidRDefault="00C35849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4" w:history="1">
        <w:r w:rsidR="00FC1670" w:rsidRPr="008A686F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http://atlas.altidev.net/artifactory/simple/realanalytics/com/ca/umg/me2/4.1.0-SNAPSHOT-158/me2-4.1.0-SNAPSHOT-158.war</w:t>
        </w:r>
      </w:hyperlink>
      <w:r w:rsidR="00FC167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FC1670">
        <w:rPr>
          <w:rFonts w:asciiTheme="minorHAnsi" w:eastAsia="Times New Roman" w:hAnsiTheme="minorHAnsi" w:cs="Times New Roman"/>
          <w:sz w:val="20"/>
          <w:szCs w:val="20"/>
        </w:rPr>
        <w:t>Admin:</w:t>
      </w:r>
    </w:p>
    <w:p w:rsidR="00FC1670" w:rsidRPr="00FC1670" w:rsidRDefault="00C35849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5" w:history="1">
        <w:r w:rsidR="00FC1670" w:rsidRPr="008A686F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http://atlas.altidev.net/artifactory/simple/realanalytics/com/ca/umg/web-ui/4.1.0-SNAPSHOT-158/web-ui-4.1.0-SNAPSHOT-158.war</w:t>
        </w:r>
      </w:hyperlink>
      <w:r w:rsidR="00FC167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FC1670" w:rsidRPr="00FC1670" w:rsidRDefault="00FC1670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FC1670">
        <w:rPr>
          <w:rFonts w:asciiTheme="minorHAnsi" w:eastAsia="Times New Roman" w:hAnsiTheme="minorHAnsi" w:cs="Times New Roman"/>
          <w:sz w:val="20"/>
          <w:szCs w:val="20"/>
        </w:rPr>
        <w:t>Runtime:</w:t>
      </w:r>
    </w:p>
    <w:p w:rsidR="002F3B66" w:rsidRDefault="00C35849" w:rsidP="00FC167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hyperlink r:id="rId16" w:history="1">
        <w:r w:rsidR="00FC1670" w:rsidRPr="008A686F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http://atlas.altidev.net/artifactory/simple/realanalytics/com/ca/umg/umg-runtime/4.1.0-SNAPSHOT-158/umg-runtime-4.1.0-SNAPSHOT-158.war</w:t>
        </w:r>
      </w:hyperlink>
      <w:r w:rsidR="00FC1670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2F3B66"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5E4232" w:rsidRDefault="005E4232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lastRenderedPageBreak/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974319">
      <w:pPr>
        <w:pStyle w:val="ASPSBodytext"/>
      </w:pPr>
      <w:r>
        <w:t xml:space="preserve">If the system is not working as intended, </w:t>
      </w:r>
    </w:p>
    <w:p w:rsidR="002F3B66" w:rsidRDefault="002F3B66" w:rsidP="00974319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370C51" w:rsidP="00370C51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70C51">
        <w:rPr>
          <w:rFonts w:asciiTheme="minorHAnsi" w:eastAsia="Times New Roman" w:hAnsiTheme="minorHAnsi" w:cs="Times New Roman"/>
          <w:sz w:val="20"/>
          <w:szCs w:val="20"/>
        </w:rPr>
        <w:t>Release-4.1\Common-DB-Scripts\Rollback\UMG-4.1-admin_schema-dml-rollback.sql</w:t>
      </w:r>
    </w:p>
    <w:p w:rsidR="00F73C75" w:rsidRDefault="00F73C75" w:rsidP="00F73C75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F73C75">
        <w:rPr>
          <w:rFonts w:asciiTheme="minorHAnsi" w:eastAsia="Times New Roman" w:hAnsiTheme="minorHAnsi" w:cs="Times New Roman"/>
          <w:sz w:val="20"/>
          <w:szCs w:val="20"/>
        </w:rPr>
        <w:t>Release-4.1\Common-DB-Scripts\Rollback\UMG-4.1-ocwen_schema-ddl-rollback.sql</w:t>
      </w:r>
    </w:p>
    <w:p w:rsidR="00370C51" w:rsidRDefault="00370C51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4.0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974319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74319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9" w:name="_Toc430013634"/>
      <w:r>
        <w:t>Known Issues</w:t>
      </w:r>
      <w:bookmarkEnd w:id="19"/>
    </w:p>
    <w:p w:rsidR="002F3B66" w:rsidRDefault="002F3B66" w:rsidP="00974319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5"/>
      <w:r>
        <w:t>Release Implementation Team</w:t>
      </w:r>
      <w:bookmarkEnd w:id="20"/>
      <w:r>
        <w:t xml:space="preserve"> </w:t>
      </w:r>
    </w:p>
    <w:p w:rsidR="002F3B66" w:rsidRDefault="002F3B66" w:rsidP="00974319">
      <w:pPr>
        <w:pStyle w:val="ASPSBodytext"/>
      </w:pPr>
    </w:p>
    <w:p w:rsidR="002F3B66" w:rsidRDefault="002F3B66" w:rsidP="00974319">
      <w:pPr>
        <w:pStyle w:val="ASPSBodytext"/>
      </w:pPr>
      <w:r>
        <w:t>Details of the Implementation team members who will be participating in the Release.</w:t>
      </w:r>
      <w:bookmarkStart w:id="21" w:name="_Toc282625054"/>
      <w:bookmarkStart w:id="22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3" w:name="_Toc430013637"/>
      <w:r>
        <w:t xml:space="preserve">Appendix </w:t>
      </w:r>
    </w:p>
    <w:p w:rsidR="00961F86" w:rsidRDefault="00961F86" w:rsidP="00974319">
      <w:pPr>
        <w:pStyle w:val="ASPSBodytext"/>
      </w:pPr>
    </w:p>
    <w:p w:rsidR="00961F86" w:rsidRPr="007C3A47" w:rsidRDefault="00961F86" w:rsidP="00974319">
      <w:pPr>
        <w:pStyle w:val="ASPSBodytext"/>
      </w:pPr>
      <w:r w:rsidRPr="007C3A47">
        <w:t>GIT References</w:t>
      </w:r>
    </w:p>
    <w:p w:rsidR="00961F86" w:rsidRDefault="00961F86" w:rsidP="00974319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974319">
      <w:pPr>
        <w:pStyle w:val="ASPSBodytext"/>
      </w:pPr>
    </w:p>
    <w:p w:rsidR="00961F86" w:rsidRPr="007C3A47" w:rsidRDefault="00961F86" w:rsidP="00974319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C35849" w:rsidP="00974319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74319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</w:p>
    <w:p w:rsidR="00961F86" w:rsidRDefault="00961F86" w:rsidP="00974319">
      <w:pPr>
        <w:pStyle w:val="ASPSBodytext"/>
      </w:pPr>
      <w:r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BF18AA" w:rsidRDefault="00BF18AA" w:rsidP="00974319">
      <w:pPr>
        <w:pStyle w:val="ASPSBodytext"/>
      </w:pPr>
      <w:r>
        <w:t>Below steps are specific to Production, change appropriately based on the environment.</w:t>
      </w:r>
    </w:p>
    <w:p w:rsidR="00974319" w:rsidRDefault="00974319" w:rsidP="00974319">
      <w:pPr>
        <w:pStyle w:val="ASPSBodytext"/>
      </w:pPr>
    </w:p>
    <w:p w:rsidR="00742EA7" w:rsidRPr="00974319" w:rsidRDefault="00742EA7" w:rsidP="00974319">
      <w:pPr>
        <w:pStyle w:val="ASPSBodytext"/>
      </w:pPr>
      <w:r w:rsidRPr="00974319">
        <w:t>MATLAB_DEFAULT_POOL</w:t>
      </w:r>
    </w:p>
    <w:p w:rsidR="00961F86" w:rsidRPr="00742EA7" w:rsidRDefault="00742EA7" w:rsidP="00974319">
      <w:pPr>
        <w:pStyle w:val="ASPSBodytext"/>
        <w:ind w:left="1440"/>
      </w:pPr>
      <w:r w:rsidRPr="00742EA7">
        <w:rPr>
          <w:rFonts w:asciiTheme="minorHAnsi" w:hAnsiTheme="minorHAnsi"/>
        </w:rPr>
        <w:t>1.</w:t>
      </w:r>
      <w:r w:rsidRPr="00742EA7">
        <w:t xml:space="preserve"> Start </w:t>
      </w:r>
      <w:proofErr w:type="spellStart"/>
      <w:r w:rsidRPr="00742EA7">
        <w:t>modelet</w:t>
      </w:r>
      <w:proofErr w:type="spellEnd"/>
      <w:r w:rsidRPr="00742EA7">
        <w:t xml:space="preserve"> 10.52.82.206: 7901</w:t>
      </w:r>
    </w:p>
    <w:p w:rsidR="00742EA7" w:rsidRPr="00742EA7" w:rsidRDefault="00742EA7" w:rsidP="00974319">
      <w:pPr>
        <w:pStyle w:val="ASPSBodytext"/>
        <w:ind w:left="1440"/>
      </w:pPr>
      <w:r w:rsidRPr="00742EA7">
        <w:t xml:space="preserve">2. Start </w:t>
      </w:r>
      <w:proofErr w:type="spellStart"/>
      <w:r w:rsidRPr="00742EA7">
        <w:t>Modelet</w:t>
      </w:r>
      <w:proofErr w:type="spellEnd"/>
      <w:r w:rsidRPr="00742EA7">
        <w:t xml:space="preserve"> 10.52.82.206: 7900</w:t>
      </w:r>
    </w:p>
    <w:p w:rsidR="00742EA7" w:rsidRPr="00742EA7" w:rsidRDefault="00742EA7" w:rsidP="00974319">
      <w:pPr>
        <w:pStyle w:val="ASPSBodytext"/>
      </w:pPr>
      <w:r w:rsidRPr="00742EA7">
        <w:t>HUBZU_WEEK_0</w:t>
      </w:r>
      <w:r w:rsidRPr="00742EA7">
        <w:t xml:space="preserve"> POOL:</w:t>
      </w:r>
    </w:p>
    <w:p w:rsidR="00742EA7" w:rsidRDefault="00974319" w:rsidP="00974319">
      <w:pPr>
        <w:pStyle w:val="ASPSBodytext"/>
      </w:pPr>
      <w:r>
        <w:tab/>
      </w:r>
      <w:r w:rsidR="00742EA7" w:rsidRPr="00742EA7">
        <w:t>1.</w:t>
      </w:r>
      <w:r w:rsidR="00742EA7">
        <w:t xml:space="preserve"> Start </w:t>
      </w:r>
      <w:proofErr w:type="spellStart"/>
      <w:r w:rsidR="00742EA7">
        <w:t>modelet</w:t>
      </w:r>
      <w:proofErr w:type="spellEnd"/>
      <w:r w:rsidR="00742EA7">
        <w:t xml:space="preserve"> 10.52.82.206: 7902</w:t>
      </w:r>
    </w:p>
    <w:p w:rsidR="00974319" w:rsidRDefault="00974319" w:rsidP="00974319">
      <w:pPr>
        <w:pStyle w:val="ASPSBodytext"/>
      </w:pPr>
    </w:p>
    <w:p w:rsidR="00742EA7" w:rsidRDefault="00742EA7" w:rsidP="00974319">
      <w:pPr>
        <w:pStyle w:val="ASPSBodytext"/>
        <w:rPr>
          <w:i/>
        </w:rPr>
      </w:pPr>
      <w:r w:rsidRPr="00742EA7">
        <w:t>HUBZU_WEEK_N</w:t>
      </w:r>
    </w:p>
    <w:p w:rsidR="00742EA7" w:rsidRDefault="00974319" w:rsidP="00974319">
      <w:pPr>
        <w:pStyle w:val="ASPSBodytext"/>
        <w:rPr>
          <w:i/>
        </w:rPr>
      </w:pPr>
      <w:r>
        <w:tab/>
      </w:r>
      <w:r w:rsidR="00742EA7">
        <w:t xml:space="preserve">1. Start </w:t>
      </w:r>
      <w:proofErr w:type="spellStart"/>
      <w:r w:rsidR="00742EA7">
        <w:t>modelet</w:t>
      </w:r>
      <w:proofErr w:type="spellEnd"/>
      <w:r w:rsidR="00742EA7">
        <w:t xml:space="preserve"> 10.52.82.207</w:t>
      </w:r>
      <w:r w:rsidR="00742EA7">
        <w:rPr>
          <w:i/>
        </w:rPr>
        <w:t>: 7900</w:t>
      </w:r>
    </w:p>
    <w:p w:rsidR="00974319" w:rsidRDefault="00974319" w:rsidP="00974319">
      <w:pPr>
        <w:pStyle w:val="ASPSBodytext"/>
      </w:pPr>
    </w:p>
    <w:p w:rsidR="00591B3B" w:rsidRDefault="00591B3B" w:rsidP="00974319">
      <w:pPr>
        <w:pStyle w:val="ASPSBodytext"/>
      </w:pPr>
      <w:r>
        <w:t>R_DEFAULT_POOL</w:t>
      </w:r>
    </w:p>
    <w:p w:rsidR="00591B3B" w:rsidRPr="00742EA7" w:rsidRDefault="00974319" w:rsidP="00974319">
      <w:pPr>
        <w:pStyle w:val="ASPSBodytext"/>
      </w:pPr>
      <w:r>
        <w:tab/>
      </w:r>
      <w:proofErr w:type="gramStart"/>
      <w:r w:rsidR="00591B3B">
        <w:t>1.Start</w:t>
      </w:r>
      <w:proofErr w:type="gramEnd"/>
      <w:r w:rsidR="00591B3B">
        <w:t xml:space="preserve"> </w:t>
      </w:r>
      <w:proofErr w:type="spellStart"/>
      <w:r w:rsidR="00591B3B">
        <w:t>modelet</w:t>
      </w:r>
      <w:proofErr w:type="spellEnd"/>
      <w:r w:rsidR="00591B3B">
        <w:t xml:space="preserve"> </w:t>
      </w:r>
      <w:r w:rsidR="00591B3B">
        <w:t>10.52.82.207</w:t>
      </w:r>
      <w:r w:rsidR="00591B3B">
        <w:t>:7901</w:t>
      </w:r>
    </w:p>
    <w:p w:rsidR="00742EA7" w:rsidRDefault="00742EA7" w:rsidP="00974319">
      <w:pPr>
        <w:pStyle w:val="ASPSBodytext"/>
      </w:pPr>
    </w:p>
    <w:p w:rsidR="00961F86" w:rsidRDefault="00961F86" w:rsidP="00974319">
      <w:pPr>
        <w:pStyle w:val="ASPSBodytext"/>
      </w:pPr>
    </w:p>
    <w:p w:rsidR="00961F86" w:rsidRDefault="00961F86" w:rsidP="00974319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</w:t>
      </w:r>
      <w:proofErr w:type="gramStart"/>
      <w:r>
        <w:t>Steps(</w:t>
      </w:r>
      <w:proofErr w:type="gramEnd"/>
      <w:r>
        <w:t>Rollback)</w:t>
      </w:r>
    </w:p>
    <w:p w:rsidR="00BF18AA" w:rsidRDefault="00BF18AA" w:rsidP="00974319">
      <w:pPr>
        <w:pStyle w:val="ASPSBodytext"/>
      </w:pPr>
      <w:r>
        <w:t>Below steps are specific to Production, change appropriately based on the environment.</w:t>
      </w:r>
    </w:p>
    <w:p w:rsidR="00961F86" w:rsidRDefault="00961F86" w:rsidP="00974319">
      <w:pPr>
        <w:pStyle w:val="ASPSBodytext"/>
      </w:pPr>
    </w:p>
    <w:p w:rsidR="00CA1D6A" w:rsidRPr="00974319" w:rsidRDefault="00CA1D6A" w:rsidP="00CA1D6A">
      <w:pPr>
        <w:pStyle w:val="ASPSBodytext"/>
      </w:pPr>
      <w:r w:rsidRPr="00974319">
        <w:t>MATLAB_DEFAULT_POOL</w:t>
      </w:r>
    </w:p>
    <w:p w:rsidR="00CA1D6A" w:rsidRPr="00742EA7" w:rsidRDefault="00CA1D6A" w:rsidP="00CA1D6A">
      <w:pPr>
        <w:pStyle w:val="ASPSBodytext"/>
        <w:ind w:left="1440"/>
      </w:pPr>
      <w:r w:rsidRPr="00742EA7">
        <w:rPr>
          <w:rFonts w:asciiTheme="minorHAnsi" w:hAnsiTheme="minorHAnsi"/>
        </w:rPr>
        <w:t>1.</w:t>
      </w:r>
      <w:r w:rsidRPr="00742EA7">
        <w:t xml:space="preserve"> Start </w:t>
      </w:r>
      <w:proofErr w:type="spellStart"/>
      <w:r w:rsidRPr="00742EA7">
        <w:t>modelet</w:t>
      </w:r>
      <w:proofErr w:type="spellEnd"/>
      <w:r w:rsidRPr="00742EA7">
        <w:t xml:space="preserve"> 10.52.82.206: 7901</w:t>
      </w:r>
    </w:p>
    <w:p w:rsidR="00CA1D6A" w:rsidRPr="00742EA7" w:rsidRDefault="00CA1D6A" w:rsidP="00CA1D6A">
      <w:pPr>
        <w:pStyle w:val="ASPSBodytext"/>
        <w:ind w:left="1440"/>
      </w:pPr>
      <w:r w:rsidRPr="00742EA7">
        <w:t xml:space="preserve">2. Start </w:t>
      </w:r>
      <w:proofErr w:type="spellStart"/>
      <w:r w:rsidRPr="00742EA7">
        <w:t>Modelet</w:t>
      </w:r>
      <w:proofErr w:type="spellEnd"/>
      <w:r w:rsidRPr="00742EA7">
        <w:t xml:space="preserve"> 10.52.82.206: 7900</w:t>
      </w:r>
    </w:p>
    <w:p w:rsidR="00CA1D6A" w:rsidRPr="00742EA7" w:rsidRDefault="00CA1D6A" w:rsidP="00CA1D6A">
      <w:pPr>
        <w:pStyle w:val="ASPSBodytext"/>
      </w:pPr>
      <w:r w:rsidRPr="00742EA7">
        <w:t>HUBZU_WEEK_0 POOL:</w:t>
      </w:r>
    </w:p>
    <w:p w:rsidR="00CA1D6A" w:rsidRDefault="00CA1D6A" w:rsidP="00CA1D6A">
      <w:pPr>
        <w:pStyle w:val="ASPSBodytext"/>
      </w:pPr>
      <w:r>
        <w:tab/>
      </w:r>
      <w:r w:rsidRPr="00742EA7">
        <w:t>1.</w:t>
      </w:r>
      <w:r>
        <w:t xml:space="preserve"> Start </w:t>
      </w:r>
      <w:proofErr w:type="spellStart"/>
      <w:r>
        <w:t>modelet</w:t>
      </w:r>
      <w:proofErr w:type="spellEnd"/>
      <w:r>
        <w:t xml:space="preserve"> 10.52.82.206: 7902</w:t>
      </w:r>
    </w:p>
    <w:p w:rsidR="00CA1D6A" w:rsidRDefault="00CA1D6A" w:rsidP="00CA1D6A">
      <w:pPr>
        <w:pStyle w:val="ASPSBodytext"/>
      </w:pPr>
    </w:p>
    <w:p w:rsidR="00CA1D6A" w:rsidRDefault="00CA1D6A" w:rsidP="00CA1D6A">
      <w:pPr>
        <w:pStyle w:val="ASPSBodytext"/>
        <w:rPr>
          <w:i/>
        </w:rPr>
      </w:pPr>
      <w:r w:rsidRPr="00742EA7">
        <w:t>HUBZU_WEEK_N</w:t>
      </w:r>
    </w:p>
    <w:p w:rsidR="00CA1D6A" w:rsidRDefault="00CA1D6A" w:rsidP="00CA1D6A">
      <w:pPr>
        <w:pStyle w:val="ASPSBodytext"/>
        <w:rPr>
          <w:i/>
        </w:rPr>
      </w:pPr>
      <w:r>
        <w:tab/>
        <w:t xml:space="preserve">1. Start </w:t>
      </w:r>
      <w:proofErr w:type="spellStart"/>
      <w:r>
        <w:t>modelet</w:t>
      </w:r>
      <w:proofErr w:type="spellEnd"/>
      <w:r>
        <w:t xml:space="preserve"> 10.52.82.207</w:t>
      </w:r>
      <w:r>
        <w:rPr>
          <w:i/>
        </w:rPr>
        <w:t>: 7900</w:t>
      </w:r>
    </w:p>
    <w:p w:rsidR="00CA1D6A" w:rsidRDefault="00CA1D6A" w:rsidP="00CA1D6A">
      <w:pPr>
        <w:pStyle w:val="ASPSBodytext"/>
      </w:pPr>
    </w:p>
    <w:p w:rsidR="00CA1D6A" w:rsidRDefault="00CA1D6A" w:rsidP="00CA1D6A">
      <w:pPr>
        <w:pStyle w:val="ASPSBodytext"/>
      </w:pPr>
      <w:r>
        <w:t>R_DEFAULT_POOL</w:t>
      </w:r>
    </w:p>
    <w:p w:rsidR="00CA1D6A" w:rsidRPr="00742EA7" w:rsidRDefault="00CA1D6A" w:rsidP="00CA1D6A">
      <w:pPr>
        <w:pStyle w:val="ASPSBodytext"/>
      </w:pPr>
      <w:r>
        <w:tab/>
      </w:r>
      <w:proofErr w:type="gramStart"/>
      <w:r>
        <w:t>1.Start</w:t>
      </w:r>
      <w:proofErr w:type="gramEnd"/>
      <w:r>
        <w:t xml:space="preserve"> </w:t>
      </w:r>
      <w:proofErr w:type="spellStart"/>
      <w:r>
        <w:t>modelet</w:t>
      </w:r>
      <w:proofErr w:type="spellEnd"/>
      <w:r>
        <w:t xml:space="preserve"> 10.52.82.207:7901</w:t>
      </w:r>
    </w:p>
    <w:p w:rsidR="00961F86" w:rsidRPr="00AE2815" w:rsidRDefault="00961F86" w:rsidP="00974319">
      <w:pPr>
        <w:pStyle w:val="ASPSBodytext"/>
      </w:pPr>
      <w:bookmarkStart w:id="24" w:name="_GoBack"/>
      <w:bookmarkEnd w:id="24"/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3"/>
      <w:r>
        <w:t xml:space="preserve"> </w:t>
      </w:r>
      <w:bookmarkEnd w:id="21"/>
      <w:bookmarkEnd w:id="22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974319">
      <w:pPr>
        <w:pStyle w:val="ASPSBodytext"/>
      </w:pPr>
    </w:p>
    <w:p w:rsidR="007C3A47" w:rsidRDefault="007C3A47" w:rsidP="00974319">
      <w:pPr>
        <w:pStyle w:val="ASPSBodytext"/>
      </w:pPr>
    </w:p>
    <w:p w:rsidR="007C3A47" w:rsidRPr="007C3A47" w:rsidRDefault="007C3A47" w:rsidP="00974319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849" w:rsidRDefault="00C35849">
      <w:r>
        <w:separator/>
      </w:r>
    </w:p>
  </w:endnote>
  <w:endnote w:type="continuationSeparator" w:id="0">
    <w:p w:rsidR="00C35849" w:rsidRDefault="00C3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C3584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74319" w:rsidRPr="00974319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8160C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9921DE">
      <w:t>Template</w:t>
    </w:r>
    <w:r>
      <w:fldChar w:fldCharType="end"/>
    </w:r>
    <w:r w:rsidR="0028160C">
      <w:t xml:space="preserve"> </w:t>
    </w:r>
    <w:r w:rsidR="0028160C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974319" w:rsidRPr="00974319">
      <w:rPr>
        <w:b/>
        <w:bCs/>
        <w:noProof/>
      </w:rPr>
      <w:t>4.1</w:t>
    </w:r>
    <w:r>
      <w:rPr>
        <w:b/>
        <w:bCs/>
        <w:noProof/>
      </w:rPr>
      <w:fldChar w:fldCharType="end"/>
    </w:r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974319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r w:rsidR="00B31004">
      <w:fldChar w:fldCharType="begin"/>
    </w:r>
    <w:r w:rsidR="00B31004">
      <w:instrText xml:space="preserve"> NUMPAGES </w:instrText>
    </w:r>
    <w:r w:rsidR="00B31004">
      <w:fldChar w:fldCharType="separate"/>
    </w:r>
    <w:r w:rsidR="00974319">
      <w:rPr>
        <w:noProof/>
      </w:rPr>
      <w:t>9</w:t>
    </w:r>
    <w:r w:rsidR="00B31004">
      <w:rPr>
        <w:noProof/>
      </w:rPr>
      <w:fldChar w:fldCharType="end"/>
    </w:r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849" w:rsidRDefault="00C35849">
      <w:r>
        <w:separator/>
      </w:r>
    </w:p>
  </w:footnote>
  <w:footnote w:type="continuationSeparator" w:id="0">
    <w:p w:rsidR="00C35849" w:rsidRDefault="00C35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C35849">
      <w:fldChar w:fldCharType="begin"/>
    </w:r>
    <w:r w:rsidR="00C35849">
      <w:instrText xml:space="preserve"> STYLEREF  "ASPS Product Name"  \* MERGEFORMAT </w:instrText>
    </w:r>
    <w:r w:rsidR="00C35849">
      <w:fldChar w:fldCharType="separate"/>
    </w:r>
    <w:r w:rsidR="00CA1D6A">
      <w:rPr>
        <w:noProof/>
      </w:rPr>
      <w:t>Release Notes</w:t>
    </w:r>
    <w:r w:rsidR="00C35849">
      <w:rPr>
        <w:noProof/>
      </w:rPr>
      <w:fldChar w:fldCharType="end"/>
    </w:r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C35849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74319" w:rsidRPr="00974319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1F692D"/>
    <w:multiLevelType w:val="hybridMultilevel"/>
    <w:tmpl w:val="D9508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7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8"/>
  </w:num>
  <w:num w:numId="24">
    <w:abstractNumId w:val="2"/>
  </w:num>
  <w:num w:numId="25">
    <w:abstractNumId w:val="10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272A9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2F7D90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70F"/>
    <w:rsid w:val="003F267D"/>
    <w:rsid w:val="003F37F6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738AF"/>
    <w:rsid w:val="00581DFA"/>
    <w:rsid w:val="005849E5"/>
    <w:rsid w:val="00591B3B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2EA7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4319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004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5849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42A6"/>
    <w:rsid w:val="00C97250"/>
    <w:rsid w:val="00CA10BD"/>
    <w:rsid w:val="00CA15BE"/>
    <w:rsid w:val="00CA19CF"/>
    <w:rsid w:val="00CA1D6A"/>
    <w:rsid w:val="00CA2EEF"/>
    <w:rsid w:val="00CA5198"/>
    <w:rsid w:val="00CB0E74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226F"/>
    <w:rsid w:val="00E36345"/>
    <w:rsid w:val="00E36F75"/>
    <w:rsid w:val="00E37009"/>
    <w:rsid w:val="00E41658"/>
    <w:rsid w:val="00E42D1F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3C75"/>
    <w:rsid w:val="00F7556D"/>
    <w:rsid w:val="00F7618F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1670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E70B8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974319"/>
    <w:pPr>
      <w:tabs>
        <w:tab w:val="left" w:pos="720"/>
      </w:tabs>
      <w:spacing w:after="120"/>
      <w:ind w:left="720"/>
    </w:pPr>
    <w:rPr>
      <w:rFonts w:ascii="Arial" w:hAnsi="Arial" w:cs="Arial"/>
      <w:iCs/>
      <w:color w:val="000000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974319"/>
    <w:pPr>
      <w:tabs>
        <w:tab w:val="left" w:pos="720"/>
      </w:tabs>
      <w:spacing w:after="120"/>
      <w:ind w:left="720"/>
    </w:pPr>
    <w:rPr>
      <w:rFonts w:ascii="Arial" w:hAnsi="Arial" w:cs="Arial"/>
      <w:iCs/>
      <w:color w:val="000000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simple/realanalytics/com/ca/umg/modelet/4.1.0-SNAPSHOT-158/modelet-4.1.0-SNAPSHOT-158-onejar.jar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simple/realanalytics/com/ca/umg/umg-runtime/4.1.0-SNAPSHOT-158/umg-runtime-4.1.0-SNAPSHOT-158.w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simple/realanalytics/com/ca/umg/web-ui/4.1.0-SNAPSHOT-158/web-ui-4.1.0-SNAPSHOT-158.war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simple/realanalytics/com/ca/umg/me2/4.1.0-SNAPSHOT-158/me2-4.1.0-SNAPSHOT-158.wa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B9B9797-6D78-4E59-AF46-B0250792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270</TotalTime>
  <Pages>9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10674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194</cp:revision>
  <cp:lastPrinted>2012-04-18T20:08:00Z</cp:lastPrinted>
  <dcterms:created xsi:type="dcterms:W3CDTF">2015-09-04T07:44:00Z</dcterms:created>
  <dcterms:modified xsi:type="dcterms:W3CDTF">2016-01-07T11:52:00Z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