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8B413A">
        <w:rPr>
          <w:rFonts w:ascii="Calibri" w:hAnsi="Calibri"/>
          <w:noProof/>
          <w:color w:val="003876"/>
          <w:sz w:val="32"/>
          <w:szCs w:val="32"/>
        </w:rPr>
        <w:t>4.</w:t>
      </w:r>
      <w:r w:rsidR="00500C48">
        <w:rPr>
          <w:rFonts w:ascii="Calibri" w:hAnsi="Calibri"/>
          <w:noProof/>
          <w:color w:val="003876"/>
          <w:sz w:val="32"/>
          <w:szCs w:val="32"/>
        </w:rPr>
        <w:t>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00C48">
            <w:pPr>
              <w:pStyle w:val="ASPSDocNum"/>
            </w:pPr>
            <w:r>
              <w:t>UMG- Release Notes 4.1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00C48">
            <w:pPr>
              <w:rPr>
                <w:rStyle w:val="ASPSVerNum"/>
              </w:rPr>
            </w:pPr>
            <w:r>
              <w:rPr>
                <w:rStyle w:val="ASPSVerNum"/>
              </w:rPr>
              <w:t>4.1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111D3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3.1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 xml:space="preserve">Ability to run </w:t>
      </w:r>
      <w:proofErr w:type="spellStart"/>
      <w:r>
        <w:rPr>
          <w:rFonts w:asciiTheme="minorHAnsi" w:hAnsiTheme="minorHAnsi"/>
          <w:sz w:val="20"/>
          <w:szCs w:val="20"/>
        </w:rPr>
        <w:t>Hubzu</w:t>
      </w:r>
      <w:proofErr w:type="spellEnd"/>
      <w:r>
        <w:rPr>
          <w:rFonts w:asciiTheme="minorHAnsi" w:hAnsiTheme="minorHAnsi"/>
          <w:sz w:val="20"/>
          <w:szCs w:val="20"/>
        </w:rPr>
        <w:t xml:space="preserve">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2E0198" w:rsidP="002E0198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E0198">
        <w:rPr>
          <w:rFonts w:asciiTheme="minorHAnsi" w:eastAsia="Times New Roman" w:hAnsiTheme="minorHAnsi" w:cs="Times New Roman"/>
          <w:sz w:val="20"/>
          <w:szCs w:val="20"/>
        </w:rPr>
        <w:t>Release-4.1\Common-DB-Scripts\UMG-4.1-admin_schema-dml.sql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CE4F85">
        <w:rPr>
          <w:rFonts w:asciiTheme="minorHAnsi" w:eastAsia="Times New Roman" w:hAnsiTheme="minorHAnsi" w:cs="Times New Roman"/>
          <w:sz w:val="20"/>
          <w:szCs w:val="20"/>
        </w:rPr>
        <w:t>” parameter to 4.1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C7BE5" w:rsidRDefault="008C7BE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 w:rsidRPr="005E4232"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 w:rsidRPr="005E4232">
        <w:rPr>
          <w:rFonts w:asciiTheme="minorHAnsi" w:eastAsia="Times New Roman" w:hAnsiTheme="minorHAnsi" w:cs="Times New Roman"/>
          <w:sz w:val="20"/>
          <w:szCs w:val="20"/>
        </w:rPr>
        <w:t>:</w:t>
      </w: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3" w:history="1">
        <w:r w:rsidRPr="009C3FE9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http://atlas.altidev.net/artifactory/simple/realanalytics/com/ca/umg/modelet/4.0.0-SNAPSHOT-323/modelet-4.0.0-SNAPSHOT-323-onejar.jar</w:t>
        </w:r>
      </w:hyperlink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5E4232">
        <w:rPr>
          <w:rFonts w:asciiTheme="minorHAnsi" w:eastAsia="Times New Roman" w:hAnsiTheme="minorHAnsi" w:cs="Times New Roman"/>
          <w:sz w:val="20"/>
          <w:szCs w:val="20"/>
        </w:rPr>
        <w:t>Me2:</w:t>
      </w: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4" w:history="1">
        <w:r w:rsidRPr="009C3FE9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http://atlas.altidev.net/artifactory/simple/realanalytics/com/ca/umg/me2/4.0.0-SNAPSHOT-323/me2-4.0.0-SNAPSHOT-323.war</w:t>
        </w:r>
      </w:hyperlink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5E4232">
        <w:rPr>
          <w:rFonts w:asciiTheme="minorHAnsi" w:eastAsia="Times New Roman" w:hAnsiTheme="minorHAnsi" w:cs="Times New Roman"/>
          <w:sz w:val="20"/>
          <w:szCs w:val="20"/>
        </w:rPr>
        <w:t>Admin:</w:t>
      </w: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5" w:history="1">
        <w:r w:rsidRPr="009C3FE9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http://atlas.altidev.net/artifactory/simple/realanalytics/com/ca/umg/web-ui/4.0.0-SNAPSHOT-323/web-ui-4.0.0-SNAPSHOT-323.war</w:t>
        </w:r>
      </w:hyperlink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5E4232">
        <w:rPr>
          <w:rFonts w:asciiTheme="minorHAnsi" w:eastAsia="Times New Roman" w:hAnsiTheme="minorHAnsi" w:cs="Times New Roman"/>
          <w:sz w:val="20"/>
          <w:szCs w:val="20"/>
        </w:rPr>
        <w:t>Runtime:</w:t>
      </w:r>
    </w:p>
    <w:p w:rsidR="005E4232" w:rsidRPr="005E4232" w:rsidRDefault="005E4232" w:rsidP="005E423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6" w:history="1">
        <w:r w:rsidRPr="009C3FE9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http://atlas.altidev.net/artifactory/simple/realanalytics/com/ca/umg/umg-runtime/4.0.0-SNAPSHOT-323/umg-runtime-4.0.0-SNAPSHOT-323.war</w:t>
        </w:r>
      </w:hyperlink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5E4232" w:rsidRDefault="005E4232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370C51" w:rsidP="00370C51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70C51">
        <w:rPr>
          <w:rFonts w:asciiTheme="minorHAnsi" w:eastAsia="Times New Roman" w:hAnsiTheme="minorHAnsi" w:cs="Times New Roman"/>
          <w:sz w:val="20"/>
          <w:szCs w:val="20"/>
        </w:rPr>
        <w:t>Release-notes\Release-4.1\Common-DB-Scripts\Rollback\UMG-4.1-admin_schema-dml-rollback.sql</w:t>
      </w:r>
    </w:p>
    <w:p w:rsidR="00370C51" w:rsidRDefault="00370C51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4.0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  <w:bookmarkStart w:id="19" w:name="_GoBack"/>
      <w:bookmarkEnd w:id="19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A111D3" w:rsidP="00961F86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961F86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BF18AA" w:rsidRDefault="00BF18AA" w:rsidP="00961F86">
      <w:pPr>
        <w:pStyle w:val="ASPSBodytext"/>
      </w:pPr>
      <w:r>
        <w:t>Below steps are specific to Production, change appropriately based on the environment.</w:t>
      </w: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2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lastRenderedPageBreak/>
        <w:t xml:space="preserve">1. Start modelet_R_7902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4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modelet_R_7903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4</w:t>
      </w:r>
    </w:p>
    <w:p w:rsidR="00961F86" w:rsidRDefault="00961F86" w:rsidP="00961F86">
      <w:pPr>
        <w:pStyle w:val="ASPSBodytext"/>
      </w:pPr>
      <w:r>
        <w:t xml:space="preserve">1. Start modelet_R_7903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</w:t>
      </w:r>
      <w:proofErr w:type="gramStart"/>
      <w:r>
        <w:t>Steps(</w:t>
      </w:r>
      <w:proofErr w:type="gramEnd"/>
      <w:r>
        <w:t>Rollback)</w:t>
      </w:r>
    </w:p>
    <w:p w:rsidR="00BF18AA" w:rsidRDefault="00BF18AA" w:rsidP="00BF18AA">
      <w:pPr>
        <w:pStyle w:val="ASPSBodytext"/>
      </w:pPr>
      <w:r>
        <w:t>Below steps are specific to Production, change appropriately based on the environment.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2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3. Start modelet_R_7902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lastRenderedPageBreak/>
        <w:t xml:space="preserve">4. Start modelet_R_7903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Pr="00B41FE0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1D3" w:rsidRDefault="00A111D3">
      <w:r>
        <w:separator/>
      </w:r>
    </w:p>
  </w:endnote>
  <w:endnote w:type="continuationSeparator" w:id="0">
    <w:p w:rsidR="00A111D3" w:rsidRDefault="00A1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3F37F6" w:rsidP="00F44EC0">
    <w:pPr>
      <w:pStyle w:val="Footer"/>
    </w:pPr>
    <w:fldSimple w:instr=" STYLEREF  &quot;ASPS DocClass&quot;  \* MERGEFORMAT ">
      <w:r w:rsidR="005738AF" w:rsidRPr="005738AF">
        <w:rPr>
          <w:b/>
          <w:bCs/>
          <w:noProof/>
        </w:rPr>
        <w:t>Internal Use Only</w:t>
      </w:r>
    </w:fldSimple>
    <w:r w:rsidR="0028160C">
      <w:t xml:space="preserve"> </w:t>
    </w:r>
    <w:fldSimple w:instr=" DOCPROPERTY  Category  \* MERGEFORMAT ">
      <w:r w:rsidR="009921DE">
        <w:t>Template</w:t>
      </w:r>
    </w:fldSimple>
    <w:r w:rsidR="0028160C">
      <w:t xml:space="preserve"> </w:t>
    </w:r>
    <w:r w:rsidR="0028160C" w:rsidRPr="0005033E">
      <w:t xml:space="preserve">(Version </w:t>
    </w:r>
    <w:fldSimple w:instr=" STYLEREF  &quot;ASPS VerNum&quot;  \* MERGEFORMAT ">
      <w:r w:rsidR="005738AF" w:rsidRPr="005738AF">
        <w:rPr>
          <w:b/>
          <w:bCs/>
          <w:noProof/>
        </w:rPr>
        <w:t>4.1</w:t>
      </w:r>
    </w:fldSimple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5738AF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738AF">
      <w:rPr>
        <w:noProof/>
      </w:rPr>
      <w:t>10</w:t>
    </w:r>
    <w:r>
      <w:rPr>
        <w:noProof/>
      </w:rPr>
      <w:fldChar w:fldCharType="end"/>
    </w:r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1D3" w:rsidRDefault="00A111D3">
      <w:r>
        <w:separator/>
      </w:r>
    </w:p>
  </w:footnote>
  <w:footnote w:type="continuationSeparator" w:id="0">
    <w:p w:rsidR="00A111D3" w:rsidRDefault="00A111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9B07FE">
        <w:rPr>
          <w:noProof/>
        </w:rPr>
        <w:t>Release Notes</w:t>
      </w:r>
    </w:fldSimple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3F37F6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738AF" w:rsidRPr="005738AF">
        <w:rPr>
          <w:b/>
          <w:bCs/>
          <w:noProof/>
        </w:rPr>
        <w:t>Consumer Analytics</w:t>
      </w:r>
    </w:fldSimple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D9508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8"/>
  </w:num>
  <w:num w:numId="24">
    <w:abstractNumId w:val="2"/>
  </w:num>
  <w:num w:numId="25">
    <w:abstractNumId w:val="10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738AF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7250"/>
    <w:rsid w:val="00CA10BD"/>
    <w:rsid w:val="00CA15BE"/>
    <w:rsid w:val="00CA19CF"/>
    <w:rsid w:val="00CA2EEF"/>
    <w:rsid w:val="00CA5198"/>
    <w:rsid w:val="00CB0E7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simple/realanalytics/com/ca/umg/modelet/4.0.0-SNAPSHOT-323/modelet-4.0.0-SNAPSHOT-323-onejar.jar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simple/realanalytics/com/ca/umg/umg-runtime/4.0.0-SNAPSHOT-323/umg-runtime-4.0.0-SNAPSHOT-323.w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simple/realanalytics/com/ca/umg/web-ui/4.0.0-SNAPSHOT-323/web-ui-4.0.0-SNAPSHOT-323.war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simple/realanalytics/com/ca/umg/me2/4.0.0-SNAPSHOT-323/me2-4.0.0-SNAPSHOT-323.wa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5C3A110-0C0E-4EA1-9B06-B3279BFA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257</TotalTime>
  <Pages>10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184</cp:revision>
  <cp:lastPrinted>2012-04-18T20:08:00Z</cp:lastPrinted>
  <dcterms:created xsi:type="dcterms:W3CDTF">2015-09-04T07:44:00Z</dcterms:created>
  <dcterms:modified xsi:type="dcterms:W3CDTF">2015-12-07T07:00:00Z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