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1F15DE">
        <w:rPr>
          <w:rFonts w:ascii="Calibri" w:hAnsi="Calibri"/>
          <w:noProof/>
          <w:color w:val="003876"/>
          <w:sz w:val="32"/>
          <w:szCs w:val="32"/>
        </w:rPr>
        <w:t>5.0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pStyle w:val="ASPSDocNum"/>
            </w:pPr>
            <w:r>
              <w:t>UMG- Release Notes 5.0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rPr>
                <w:rStyle w:val="ASPSVerNum"/>
              </w:rPr>
            </w:pPr>
            <w:r>
              <w:rPr>
                <w:rStyle w:val="ASPSVerNum"/>
              </w:rPr>
              <w:t>5.0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rPr>
                <w:rFonts w:cs="Arial"/>
              </w:rPr>
            </w:pPr>
            <w:r>
              <w:rPr>
                <w:rFonts w:cs="Arial"/>
              </w:rPr>
              <w:t>Nageswara Reddy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73A2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>usiness features for release 5.0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/opt/tomcat/webapps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/opt/tomcat/webapps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\UMG-5.0</w:t>
      </w:r>
      <w:r w:rsidRPr="00CB3D1B">
        <w:rPr>
          <w:rFonts w:asciiTheme="minorHAnsi" w:eastAsia="Times New Roman" w:hAnsiTheme="minorHAnsi" w:cs="Times New Roman"/>
          <w:sz w:val="20"/>
          <w:szCs w:val="20"/>
        </w:rPr>
        <w:t>-ocwen_schema-ddl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1F15DE">
        <w:rPr>
          <w:rFonts w:asciiTheme="minorHAnsi" w:eastAsia="Times New Roman" w:hAnsiTheme="minorHAnsi" w:cs="Times New Roman"/>
          <w:sz w:val="20"/>
          <w:szCs w:val="20"/>
        </w:rPr>
        <w:t>UMG-5.0-admin_schema-dml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Pr="001F15DE" w:rsidRDefault="001F15DE" w:rsidP="008F6DA1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Release-notes\Release-5.0\Common-DB-Scripts\</w:t>
      </w:r>
      <w:r w:rsidR="008F6DA1" w:rsidRPr="008F6DA1">
        <w:rPr>
          <w:rFonts w:asciiTheme="minorHAnsi" w:eastAsia="Times New Roman" w:hAnsiTheme="minorHAnsi" w:cs="Times New Roman"/>
          <w:sz w:val="20"/>
          <w:szCs w:val="20"/>
        </w:rPr>
        <w:t>AWS_STRESS</w:t>
      </w:r>
      <w:r>
        <w:rPr>
          <w:rFonts w:asciiTheme="minorHAnsi" w:eastAsia="Times New Roman" w:hAnsiTheme="minorHAnsi" w:cs="Times New Roman"/>
          <w:sz w:val="20"/>
          <w:szCs w:val="20"/>
        </w:rPr>
        <w:t>\UMG-5.0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-admin_schema-dml</w:t>
      </w:r>
      <w:r w:rsidR="00AB3421">
        <w:rPr>
          <w:rFonts w:asciiTheme="minorHAnsi" w:eastAsia="Times New Roman" w:hAnsiTheme="minorHAnsi" w:cs="Times New Roman"/>
          <w:sz w:val="20"/>
          <w:szCs w:val="20"/>
        </w:rPr>
        <w:t>_for_stress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>” parameter to 5.0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Update applicationContext-security.xml</w:t>
      </w:r>
      <w:r w:rsidR="00146308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Please add below lines in applicationContext-security.xml </w:t>
      </w:r>
      <w:r w:rsidR="00A67B76" w:rsidRPr="00A67B76">
        <w:rPr>
          <w:rFonts w:asciiTheme="minorHAnsi" w:eastAsia="Times New Roman" w:hAnsiTheme="minorHAnsi" w:cs="Times New Roman"/>
          <w:b/>
          <w:sz w:val="20"/>
          <w:szCs w:val="20"/>
        </w:rPr>
        <w:t>immediately</w:t>
      </w:r>
      <w:r w:rsidR="00A67B76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41101A">
        <w:rPr>
          <w:rFonts w:asciiTheme="minorHAnsi" w:eastAsia="Times New Roman" w:hAnsiTheme="minorHAnsi" w:cs="Times New Roman"/>
          <w:b/>
          <w:sz w:val="20"/>
          <w:szCs w:val="20"/>
        </w:rPr>
        <w:t>after</w:t>
      </w:r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&lt;sec:http pattern="/version/getVersionDetails/**" security="none" /&gt; </w:t>
      </w:r>
      <w:r w:rsidRPr="0041101A">
        <w:rPr>
          <w:rFonts w:asciiTheme="minorHAnsi" w:eastAsia="Times New Roman" w:hAnsiTheme="minorHAnsi" w:cs="Times New Roman"/>
          <w:b/>
          <w:sz w:val="20"/>
          <w:szCs w:val="20"/>
        </w:rPr>
        <w:t>line</w:t>
      </w:r>
      <w:r w:rsidR="00A67B7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A67B76" w:rsidRPr="00A67B76">
        <w:rPr>
          <w:rFonts w:asciiTheme="minorHAnsi" w:eastAsia="Times New Roman" w:hAnsiTheme="minorHAnsi" w:cs="Times New Roman"/>
          <w:sz w:val="20"/>
          <w:szCs w:val="20"/>
        </w:rPr>
        <w:t>and before</w:t>
      </w:r>
      <w:r w:rsidR="00A67B7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&lt;sec:http pattern="</w:t>
      </w:r>
      <w:r w:rsidR="00A67B76">
        <w:rPr>
          <w:rFonts w:asciiTheme="minorHAnsi" w:eastAsia="Times New Roman" w:hAnsiTheme="minorHAnsi" w:cs="Times New Roman"/>
          <w:sz w:val="20"/>
          <w:szCs w:val="20"/>
        </w:rPr>
        <w:t>/</w:t>
      </w:r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**" security="none" /&gt;</w:t>
      </w:r>
      <w:r w:rsidR="0041101A">
        <w:rPr>
          <w:rFonts w:asciiTheme="minorHAnsi" w:eastAsia="Times New Roman" w:hAnsiTheme="minorHAnsi" w:cs="Times New Roman"/>
          <w:b/>
          <w:sz w:val="20"/>
          <w:szCs w:val="20"/>
        </w:rPr>
        <w:t>.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&lt;sec:http pattern="/api/v1.0/search/**" security="none" /&gt;</w:t>
      </w:r>
    </w:p>
    <w:p w:rsidR="008C7BE5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&lt;sec:http pattern="/ra-report/download/v1.0/**" security="none" /&gt;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db.propertoes in UMG Admin, Runtime and ME2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Add this new property in db.properties file</w:t>
      </w:r>
      <w:r w:rsidR="007B10C8">
        <w:rPr>
          <w:rFonts w:asciiTheme="minorHAnsi" w:eastAsia="Times New Roman" w:hAnsiTheme="minorHAnsi" w:cs="Times New Roman"/>
          <w:sz w:val="20"/>
          <w:szCs w:val="20"/>
        </w:rPr>
        <w:t xml:space="preserve"> of </w:t>
      </w:r>
      <w:r w:rsidR="007B10C8" w:rsidRPr="007B10C8">
        <w:rPr>
          <w:rFonts w:asciiTheme="minorHAnsi" w:eastAsia="Times New Roman" w:hAnsiTheme="minorHAnsi" w:cs="Times New Roman"/>
          <w:b/>
          <w:sz w:val="20"/>
          <w:szCs w:val="20"/>
        </w:rPr>
        <w:t>UMG Admin, Runtime and ME2</w:t>
      </w:r>
      <w:r w:rsidR="007B10C8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7B10C8" w:rsidRPr="007B10C8">
        <w:rPr>
          <w:rFonts w:asciiTheme="minorHAnsi" w:eastAsia="Times New Roman" w:hAnsiTheme="minorHAnsi" w:cs="Times New Roman"/>
          <w:sz w:val="20"/>
          <w:szCs w:val="20"/>
        </w:rPr>
        <w:t>modules</w:t>
      </w:r>
    </w:p>
    <w:p w:rsidR="007B10C8" w:rsidRDefault="007B10C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14630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db.maxIdleTime=28200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B2BAF" w:rsidRDefault="004B2BA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3B075D">
        <w:rPr>
          <w:rFonts w:asciiTheme="minorHAnsi" w:eastAsia="Times New Roman" w:hAnsiTheme="minorHAnsi" w:cs="Times New Roman"/>
          <w:b/>
          <w:sz w:val="20"/>
          <w:szCs w:val="20"/>
        </w:rPr>
        <w:t xml:space="preserve">Pattern of </w:t>
      </w:r>
      <w:r w:rsidR="00D4439A"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log file </w:t>
      </w:r>
      <w:r w:rsidR="003B075D" w:rsidRPr="003B075D">
        <w:rPr>
          <w:rFonts w:asciiTheme="minorHAnsi" w:eastAsia="Times New Roman" w:hAnsiTheme="minorHAnsi" w:cs="Times New Roman"/>
          <w:b/>
          <w:sz w:val="20"/>
          <w:szCs w:val="20"/>
        </w:rPr>
        <w:t>rollingRandomAccessFile</w:t>
      </w:r>
      <w:r w:rsidR="003B075D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D4439A" w:rsidRPr="00D4439A">
        <w:rPr>
          <w:rFonts w:asciiTheme="minorHAnsi" w:eastAsia="Times New Roman" w:hAnsiTheme="minorHAnsi" w:cs="Times New Roman"/>
          <w:b/>
          <w:sz w:val="20"/>
          <w:szCs w:val="20"/>
        </w:rPr>
        <w:t>in ME2</w:t>
      </w:r>
    </w:p>
    <w:p w:rsid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3B075D" w:rsidRP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We need to update pattern used in rollingRandomAccessFile appender.</w:t>
      </w:r>
    </w:p>
    <w:p w:rsidR="003B075D" w:rsidRDefault="003B075D" w:rsidP="003B075D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ab/>
      </w:r>
    </w:p>
    <w:p w:rsidR="003B075D" w:rsidRP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Open log4j2.xml property file from ra-config folder</w:t>
      </w:r>
    </w:p>
    <w:p w:rsidR="003B075D" w:rsidRP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to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appender</w:t>
      </w:r>
    </w:p>
    <w:p w:rsid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value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%d %p %c{1.} [%t] [%X{TENANT_CODE}] [%X{CLIENT_TRANSACTION_ID}][%X{MODEL_NAME}][%X{MODEL_VERSION}] %m%n</w:t>
      </w:r>
    </w:p>
    <w:p w:rsid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After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replacing &lt;PatternLayout&gt; should be same as below</w:t>
      </w:r>
    </w:p>
    <w:p w:rsidR="003B075D" w:rsidRPr="003B075D" w:rsidRDefault="003B075D" w:rsidP="003B075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&lt;PatternLayout&gt;</w:t>
      </w:r>
    </w:p>
    <w:p w:rsidR="003B075D" w:rsidRPr="003B075D" w:rsidRDefault="003B075D" w:rsidP="003B075D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&lt;Pattern&gt;%d %p %c{1.} [%t] [%X{TENANT_CODE}] [%X{CLIENT_TRANSACTION_ID}][%X{MODEL_NAME}][%X{MODEL_VERSION}] %m%n&lt;/Pattern&gt;</w:t>
      </w:r>
    </w:p>
    <w:p w:rsidR="003B075D" w:rsidRPr="003B075D" w:rsidRDefault="003B075D" w:rsidP="003B075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&lt;/PatternLayout&gt;</w:t>
      </w:r>
    </w:p>
    <w:p w:rsid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D4439A" w:rsidRDefault="00D4439A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4CCA" w:rsidRDefault="001C4CCA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72517C" w:rsidRDefault="0072517C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ME2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http://atlas.altidev.net/artifactory/realanalytics/com/ca/umg/me2/5.0.0-SNAPSHOT-2/me2-5.0.0-SNAPSHOT-2.war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Admin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http://atlas.altidev.net/artifactory/realanalytics/com/ca/umg/web-ui/5.0.0-SNAPSHOT-2/web-ui-5.0.0-SNAPSHOT-2.war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Modelet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http://atlas.altidev.net/artifactory/realanalytics/com/ca/umg/modelet/5.0.0-SNAPSHOT-2/modelet-5.0.0-SNAPSHOT-2-onejar.jar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Runtime</w:t>
      </w:r>
    </w:p>
    <w:p w:rsidR="0072517C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http://atlas.altidev.net/artifactory/realanalytics/com/ca/umg/umg-runtime/5.0.0-SNAPSHOT-2/umg-runtime-5.0.0-SNAPSHOT-2.war</w:t>
      </w:r>
    </w:p>
    <w:p w:rsidR="001C4CCA" w:rsidRDefault="001C4CCA" w:rsidP="0072517C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6F1CB8" w:rsidRDefault="006F1CB8" w:rsidP="00DC21AC">
      <w:pPr>
        <w:pStyle w:val="PlainText"/>
        <w:rPr>
          <w:rFonts w:asciiTheme="minorHAnsi" w:hAnsiTheme="minorHAnsi"/>
          <w:szCs w:val="20"/>
        </w:rPr>
      </w:pPr>
    </w:p>
    <w:p w:rsidR="001C4CCA" w:rsidRDefault="001C4CCA" w:rsidP="00DC21AC">
      <w:pPr>
        <w:pStyle w:val="PlainText"/>
        <w:rPr>
          <w:rFonts w:asciiTheme="minorHAnsi" w:hAnsiTheme="minorHAnsi"/>
          <w:szCs w:val="20"/>
        </w:rPr>
      </w:pP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ab/>
      </w:r>
      <w:r>
        <w:rPr>
          <w:rFonts w:asciiTheme="minorHAnsi" w:hAnsiTheme="minorHAnsi"/>
          <w:szCs w:val="20"/>
        </w:rPr>
        <w:tab/>
      </w:r>
      <w:r w:rsidRPr="00DC21AC">
        <w:rPr>
          <w:rFonts w:asciiTheme="minorHAnsi" w:hAnsiTheme="minorHAnsi"/>
          <w:b/>
          <w:szCs w:val="20"/>
        </w:rPr>
        <w:t xml:space="preserve">Update baseReportURL </w:t>
      </w:r>
      <w:r>
        <w:rPr>
          <w:rFonts w:asciiTheme="minorHAnsi" w:hAnsiTheme="minorHAnsi"/>
          <w:b/>
          <w:szCs w:val="20"/>
        </w:rPr>
        <w:t xml:space="preserve">parameter </w:t>
      </w:r>
      <w:r w:rsidRPr="00DC21AC">
        <w:rPr>
          <w:rFonts w:asciiTheme="minorHAnsi" w:hAnsiTheme="minorHAnsi"/>
          <w:b/>
          <w:szCs w:val="20"/>
        </w:rPr>
        <w:t>from UMG Admin using sysParam</w:t>
      </w:r>
      <w:r>
        <w:rPr>
          <w:rFonts w:asciiTheme="minorHAnsi" w:hAnsiTheme="minorHAnsi"/>
          <w:b/>
          <w:szCs w:val="20"/>
        </w:rPr>
        <w:t xml:space="preserve"> screen.</w:t>
      </w: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ab/>
      </w: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ab/>
      </w:r>
      <w:r>
        <w:rPr>
          <w:rFonts w:asciiTheme="minorHAnsi" w:hAnsiTheme="minorHAnsi"/>
          <w:b/>
          <w:szCs w:val="20"/>
        </w:rPr>
        <w:tab/>
      </w:r>
      <w:r>
        <w:rPr>
          <w:rFonts w:asciiTheme="minorHAnsi" w:hAnsiTheme="minorHAnsi"/>
          <w:b/>
          <w:szCs w:val="20"/>
        </w:rPr>
        <w:tab/>
      </w:r>
      <w:r w:rsidRPr="00DC21AC">
        <w:rPr>
          <w:rFonts w:asciiTheme="minorHAnsi" w:hAnsiTheme="minorHAnsi"/>
          <w:szCs w:val="20"/>
        </w:rPr>
        <w:t>This URL should be</w:t>
      </w:r>
      <w:r>
        <w:rPr>
          <w:rFonts w:asciiTheme="minorHAnsi" w:hAnsiTheme="minorHAnsi"/>
          <w:szCs w:val="20"/>
        </w:rPr>
        <w:t xml:space="preserve"> </w:t>
      </w:r>
      <w:hyperlink w:history="1">
        <w:r w:rsidR="00A36B7B" w:rsidRPr="003E2AA7">
          <w:rPr>
            <w:rStyle w:val="Hyperlink"/>
            <w:rFonts w:asciiTheme="minorHAnsi" w:hAnsiTheme="minorHAnsi"/>
            <w:b/>
            <w:szCs w:val="20"/>
          </w:rPr>
          <w:t>https://&lt;&lt;umg_admin_url&gt;&gt;/umg-api</w:t>
        </w:r>
      </w:hyperlink>
    </w:p>
    <w:p w:rsidR="00EB6A09" w:rsidRDefault="00EB6A09" w:rsidP="00DC21AC">
      <w:pPr>
        <w:pStyle w:val="PlainText"/>
        <w:rPr>
          <w:rFonts w:asciiTheme="minorHAnsi" w:hAnsiTheme="minorHAnsi"/>
          <w:b/>
          <w:szCs w:val="20"/>
        </w:rPr>
      </w:pPr>
    </w:p>
    <w:p w:rsidR="00A36B7B" w:rsidRPr="00A36B7B" w:rsidRDefault="00A36B7B" w:rsidP="00DB646F">
      <w:pPr>
        <w:pStyle w:val="PlainText"/>
        <w:ind w:left="1440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szCs w:val="20"/>
        </w:rPr>
        <w:tab/>
      </w:r>
      <w:r w:rsidRPr="00A36B7B">
        <w:rPr>
          <w:rFonts w:asciiTheme="minorHAnsi" w:hAnsiTheme="minorHAnsi"/>
          <w:szCs w:val="20"/>
        </w:rPr>
        <w:t>Th</w:t>
      </w:r>
      <w:r>
        <w:rPr>
          <w:rFonts w:asciiTheme="minorHAnsi" w:hAnsiTheme="minorHAnsi"/>
          <w:szCs w:val="20"/>
        </w:rPr>
        <w:t xml:space="preserve">is is required to download </w:t>
      </w:r>
      <w:r w:rsidR="00DB646F">
        <w:rPr>
          <w:rFonts w:asciiTheme="minorHAnsi" w:hAnsiTheme="minorHAnsi"/>
          <w:szCs w:val="20"/>
        </w:rPr>
        <w:t xml:space="preserve">report from tenant app, otherwise download report from tenant app will not work. </w:t>
      </w:r>
    </w:p>
    <w:p w:rsidR="006F1CB8" w:rsidRDefault="006F1CB8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/opt/tomcat/webapps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/opt/tomcat/webapps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>Run db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UMG-5.0-admin_schema-dml-rollback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UMG-5.0-ocwen_schema-ddl-rollback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</w:t>
      </w:r>
      <w:r w:rsidR="0072517C">
        <w:rPr>
          <w:rFonts w:asciiTheme="minorHAnsi" w:eastAsia="Times New Roman" w:hAnsiTheme="minorHAnsi" w:cs="Times New Roman"/>
          <w:sz w:val="20"/>
          <w:szCs w:val="20"/>
        </w:rPr>
        <w:t>on-DB-Scripts\AWS_STRESS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UMG-5.0-admin_schema-dml-</w:t>
      </w:r>
      <w:r w:rsidR="00AB3421">
        <w:rPr>
          <w:rFonts w:asciiTheme="minorHAnsi" w:eastAsia="Times New Roman" w:hAnsiTheme="minorHAnsi" w:cs="Times New Roman"/>
          <w:sz w:val="20"/>
          <w:szCs w:val="20"/>
        </w:rPr>
        <w:t>for_stress_</w:t>
      </w:r>
      <w:bookmarkStart w:id="19" w:name="_GoBack"/>
      <w:bookmarkEnd w:id="19"/>
      <w:r w:rsidRPr="006D1FE4">
        <w:rPr>
          <w:rFonts w:asciiTheme="minorHAnsi" w:eastAsia="Times New Roman" w:hAnsiTheme="minorHAnsi" w:cs="Times New Roman"/>
          <w:sz w:val="20"/>
          <w:szCs w:val="20"/>
        </w:rPr>
        <w:t>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lastRenderedPageBreak/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remove below two lines from this file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&lt;sec:http pattern="/api/v1.0/search/**"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&lt;sec:http pattern="/ra-report/download/v1.0/**"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72517C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="006D1FE4"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6D1FE4">
        <w:rPr>
          <w:rFonts w:asciiTheme="minorHAnsi" w:eastAsia="Times New Roman" w:hAnsiTheme="minorHAnsi" w:cs="Times New Roman"/>
          <w:b/>
          <w:sz w:val="20"/>
          <w:szCs w:val="20"/>
        </w:rPr>
        <w:t>db.propertoes in UMG Admin, Runtime and ME2 Modules</w:t>
      </w:r>
      <w:r w:rsidR="006D1FE4"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remove this new property from db.properties file</w:t>
      </w:r>
      <w:r w:rsidR="0072517C">
        <w:rPr>
          <w:rFonts w:asciiTheme="minorHAnsi" w:eastAsia="Times New Roman" w:hAnsiTheme="minorHAnsi" w:cs="Times New Roman"/>
          <w:sz w:val="20"/>
          <w:szCs w:val="20"/>
        </w:rPr>
        <w:t xml:space="preserve"> in </w:t>
      </w:r>
      <w:r w:rsidR="0072517C" w:rsidRPr="0072517C">
        <w:rPr>
          <w:rFonts w:asciiTheme="minorHAnsi" w:eastAsia="Times New Roman" w:hAnsiTheme="minorHAnsi" w:cs="Times New Roman"/>
          <w:b/>
          <w:sz w:val="20"/>
          <w:szCs w:val="20"/>
        </w:rPr>
        <w:t>UMG Admin, Runtime and ME2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db.maxIdleTime=28200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EB6A09" w:rsidRDefault="00EB6A09" w:rsidP="00EB6A09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Pattern of </w:t>
      </w: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log file </w:t>
      </w:r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rollingRandomAccessFile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>in ME2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EB6A09" w:rsidRPr="003B075D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Open log4j2.xml property file from ra-config folder</w:t>
      </w:r>
    </w:p>
    <w:p w:rsidR="00EB6A09" w:rsidRPr="003B075D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to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appender</w:t>
      </w:r>
    </w:p>
    <w:p w:rsidR="00EB6A09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value of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%d %p %c{1.} [%t] %m%n</w:t>
      </w:r>
    </w:p>
    <w:p w:rsidR="00EB6A09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After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replacing &lt;PatternLayout&gt; should be same as below</w:t>
      </w:r>
    </w:p>
    <w:p w:rsidR="00EB6A09" w:rsidRPr="003B075D" w:rsidRDefault="00EB6A09" w:rsidP="00EB6A09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&lt;PatternLayout&gt;</w:t>
      </w:r>
    </w:p>
    <w:p w:rsidR="00EB6A09" w:rsidRPr="003B075D" w:rsidRDefault="00EB6A09" w:rsidP="00EB6A09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 w:rsidRPr="00EB6A09">
        <w:t xml:space="preserve"> </w:t>
      </w:r>
      <w:r w:rsidRPr="00EB6A09">
        <w:rPr>
          <w:rFonts w:asciiTheme="minorHAnsi" w:eastAsia="Times New Roman" w:hAnsiTheme="minorHAnsi" w:cs="Times New Roman"/>
          <w:sz w:val="20"/>
          <w:szCs w:val="20"/>
        </w:rPr>
        <w:t>%d %p %c{1.} [%t] %m%n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&lt;/Pattern&gt;</w:t>
      </w:r>
    </w:p>
    <w:p w:rsidR="00EB6A09" w:rsidRDefault="00EB6A09" w:rsidP="00EB6A09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&lt;/PatternLayout&gt;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lastRenderedPageBreak/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URL for RA :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C73A2C" w:rsidP="00961F86">
      <w:pPr>
        <w:pStyle w:val="ASPSBodytext"/>
        <w:rPr>
          <w:rFonts w:ascii="Calibri" w:hAnsi="Calibri"/>
          <w:szCs w:val="24"/>
        </w:rPr>
      </w:pPr>
      <w:hyperlink r:id="rId13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34413E" w:rsidP="00961F86">
      <w:pPr>
        <w:pStyle w:val="ASPSBodytext"/>
      </w:pPr>
      <w:r>
        <w:object w:dxaOrig="23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4" o:title=""/>
          </v:shape>
          <o:OLEObject Type="Embed" ProgID="Package" ShapeID="_x0000_i1025" DrawAspect="Content" ObjectID="_1516626449" r:id="rId15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34413E">
      <w:pPr>
        <w:pStyle w:val="ASPSBodytext"/>
      </w:pPr>
      <w:r>
        <w:rPr>
          <w:b/>
        </w:rPr>
        <w:object w:dxaOrig="2341" w:dyaOrig="810">
          <v:shape id="_x0000_i1026" type="#_x0000_t75" style="width:117.25pt;height:40.8pt" o:ole="">
            <v:imagedata r:id="rId16" o:title=""/>
          </v:shape>
          <o:OLEObject Type="Embed" ProgID="Package" ShapeID="_x0000_i1026" DrawAspect="Content" ObjectID="_1516626450" r:id="rId17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2C" w:rsidRDefault="00C73A2C">
      <w:r>
        <w:separator/>
      </w:r>
    </w:p>
  </w:endnote>
  <w:endnote w:type="continuationSeparator" w:id="0">
    <w:p w:rsidR="00C73A2C" w:rsidRDefault="00C7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Pr="0005033E" w:rsidRDefault="00C73A2C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67B76" w:rsidRPr="00A67B76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B95217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B95217">
      <w:t>Template</w:t>
    </w:r>
    <w:r>
      <w:fldChar w:fldCharType="end"/>
    </w:r>
    <w:r w:rsidR="00B95217">
      <w:t xml:space="preserve"> </w:t>
    </w:r>
    <w:r w:rsidR="00B95217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A67B76">
      <w:rPr>
        <w:noProof/>
      </w:rPr>
      <w:t>5.0</w:t>
    </w:r>
    <w:r>
      <w:rPr>
        <w:noProof/>
      </w:rPr>
      <w:fldChar w:fldCharType="end"/>
    </w:r>
    <w:r w:rsidR="00B95217" w:rsidRPr="0005033E">
      <w:t>)</w:t>
    </w:r>
    <w:r w:rsidR="00B95217">
      <w:tab/>
    </w:r>
    <w:r w:rsidR="00B95217" w:rsidRPr="0005033E">
      <w:t xml:space="preserve">Page </w:t>
    </w:r>
    <w:r w:rsidR="00B95217">
      <w:fldChar w:fldCharType="begin"/>
    </w:r>
    <w:r w:rsidR="00B95217">
      <w:instrText xml:space="preserve"> PAGE </w:instrText>
    </w:r>
    <w:r w:rsidR="00B95217">
      <w:fldChar w:fldCharType="separate"/>
    </w:r>
    <w:r w:rsidR="00A67B76">
      <w:rPr>
        <w:noProof/>
      </w:rPr>
      <w:t>1</w:t>
    </w:r>
    <w:r w:rsidR="00B95217">
      <w:rPr>
        <w:noProof/>
      </w:rPr>
      <w:fldChar w:fldCharType="end"/>
    </w:r>
    <w:r w:rsidR="00B95217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67B76">
      <w:rPr>
        <w:noProof/>
      </w:rPr>
      <w:t>1</w:t>
    </w:r>
    <w:r>
      <w:rPr>
        <w:noProof/>
      </w:rPr>
      <w:fldChar w:fldCharType="end"/>
    </w:r>
  </w:p>
  <w:p w:rsidR="00B95217" w:rsidRPr="000B0782" w:rsidRDefault="00B9521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2C" w:rsidRDefault="00C73A2C">
      <w:r>
        <w:separator/>
      </w:r>
    </w:p>
  </w:footnote>
  <w:footnote w:type="continuationSeparator" w:id="0">
    <w:p w:rsidR="00C73A2C" w:rsidRDefault="00C73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>
    <w:pPr>
      <w:pStyle w:val="Header"/>
    </w:pPr>
  </w:p>
  <w:p w:rsidR="00B95217" w:rsidRPr="007632F4" w:rsidRDefault="00B9521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C73A2C">
      <w:fldChar w:fldCharType="begin"/>
    </w:r>
    <w:r w:rsidR="00C73A2C">
      <w:instrText xml:space="preserve"> STYLEREF  "ASPS Product Name"  \* MERGEFORMAT </w:instrText>
    </w:r>
    <w:r w:rsidR="00C73A2C">
      <w:fldChar w:fldCharType="separate"/>
    </w:r>
    <w:r w:rsidR="00AB3421">
      <w:rPr>
        <w:noProof/>
      </w:rPr>
      <w:t>Release Notes</w:t>
    </w:r>
    <w:r w:rsidR="00C73A2C">
      <w:rPr>
        <w:noProof/>
      </w:rPr>
      <w:fldChar w:fldCharType="end"/>
    </w:r>
  </w:p>
  <w:p w:rsidR="00B95217" w:rsidRDefault="00B95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 w:rsidP="007632F4">
    <w:pPr>
      <w:pStyle w:val="Header"/>
    </w:pPr>
  </w:p>
  <w:p w:rsidR="00B95217" w:rsidRPr="006B0F30" w:rsidRDefault="00C73A2C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67B76" w:rsidRPr="00A67B76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B95217">
      <w:tab/>
    </w:r>
    <w:r w:rsidR="00B95217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98B00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CCA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075D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101A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2BAF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56BE"/>
    <w:rsid w:val="005738AF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60A9"/>
    <w:rsid w:val="00606BC1"/>
    <w:rsid w:val="0060738F"/>
    <w:rsid w:val="006114A2"/>
    <w:rsid w:val="00612168"/>
    <w:rsid w:val="00612497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1CB8"/>
    <w:rsid w:val="006F29AA"/>
    <w:rsid w:val="006F4043"/>
    <w:rsid w:val="006F60B4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17C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10C8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5BA2"/>
    <w:rsid w:val="008169BA"/>
    <w:rsid w:val="0082087B"/>
    <w:rsid w:val="00821B86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35FB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8F6DA1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20CE"/>
    <w:rsid w:val="00A21C69"/>
    <w:rsid w:val="00A2434E"/>
    <w:rsid w:val="00A26AD7"/>
    <w:rsid w:val="00A32839"/>
    <w:rsid w:val="00A346E7"/>
    <w:rsid w:val="00A36B7B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67B76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3421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946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3A2C"/>
    <w:rsid w:val="00C75BDA"/>
    <w:rsid w:val="00C8177B"/>
    <w:rsid w:val="00C81832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0845"/>
    <w:rsid w:val="00D22651"/>
    <w:rsid w:val="00D228C0"/>
    <w:rsid w:val="00D23633"/>
    <w:rsid w:val="00D25028"/>
    <w:rsid w:val="00D2514A"/>
    <w:rsid w:val="00D345BA"/>
    <w:rsid w:val="00D3462E"/>
    <w:rsid w:val="00D35298"/>
    <w:rsid w:val="00D4439A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646F"/>
    <w:rsid w:val="00DB7C7E"/>
    <w:rsid w:val="00DC1DA6"/>
    <w:rsid w:val="00DC21AC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15B7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6A09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iki.altisource.com/display/CA/Local+GIT+Set+Up+and+Help+Command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210B76F-04D5-4BFE-94AD-7C605CED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80</TotalTime>
  <Pages>10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29</cp:revision>
  <cp:lastPrinted>2012-04-18T20:08:00Z</cp:lastPrinted>
  <dcterms:created xsi:type="dcterms:W3CDTF">2016-01-22T10:30:00Z</dcterms:created>
  <dcterms:modified xsi:type="dcterms:W3CDTF">2016-02-10T10:51:00Z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