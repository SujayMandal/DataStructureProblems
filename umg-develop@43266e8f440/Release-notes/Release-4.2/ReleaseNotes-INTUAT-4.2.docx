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Track/Build Number: UMG </w:t>
      </w:r>
      <w:r w:rsidR="008B413A">
        <w:rPr>
          <w:rFonts w:ascii="Calibri" w:hAnsi="Calibri"/>
          <w:noProof/>
          <w:color w:val="003876"/>
          <w:sz w:val="32"/>
          <w:szCs w:val="32"/>
        </w:rPr>
        <w:t>4.</w:t>
      </w:r>
      <w:r w:rsidR="000C524D">
        <w:rPr>
          <w:rFonts w:ascii="Calibri" w:hAnsi="Calibri"/>
          <w:noProof/>
          <w:color w:val="003876"/>
          <w:sz w:val="32"/>
          <w:szCs w:val="32"/>
        </w:rPr>
        <w:t>2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Project Type: </w:t>
      </w:r>
      <w:r w:rsidR="00500C48">
        <w:rPr>
          <w:rFonts w:ascii="Calibri" w:hAnsi="Calibri"/>
          <w:noProof/>
          <w:color w:val="003876"/>
          <w:sz w:val="32"/>
          <w:szCs w:val="32"/>
        </w:rPr>
        <w:t xml:space="preserve">Minor </w:t>
      </w:r>
      <w:r w:rsidR="008B413A">
        <w:rPr>
          <w:rFonts w:ascii="Calibri" w:hAnsi="Calibri"/>
          <w:noProof/>
          <w:color w:val="003876"/>
          <w:sz w:val="32"/>
          <w:szCs w:val="32"/>
        </w:rPr>
        <w:t>Enhancements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0C524D">
            <w:pPr>
              <w:pStyle w:val="ASPSDocNum"/>
            </w:pPr>
            <w:r>
              <w:t>UMG- Release Notes 4.2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0C524D">
            <w:pPr>
              <w:rPr>
                <w:rStyle w:val="ASPSVerNum"/>
              </w:rPr>
            </w:pPr>
            <w:r>
              <w:rPr>
                <w:rStyle w:val="ASPSVerNum"/>
              </w:rPr>
              <w:t>4.2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14-09-2015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0C524D">
            <w:pPr>
              <w:rPr>
                <w:rFonts w:cs="Arial"/>
              </w:rPr>
            </w:pPr>
            <w:r>
              <w:rPr>
                <w:rFonts w:cs="Arial"/>
              </w:rPr>
              <w:t>Nageswara Reddy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EndPr/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8776B8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30013622" w:history="1">
            <w:r w:rsidR="008776B8" w:rsidRPr="00E51938">
              <w:rPr>
                <w:rStyle w:val="Hyperlink"/>
                <w:noProof/>
              </w:rPr>
              <w:t>1.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Summary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E3946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3" w:history="1">
            <w:r w:rsidR="008776B8" w:rsidRPr="00E51938">
              <w:rPr>
                <w:rStyle w:val="Hyperlink"/>
                <w:noProof/>
              </w:rPr>
              <w:t>1.1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Description of the change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E3946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4" w:history="1">
            <w:r w:rsidR="008776B8" w:rsidRPr="00E51938">
              <w:rPr>
                <w:rStyle w:val="Hyperlink"/>
                <w:noProof/>
              </w:rPr>
              <w:t>1.2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Management Approvals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E3946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5" w:history="1">
            <w:r w:rsidR="008776B8" w:rsidRPr="00E51938">
              <w:rPr>
                <w:rStyle w:val="Hyperlink"/>
                <w:noProof/>
              </w:rPr>
              <w:t>1.3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Environment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E3946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6" w:history="1">
            <w:r w:rsidR="008776B8" w:rsidRPr="00E51938">
              <w:rPr>
                <w:rStyle w:val="Hyperlink"/>
                <w:noProof/>
              </w:rPr>
              <w:t>1.4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Data Fix Information (Tenant On boarding)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E3946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7" w:history="1">
            <w:r w:rsidR="008776B8" w:rsidRPr="00E51938">
              <w:rPr>
                <w:rStyle w:val="Hyperlink"/>
                <w:noProof/>
              </w:rPr>
              <w:t>1.5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Syndicate Data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E3946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8" w:history="1">
            <w:r w:rsidR="008776B8" w:rsidRPr="00E51938">
              <w:rPr>
                <w:rStyle w:val="Hyperlink"/>
                <w:noProof/>
              </w:rPr>
              <w:t>1.6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Model Fix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_Toc430013628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E394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9" w:history="1">
            <w:r w:rsidR="008776B8" w:rsidRPr="00E51938">
              <w:rPr>
                <w:rStyle w:val="Hyperlink"/>
                <w:noProof/>
              </w:rPr>
              <w:t>2.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_Toc430013629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E3946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0" w:history="1">
            <w:r w:rsidR="008776B8" w:rsidRPr="00E51938">
              <w:rPr>
                <w:rStyle w:val="Hyperlink"/>
                <w:noProof/>
              </w:rPr>
              <w:t>2.1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Pre-Implementation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_Toc430013630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E3946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1" w:history="1">
            <w:r w:rsidR="008776B8" w:rsidRPr="00E51938">
              <w:rPr>
                <w:rStyle w:val="Hyperlink"/>
                <w:noProof/>
              </w:rPr>
              <w:t>2.2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_Toc430013631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6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E3946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2" w:history="1">
            <w:r w:rsidR="008776B8" w:rsidRPr="00E51938">
              <w:rPr>
                <w:rStyle w:val="Hyperlink"/>
                <w:noProof/>
              </w:rPr>
              <w:t>2.3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Post-Implementation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E3946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3" w:history="1">
            <w:r w:rsidR="008776B8" w:rsidRPr="00E51938">
              <w:rPr>
                <w:rStyle w:val="Hyperlink"/>
                <w:noProof/>
              </w:rPr>
              <w:t>2.4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Rollback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E394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4" w:history="1">
            <w:r w:rsidR="008776B8" w:rsidRPr="00E51938">
              <w:rPr>
                <w:rStyle w:val="Hyperlink"/>
                <w:noProof/>
              </w:rPr>
              <w:t>3.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Known Issues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E394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5" w:history="1">
            <w:r w:rsidR="008776B8" w:rsidRPr="00E51938">
              <w:rPr>
                <w:rStyle w:val="Hyperlink"/>
                <w:noProof/>
              </w:rPr>
              <w:t>4.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Implementation Team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E394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6" w:history="1">
            <w:r w:rsidR="008776B8" w:rsidRPr="00E51938">
              <w:rPr>
                <w:rStyle w:val="Hyperlink"/>
                <w:noProof/>
              </w:rPr>
              <w:t>5.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Appendix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E394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7" w:history="1">
            <w:r w:rsidR="008776B8" w:rsidRPr="00E51938">
              <w:rPr>
                <w:rStyle w:val="Hyperlink"/>
                <w:noProof/>
              </w:rPr>
              <w:t>6.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Notification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" w:name="_Toc282625041"/>
      <w:bookmarkStart w:id="3" w:name="_Toc169347906"/>
      <w:bookmarkStart w:id="4" w:name="_Toc430013622"/>
      <w:r>
        <w:t>Summary</w:t>
      </w:r>
      <w:bookmarkEnd w:id="2"/>
      <w:bookmarkEnd w:id="3"/>
      <w:bookmarkEnd w:id="4"/>
    </w:p>
    <w:p w:rsidR="002F3B66" w:rsidRDefault="002F3B66" w:rsidP="002F3B66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2F3B66" w:rsidRDefault="002F3B66" w:rsidP="002F3B66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This release note is being prepared to move 3.1 into Stress environment, as a precursor to moving to production environment.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5" w:name="_Toc282625042"/>
      <w:bookmarkStart w:id="6" w:name="_Toc169347907"/>
      <w:bookmarkStart w:id="7" w:name="_Toc430013623"/>
      <w:r>
        <w:t>Description of the change</w:t>
      </w:r>
      <w:bookmarkEnd w:id="5"/>
      <w:bookmarkEnd w:id="6"/>
      <w:bookmarkEnd w:id="7"/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2F3B66" w:rsidRDefault="006F60B4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Business features for release 4.2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Below Table need to update by Product Team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tbl>
      <w:tblPr>
        <w:tblW w:w="9195" w:type="dxa"/>
        <w:tblInd w:w="93" w:type="dxa"/>
        <w:tblLook w:val="04A0" w:firstRow="1" w:lastRow="0" w:firstColumn="1" w:lastColumn="0" w:noHBand="0" w:noVBand="1"/>
      </w:tblPr>
      <w:tblGrid>
        <w:gridCol w:w="2620"/>
        <w:gridCol w:w="6575"/>
      </w:tblGrid>
      <w:tr w:rsidR="002F3B66" w:rsidTr="002F3B66">
        <w:trPr>
          <w:trHeight w:val="288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3B66" w:rsidRDefault="002F3B6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6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3B66" w:rsidRDefault="002F3B6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Feature</w:t>
            </w:r>
          </w:p>
        </w:tc>
      </w:tr>
      <w:tr w:rsidR="002F3B66" w:rsidTr="002F3B66">
        <w:trPr>
          <w:trHeight w:val="936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3B66" w:rsidRDefault="002F3B66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  <w:proofErr w:type="gramStart"/>
      <w:r>
        <w:rPr>
          <w:rFonts w:asciiTheme="minorHAnsi" w:hAnsiTheme="minorHAnsi"/>
          <w:sz w:val="20"/>
          <w:szCs w:val="20"/>
        </w:rPr>
        <w:t>Ability to run Hubzu R model, so that Analytics team can integrate with RA platform.</w:t>
      </w:r>
      <w:proofErr w:type="gramEnd"/>
    </w:p>
    <w:p w:rsidR="002F3B66" w:rsidRDefault="002F3B66" w:rsidP="002F3B66">
      <w:pPr>
        <w:rPr>
          <w:b/>
          <w:bCs/>
          <w:color w:val="1F497D"/>
        </w:rPr>
      </w:pP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8" w:name="_Toc430013624"/>
      <w:r>
        <w:t>Release Management Approvals</w:t>
      </w:r>
      <w:bookmarkEnd w:id="8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9" w:name="_Toc430013625"/>
      <w:r>
        <w:t>Environment Information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Stress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0" w:name="_Toc430013626"/>
      <w:r>
        <w:t>Data Fix Information (Tenant On boarding)</w:t>
      </w:r>
      <w:bookmarkEnd w:id="10"/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1" w:name="_Toc430013627"/>
      <w:r>
        <w:lastRenderedPageBreak/>
        <w:t>Syndicate Data Information</w:t>
      </w:r>
      <w:bookmarkEnd w:id="11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Preprod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2" w:name="_Toc430013628"/>
      <w:r>
        <w:t>Model Fix Information</w:t>
      </w:r>
      <w:bookmarkEnd w:id="12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3" w:name="_Toc430013629"/>
      <w:r>
        <w:t>Implementation</w:t>
      </w:r>
      <w:bookmarkEnd w:id="13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4" w:name="_Toc412219868"/>
      <w:r>
        <w:tab/>
      </w:r>
      <w:bookmarkEnd w:id="14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4"/>
        </w:numPr>
        <w:snapToGrid w:val="0"/>
      </w:pPr>
      <w:bookmarkStart w:id="15" w:name="_Toc430013630"/>
      <w:r>
        <w:t>Pre-Implementation</w:t>
      </w:r>
      <w:bookmarkEnd w:id="15"/>
    </w:p>
    <w:p w:rsidR="002F3B66" w:rsidRDefault="002F3B66" w:rsidP="002F3B66">
      <w:pPr>
        <w:pStyle w:val="ASPSBodytext"/>
      </w:pPr>
      <w:r>
        <w:t xml:space="preserve">Please follow the below steps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Back Up the existing WAR of all the components.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umg-admin.war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umg-runtime.war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me2.war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hAnsiTheme="minorHAnsi"/>
        </w:rPr>
        <w:t xml:space="preserve">modelet.one-jar.jar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Back Up below existing schema of MySQL DB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i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umg_admin</w:t>
      </w:r>
      <w:proofErr w:type="spellEnd"/>
    </w:p>
    <w:p w:rsidR="002F3B66" w:rsidRDefault="004222F0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O</w:t>
      </w:r>
      <w:r w:rsidR="002F3B66">
        <w:rPr>
          <w:rFonts w:asciiTheme="minorHAnsi" w:eastAsia="Times New Roman" w:hAnsiTheme="minorHAnsi" w:cs="Times New Roman"/>
          <w:i/>
          <w:sz w:val="20"/>
          <w:szCs w:val="20"/>
        </w:rPr>
        <w:t>cwen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6" w:name="_Toc430013631"/>
      <w:r>
        <w:lastRenderedPageBreak/>
        <w:t>Implementation</w:t>
      </w:r>
      <w:bookmarkEnd w:id="16"/>
    </w:p>
    <w:p w:rsidR="00961F86" w:rsidRDefault="00961F86" w:rsidP="00961F86">
      <w:pPr>
        <w:pStyle w:val="ASPSBodytext"/>
      </w:pPr>
      <w:r>
        <w:t>Follow the below steps during deployment process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>Shutdown all UMG modules in UAT, before starting deploying any Module</w:t>
      </w:r>
    </w:p>
    <w:p w:rsidR="00961F86" w:rsidRPr="003A2137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Pr="00682568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War Extracted Location:</w:t>
      </w:r>
      <w:r w:rsidRPr="00706A6B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War Location: </w:t>
      </w:r>
      <w:r w:rsidRPr="00706A6B">
        <w:rPr>
          <w:rFonts w:asciiTheme="minorHAnsi" w:hAnsiTheme="minorHAnsi"/>
          <w:sz w:val="20"/>
          <w:szCs w:val="20"/>
        </w:rPr>
        <w:t>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 Folder Location: </w:t>
      </w:r>
      <w:r w:rsidRPr="00706A6B">
        <w:rPr>
          <w:rFonts w:asciiTheme="minorHAnsi" w:hAnsiTheme="minorHAnsi"/>
          <w:sz w:val="20"/>
          <w:szCs w:val="20"/>
        </w:rPr>
        <w:t>/opt/tomcat/work/Catalina/localhost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Scripts execution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>
        <w:rPr>
          <w:rFonts w:asciiTheme="minorHAnsi" w:eastAsia="Times New Roman" w:hAnsiTheme="minorHAnsi" w:cs="Times New Roman"/>
          <w:sz w:val="20"/>
          <w:szCs w:val="20"/>
        </w:rPr>
        <w:t>Obtain the scripts from the Real Analytics GIT Repository: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GIT Repository Details </w:t>
      </w:r>
    </w:p>
    <w:p w:rsidR="00961F86" w:rsidRDefault="00961F86" w:rsidP="00961F8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2E0198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proofErr w:type="spellStart"/>
      <w:r w:rsidRPr="00D92FC9"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E0198" w:rsidRPr="00A1558A" w:rsidRDefault="002E0198" w:rsidP="002E0198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61F86" w:rsidRDefault="00CB3D1B" w:rsidP="002E0198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Release-4.2\Common-DB-Scripts\UMG-4.2</w:t>
      </w:r>
      <w:r w:rsidR="002E0198" w:rsidRPr="002E0198">
        <w:rPr>
          <w:rFonts w:asciiTheme="minorHAnsi" w:eastAsia="Times New Roman" w:hAnsiTheme="minorHAnsi" w:cs="Times New Roman"/>
          <w:sz w:val="20"/>
          <w:szCs w:val="20"/>
        </w:rPr>
        <w:t>-admin_schema-dml.sql</w:t>
      </w:r>
    </w:p>
    <w:p w:rsidR="00CB3D1B" w:rsidRDefault="00CB3D1B" w:rsidP="00CB3D1B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Release-4.2\Common-DB-Scripts\</w:t>
      </w:r>
      <w:r w:rsidRPr="00CB3D1B">
        <w:rPr>
          <w:rFonts w:asciiTheme="minorHAnsi" w:eastAsia="Times New Roman" w:hAnsiTheme="minorHAnsi" w:cs="Times New Roman"/>
          <w:sz w:val="20"/>
          <w:szCs w:val="20"/>
        </w:rPr>
        <w:t>UMG-4.2-ocwen_schema-ddl</w:t>
      </w:r>
      <w:r w:rsidRPr="002E0198"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8C7BE5" w:rsidRDefault="008C7BE5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8C7BE5" w:rsidRDefault="008C7BE5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8C7BE5" w:rsidRDefault="008C7BE5" w:rsidP="005738AF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 w:rsidR="00CB3D1B">
        <w:rPr>
          <w:rFonts w:asciiTheme="minorHAnsi" w:eastAsia="Times New Roman" w:hAnsiTheme="minorHAnsi" w:cs="Times New Roman"/>
          <w:sz w:val="20"/>
          <w:szCs w:val="20"/>
        </w:rPr>
        <w:t>” parameter to 4.2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821B86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821B86" w:rsidRPr="00821B86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>Update applicationContext-security.xml:</w:t>
      </w:r>
    </w:p>
    <w:p w:rsidR="00821B86" w:rsidRPr="00821B86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 w:rsidRPr="00821B86">
        <w:rPr>
          <w:rFonts w:asciiTheme="minorHAnsi" w:eastAsia="Times New Roman" w:hAnsiTheme="minorHAnsi" w:cs="Times New Roman"/>
          <w:sz w:val="20"/>
          <w:szCs w:val="20"/>
        </w:rPr>
        <w:t>Please add below lines in applicationContext-security.xml after &lt;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sec</w:t>
      </w:r>
      <w:proofErr w:type="gramStart"/>
      <w:r w:rsidRPr="00821B86">
        <w:rPr>
          <w:rFonts w:asciiTheme="minorHAnsi" w:eastAsia="Times New Roman" w:hAnsiTheme="minorHAnsi" w:cs="Times New Roman"/>
          <w:sz w:val="20"/>
          <w:szCs w:val="20"/>
        </w:rPr>
        <w:t>:http</w:t>
      </w:r>
      <w:proofErr w:type="spellEnd"/>
      <w:proofErr w:type="gramEnd"/>
      <w:r w:rsidRPr="00821B86">
        <w:rPr>
          <w:rFonts w:asciiTheme="minorHAnsi" w:eastAsia="Times New Roman" w:hAnsiTheme="minorHAnsi" w:cs="Times New Roman"/>
          <w:sz w:val="20"/>
          <w:szCs w:val="20"/>
        </w:rPr>
        <w:t xml:space="preserve"> pattern="/version/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getVersionDetails</w:t>
      </w:r>
      <w:proofErr w:type="spellEnd"/>
      <w:r w:rsidRPr="00821B86">
        <w:rPr>
          <w:rFonts w:asciiTheme="minorHAnsi" w:eastAsia="Times New Roman" w:hAnsiTheme="minorHAnsi" w:cs="Times New Roman"/>
          <w:sz w:val="20"/>
          <w:szCs w:val="20"/>
        </w:rPr>
        <w:t>/**" security="none" /&gt; line</w:t>
      </w:r>
    </w:p>
    <w:p w:rsidR="00821B86" w:rsidRPr="00821B86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821B86" w:rsidRPr="00821B86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21B86">
        <w:rPr>
          <w:rFonts w:asciiTheme="minorHAnsi" w:eastAsia="Times New Roman" w:hAnsiTheme="minorHAnsi" w:cs="Times New Roman"/>
          <w:sz w:val="20"/>
          <w:szCs w:val="20"/>
        </w:rPr>
        <w:t>&lt;</w:t>
      </w:r>
      <w:bookmarkStart w:id="17" w:name="_GoBack"/>
      <w:bookmarkEnd w:id="17"/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sec</w:t>
      </w:r>
      <w:proofErr w:type="gramStart"/>
      <w:r w:rsidRPr="00821B86">
        <w:rPr>
          <w:rFonts w:asciiTheme="minorHAnsi" w:eastAsia="Times New Roman" w:hAnsiTheme="minorHAnsi" w:cs="Times New Roman"/>
          <w:sz w:val="20"/>
          <w:szCs w:val="20"/>
        </w:rPr>
        <w:t>:http</w:t>
      </w:r>
      <w:proofErr w:type="spellEnd"/>
      <w:proofErr w:type="gramEnd"/>
      <w:r w:rsidRPr="00821B86">
        <w:rPr>
          <w:rFonts w:asciiTheme="minorHAnsi" w:eastAsia="Times New Roman" w:hAnsiTheme="minorHAnsi" w:cs="Times New Roman"/>
          <w:sz w:val="20"/>
          <w:szCs w:val="20"/>
        </w:rPr>
        <w:t xml:space="preserve"> pattern="/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api</w:t>
      </w:r>
      <w:proofErr w:type="spellEnd"/>
      <w:r w:rsidRPr="00821B86">
        <w:rPr>
          <w:rFonts w:asciiTheme="minorHAnsi" w:eastAsia="Times New Roman" w:hAnsiTheme="minorHAnsi" w:cs="Times New Roman"/>
          <w:sz w:val="20"/>
          <w:szCs w:val="20"/>
        </w:rPr>
        <w:t>/v1.0/search/**" security="none" /&gt;</w:t>
      </w:r>
    </w:p>
    <w:p w:rsidR="008C7BE5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21B86">
        <w:rPr>
          <w:rFonts w:asciiTheme="minorHAnsi" w:eastAsia="Times New Roman" w:hAnsiTheme="minorHAnsi" w:cs="Times New Roman"/>
          <w:sz w:val="20"/>
          <w:szCs w:val="20"/>
        </w:rPr>
        <w:t>&lt;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sec</w:t>
      </w:r>
      <w:proofErr w:type="gramStart"/>
      <w:r w:rsidRPr="00821B86">
        <w:rPr>
          <w:rFonts w:asciiTheme="minorHAnsi" w:eastAsia="Times New Roman" w:hAnsiTheme="minorHAnsi" w:cs="Times New Roman"/>
          <w:sz w:val="20"/>
          <w:szCs w:val="20"/>
        </w:rPr>
        <w:t>:http</w:t>
      </w:r>
      <w:proofErr w:type="spellEnd"/>
      <w:proofErr w:type="gramEnd"/>
      <w:r w:rsidRPr="00821B86">
        <w:rPr>
          <w:rFonts w:asciiTheme="minorHAnsi" w:eastAsia="Times New Roman" w:hAnsiTheme="minorHAnsi" w:cs="Times New Roman"/>
          <w:sz w:val="20"/>
          <w:szCs w:val="20"/>
        </w:rPr>
        <w:t xml:space="preserve"> pattern="/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ra</w:t>
      </w:r>
      <w:proofErr w:type="spellEnd"/>
      <w:r w:rsidRPr="00821B86">
        <w:rPr>
          <w:rFonts w:asciiTheme="minorHAnsi" w:eastAsia="Times New Roman" w:hAnsiTheme="minorHAnsi" w:cs="Times New Roman"/>
          <w:sz w:val="20"/>
          <w:szCs w:val="20"/>
        </w:rPr>
        <w:t>-report/download/v1.0/**" security="none" /&gt;</w:t>
      </w:r>
    </w:p>
    <w:p w:rsidR="00821B86" w:rsidRDefault="00821B8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4E6A19" w:rsidRDefault="004E6A19" w:rsidP="004E6A19">
      <w:pPr>
        <w:ind w:left="1440"/>
        <w:rPr>
          <w:rFonts w:ascii="Courier New" w:hAnsi="Courier New" w:cs="Courier New"/>
          <w:color w:val="1F497D"/>
          <w:sz w:val="20"/>
          <w:szCs w:val="20"/>
        </w:rPr>
      </w:pPr>
    </w:p>
    <w:p w:rsidR="004E6A19" w:rsidRDefault="004E6A19" w:rsidP="004E6A19">
      <w:pPr>
        <w:ind w:left="144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>Modelet:</w:t>
      </w:r>
    </w:p>
    <w:p w:rsidR="004E6A19" w:rsidRDefault="00AE3946" w:rsidP="004E6A19">
      <w:pPr>
        <w:ind w:left="1440"/>
        <w:rPr>
          <w:rFonts w:ascii="Courier New" w:hAnsi="Courier New" w:cs="Courier New"/>
          <w:color w:val="1F497D"/>
          <w:sz w:val="20"/>
          <w:szCs w:val="20"/>
        </w:rPr>
      </w:pPr>
      <w:hyperlink r:id="rId13" w:history="1">
        <w:r w:rsidR="0026472C" w:rsidRPr="0016295F"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http://atlas.altidev.net/artifactory/realanalytics/com/ca/umg/modelet/develop-SNAPSHOT-380/modelet-develop-SNAPSHOT-380-onejar.jar</w:t>
        </w:r>
      </w:hyperlink>
    </w:p>
    <w:p w:rsidR="004E6A19" w:rsidRDefault="004E6A19" w:rsidP="004E6A19">
      <w:pPr>
        <w:ind w:left="1440"/>
        <w:rPr>
          <w:color w:val="1F497D"/>
          <w:sz w:val="22"/>
          <w:szCs w:val="22"/>
        </w:rPr>
      </w:pPr>
    </w:p>
    <w:p w:rsidR="004E6A19" w:rsidRDefault="004E6A19" w:rsidP="004E6A19">
      <w:pPr>
        <w:ind w:left="720" w:firstLine="72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>Me2:</w:t>
      </w:r>
    </w:p>
    <w:p w:rsidR="004E6A19" w:rsidRDefault="00AE3946" w:rsidP="004E6A19">
      <w:pPr>
        <w:ind w:left="1440"/>
        <w:rPr>
          <w:rFonts w:ascii="Courier New" w:hAnsi="Courier New" w:cs="Courier New"/>
          <w:color w:val="1F497D"/>
          <w:sz w:val="20"/>
          <w:szCs w:val="20"/>
        </w:rPr>
      </w:pPr>
      <w:hyperlink r:id="rId14" w:history="1">
        <w:r w:rsidR="0026472C" w:rsidRPr="0016295F"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http://atlas.altidev.net/artifactory/realanalytics/com/ca/umg/me2/develop-SNAPSHOT-380/me2-develop-SNAPSHOT-380.war</w:t>
        </w:r>
      </w:hyperlink>
    </w:p>
    <w:p w:rsidR="004E6A19" w:rsidRDefault="004E6A19" w:rsidP="004E6A19">
      <w:pPr>
        <w:rPr>
          <w:rFonts w:ascii="Courier New" w:hAnsi="Courier New" w:cs="Courier New"/>
          <w:color w:val="1F497D"/>
          <w:sz w:val="20"/>
          <w:szCs w:val="20"/>
        </w:rPr>
      </w:pPr>
    </w:p>
    <w:p w:rsidR="004E6A19" w:rsidRDefault="004E6A19" w:rsidP="004E6A19">
      <w:pPr>
        <w:ind w:left="144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>Admin:</w:t>
      </w:r>
    </w:p>
    <w:p w:rsidR="004E6A19" w:rsidRDefault="00AE3946" w:rsidP="004E6A19">
      <w:pPr>
        <w:ind w:left="1440"/>
        <w:rPr>
          <w:rFonts w:ascii="Courier New" w:hAnsi="Courier New" w:cs="Courier New"/>
          <w:color w:val="1F497D"/>
          <w:sz w:val="20"/>
          <w:szCs w:val="20"/>
        </w:rPr>
      </w:pPr>
      <w:hyperlink r:id="rId15" w:history="1">
        <w:r w:rsidR="0026472C" w:rsidRPr="0016295F"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http://atlas.altidev.net/artifactory/realanalytics/com/ca/umg/web-ui/develop-SNAPSHOT-380/web-ui-develop-SNAPSHOT-380.war</w:t>
        </w:r>
      </w:hyperlink>
    </w:p>
    <w:p w:rsidR="004E6A19" w:rsidRDefault="004E6A19" w:rsidP="004E6A19">
      <w:pPr>
        <w:rPr>
          <w:rFonts w:ascii="Courier New" w:hAnsi="Courier New" w:cs="Courier New"/>
          <w:color w:val="1F497D"/>
          <w:sz w:val="20"/>
          <w:szCs w:val="20"/>
        </w:rPr>
      </w:pPr>
    </w:p>
    <w:p w:rsidR="004E6A19" w:rsidRDefault="004E6A19" w:rsidP="004E6A19">
      <w:pPr>
        <w:ind w:left="1440"/>
        <w:rPr>
          <w:rFonts w:ascii="Courier New" w:hAnsi="Courier New" w:cs="Courier New"/>
          <w:color w:val="1F497D"/>
          <w:sz w:val="20"/>
          <w:szCs w:val="20"/>
        </w:rPr>
      </w:pPr>
      <w:r>
        <w:rPr>
          <w:rFonts w:ascii="Courier New" w:hAnsi="Courier New" w:cs="Courier New"/>
          <w:color w:val="1F497D"/>
          <w:sz w:val="20"/>
          <w:szCs w:val="20"/>
        </w:rPr>
        <w:t>Runtime:</w:t>
      </w:r>
    </w:p>
    <w:p w:rsidR="004E6A19" w:rsidRDefault="00AE3946" w:rsidP="004E6A19">
      <w:pPr>
        <w:ind w:left="1440"/>
        <w:rPr>
          <w:rFonts w:ascii="Courier New" w:hAnsi="Courier New" w:cs="Courier New"/>
          <w:color w:val="1F497D"/>
          <w:sz w:val="20"/>
          <w:szCs w:val="20"/>
        </w:rPr>
      </w:pPr>
      <w:hyperlink r:id="rId16" w:history="1">
        <w:r w:rsidR="0026472C" w:rsidRPr="0016295F"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http://atlas.altidev.net/artifactory/realanalytics/com/ca/umg/umg-runtime/develop-SNAPSHOT-380/umg-runtime-develop-SNAPSHOT-380.war</w:t>
        </w:r>
      </w:hyperlink>
    </w:p>
    <w:p w:rsidR="004E6A19" w:rsidRDefault="004E6A19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5E4232" w:rsidRDefault="005E4232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ME2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Modelet Processes 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19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 min sleep time between each Modelet process.</w:t>
      </w:r>
    </w:p>
    <w:p w:rsidR="00961F86" w:rsidRDefault="00961F86" w:rsidP="00961F86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Note: </w:t>
      </w:r>
      <w:r>
        <w:rPr>
          <w:rFonts w:asciiTheme="minorHAnsi" w:hAnsiTheme="minorHAnsi"/>
          <w:szCs w:val="20"/>
        </w:rPr>
        <w:t xml:space="preserve">Please refer to </w:t>
      </w:r>
      <w:r w:rsidRPr="00CC610C">
        <w:rPr>
          <w:rFonts w:asciiTheme="minorHAnsi" w:hAnsiTheme="minorHAnsi"/>
          <w:b/>
          <w:szCs w:val="20"/>
        </w:rPr>
        <w:t>Modelet Restart Steps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>section in this document)</w:t>
      </w: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8" w:name="_Toc430013632"/>
      <w:r>
        <w:t>Post-Implementation</w:t>
      </w:r>
      <w:bookmarkEnd w:id="18"/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Ensure that all Modelets are registered in Hazelcast before starting the sanity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Use the below API to get dump of Pool data in Hazelcast</w:t>
      </w:r>
    </w:p>
    <w:p w:rsidR="00961F86" w:rsidRPr="00D138D9" w:rsidRDefault="00961F86" w:rsidP="00961F86">
      <w:pPr>
        <w:pStyle w:val="ListParagraph"/>
        <w:autoSpaceDE w:val="0"/>
        <w:autoSpaceDN w:val="0"/>
        <w:ind w:left="2160" w:firstLine="360"/>
        <w:rPr>
          <w:rFonts w:asciiTheme="minorHAnsi" w:hAnsiTheme="minorHAnsi"/>
          <w:b/>
          <w:sz w:val="20"/>
          <w:szCs w:val="20"/>
        </w:rPr>
      </w:pPr>
      <w:r w:rsidRPr="00D138D9">
        <w:rPr>
          <w:rFonts w:asciiTheme="minorHAnsi" w:hAnsiTheme="minorHAnsi"/>
          <w:b/>
          <w:sz w:val="20"/>
          <w:szCs w:val="20"/>
        </w:rPr>
        <w:t>http://</w:t>
      </w:r>
      <w:r w:rsidR="002E4B1B">
        <w:rPr>
          <w:rFonts w:asciiTheme="minorHAnsi" w:hAnsiTheme="minorHAnsi"/>
          <w:b/>
          <w:sz w:val="20"/>
          <w:szCs w:val="20"/>
        </w:rPr>
        <w:t>&lt;ME2-IP&gt;</w:t>
      </w:r>
      <w:r w:rsidRPr="00D138D9">
        <w:rPr>
          <w:rFonts w:asciiTheme="minorHAnsi" w:hAnsiTheme="minorHAnsi"/>
          <w:b/>
          <w:sz w:val="20"/>
          <w:szCs w:val="20"/>
        </w:rPr>
        <w:t>/umg-me2/modelExecEngine/getAllModeletInfo</w:t>
      </w:r>
    </w:p>
    <w:p w:rsidR="00961F86" w:rsidRDefault="00961F86" w:rsidP="00961F86">
      <w:pPr>
        <w:pStyle w:val="PlainText"/>
        <w:ind w:left="216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(Load Balancer URL of ME2)</w:t>
      </w:r>
    </w:p>
    <w:p w:rsidR="00961F86" w:rsidRPr="00D138D9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D138D9">
        <w:rPr>
          <w:rFonts w:asciiTheme="minorHAnsi" w:eastAsia="Times New Roman" w:hAnsiTheme="minorHAnsi" w:cs="Times New Roman"/>
          <w:sz w:val="20"/>
          <w:szCs w:val="20"/>
        </w:rPr>
        <w:t xml:space="preserve">Logs will be present in </w:t>
      </w:r>
      <w:r>
        <w:rPr>
          <w:rFonts w:asciiTheme="minorHAnsi" w:eastAsia="Times New Roman" w:hAnsiTheme="minorHAnsi" w:cs="Times New Roman"/>
          <w:sz w:val="20"/>
          <w:szCs w:val="20"/>
        </w:rPr>
        <w:t>one of the ME2 logs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9" w:name="_Toc430013633"/>
      <w:r>
        <w:t>Rollback</w:t>
      </w:r>
      <w:bookmarkEnd w:id="19"/>
      <w:r>
        <w:t xml:space="preserve"> </w:t>
      </w:r>
    </w:p>
    <w:p w:rsidR="002F3B66" w:rsidRDefault="002F3B66" w:rsidP="002F3B66">
      <w:pPr>
        <w:pStyle w:val="ASPSBodytext"/>
      </w:pPr>
      <w:r>
        <w:t xml:space="preserve">If the system is not working as intended, </w:t>
      </w:r>
    </w:p>
    <w:p w:rsidR="002F3B66" w:rsidRDefault="002F3B66" w:rsidP="002F3B66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>Please shut down all UMG modules, before starting deploying any Module</w:t>
      </w:r>
    </w:p>
    <w:p w:rsidR="002673BE" w:rsidRPr="003A2137" w:rsidRDefault="002673BE" w:rsidP="002673BE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War Extracted Location:</w:t>
      </w:r>
      <w:r w:rsidRPr="00706A6B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War Location: </w:t>
      </w:r>
      <w:r w:rsidRPr="00706A6B">
        <w:rPr>
          <w:rFonts w:asciiTheme="minorHAnsi" w:hAnsiTheme="minorHAnsi"/>
          <w:sz w:val="20"/>
          <w:szCs w:val="20"/>
        </w:rPr>
        <w:t>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 Folder Location: </w:t>
      </w:r>
      <w:r w:rsidRPr="00706A6B">
        <w:rPr>
          <w:rFonts w:asciiTheme="minorHAnsi" w:hAnsiTheme="minorHAnsi"/>
          <w:sz w:val="20"/>
          <w:szCs w:val="20"/>
        </w:rPr>
        <w:t>/opt/tomcat/work/Catalina/localhost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</w:t>
      </w:r>
      <w:r w:rsidR="002F3B66">
        <w:rPr>
          <w:rFonts w:asciiTheme="minorHAnsi" w:eastAsia="Times New Roman" w:hAnsiTheme="minorHAnsi" w:cs="Times New Roman"/>
          <w:b/>
          <w:sz w:val="20"/>
          <w:szCs w:val="20"/>
        </w:rPr>
        <w:t xml:space="preserve"> Scripts execution</w:t>
      </w:r>
    </w:p>
    <w:p w:rsidR="00E14410" w:rsidRPr="00A1558A" w:rsidRDefault="00E14410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Obtain the scripts from the Real Analytics GIT Repository: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>REFER to Appendix for GIT Repository Details and</w:t>
      </w:r>
      <w:r w:rsidRPr="00A1558A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proofErr w:type="spellStart"/>
      <w:r w:rsidRPr="00D92FC9"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CB3D1B" w:rsidP="00370C51">
      <w:pPr>
        <w:pStyle w:val="PlainText"/>
        <w:numPr>
          <w:ilvl w:val="0"/>
          <w:numId w:val="2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lastRenderedPageBreak/>
        <w:t>Release-notes\Release-4.2</w:t>
      </w:r>
      <w:r w:rsidR="00370C51" w:rsidRPr="00370C51">
        <w:rPr>
          <w:rFonts w:asciiTheme="minorHAnsi" w:eastAsia="Times New Roman" w:hAnsiTheme="minorHAnsi" w:cs="Times New Roman"/>
          <w:sz w:val="20"/>
          <w:szCs w:val="20"/>
        </w:rPr>
        <w:t>\Co</w:t>
      </w:r>
      <w:r>
        <w:rPr>
          <w:rFonts w:asciiTheme="minorHAnsi" w:eastAsia="Times New Roman" w:hAnsiTheme="minorHAnsi" w:cs="Times New Roman"/>
          <w:sz w:val="20"/>
          <w:szCs w:val="20"/>
        </w:rPr>
        <w:t>mmon-DB-Scripts\Rollback\UMG-4.2</w:t>
      </w:r>
      <w:r w:rsidR="00370C51" w:rsidRPr="00370C51">
        <w:rPr>
          <w:rFonts w:asciiTheme="minorHAnsi" w:eastAsia="Times New Roman" w:hAnsiTheme="minorHAnsi" w:cs="Times New Roman"/>
          <w:sz w:val="20"/>
          <w:szCs w:val="20"/>
        </w:rPr>
        <w:t>-admin_schema-dml-rollback.sql</w:t>
      </w:r>
    </w:p>
    <w:p w:rsidR="00370C51" w:rsidRDefault="00370C51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520255" w:rsidRDefault="00520255" w:rsidP="0052025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520255" w:rsidRDefault="0052025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ab/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9B176F">
        <w:rPr>
          <w:rFonts w:asciiTheme="minorHAnsi" w:eastAsia="Times New Roman" w:hAnsiTheme="minorHAnsi" w:cs="Times New Roman"/>
          <w:sz w:val="20"/>
          <w:szCs w:val="20"/>
        </w:rPr>
        <w:t>4.0</w:t>
      </w:r>
      <w:r w:rsidR="00C33A5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F3B66" w:rsidRDefault="002F3B66" w:rsidP="002F3B66">
      <w:pPr>
        <w:pStyle w:val="ASPSBodytext"/>
      </w:pPr>
      <w:r>
        <w:tab/>
      </w: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ind w:left="2880"/>
        <w:rPr>
          <w:rFonts w:asciiTheme="minorHAnsi" w:hAnsiTheme="minorHAnsi"/>
          <w:szCs w:val="20"/>
        </w:rPr>
      </w:pP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ME2</w:t>
      </w:r>
    </w:p>
    <w:p w:rsidR="00961F86" w:rsidRPr="00CC610C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Modelet Process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20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 min sleep time between each Modelet process.</w:t>
      </w:r>
    </w:p>
    <w:p w:rsidR="00961F86" w:rsidRDefault="00961F86" w:rsidP="00961F86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961F86" w:rsidP="00961F86">
      <w:pPr>
        <w:pStyle w:val="ASPSBodytext"/>
      </w:pPr>
      <w:r>
        <w:t xml:space="preserve">Note: Please refer to </w:t>
      </w:r>
      <w:r w:rsidRPr="00CC610C">
        <w:rPr>
          <w:b/>
        </w:rPr>
        <w:t xml:space="preserve">Modelet Restart </w:t>
      </w:r>
      <w:proofErr w:type="gramStart"/>
      <w:r w:rsidRPr="00CC610C">
        <w:rPr>
          <w:b/>
        </w:rPr>
        <w:t>Steps</w:t>
      </w:r>
      <w:r w:rsidR="002E4B1B">
        <w:rPr>
          <w:b/>
        </w:rPr>
        <w:t>(</w:t>
      </w:r>
      <w:proofErr w:type="gramEnd"/>
      <w:r w:rsidR="002E4B1B">
        <w:rPr>
          <w:b/>
        </w:rPr>
        <w:t>Rollback)</w:t>
      </w:r>
      <w:r>
        <w:rPr>
          <w:b/>
        </w:rPr>
        <w:t xml:space="preserve"> </w:t>
      </w:r>
      <w:r>
        <w:t>section in this document)</w:t>
      </w: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0" w:name="_Toc430013634"/>
      <w:r>
        <w:t>Known Issues</w:t>
      </w:r>
      <w:bookmarkEnd w:id="20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1" w:name="_Toc430013635"/>
      <w:r>
        <w:t>Release Implementation Team</w:t>
      </w:r>
      <w:bookmarkEnd w:id="21"/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  <w:r>
        <w:t>Details of the Implementation team members who will be participating in the Release.</w:t>
      </w:r>
      <w:bookmarkStart w:id="22" w:name="_Toc282625054"/>
      <w:bookmarkStart w:id="23" w:name="_Toc169347918"/>
      <w:r>
        <w:t xml:space="preserve"> This includes Dev, QE, UAT, Product Management and Support teams.</w:t>
      </w: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4" w:name="_Toc430013637"/>
      <w:r>
        <w:t xml:space="preserve">Appendix </w:t>
      </w:r>
    </w:p>
    <w:p w:rsidR="00961F86" w:rsidRDefault="00961F86" w:rsidP="00961F86">
      <w:pPr>
        <w:pStyle w:val="ASPSBodytext"/>
      </w:pP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>GIT References</w:t>
      </w:r>
    </w:p>
    <w:p w:rsidR="00961F86" w:rsidRDefault="00961F86" w:rsidP="00961F86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 xml:space="preserve">GIT URL for </w:t>
      </w:r>
      <w:proofErr w:type="gramStart"/>
      <w:r w:rsidRPr="007C3A47">
        <w:rPr>
          <w:rFonts w:ascii="Calibri" w:hAnsi="Calibri"/>
          <w:szCs w:val="24"/>
        </w:rPr>
        <w:t>RA :</w:t>
      </w:r>
      <w:proofErr w:type="gramEnd"/>
      <w:r w:rsidRPr="007C3A47">
        <w:rPr>
          <w:rFonts w:ascii="Calibri" w:hAnsi="Calibri"/>
          <w:szCs w:val="24"/>
        </w:rPr>
        <w:t xml:space="preserve"> ssh://git@inf-hub.altidev.net:7999/ra/umg.git</w:t>
      </w: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</w:t>
      </w:r>
      <w:r w:rsidRPr="007C3A47">
        <w:rPr>
          <w:rFonts w:ascii="Calibri" w:hAnsi="Calibri"/>
          <w:szCs w:val="24"/>
        </w:rPr>
        <w:t xml:space="preserve">lease </w:t>
      </w:r>
      <w:r>
        <w:rPr>
          <w:rFonts w:ascii="Calibri" w:hAnsi="Calibri"/>
          <w:szCs w:val="24"/>
        </w:rPr>
        <w:t>referrer to below WIKI page for setting up GIT repository in local system.</w:t>
      </w:r>
    </w:p>
    <w:p w:rsidR="00961F86" w:rsidRPr="007C3A47" w:rsidRDefault="00AE3946" w:rsidP="00961F86">
      <w:pPr>
        <w:pStyle w:val="ASPSBodytext"/>
        <w:rPr>
          <w:rFonts w:ascii="Calibri" w:hAnsi="Calibri"/>
          <w:szCs w:val="24"/>
        </w:rPr>
      </w:pPr>
      <w:hyperlink r:id="rId17" w:history="1">
        <w:r w:rsidR="00961F86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961F86" w:rsidRDefault="00961F86" w:rsidP="00961F86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r>
        <w:t>Modelet Restart Steps</w:t>
      </w:r>
    </w:p>
    <w:p w:rsidR="00961F86" w:rsidRDefault="00961F86" w:rsidP="00961F86">
      <w:pPr>
        <w:pStyle w:val="ASPSBodytext"/>
      </w:pPr>
      <w:r>
        <w:tab/>
        <w:t>Please follow below order for starting R and Matlab Modelets.</w:t>
      </w:r>
    </w:p>
    <w:p w:rsidR="00BF18AA" w:rsidRDefault="00BF18AA" w:rsidP="00961F86">
      <w:pPr>
        <w:pStyle w:val="ASPSBodytext"/>
      </w:pPr>
      <w:r>
        <w:t>Below steps are specific to Production, change appropriately based on the environment.</w:t>
      </w:r>
    </w:p>
    <w:p w:rsidR="00961F86" w:rsidRPr="00AE2815" w:rsidRDefault="00961F86" w:rsidP="00961F86">
      <w:pPr>
        <w:pStyle w:val="ASPSBodytext"/>
        <w:rPr>
          <w:b/>
        </w:rPr>
      </w:pPr>
      <w:r w:rsidRPr="00AE2815">
        <w:rPr>
          <w:b/>
        </w:rPr>
        <w:lastRenderedPageBreak/>
        <w:t>Modelet Server 1</w:t>
      </w:r>
    </w:p>
    <w:p w:rsidR="00961F86" w:rsidRDefault="00961F86" w:rsidP="00961F86">
      <w:pPr>
        <w:pStyle w:val="ASPSBodytext"/>
      </w:pPr>
      <w:r>
        <w:t>1. Start modelet_R_7902 in Modelet Server 1 (2 Cores and 8GB Ram)</w:t>
      </w:r>
    </w:p>
    <w:p w:rsidR="00961F86" w:rsidRDefault="00961F86" w:rsidP="00961F86">
      <w:pPr>
        <w:pStyle w:val="ASPSBodytext"/>
      </w:pPr>
    </w:p>
    <w:p w:rsidR="00961F86" w:rsidRPr="00AE2815" w:rsidRDefault="00961F86" w:rsidP="00961F86">
      <w:pPr>
        <w:pStyle w:val="ASPSBodytext"/>
        <w:rPr>
          <w:b/>
        </w:rPr>
      </w:pPr>
      <w:r w:rsidRPr="00AE2815">
        <w:rPr>
          <w:b/>
        </w:rPr>
        <w:t>Modelet Server 2</w:t>
      </w:r>
    </w:p>
    <w:p w:rsidR="00961F86" w:rsidRDefault="00961F86" w:rsidP="00961F86">
      <w:pPr>
        <w:pStyle w:val="ASPSBodytext"/>
      </w:pPr>
      <w:r>
        <w:t>1. Start modelet_R_7902 in Modelet Server 2 (2 Cores and 8GB Ram)</w:t>
      </w:r>
    </w:p>
    <w:p w:rsidR="00961F86" w:rsidRDefault="00961F86" w:rsidP="00961F86">
      <w:pPr>
        <w:pStyle w:val="ASPSBodytext"/>
      </w:pPr>
      <w:r>
        <w:t>2. Start modelet_Matlab_7900 in Modelet Server 2 (2 Cores and 8GB Ram)</w:t>
      </w:r>
    </w:p>
    <w:p w:rsidR="00961F86" w:rsidRDefault="00961F86" w:rsidP="00961F86">
      <w:pPr>
        <w:pStyle w:val="ASPSBodytext"/>
      </w:pPr>
      <w:r>
        <w:t>3. Start modelet_Matlab_7901 in Modelet Server 2 (2 Cores and 8GB Ram)</w:t>
      </w:r>
    </w:p>
    <w:p w:rsidR="00961F86" w:rsidRDefault="00961F86" w:rsidP="00961F86">
      <w:pPr>
        <w:pStyle w:val="ASPSBodytext"/>
      </w:pPr>
    </w:p>
    <w:p w:rsidR="00961F86" w:rsidRPr="00AE2815" w:rsidRDefault="00961F86" w:rsidP="00961F86">
      <w:pPr>
        <w:pStyle w:val="ASPSBodytext"/>
        <w:rPr>
          <w:b/>
        </w:rPr>
      </w:pPr>
      <w:r w:rsidRPr="00AE2815">
        <w:rPr>
          <w:b/>
        </w:rPr>
        <w:t>Modelet Server 3</w:t>
      </w:r>
    </w:p>
    <w:p w:rsidR="00961F86" w:rsidRDefault="00961F86" w:rsidP="00961F86">
      <w:pPr>
        <w:pStyle w:val="ASPSBodytext"/>
      </w:pPr>
      <w:r>
        <w:t>1. Start modelet_R_7902 in Modelet Server 3 (4 Cores and 16GB Ram)</w:t>
      </w:r>
    </w:p>
    <w:p w:rsidR="00961F86" w:rsidRDefault="00961F86" w:rsidP="00961F86">
      <w:pPr>
        <w:pStyle w:val="ASPSBodytext"/>
      </w:pPr>
      <w:r>
        <w:t>2. Start modelet_Matlab_7900 in Modelet Server 3 (4 Cores and 16GB Ram)</w:t>
      </w:r>
    </w:p>
    <w:p w:rsidR="00961F86" w:rsidRDefault="00961F86" w:rsidP="00961F86">
      <w:pPr>
        <w:pStyle w:val="ASPSBodytext"/>
      </w:pPr>
      <w:r>
        <w:t>3. Start modelet_Matlab_7901 in Modelet Server 3 (4 Cores and 16GB Ram)</w:t>
      </w:r>
    </w:p>
    <w:p w:rsidR="00961F86" w:rsidRDefault="00961F86" w:rsidP="00961F86">
      <w:pPr>
        <w:pStyle w:val="ASPSBodytext"/>
      </w:pPr>
    </w:p>
    <w:p w:rsidR="00961F86" w:rsidRPr="00AE2815" w:rsidRDefault="00961F86" w:rsidP="00961F86">
      <w:pPr>
        <w:pStyle w:val="ASPSBodytext"/>
        <w:rPr>
          <w:b/>
        </w:rPr>
      </w:pPr>
      <w:r w:rsidRPr="00AE2815">
        <w:rPr>
          <w:b/>
        </w:rPr>
        <w:t>Modelet Server 4</w:t>
      </w:r>
    </w:p>
    <w:p w:rsidR="00961F86" w:rsidRDefault="00961F86" w:rsidP="00961F86">
      <w:pPr>
        <w:pStyle w:val="ASPSBodytext"/>
      </w:pPr>
      <w:r>
        <w:t>1. Start modelet_R_7902 in Modelet Server 4 (4 Cores and 16GB Ram)</w:t>
      </w:r>
    </w:p>
    <w:p w:rsidR="00961F86" w:rsidRDefault="00961F86" w:rsidP="00961F86">
      <w:pPr>
        <w:pStyle w:val="ASPSBodytext"/>
      </w:pPr>
      <w:r>
        <w:t>2. Start modelet_Matlab_7900 in Modelet Server 4 (4 Cores and 16GB Ram)</w:t>
      </w:r>
    </w:p>
    <w:p w:rsidR="00961F86" w:rsidRDefault="00961F86" w:rsidP="00961F86">
      <w:pPr>
        <w:pStyle w:val="ASPSBodytext"/>
      </w:pPr>
      <w:r>
        <w:t>3. Start modelet_Matlab_7901 in Modelet Server 4 (4 Cores and 16GB Ram)</w:t>
      </w:r>
    </w:p>
    <w:p w:rsidR="00961F86" w:rsidRDefault="00961F86" w:rsidP="00961F86">
      <w:pPr>
        <w:pStyle w:val="ASPSBodytext"/>
      </w:pPr>
    </w:p>
    <w:p w:rsidR="00961F86" w:rsidRPr="00AE2815" w:rsidRDefault="00961F86" w:rsidP="00961F86">
      <w:pPr>
        <w:pStyle w:val="ASPSBodytext"/>
        <w:rPr>
          <w:b/>
        </w:rPr>
      </w:pPr>
      <w:r w:rsidRPr="00AE2815">
        <w:rPr>
          <w:b/>
        </w:rPr>
        <w:t>Modelet Server 1</w:t>
      </w:r>
    </w:p>
    <w:p w:rsidR="00961F86" w:rsidRDefault="00961F86" w:rsidP="00961F86">
      <w:pPr>
        <w:pStyle w:val="ASPSBodytext"/>
      </w:pPr>
      <w:r>
        <w:t>1. Start modelet_Matlab_7900 in Modelet Server 1 (2 Cores and 8GB Ram)</w:t>
      </w:r>
    </w:p>
    <w:p w:rsidR="00961F86" w:rsidRDefault="00961F86" w:rsidP="00961F86">
      <w:pPr>
        <w:pStyle w:val="ASPSBodytext"/>
      </w:pPr>
      <w:r>
        <w:t>2. Start modelet_Matlab_7901 in Modelet Server 1 (2 Cores and 8GB Ram)</w:t>
      </w:r>
    </w:p>
    <w:p w:rsidR="00961F86" w:rsidRDefault="00961F86" w:rsidP="00961F86">
      <w:pPr>
        <w:pStyle w:val="ASPSBodytext"/>
      </w:pPr>
    </w:p>
    <w:p w:rsidR="00961F86" w:rsidRPr="00AE2815" w:rsidRDefault="00961F86" w:rsidP="00961F86">
      <w:pPr>
        <w:pStyle w:val="ASPSBodytext"/>
        <w:rPr>
          <w:b/>
        </w:rPr>
      </w:pPr>
      <w:r w:rsidRPr="00AE2815">
        <w:rPr>
          <w:b/>
        </w:rPr>
        <w:t>Modelet Server 3</w:t>
      </w:r>
    </w:p>
    <w:p w:rsidR="00961F86" w:rsidRDefault="00961F86" w:rsidP="00961F86">
      <w:pPr>
        <w:pStyle w:val="ASPSBodytext"/>
      </w:pPr>
      <w:r>
        <w:t>1. Start modelet_R_7903 in Modelet Server 3 (4 Cores and 16GB Ram)</w:t>
      </w:r>
    </w:p>
    <w:p w:rsidR="00961F86" w:rsidRDefault="00961F86" w:rsidP="00961F86">
      <w:pPr>
        <w:pStyle w:val="ASPSBodytext"/>
      </w:pPr>
    </w:p>
    <w:p w:rsidR="00961F86" w:rsidRPr="00AE2815" w:rsidRDefault="00961F86" w:rsidP="00961F86">
      <w:pPr>
        <w:pStyle w:val="ASPSBodytext"/>
        <w:rPr>
          <w:b/>
        </w:rPr>
      </w:pPr>
      <w:r w:rsidRPr="00AE2815">
        <w:rPr>
          <w:b/>
        </w:rPr>
        <w:t>Modelet Server 4</w:t>
      </w:r>
    </w:p>
    <w:p w:rsidR="00961F86" w:rsidRDefault="00961F86" w:rsidP="00961F86">
      <w:pPr>
        <w:pStyle w:val="ASPSBodytext"/>
      </w:pPr>
      <w:r>
        <w:t>1. Start modelet_R_7903 in Modelet Server 4 (4 Cores and 16GB Ram)</w:t>
      </w:r>
    </w:p>
    <w:p w:rsidR="00961F86" w:rsidRDefault="00961F86" w:rsidP="00961F86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r>
        <w:t xml:space="preserve">Modelet Restart </w:t>
      </w:r>
      <w:proofErr w:type="gramStart"/>
      <w:r>
        <w:t>Steps(</w:t>
      </w:r>
      <w:proofErr w:type="gramEnd"/>
      <w:r>
        <w:t>Rollback)</w:t>
      </w:r>
    </w:p>
    <w:p w:rsidR="00BF18AA" w:rsidRDefault="00BF18AA" w:rsidP="00BF18AA">
      <w:pPr>
        <w:pStyle w:val="ASPSBodytext"/>
      </w:pPr>
      <w:r>
        <w:t>Below steps are specific to Production, change appropriately based on the environment.</w:t>
      </w:r>
    </w:p>
    <w:p w:rsidR="00961F86" w:rsidRDefault="00961F86" w:rsidP="00961F86">
      <w:pPr>
        <w:pStyle w:val="ASPSBodytext"/>
      </w:pPr>
    </w:p>
    <w:p w:rsidR="00961F86" w:rsidRPr="00B41FE0" w:rsidRDefault="00961F86" w:rsidP="00961F86">
      <w:pPr>
        <w:pStyle w:val="ASPSBodytext"/>
        <w:rPr>
          <w:b/>
        </w:rPr>
      </w:pPr>
      <w:r w:rsidRPr="00B41FE0">
        <w:rPr>
          <w:b/>
        </w:rPr>
        <w:t>Modelet Server 1</w:t>
      </w:r>
    </w:p>
    <w:p w:rsidR="00961F86" w:rsidRDefault="00961F86" w:rsidP="00961F86">
      <w:pPr>
        <w:pStyle w:val="ASPSBodytext"/>
      </w:pPr>
      <w:r>
        <w:t>1. Start modelet_R_7902 in Modelet Server 1 (2 Cores and 8GB Ram)</w:t>
      </w:r>
    </w:p>
    <w:p w:rsidR="00961F86" w:rsidRDefault="00961F86" w:rsidP="00961F86">
      <w:pPr>
        <w:pStyle w:val="ASPSBodytext"/>
      </w:pPr>
    </w:p>
    <w:p w:rsidR="00961F86" w:rsidRPr="00B41FE0" w:rsidRDefault="00961F86" w:rsidP="00961F86">
      <w:pPr>
        <w:pStyle w:val="ASPSBodytext"/>
        <w:rPr>
          <w:b/>
        </w:rPr>
      </w:pPr>
      <w:r w:rsidRPr="00B41FE0">
        <w:rPr>
          <w:b/>
        </w:rPr>
        <w:lastRenderedPageBreak/>
        <w:t>Modelet Server 2</w:t>
      </w:r>
    </w:p>
    <w:p w:rsidR="00961F86" w:rsidRDefault="00961F86" w:rsidP="00961F86">
      <w:pPr>
        <w:pStyle w:val="ASPSBodytext"/>
      </w:pPr>
      <w:r>
        <w:t>1. Start modelet_R_7902 in Modelet Server 2 (2 Cores and 8GB Ram)</w:t>
      </w:r>
    </w:p>
    <w:p w:rsidR="00961F86" w:rsidRDefault="00961F86" w:rsidP="00961F86">
      <w:pPr>
        <w:pStyle w:val="ASPSBodytext"/>
      </w:pPr>
      <w:r>
        <w:t>2. Start modelet_Matlab_7900 in Modelet Server 2 (2 Cores and 8GB Ram)</w:t>
      </w:r>
    </w:p>
    <w:p w:rsidR="00961F86" w:rsidRDefault="00961F86" w:rsidP="00961F86">
      <w:pPr>
        <w:pStyle w:val="ASPSBodytext"/>
      </w:pPr>
      <w:r>
        <w:t>3. Start modelet_Matlab_7901 in Modelet Server 2 (2 Cores and 8GB Ram)</w:t>
      </w:r>
    </w:p>
    <w:p w:rsidR="00961F86" w:rsidRDefault="00961F86" w:rsidP="00961F86">
      <w:pPr>
        <w:pStyle w:val="ASPSBodytext"/>
      </w:pPr>
    </w:p>
    <w:p w:rsidR="00961F86" w:rsidRPr="00B41FE0" w:rsidRDefault="00961F86" w:rsidP="00961F86">
      <w:pPr>
        <w:pStyle w:val="ASPSBodytext"/>
        <w:rPr>
          <w:b/>
        </w:rPr>
      </w:pPr>
      <w:r w:rsidRPr="00B41FE0">
        <w:rPr>
          <w:b/>
        </w:rPr>
        <w:t>Modelet Server 3</w:t>
      </w:r>
    </w:p>
    <w:p w:rsidR="00961F86" w:rsidRDefault="00961F86" w:rsidP="00961F86">
      <w:pPr>
        <w:pStyle w:val="ASPSBodytext"/>
      </w:pPr>
      <w:r>
        <w:t>1. Start modelet_Matlab_7900 in Modelet Server 3 (4 Cores and 16GB Ram)</w:t>
      </w:r>
    </w:p>
    <w:p w:rsidR="00961F86" w:rsidRDefault="00961F86" w:rsidP="00961F86">
      <w:pPr>
        <w:pStyle w:val="ASPSBodytext"/>
      </w:pPr>
      <w:r>
        <w:t>2. Start modelet_Matlab_7901 in Modelet Server 3 (4 Cores and 16GB Ram)</w:t>
      </w:r>
    </w:p>
    <w:p w:rsidR="00961F86" w:rsidRDefault="00961F86" w:rsidP="00961F86">
      <w:pPr>
        <w:pStyle w:val="ASPSBodytext"/>
      </w:pPr>
      <w:r>
        <w:t>3. Start modelet_R_7902 in Modelet Server 3 (4 Cores and 16GB Ram)</w:t>
      </w:r>
    </w:p>
    <w:p w:rsidR="00961F86" w:rsidRDefault="00961F86" w:rsidP="00961F86">
      <w:pPr>
        <w:pStyle w:val="ASPSBodytext"/>
      </w:pPr>
      <w:r>
        <w:t>4. Start modelet_R_7903 in Modelet Server 3 (4 Cores and 16GB Ram)</w:t>
      </w:r>
    </w:p>
    <w:p w:rsidR="00961F86" w:rsidRDefault="00961F86" w:rsidP="00961F86">
      <w:pPr>
        <w:pStyle w:val="ASPSBodytext"/>
      </w:pPr>
    </w:p>
    <w:p w:rsidR="00961F86" w:rsidRPr="00B41FE0" w:rsidRDefault="00961F86" w:rsidP="00961F86">
      <w:pPr>
        <w:pStyle w:val="ASPSBodytext"/>
        <w:rPr>
          <w:b/>
        </w:rPr>
      </w:pPr>
      <w:r w:rsidRPr="00B41FE0">
        <w:rPr>
          <w:b/>
        </w:rPr>
        <w:t>Modelet Server 1</w:t>
      </w:r>
    </w:p>
    <w:p w:rsidR="00961F86" w:rsidRDefault="00961F86" w:rsidP="00961F86">
      <w:pPr>
        <w:pStyle w:val="ASPSBodytext"/>
      </w:pPr>
      <w:r>
        <w:t>1. Start modelet_Matlab_7900 in Modelet Server 1 (2 Cores and 8GB Ram)</w:t>
      </w:r>
    </w:p>
    <w:p w:rsidR="00961F86" w:rsidRPr="00B41FE0" w:rsidRDefault="00961F86" w:rsidP="00961F86">
      <w:pPr>
        <w:pStyle w:val="ASPSBodytext"/>
      </w:pPr>
      <w:r>
        <w:t>2. Start modelet_Matlab_7901 in Modelet Server 1 (2 Cores and 8GB Ram)</w:t>
      </w:r>
    </w:p>
    <w:p w:rsidR="00961F86" w:rsidRPr="00AE2815" w:rsidRDefault="00961F86" w:rsidP="00961F8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r>
        <w:t>Notification</w:t>
      </w:r>
      <w:bookmarkEnd w:id="24"/>
      <w:r>
        <w:t xml:space="preserve"> </w:t>
      </w:r>
      <w:bookmarkEnd w:id="22"/>
      <w:bookmarkEnd w:id="23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5" w:name="_Toc282625055"/>
      <w:bookmarkStart w:id="26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5"/>
          <w:bookmarkEnd w:id="26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7C3A47">
      <w:pPr>
        <w:pStyle w:val="ASPSBodytext"/>
      </w:pPr>
    </w:p>
    <w:p w:rsidR="007C3A47" w:rsidRDefault="007C3A47" w:rsidP="007C3A47">
      <w:pPr>
        <w:pStyle w:val="ASPSBodytext"/>
      </w:pPr>
    </w:p>
    <w:p w:rsidR="007C3A47" w:rsidRPr="007C3A47" w:rsidRDefault="007C3A47" w:rsidP="007C3A47">
      <w:pPr>
        <w:pStyle w:val="ASPSBodytext"/>
      </w:pPr>
    </w:p>
    <w:sectPr w:rsidR="007C3A47" w:rsidRPr="007C3A47" w:rsidSect="0004741E">
      <w:headerReference w:type="default" r:id="rId18"/>
      <w:headerReference w:type="first" r:id="rId19"/>
      <w:footerReference w:type="first" r:id="rId20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946" w:rsidRDefault="00AE3946">
      <w:r>
        <w:separator/>
      </w:r>
    </w:p>
  </w:endnote>
  <w:endnote w:type="continuationSeparator" w:id="0">
    <w:p w:rsidR="00AE3946" w:rsidRDefault="00AE3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Pr="0005033E" w:rsidRDefault="005656BE" w:rsidP="00F44EC0">
    <w:pPr>
      <w:pStyle w:val="Footer"/>
    </w:pPr>
    <w:fldSimple w:instr=" STYLEREF  &quot;ASPS DocClass&quot;  \* MERGEFORMAT ">
      <w:r w:rsidR="00821B86" w:rsidRPr="00821B86">
        <w:rPr>
          <w:b/>
          <w:bCs/>
          <w:noProof/>
        </w:rPr>
        <w:t>Internal Use Only</w:t>
      </w:r>
    </w:fldSimple>
    <w:r w:rsidR="0028160C">
      <w:t xml:space="preserve"> </w:t>
    </w:r>
    <w:fldSimple w:instr=" DOCPROPERTY  Category  \* MERGEFORMAT ">
      <w:r w:rsidR="009921DE">
        <w:t>Template</w:t>
      </w:r>
    </w:fldSimple>
    <w:r w:rsidR="0028160C">
      <w:t xml:space="preserve"> </w:t>
    </w:r>
    <w:r w:rsidR="0028160C" w:rsidRPr="0005033E">
      <w:t xml:space="preserve">(Version </w:t>
    </w:r>
    <w:fldSimple w:instr=" STYLEREF  &quot;ASPS VerNum&quot;  \* MERGEFORMAT ">
      <w:r w:rsidR="00821B86" w:rsidRPr="00821B86">
        <w:rPr>
          <w:b/>
          <w:bCs/>
          <w:noProof/>
        </w:rPr>
        <w:t>4.2</w:t>
      </w:r>
    </w:fldSimple>
    <w:r w:rsidR="0028160C" w:rsidRPr="0005033E">
      <w:t>)</w:t>
    </w:r>
    <w:r w:rsidR="0028160C">
      <w:tab/>
    </w:r>
    <w:r w:rsidR="0028160C" w:rsidRPr="0005033E">
      <w:t xml:space="preserve">Page </w:t>
    </w:r>
    <w:r w:rsidR="0028160C">
      <w:fldChar w:fldCharType="begin"/>
    </w:r>
    <w:r w:rsidR="0028160C">
      <w:instrText xml:space="preserve"> PAGE </w:instrText>
    </w:r>
    <w:r w:rsidR="0028160C">
      <w:fldChar w:fldCharType="separate"/>
    </w:r>
    <w:r w:rsidR="00821B86">
      <w:rPr>
        <w:noProof/>
      </w:rPr>
      <w:t>1</w:t>
    </w:r>
    <w:r w:rsidR="0028160C">
      <w:rPr>
        <w:noProof/>
      </w:rPr>
      <w:fldChar w:fldCharType="end"/>
    </w:r>
    <w:r w:rsidR="0028160C" w:rsidRPr="0005033E">
      <w:t xml:space="preserve"> of </w:t>
    </w:r>
    <w:fldSimple w:instr=" NUMPAGES ">
      <w:r w:rsidR="00821B86">
        <w:rPr>
          <w:noProof/>
        </w:rPr>
        <w:t>1</w:t>
      </w:r>
    </w:fldSimple>
  </w:p>
  <w:p w:rsidR="0028160C" w:rsidRPr="000B0782" w:rsidRDefault="0028160C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946" w:rsidRDefault="00AE3946">
      <w:r>
        <w:separator/>
      </w:r>
    </w:p>
  </w:footnote>
  <w:footnote w:type="continuationSeparator" w:id="0">
    <w:p w:rsidR="00AE3946" w:rsidRDefault="00AE3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Default="0028160C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8160C" w:rsidRDefault="0028160C">
    <w:pPr>
      <w:pStyle w:val="Header"/>
    </w:pPr>
  </w:p>
  <w:p w:rsidR="0028160C" w:rsidRPr="007632F4" w:rsidRDefault="0028160C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fldSimple w:instr=" STYLEREF  &quot;ASPS Product Name&quot;  \* MERGEFORMAT ">
      <w:r w:rsidR="00821B86">
        <w:rPr>
          <w:noProof/>
        </w:rPr>
        <w:t>Release Notes</w:t>
      </w:r>
    </w:fldSimple>
  </w:p>
  <w:p w:rsidR="0028160C" w:rsidRDefault="002816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Default="0028160C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8160C" w:rsidRDefault="0028160C" w:rsidP="007632F4">
    <w:pPr>
      <w:pStyle w:val="Header"/>
    </w:pPr>
  </w:p>
  <w:p w:rsidR="0028160C" w:rsidRPr="006B0F30" w:rsidRDefault="005656BE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821B86" w:rsidRPr="00821B86">
        <w:rPr>
          <w:b/>
          <w:bCs/>
          <w:noProof/>
        </w:rPr>
        <w:t>Consumer Analytics</w:t>
      </w:r>
    </w:fldSimple>
    <w:r w:rsidR="0028160C">
      <w:tab/>
    </w:r>
    <w:r w:rsidR="0028160C"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67B03"/>
    <w:multiLevelType w:val="hybridMultilevel"/>
    <w:tmpl w:val="F2F2D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">
    <w:nsid w:val="1C151656"/>
    <w:multiLevelType w:val="hybridMultilevel"/>
    <w:tmpl w:val="090EC2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33144C91"/>
    <w:multiLevelType w:val="hybridMultilevel"/>
    <w:tmpl w:val="79926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5">
    <w:nsid w:val="39855DBE"/>
    <w:multiLevelType w:val="hybridMultilevel"/>
    <w:tmpl w:val="B6D2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06595"/>
    <w:multiLevelType w:val="hybridMultilevel"/>
    <w:tmpl w:val="C0F877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8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C1F692D"/>
    <w:multiLevelType w:val="hybridMultilevel"/>
    <w:tmpl w:val="D95087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40152BA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2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4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7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77D74B7E"/>
    <w:multiLevelType w:val="hybridMultilevel"/>
    <w:tmpl w:val="DD5E08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7"/>
  </w:num>
  <w:num w:numId="5">
    <w:abstractNumId w:val="12"/>
  </w:num>
  <w:num w:numId="6">
    <w:abstractNumId w:val="14"/>
  </w:num>
  <w:num w:numId="7">
    <w:abstractNumId w:val="3"/>
  </w:num>
  <w:num w:numId="8">
    <w:abstractNumId w:val="7"/>
  </w:num>
  <w:num w:numId="9">
    <w:abstractNumId w:val="1"/>
  </w:num>
  <w:num w:numId="10">
    <w:abstractNumId w:val="16"/>
  </w:num>
  <w:num w:numId="11">
    <w:abstractNumId w:val="11"/>
  </w:num>
  <w:num w:numId="12">
    <w:abstractNumId w:val="15"/>
  </w:num>
  <w:num w:numId="13">
    <w:abstractNumId w:val="9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8"/>
  </w:num>
  <w:num w:numId="24">
    <w:abstractNumId w:val="2"/>
  </w:num>
  <w:num w:numId="25">
    <w:abstractNumId w:val="10"/>
  </w:num>
  <w:num w:numId="26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FE1"/>
    <w:rsid w:val="000118B7"/>
    <w:rsid w:val="00011C83"/>
    <w:rsid w:val="000125B2"/>
    <w:rsid w:val="00013470"/>
    <w:rsid w:val="0001352F"/>
    <w:rsid w:val="000143FA"/>
    <w:rsid w:val="00016364"/>
    <w:rsid w:val="000244B1"/>
    <w:rsid w:val="00027A9C"/>
    <w:rsid w:val="00030D2F"/>
    <w:rsid w:val="000332C6"/>
    <w:rsid w:val="000345B3"/>
    <w:rsid w:val="00035C13"/>
    <w:rsid w:val="0004030A"/>
    <w:rsid w:val="0004720F"/>
    <w:rsid w:val="0004741E"/>
    <w:rsid w:val="0005033E"/>
    <w:rsid w:val="00054966"/>
    <w:rsid w:val="00061A9B"/>
    <w:rsid w:val="00064277"/>
    <w:rsid w:val="00064C60"/>
    <w:rsid w:val="0007076D"/>
    <w:rsid w:val="00073B5D"/>
    <w:rsid w:val="000752D4"/>
    <w:rsid w:val="00075B2E"/>
    <w:rsid w:val="00083E1A"/>
    <w:rsid w:val="00085105"/>
    <w:rsid w:val="00085FD3"/>
    <w:rsid w:val="00091A5F"/>
    <w:rsid w:val="00092B42"/>
    <w:rsid w:val="00094B16"/>
    <w:rsid w:val="00094BEA"/>
    <w:rsid w:val="00094FCD"/>
    <w:rsid w:val="000A4877"/>
    <w:rsid w:val="000A7474"/>
    <w:rsid w:val="000A7ACB"/>
    <w:rsid w:val="000B0782"/>
    <w:rsid w:val="000B3BDE"/>
    <w:rsid w:val="000B72D9"/>
    <w:rsid w:val="000B7DC9"/>
    <w:rsid w:val="000C04BB"/>
    <w:rsid w:val="000C113B"/>
    <w:rsid w:val="000C1ECD"/>
    <w:rsid w:val="000C209E"/>
    <w:rsid w:val="000C274B"/>
    <w:rsid w:val="000C39B0"/>
    <w:rsid w:val="000C3BEF"/>
    <w:rsid w:val="000C524D"/>
    <w:rsid w:val="000C5427"/>
    <w:rsid w:val="000C72B4"/>
    <w:rsid w:val="000D00D5"/>
    <w:rsid w:val="000D425A"/>
    <w:rsid w:val="000D7309"/>
    <w:rsid w:val="000D7CB9"/>
    <w:rsid w:val="000E3581"/>
    <w:rsid w:val="000E3A2D"/>
    <w:rsid w:val="000E441C"/>
    <w:rsid w:val="000E5A9E"/>
    <w:rsid w:val="000F0C16"/>
    <w:rsid w:val="00104A4D"/>
    <w:rsid w:val="001202F8"/>
    <w:rsid w:val="001205BB"/>
    <w:rsid w:val="001231E1"/>
    <w:rsid w:val="00123330"/>
    <w:rsid w:val="00131F40"/>
    <w:rsid w:val="001338AD"/>
    <w:rsid w:val="00136441"/>
    <w:rsid w:val="00137C0B"/>
    <w:rsid w:val="00140EF3"/>
    <w:rsid w:val="0014166D"/>
    <w:rsid w:val="0014602A"/>
    <w:rsid w:val="00153E58"/>
    <w:rsid w:val="001560BE"/>
    <w:rsid w:val="00165DE3"/>
    <w:rsid w:val="001663B5"/>
    <w:rsid w:val="00166C39"/>
    <w:rsid w:val="00167DBC"/>
    <w:rsid w:val="00171478"/>
    <w:rsid w:val="00171B98"/>
    <w:rsid w:val="00174A71"/>
    <w:rsid w:val="00174CAE"/>
    <w:rsid w:val="00176636"/>
    <w:rsid w:val="0017768B"/>
    <w:rsid w:val="0017780B"/>
    <w:rsid w:val="00177C4D"/>
    <w:rsid w:val="00181DF7"/>
    <w:rsid w:val="00181E24"/>
    <w:rsid w:val="00184DFA"/>
    <w:rsid w:val="00186CB1"/>
    <w:rsid w:val="00194EC2"/>
    <w:rsid w:val="00195477"/>
    <w:rsid w:val="001A456B"/>
    <w:rsid w:val="001B13B8"/>
    <w:rsid w:val="001C2092"/>
    <w:rsid w:val="001C4F09"/>
    <w:rsid w:val="001C5E93"/>
    <w:rsid w:val="001C64B0"/>
    <w:rsid w:val="001C7515"/>
    <w:rsid w:val="001D10C7"/>
    <w:rsid w:val="001D20D6"/>
    <w:rsid w:val="001D38A5"/>
    <w:rsid w:val="001D5ADE"/>
    <w:rsid w:val="001D6B9B"/>
    <w:rsid w:val="001D72D5"/>
    <w:rsid w:val="001E20DE"/>
    <w:rsid w:val="001E2170"/>
    <w:rsid w:val="001E4A4D"/>
    <w:rsid w:val="001F0E9F"/>
    <w:rsid w:val="001F1A57"/>
    <w:rsid w:val="001F363C"/>
    <w:rsid w:val="001F467B"/>
    <w:rsid w:val="0020317A"/>
    <w:rsid w:val="0020443B"/>
    <w:rsid w:val="0021188A"/>
    <w:rsid w:val="00211EE7"/>
    <w:rsid w:val="00212F2B"/>
    <w:rsid w:val="00214306"/>
    <w:rsid w:val="00215B4D"/>
    <w:rsid w:val="00215CDC"/>
    <w:rsid w:val="00217F65"/>
    <w:rsid w:val="00220B04"/>
    <w:rsid w:val="0022483C"/>
    <w:rsid w:val="00224C20"/>
    <w:rsid w:val="00231C47"/>
    <w:rsid w:val="002325B3"/>
    <w:rsid w:val="00235B75"/>
    <w:rsid w:val="002414D9"/>
    <w:rsid w:val="00243225"/>
    <w:rsid w:val="00244BCD"/>
    <w:rsid w:val="0024577B"/>
    <w:rsid w:val="00247A07"/>
    <w:rsid w:val="00254FCB"/>
    <w:rsid w:val="002571B4"/>
    <w:rsid w:val="00262AB4"/>
    <w:rsid w:val="0026472C"/>
    <w:rsid w:val="002655AE"/>
    <w:rsid w:val="002673BE"/>
    <w:rsid w:val="00267775"/>
    <w:rsid w:val="00272692"/>
    <w:rsid w:val="00274399"/>
    <w:rsid w:val="00274CF3"/>
    <w:rsid w:val="002767BF"/>
    <w:rsid w:val="0028160C"/>
    <w:rsid w:val="00282909"/>
    <w:rsid w:val="00283EB1"/>
    <w:rsid w:val="00284E8D"/>
    <w:rsid w:val="00286C04"/>
    <w:rsid w:val="00287A8D"/>
    <w:rsid w:val="0029245E"/>
    <w:rsid w:val="00293A68"/>
    <w:rsid w:val="00294855"/>
    <w:rsid w:val="002954AA"/>
    <w:rsid w:val="00295F49"/>
    <w:rsid w:val="002966AF"/>
    <w:rsid w:val="002A1384"/>
    <w:rsid w:val="002A24DE"/>
    <w:rsid w:val="002A5326"/>
    <w:rsid w:val="002A7786"/>
    <w:rsid w:val="002B35D6"/>
    <w:rsid w:val="002B5F63"/>
    <w:rsid w:val="002B6E59"/>
    <w:rsid w:val="002B70CB"/>
    <w:rsid w:val="002C191A"/>
    <w:rsid w:val="002C4328"/>
    <w:rsid w:val="002C635E"/>
    <w:rsid w:val="002C743D"/>
    <w:rsid w:val="002C7E6D"/>
    <w:rsid w:val="002D0E1B"/>
    <w:rsid w:val="002D76D9"/>
    <w:rsid w:val="002D7D40"/>
    <w:rsid w:val="002E0198"/>
    <w:rsid w:val="002E06D8"/>
    <w:rsid w:val="002E074D"/>
    <w:rsid w:val="002E49AF"/>
    <w:rsid w:val="002E4B1B"/>
    <w:rsid w:val="002F3B66"/>
    <w:rsid w:val="00300CBF"/>
    <w:rsid w:val="0030511A"/>
    <w:rsid w:val="00305DBE"/>
    <w:rsid w:val="0031161C"/>
    <w:rsid w:val="0031525B"/>
    <w:rsid w:val="00315849"/>
    <w:rsid w:val="003232C8"/>
    <w:rsid w:val="003274B9"/>
    <w:rsid w:val="00331603"/>
    <w:rsid w:val="00331DAC"/>
    <w:rsid w:val="00340024"/>
    <w:rsid w:val="003409CD"/>
    <w:rsid w:val="00344705"/>
    <w:rsid w:val="003474FB"/>
    <w:rsid w:val="003507C8"/>
    <w:rsid w:val="00353FF3"/>
    <w:rsid w:val="003552D8"/>
    <w:rsid w:val="0035697F"/>
    <w:rsid w:val="003615EA"/>
    <w:rsid w:val="003639F7"/>
    <w:rsid w:val="00363B53"/>
    <w:rsid w:val="003660D9"/>
    <w:rsid w:val="00370C51"/>
    <w:rsid w:val="0037117C"/>
    <w:rsid w:val="00373343"/>
    <w:rsid w:val="0037443D"/>
    <w:rsid w:val="003758F0"/>
    <w:rsid w:val="003778D0"/>
    <w:rsid w:val="00382064"/>
    <w:rsid w:val="0038235B"/>
    <w:rsid w:val="0038293C"/>
    <w:rsid w:val="00385A85"/>
    <w:rsid w:val="0039061F"/>
    <w:rsid w:val="00390BEB"/>
    <w:rsid w:val="00391A74"/>
    <w:rsid w:val="00396C49"/>
    <w:rsid w:val="00397A1F"/>
    <w:rsid w:val="003A1270"/>
    <w:rsid w:val="003A1312"/>
    <w:rsid w:val="003A3FC3"/>
    <w:rsid w:val="003A538A"/>
    <w:rsid w:val="003B53C2"/>
    <w:rsid w:val="003B6059"/>
    <w:rsid w:val="003B61C5"/>
    <w:rsid w:val="003B77F7"/>
    <w:rsid w:val="003C2FD2"/>
    <w:rsid w:val="003C314E"/>
    <w:rsid w:val="003C4F08"/>
    <w:rsid w:val="003C7402"/>
    <w:rsid w:val="003D00D2"/>
    <w:rsid w:val="003D0CB8"/>
    <w:rsid w:val="003D0E7A"/>
    <w:rsid w:val="003D4782"/>
    <w:rsid w:val="003D7133"/>
    <w:rsid w:val="003E0AD7"/>
    <w:rsid w:val="003E2A9C"/>
    <w:rsid w:val="003E324A"/>
    <w:rsid w:val="003E6763"/>
    <w:rsid w:val="003F170F"/>
    <w:rsid w:val="003F267D"/>
    <w:rsid w:val="003F37F6"/>
    <w:rsid w:val="003F755D"/>
    <w:rsid w:val="00400651"/>
    <w:rsid w:val="004010FA"/>
    <w:rsid w:val="0040250F"/>
    <w:rsid w:val="00410CCF"/>
    <w:rsid w:val="004137B1"/>
    <w:rsid w:val="00415ABB"/>
    <w:rsid w:val="00417039"/>
    <w:rsid w:val="00420287"/>
    <w:rsid w:val="0042158A"/>
    <w:rsid w:val="00421EB4"/>
    <w:rsid w:val="004222F0"/>
    <w:rsid w:val="0042618F"/>
    <w:rsid w:val="00430651"/>
    <w:rsid w:val="00443030"/>
    <w:rsid w:val="004473FB"/>
    <w:rsid w:val="00451D95"/>
    <w:rsid w:val="0046008C"/>
    <w:rsid w:val="004606A1"/>
    <w:rsid w:val="00461E4F"/>
    <w:rsid w:val="00461E77"/>
    <w:rsid w:val="004674B7"/>
    <w:rsid w:val="004675F9"/>
    <w:rsid w:val="00467DAA"/>
    <w:rsid w:val="00470A29"/>
    <w:rsid w:val="00481A60"/>
    <w:rsid w:val="00485BE0"/>
    <w:rsid w:val="00485FD0"/>
    <w:rsid w:val="00486D87"/>
    <w:rsid w:val="0049186C"/>
    <w:rsid w:val="00491FD5"/>
    <w:rsid w:val="00495089"/>
    <w:rsid w:val="0049646D"/>
    <w:rsid w:val="0049657D"/>
    <w:rsid w:val="0049688A"/>
    <w:rsid w:val="004A2855"/>
    <w:rsid w:val="004A2C34"/>
    <w:rsid w:val="004A438A"/>
    <w:rsid w:val="004A58FA"/>
    <w:rsid w:val="004B3D90"/>
    <w:rsid w:val="004C2A06"/>
    <w:rsid w:val="004C6FF4"/>
    <w:rsid w:val="004C7146"/>
    <w:rsid w:val="004C721F"/>
    <w:rsid w:val="004D1B29"/>
    <w:rsid w:val="004E1225"/>
    <w:rsid w:val="004E3108"/>
    <w:rsid w:val="004E3D0D"/>
    <w:rsid w:val="004E4D22"/>
    <w:rsid w:val="004E5F13"/>
    <w:rsid w:val="004E6A19"/>
    <w:rsid w:val="004F0E03"/>
    <w:rsid w:val="004F1313"/>
    <w:rsid w:val="004F2DB8"/>
    <w:rsid w:val="004F334C"/>
    <w:rsid w:val="004F4D7B"/>
    <w:rsid w:val="004F50E3"/>
    <w:rsid w:val="004F5A41"/>
    <w:rsid w:val="004F7CDD"/>
    <w:rsid w:val="005003AD"/>
    <w:rsid w:val="00500C48"/>
    <w:rsid w:val="00503116"/>
    <w:rsid w:val="005130EF"/>
    <w:rsid w:val="00514089"/>
    <w:rsid w:val="005146FF"/>
    <w:rsid w:val="00515487"/>
    <w:rsid w:val="005157E7"/>
    <w:rsid w:val="00517241"/>
    <w:rsid w:val="00520255"/>
    <w:rsid w:val="00521864"/>
    <w:rsid w:val="00524D70"/>
    <w:rsid w:val="0052687B"/>
    <w:rsid w:val="005357DD"/>
    <w:rsid w:val="00535C11"/>
    <w:rsid w:val="005374E1"/>
    <w:rsid w:val="00540311"/>
    <w:rsid w:val="005419DA"/>
    <w:rsid w:val="0054415D"/>
    <w:rsid w:val="00544DAF"/>
    <w:rsid w:val="00550CC8"/>
    <w:rsid w:val="0055454B"/>
    <w:rsid w:val="00556D81"/>
    <w:rsid w:val="00562250"/>
    <w:rsid w:val="005636CF"/>
    <w:rsid w:val="00563C26"/>
    <w:rsid w:val="005656BE"/>
    <w:rsid w:val="005738AF"/>
    <w:rsid w:val="00581DFA"/>
    <w:rsid w:val="005849E5"/>
    <w:rsid w:val="005926CD"/>
    <w:rsid w:val="00592955"/>
    <w:rsid w:val="00594E4D"/>
    <w:rsid w:val="005964CE"/>
    <w:rsid w:val="005972B4"/>
    <w:rsid w:val="005A2F89"/>
    <w:rsid w:val="005A51AC"/>
    <w:rsid w:val="005A6095"/>
    <w:rsid w:val="005A609D"/>
    <w:rsid w:val="005B1971"/>
    <w:rsid w:val="005B2533"/>
    <w:rsid w:val="005B2B14"/>
    <w:rsid w:val="005B4D65"/>
    <w:rsid w:val="005B6528"/>
    <w:rsid w:val="005B7063"/>
    <w:rsid w:val="005C16C4"/>
    <w:rsid w:val="005C44CA"/>
    <w:rsid w:val="005C5C04"/>
    <w:rsid w:val="005C64FE"/>
    <w:rsid w:val="005C6874"/>
    <w:rsid w:val="005C7E1D"/>
    <w:rsid w:val="005D3927"/>
    <w:rsid w:val="005D3CFB"/>
    <w:rsid w:val="005D486E"/>
    <w:rsid w:val="005D503A"/>
    <w:rsid w:val="005D5958"/>
    <w:rsid w:val="005D738C"/>
    <w:rsid w:val="005D7752"/>
    <w:rsid w:val="005E3C9A"/>
    <w:rsid w:val="005E4232"/>
    <w:rsid w:val="005E42D6"/>
    <w:rsid w:val="005F2440"/>
    <w:rsid w:val="005F69AF"/>
    <w:rsid w:val="005F69B5"/>
    <w:rsid w:val="005F720B"/>
    <w:rsid w:val="00600129"/>
    <w:rsid w:val="006040BA"/>
    <w:rsid w:val="006060A9"/>
    <w:rsid w:val="00606BC1"/>
    <w:rsid w:val="0060738F"/>
    <w:rsid w:val="006114A2"/>
    <w:rsid w:val="00612168"/>
    <w:rsid w:val="00612919"/>
    <w:rsid w:val="0061620C"/>
    <w:rsid w:val="0061662B"/>
    <w:rsid w:val="00616AB6"/>
    <w:rsid w:val="006170BB"/>
    <w:rsid w:val="006208E1"/>
    <w:rsid w:val="00624ADD"/>
    <w:rsid w:val="00634F3C"/>
    <w:rsid w:val="00641328"/>
    <w:rsid w:val="0064255D"/>
    <w:rsid w:val="00643E16"/>
    <w:rsid w:val="00644A58"/>
    <w:rsid w:val="00645C97"/>
    <w:rsid w:val="00646C43"/>
    <w:rsid w:val="006475B7"/>
    <w:rsid w:val="00650C55"/>
    <w:rsid w:val="00653CA8"/>
    <w:rsid w:val="00654C58"/>
    <w:rsid w:val="0065516E"/>
    <w:rsid w:val="00657103"/>
    <w:rsid w:val="006571FA"/>
    <w:rsid w:val="00661428"/>
    <w:rsid w:val="00662D2F"/>
    <w:rsid w:val="00663701"/>
    <w:rsid w:val="006639F4"/>
    <w:rsid w:val="00671019"/>
    <w:rsid w:val="0067139A"/>
    <w:rsid w:val="00682568"/>
    <w:rsid w:val="00686A5B"/>
    <w:rsid w:val="006870F5"/>
    <w:rsid w:val="00694026"/>
    <w:rsid w:val="00696005"/>
    <w:rsid w:val="006A067E"/>
    <w:rsid w:val="006A0E0D"/>
    <w:rsid w:val="006A1C5D"/>
    <w:rsid w:val="006A2169"/>
    <w:rsid w:val="006A2468"/>
    <w:rsid w:val="006A367A"/>
    <w:rsid w:val="006B0F30"/>
    <w:rsid w:val="006B3002"/>
    <w:rsid w:val="006B410E"/>
    <w:rsid w:val="006B4138"/>
    <w:rsid w:val="006B68AF"/>
    <w:rsid w:val="006B6B0D"/>
    <w:rsid w:val="006C1620"/>
    <w:rsid w:val="006C2A4A"/>
    <w:rsid w:val="006C4017"/>
    <w:rsid w:val="006C4B59"/>
    <w:rsid w:val="006D0C22"/>
    <w:rsid w:val="006D302C"/>
    <w:rsid w:val="006D4633"/>
    <w:rsid w:val="006D4E84"/>
    <w:rsid w:val="006E05AF"/>
    <w:rsid w:val="006E1AE3"/>
    <w:rsid w:val="006E2CFA"/>
    <w:rsid w:val="006E4101"/>
    <w:rsid w:val="006F29AA"/>
    <w:rsid w:val="006F4043"/>
    <w:rsid w:val="006F60B4"/>
    <w:rsid w:val="006F748E"/>
    <w:rsid w:val="007016FB"/>
    <w:rsid w:val="00702D9F"/>
    <w:rsid w:val="00702DAF"/>
    <w:rsid w:val="00703787"/>
    <w:rsid w:val="007057CE"/>
    <w:rsid w:val="00706A6B"/>
    <w:rsid w:val="00713440"/>
    <w:rsid w:val="007210EC"/>
    <w:rsid w:val="00721177"/>
    <w:rsid w:val="007319C7"/>
    <w:rsid w:val="007375B0"/>
    <w:rsid w:val="007460F4"/>
    <w:rsid w:val="00750FA9"/>
    <w:rsid w:val="00761FE6"/>
    <w:rsid w:val="0076261C"/>
    <w:rsid w:val="007632F4"/>
    <w:rsid w:val="00766393"/>
    <w:rsid w:val="007678CB"/>
    <w:rsid w:val="0077108D"/>
    <w:rsid w:val="007729F5"/>
    <w:rsid w:val="00780CAD"/>
    <w:rsid w:val="00781449"/>
    <w:rsid w:val="00781E73"/>
    <w:rsid w:val="00782DF7"/>
    <w:rsid w:val="007843EE"/>
    <w:rsid w:val="00790DB7"/>
    <w:rsid w:val="00793855"/>
    <w:rsid w:val="00793DA9"/>
    <w:rsid w:val="0079754F"/>
    <w:rsid w:val="007A1A25"/>
    <w:rsid w:val="007A43BB"/>
    <w:rsid w:val="007A6C59"/>
    <w:rsid w:val="007B22A6"/>
    <w:rsid w:val="007B2BEA"/>
    <w:rsid w:val="007B3F03"/>
    <w:rsid w:val="007B4FB0"/>
    <w:rsid w:val="007C36BC"/>
    <w:rsid w:val="007C3A47"/>
    <w:rsid w:val="007C53F2"/>
    <w:rsid w:val="007D01FF"/>
    <w:rsid w:val="007D099F"/>
    <w:rsid w:val="007D156D"/>
    <w:rsid w:val="007D1693"/>
    <w:rsid w:val="007D2256"/>
    <w:rsid w:val="007D2E24"/>
    <w:rsid w:val="007D33A2"/>
    <w:rsid w:val="007D79A2"/>
    <w:rsid w:val="007E2247"/>
    <w:rsid w:val="007E3FC0"/>
    <w:rsid w:val="007E573F"/>
    <w:rsid w:val="007E6657"/>
    <w:rsid w:val="007E6E30"/>
    <w:rsid w:val="007E7CBF"/>
    <w:rsid w:val="007F42A3"/>
    <w:rsid w:val="00802D0B"/>
    <w:rsid w:val="008069C0"/>
    <w:rsid w:val="00812C3D"/>
    <w:rsid w:val="0081345A"/>
    <w:rsid w:val="00813BCB"/>
    <w:rsid w:val="00813C48"/>
    <w:rsid w:val="008169BA"/>
    <w:rsid w:val="0082087B"/>
    <w:rsid w:val="00821B86"/>
    <w:rsid w:val="008224CD"/>
    <w:rsid w:val="00822673"/>
    <w:rsid w:val="008227C3"/>
    <w:rsid w:val="008306F8"/>
    <w:rsid w:val="008316B3"/>
    <w:rsid w:val="008351C4"/>
    <w:rsid w:val="0083636E"/>
    <w:rsid w:val="008371AE"/>
    <w:rsid w:val="00840644"/>
    <w:rsid w:val="0084121B"/>
    <w:rsid w:val="008416B8"/>
    <w:rsid w:val="00843170"/>
    <w:rsid w:val="008444E9"/>
    <w:rsid w:val="0084574D"/>
    <w:rsid w:val="0085095E"/>
    <w:rsid w:val="00851E2D"/>
    <w:rsid w:val="00852A7B"/>
    <w:rsid w:val="008539AE"/>
    <w:rsid w:val="00853DA8"/>
    <w:rsid w:val="008554AA"/>
    <w:rsid w:val="008560AE"/>
    <w:rsid w:val="00857F04"/>
    <w:rsid w:val="00860754"/>
    <w:rsid w:val="00863059"/>
    <w:rsid w:val="00867E4E"/>
    <w:rsid w:val="00870D2C"/>
    <w:rsid w:val="008768D4"/>
    <w:rsid w:val="00876AE7"/>
    <w:rsid w:val="008776B8"/>
    <w:rsid w:val="008813DA"/>
    <w:rsid w:val="008849DA"/>
    <w:rsid w:val="008917F3"/>
    <w:rsid w:val="00891C52"/>
    <w:rsid w:val="00893134"/>
    <w:rsid w:val="00893651"/>
    <w:rsid w:val="00896960"/>
    <w:rsid w:val="00896B90"/>
    <w:rsid w:val="008A1122"/>
    <w:rsid w:val="008A517D"/>
    <w:rsid w:val="008A51A7"/>
    <w:rsid w:val="008A6186"/>
    <w:rsid w:val="008A6FC6"/>
    <w:rsid w:val="008A7CFF"/>
    <w:rsid w:val="008B087E"/>
    <w:rsid w:val="008B0A04"/>
    <w:rsid w:val="008B1BF7"/>
    <w:rsid w:val="008B413A"/>
    <w:rsid w:val="008B42E3"/>
    <w:rsid w:val="008C44A9"/>
    <w:rsid w:val="008C532B"/>
    <w:rsid w:val="008C5D57"/>
    <w:rsid w:val="008C6D4F"/>
    <w:rsid w:val="008C7BE5"/>
    <w:rsid w:val="008D0BAB"/>
    <w:rsid w:val="008D1C30"/>
    <w:rsid w:val="008D37F6"/>
    <w:rsid w:val="008D4C8F"/>
    <w:rsid w:val="008D5432"/>
    <w:rsid w:val="008D664D"/>
    <w:rsid w:val="008E3D72"/>
    <w:rsid w:val="008E4D23"/>
    <w:rsid w:val="008E5968"/>
    <w:rsid w:val="008F2CE5"/>
    <w:rsid w:val="008F4B66"/>
    <w:rsid w:val="0090336E"/>
    <w:rsid w:val="009034D4"/>
    <w:rsid w:val="00903DD3"/>
    <w:rsid w:val="00911455"/>
    <w:rsid w:val="00920467"/>
    <w:rsid w:val="009224C5"/>
    <w:rsid w:val="00923624"/>
    <w:rsid w:val="00923838"/>
    <w:rsid w:val="00932E64"/>
    <w:rsid w:val="00933975"/>
    <w:rsid w:val="0093423A"/>
    <w:rsid w:val="0093474D"/>
    <w:rsid w:val="009409F7"/>
    <w:rsid w:val="00941083"/>
    <w:rsid w:val="00942781"/>
    <w:rsid w:val="00944FE9"/>
    <w:rsid w:val="00953977"/>
    <w:rsid w:val="00960546"/>
    <w:rsid w:val="00961A6D"/>
    <w:rsid w:val="00961F86"/>
    <w:rsid w:val="009639A1"/>
    <w:rsid w:val="00965A51"/>
    <w:rsid w:val="00973050"/>
    <w:rsid w:val="00977190"/>
    <w:rsid w:val="00977FC9"/>
    <w:rsid w:val="00986B79"/>
    <w:rsid w:val="0098734B"/>
    <w:rsid w:val="00990D0F"/>
    <w:rsid w:val="009921DE"/>
    <w:rsid w:val="0099475D"/>
    <w:rsid w:val="009A0E61"/>
    <w:rsid w:val="009A1BB5"/>
    <w:rsid w:val="009A6B2D"/>
    <w:rsid w:val="009B07FE"/>
    <w:rsid w:val="009B176F"/>
    <w:rsid w:val="009B47D6"/>
    <w:rsid w:val="009B5786"/>
    <w:rsid w:val="009B5DDA"/>
    <w:rsid w:val="009C0934"/>
    <w:rsid w:val="009C71EA"/>
    <w:rsid w:val="009D56D1"/>
    <w:rsid w:val="009E41C2"/>
    <w:rsid w:val="009E6F5D"/>
    <w:rsid w:val="009F1D18"/>
    <w:rsid w:val="009F31BD"/>
    <w:rsid w:val="009F4256"/>
    <w:rsid w:val="009F4DED"/>
    <w:rsid w:val="00A00BDF"/>
    <w:rsid w:val="00A056E7"/>
    <w:rsid w:val="00A06E3A"/>
    <w:rsid w:val="00A07F5F"/>
    <w:rsid w:val="00A10446"/>
    <w:rsid w:val="00A111D3"/>
    <w:rsid w:val="00A11BF9"/>
    <w:rsid w:val="00A11C80"/>
    <w:rsid w:val="00A21C69"/>
    <w:rsid w:val="00A2434E"/>
    <w:rsid w:val="00A26AD7"/>
    <w:rsid w:val="00A32839"/>
    <w:rsid w:val="00A346E7"/>
    <w:rsid w:val="00A41CCC"/>
    <w:rsid w:val="00A459E5"/>
    <w:rsid w:val="00A4649D"/>
    <w:rsid w:val="00A466E4"/>
    <w:rsid w:val="00A51378"/>
    <w:rsid w:val="00A54FDB"/>
    <w:rsid w:val="00A56A03"/>
    <w:rsid w:val="00A56F94"/>
    <w:rsid w:val="00A6204E"/>
    <w:rsid w:val="00A62C24"/>
    <w:rsid w:val="00A668CA"/>
    <w:rsid w:val="00A6728C"/>
    <w:rsid w:val="00A72258"/>
    <w:rsid w:val="00A73DC3"/>
    <w:rsid w:val="00A74CCC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32E2"/>
    <w:rsid w:val="00A94367"/>
    <w:rsid w:val="00A94DD6"/>
    <w:rsid w:val="00A9595F"/>
    <w:rsid w:val="00AA2473"/>
    <w:rsid w:val="00AA7042"/>
    <w:rsid w:val="00AB0006"/>
    <w:rsid w:val="00AB07E5"/>
    <w:rsid w:val="00AB1C19"/>
    <w:rsid w:val="00AB65E9"/>
    <w:rsid w:val="00AB738E"/>
    <w:rsid w:val="00AC2DC9"/>
    <w:rsid w:val="00AC657E"/>
    <w:rsid w:val="00AD0C2D"/>
    <w:rsid w:val="00AD1A2C"/>
    <w:rsid w:val="00AD6220"/>
    <w:rsid w:val="00AD68A7"/>
    <w:rsid w:val="00AE26B4"/>
    <w:rsid w:val="00AE3946"/>
    <w:rsid w:val="00AE486E"/>
    <w:rsid w:val="00AF2A59"/>
    <w:rsid w:val="00AF5757"/>
    <w:rsid w:val="00AF6901"/>
    <w:rsid w:val="00B00E1D"/>
    <w:rsid w:val="00B03905"/>
    <w:rsid w:val="00B04B12"/>
    <w:rsid w:val="00B071ED"/>
    <w:rsid w:val="00B07F69"/>
    <w:rsid w:val="00B141D6"/>
    <w:rsid w:val="00B14FD4"/>
    <w:rsid w:val="00B154C8"/>
    <w:rsid w:val="00B1740A"/>
    <w:rsid w:val="00B17568"/>
    <w:rsid w:val="00B26847"/>
    <w:rsid w:val="00B26CB9"/>
    <w:rsid w:val="00B305D7"/>
    <w:rsid w:val="00B30C0B"/>
    <w:rsid w:val="00B31F6C"/>
    <w:rsid w:val="00B406B1"/>
    <w:rsid w:val="00B51562"/>
    <w:rsid w:val="00B52B6B"/>
    <w:rsid w:val="00B62820"/>
    <w:rsid w:val="00B65891"/>
    <w:rsid w:val="00B70470"/>
    <w:rsid w:val="00B72578"/>
    <w:rsid w:val="00B73514"/>
    <w:rsid w:val="00B73FC4"/>
    <w:rsid w:val="00B7654F"/>
    <w:rsid w:val="00B76F80"/>
    <w:rsid w:val="00B77F30"/>
    <w:rsid w:val="00B81478"/>
    <w:rsid w:val="00B82768"/>
    <w:rsid w:val="00B82EE1"/>
    <w:rsid w:val="00B93D6D"/>
    <w:rsid w:val="00BA01D5"/>
    <w:rsid w:val="00BA0F40"/>
    <w:rsid w:val="00BA18E5"/>
    <w:rsid w:val="00BA4EC7"/>
    <w:rsid w:val="00BB0B3F"/>
    <w:rsid w:val="00BB0F77"/>
    <w:rsid w:val="00BB5061"/>
    <w:rsid w:val="00BC2378"/>
    <w:rsid w:val="00BD009F"/>
    <w:rsid w:val="00BD249F"/>
    <w:rsid w:val="00BD3472"/>
    <w:rsid w:val="00BD4EE6"/>
    <w:rsid w:val="00BE0EF6"/>
    <w:rsid w:val="00BE4952"/>
    <w:rsid w:val="00BE504B"/>
    <w:rsid w:val="00BF0F9F"/>
    <w:rsid w:val="00BF18AA"/>
    <w:rsid w:val="00BF2319"/>
    <w:rsid w:val="00BF471C"/>
    <w:rsid w:val="00BF5C20"/>
    <w:rsid w:val="00C103AB"/>
    <w:rsid w:val="00C12011"/>
    <w:rsid w:val="00C12384"/>
    <w:rsid w:val="00C138DD"/>
    <w:rsid w:val="00C14751"/>
    <w:rsid w:val="00C1787F"/>
    <w:rsid w:val="00C17DCB"/>
    <w:rsid w:val="00C22B51"/>
    <w:rsid w:val="00C247C6"/>
    <w:rsid w:val="00C2791B"/>
    <w:rsid w:val="00C31272"/>
    <w:rsid w:val="00C33A5D"/>
    <w:rsid w:val="00C37C00"/>
    <w:rsid w:val="00C4043B"/>
    <w:rsid w:val="00C41E7F"/>
    <w:rsid w:val="00C422B2"/>
    <w:rsid w:val="00C425F6"/>
    <w:rsid w:val="00C4683F"/>
    <w:rsid w:val="00C474A0"/>
    <w:rsid w:val="00C51014"/>
    <w:rsid w:val="00C55841"/>
    <w:rsid w:val="00C60902"/>
    <w:rsid w:val="00C67DF8"/>
    <w:rsid w:val="00C75BDA"/>
    <w:rsid w:val="00C8177B"/>
    <w:rsid w:val="00C81832"/>
    <w:rsid w:val="00C83B6D"/>
    <w:rsid w:val="00C87BD2"/>
    <w:rsid w:val="00C90443"/>
    <w:rsid w:val="00C942A6"/>
    <w:rsid w:val="00C96D40"/>
    <w:rsid w:val="00C97250"/>
    <w:rsid w:val="00CA10BD"/>
    <w:rsid w:val="00CA15BE"/>
    <w:rsid w:val="00CA19CF"/>
    <w:rsid w:val="00CA2EEF"/>
    <w:rsid w:val="00CA5198"/>
    <w:rsid w:val="00CB0E74"/>
    <w:rsid w:val="00CB3D1B"/>
    <w:rsid w:val="00CB7573"/>
    <w:rsid w:val="00CB7EBF"/>
    <w:rsid w:val="00CC46D4"/>
    <w:rsid w:val="00CC686A"/>
    <w:rsid w:val="00CC6F5C"/>
    <w:rsid w:val="00CD0A22"/>
    <w:rsid w:val="00CD0E24"/>
    <w:rsid w:val="00CD45B2"/>
    <w:rsid w:val="00CD5911"/>
    <w:rsid w:val="00CD600D"/>
    <w:rsid w:val="00CD7963"/>
    <w:rsid w:val="00CE0108"/>
    <w:rsid w:val="00CE2947"/>
    <w:rsid w:val="00CE47C7"/>
    <w:rsid w:val="00CE4F85"/>
    <w:rsid w:val="00CE69F9"/>
    <w:rsid w:val="00CE6F28"/>
    <w:rsid w:val="00CF000E"/>
    <w:rsid w:val="00CF3438"/>
    <w:rsid w:val="00CF45A5"/>
    <w:rsid w:val="00CF6277"/>
    <w:rsid w:val="00CF66EB"/>
    <w:rsid w:val="00CF6FD7"/>
    <w:rsid w:val="00D018C1"/>
    <w:rsid w:val="00D0280C"/>
    <w:rsid w:val="00D035F6"/>
    <w:rsid w:val="00D062B5"/>
    <w:rsid w:val="00D062BB"/>
    <w:rsid w:val="00D1304B"/>
    <w:rsid w:val="00D13C5D"/>
    <w:rsid w:val="00D16641"/>
    <w:rsid w:val="00D207FD"/>
    <w:rsid w:val="00D22651"/>
    <w:rsid w:val="00D228C0"/>
    <w:rsid w:val="00D23633"/>
    <w:rsid w:val="00D25028"/>
    <w:rsid w:val="00D2514A"/>
    <w:rsid w:val="00D345BA"/>
    <w:rsid w:val="00D3462E"/>
    <w:rsid w:val="00D35298"/>
    <w:rsid w:val="00D504DD"/>
    <w:rsid w:val="00D514F7"/>
    <w:rsid w:val="00D5154D"/>
    <w:rsid w:val="00D51E36"/>
    <w:rsid w:val="00D60829"/>
    <w:rsid w:val="00D61FD5"/>
    <w:rsid w:val="00D63848"/>
    <w:rsid w:val="00D66674"/>
    <w:rsid w:val="00D66770"/>
    <w:rsid w:val="00D668F0"/>
    <w:rsid w:val="00D710BF"/>
    <w:rsid w:val="00D764A4"/>
    <w:rsid w:val="00D77E09"/>
    <w:rsid w:val="00D80DAC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5D98"/>
    <w:rsid w:val="00DB17BC"/>
    <w:rsid w:val="00DB1E6B"/>
    <w:rsid w:val="00DB39EB"/>
    <w:rsid w:val="00DB3CB4"/>
    <w:rsid w:val="00DB5567"/>
    <w:rsid w:val="00DB7C7E"/>
    <w:rsid w:val="00DC1DA6"/>
    <w:rsid w:val="00DC2F9F"/>
    <w:rsid w:val="00DC4904"/>
    <w:rsid w:val="00DD0555"/>
    <w:rsid w:val="00DD1DF9"/>
    <w:rsid w:val="00DD2AE1"/>
    <w:rsid w:val="00DD34F4"/>
    <w:rsid w:val="00DD6875"/>
    <w:rsid w:val="00DE0D8D"/>
    <w:rsid w:val="00DE196D"/>
    <w:rsid w:val="00DE27CF"/>
    <w:rsid w:val="00DF601F"/>
    <w:rsid w:val="00DF78A5"/>
    <w:rsid w:val="00E0025D"/>
    <w:rsid w:val="00E00B18"/>
    <w:rsid w:val="00E045D4"/>
    <w:rsid w:val="00E046C1"/>
    <w:rsid w:val="00E07FC7"/>
    <w:rsid w:val="00E10450"/>
    <w:rsid w:val="00E12C48"/>
    <w:rsid w:val="00E14410"/>
    <w:rsid w:val="00E17A8A"/>
    <w:rsid w:val="00E22F0B"/>
    <w:rsid w:val="00E25630"/>
    <w:rsid w:val="00E36345"/>
    <w:rsid w:val="00E36F75"/>
    <w:rsid w:val="00E37009"/>
    <w:rsid w:val="00E41658"/>
    <w:rsid w:val="00E44B0B"/>
    <w:rsid w:val="00E45578"/>
    <w:rsid w:val="00E464F3"/>
    <w:rsid w:val="00E5689C"/>
    <w:rsid w:val="00E609F8"/>
    <w:rsid w:val="00E62596"/>
    <w:rsid w:val="00E65B11"/>
    <w:rsid w:val="00E65F17"/>
    <w:rsid w:val="00E678A7"/>
    <w:rsid w:val="00E71AB1"/>
    <w:rsid w:val="00E71E58"/>
    <w:rsid w:val="00E724C8"/>
    <w:rsid w:val="00E72EA4"/>
    <w:rsid w:val="00E7390B"/>
    <w:rsid w:val="00E73BA9"/>
    <w:rsid w:val="00E7402B"/>
    <w:rsid w:val="00E77456"/>
    <w:rsid w:val="00E82AD7"/>
    <w:rsid w:val="00E83215"/>
    <w:rsid w:val="00E832E0"/>
    <w:rsid w:val="00E86651"/>
    <w:rsid w:val="00E86F5C"/>
    <w:rsid w:val="00E87250"/>
    <w:rsid w:val="00E8729B"/>
    <w:rsid w:val="00E927A1"/>
    <w:rsid w:val="00E94EA3"/>
    <w:rsid w:val="00EA2B59"/>
    <w:rsid w:val="00EA451E"/>
    <w:rsid w:val="00EA4919"/>
    <w:rsid w:val="00EA51C9"/>
    <w:rsid w:val="00EA5FA1"/>
    <w:rsid w:val="00EB0AF2"/>
    <w:rsid w:val="00EB1BB2"/>
    <w:rsid w:val="00EB245B"/>
    <w:rsid w:val="00EB3931"/>
    <w:rsid w:val="00EB3CF4"/>
    <w:rsid w:val="00EB62DA"/>
    <w:rsid w:val="00EB765F"/>
    <w:rsid w:val="00EC166A"/>
    <w:rsid w:val="00EC3452"/>
    <w:rsid w:val="00EC581B"/>
    <w:rsid w:val="00ED5416"/>
    <w:rsid w:val="00EE2B18"/>
    <w:rsid w:val="00EE33EF"/>
    <w:rsid w:val="00EE48EB"/>
    <w:rsid w:val="00EE5C9A"/>
    <w:rsid w:val="00EE7C47"/>
    <w:rsid w:val="00EF0690"/>
    <w:rsid w:val="00EF1C25"/>
    <w:rsid w:val="00EF6419"/>
    <w:rsid w:val="00F001E9"/>
    <w:rsid w:val="00F00576"/>
    <w:rsid w:val="00F04A5F"/>
    <w:rsid w:val="00F05709"/>
    <w:rsid w:val="00F11F1B"/>
    <w:rsid w:val="00F1466D"/>
    <w:rsid w:val="00F208AF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1490"/>
    <w:rsid w:val="00F44EC0"/>
    <w:rsid w:val="00F4651A"/>
    <w:rsid w:val="00F52459"/>
    <w:rsid w:val="00F54522"/>
    <w:rsid w:val="00F5610C"/>
    <w:rsid w:val="00F62A9E"/>
    <w:rsid w:val="00F7027D"/>
    <w:rsid w:val="00F71088"/>
    <w:rsid w:val="00F72263"/>
    <w:rsid w:val="00F72675"/>
    <w:rsid w:val="00F7556D"/>
    <w:rsid w:val="00F7618F"/>
    <w:rsid w:val="00F77F73"/>
    <w:rsid w:val="00F80954"/>
    <w:rsid w:val="00F8293A"/>
    <w:rsid w:val="00F83146"/>
    <w:rsid w:val="00F84081"/>
    <w:rsid w:val="00F8464C"/>
    <w:rsid w:val="00F90DC5"/>
    <w:rsid w:val="00F93C1A"/>
    <w:rsid w:val="00F9565C"/>
    <w:rsid w:val="00FA222B"/>
    <w:rsid w:val="00FB069D"/>
    <w:rsid w:val="00FB39C6"/>
    <w:rsid w:val="00FB478C"/>
    <w:rsid w:val="00FB65A8"/>
    <w:rsid w:val="00FB789F"/>
    <w:rsid w:val="00FC2A95"/>
    <w:rsid w:val="00FC5EA9"/>
    <w:rsid w:val="00FD15F4"/>
    <w:rsid w:val="00FD246E"/>
    <w:rsid w:val="00FD28EB"/>
    <w:rsid w:val="00FD4F2F"/>
    <w:rsid w:val="00FD5AED"/>
    <w:rsid w:val="00FD5B4D"/>
    <w:rsid w:val="00FD6D81"/>
    <w:rsid w:val="00FD70A0"/>
    <w:rsid w:val="00FE15FC"/>
    <w:rsid w:val="00FE1F3D"/>
    <w:rsid w:val="00FE2E2C"/>
    <w:rsid w:val="00FE345B"/>
    <w:rsid w:val="00FF0B3D"/>
    <w:rsid w:val="00FF2371"/>
    <w:rsid w:val="00FF2B0D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atlas.altidev.net/artifactory/realanalytics/com/ca/umg/modelet/develop-SNAPSHOT-380/modelet-develop-SNAPSHOT-380-onejar.jar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wiki.altisource.com/display/CA/Local+GIT+Set+Up+and+Help+Command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atlas.altidev.net/artifactory/realanalytics/com/ca/umg/umg-runtime/develop-SNAPSHOT-380/umg-runtime-develop-SNAPSHOT-380.w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atlas.altidev.net/artifactory/realanalytics/com/ca/umg/web-ui/develop-SNAPSHOT-380/web-ui-develop-SNAPSHOT-380.war" TargetMode="External"/><Relationship Id="rId10" Type="http://schemas.openxmlformats.org/officeDocument/2006/relationships/webSettings" Target="web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atlas.altidev.net/artifactory/realanalytics/com/ca/umg/me2/develop-SNAPSHOT-380/me2-develop-SNAPSHOT-380.war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BCE4BED-CAA1-454F-8C2E-F8A63584E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3</TotalTime>
  <Pages>10</Pages>
  <Words>1832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Reddy, Nageswara A</cp:lastModifiedBy>
  <cp:revision>6</cp:revision>
  <cp:lastPrinted>2012-04-18T20:08:00Z</cp:lastPrinted>
  <dcterms:created xsi:type="dcterms:W3CDTF">2016-01-22T10:30:00Z</dcterms:created>
  <dcterms:modified xsi:type="dcterms:W3CDTF">2016-01-27T11:40:00Z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