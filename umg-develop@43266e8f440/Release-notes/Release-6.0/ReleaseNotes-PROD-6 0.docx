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bookmarkStart w:id="0" w:name="_GoBack"/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5325FB">
        <w:rPr>
          <w:rFonts w:ascii="Calibri" w:hAnsi="Calibri"/>
          <w:noProof/>
          <w:color w:val="003876"/>
          <w:sz w:val="32"/>
          <w:szCs w:val="32"/>
        </w:rPr>
        <w:t>6</w:t>
      </w:r>
      <w:r w:rsidR="001F15DE">
        <w:rPr>
          <w:rFonts w:ascii="Calibri" w:hAnsi="Calibri"/>
          <w:noProof/>
          <w:color w:val="003876"/>
          <w:sz w:val="32"/>
          <w:szCs w:val="32"/>
        </w:rPr>
        <w:t>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pStyle w:val="ASPSDocNum"/>
            </w:pPr>
            <w:r>
              <w:t>UMG- Release Notes 6</w:t>
            </w:r>
            <w:r w:rsidR="001F15DE">
              <w:t>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Style w:val="ASPSVerNum"/>
              </w:rPr>
            </w:pPr>
            <w:r>
              <w:rPr>
                <w:rStyle w:val="ASPSVerNum"/>
              </w:rPr>
              <w:t>6</w:t>
            </w:r>
            <w:r w:rsidR="001F15DE">
              <w:rPr>
                <w:rStyle w:val="ASPSVerNum"/>
              </w:rPr>
              <w:t>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1" w:name="_Toc30329002"/>
      <w:bookmarkStart w:id="2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1E07FD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1"/>
      <w:bookmarkEnd w:id="2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3" w:name="_Toc282625041"/>
      <w:bookmarkStart w:id="4" w:name="_Toc169347906"/>
      <w:bookmarkStart w:id="5" w:name="_Toc430013622"/>
      <w:r>
        <w:t>Summary</w:t>
      </w:r>
      <w:bookmarkEnd w:id="3"/>
      <w:bookmarkEnd w:id="4"/>
      <w:bookmarkEnd w:id="5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move </w:t>
      </w:r>
      <w:r w:rsidR="005325FB">
        <w:rPr>
          <w:rFonts w:asciiTheme="minorHAnsi" w:hAnsiTheme="minorHAnsi"/>
          <w:sz w:val="20"/>
          <w:szCs w:val="20"/>
        </w:rPr>
        <w:t>RA 6.0</w:t>
      </w:r>
      <w:r>
        <w:rPr>
          <w:rFonts w:asciiTheme="minorHAnsi" w:hAnsiTheme="minorHAnsi"/>
          <w:sz w:val="20"/>
          <w:szCs w:val="20"/>
        </w:rPr>
        <w:t xml:space="preserve"> into </w:t>
      </w:r>
      <w:r w:rsidR="00DE2A0F">
        <w:rPr>
          <w:rFonts w:asciiTheme="minorHAnsi" w:hAnsiTheme="minorHAnsi"/>
          <w:sz w:val="20"/>
          <w:szCs w:val="20"/>
        </w:rPr>
        <w:t>INT-</w:t>
      </w:r>
      <w:r w:rsidR="00C82713">
        <w:rPr>
          <w:rFonts w:asciiTheme="minorHAnsi" w:hAnsiTheme="minorHAnsi"/>
          <w:sz w:val="20"/>
          <w:szCs w:val="20"/>
        </w:rPr>
        <w:t>UAT</w:t>
      </w:r>
      <w:r>
        <w:rPr>
          <w:rFonts w:asciiTheme="minorHAnsi" w:hAnsiTheme="minorHAnsi"/>
          <w:sz w:val="20"/>
          <w:szCs w:val="20"/>
        </w:rPr>
        <w:t xml:space="preserve"> environment</w:t>
      </w:r>
      <w:r w:rsidR="00F63891">
        <w:rPr>
          <w:rFonts w:asciiTheme="minorHAnsi" w:hAnsiTheme="minorHAnsi"/>
          <w:sz w:val="20"/>
          <w:szCs w:val="20"/>
        </w:rPr>
        <w:t>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6" w:name="_Toc282625042"/>
      <w:bookmarkStart w:id="7" w:name="_Toc169347907"/>
      <w:bookmarkStart w:id="8" w:name="_Toc430013623"/>
      <w:r>
        <w:t>Description of the change</w:t>
      </w:r>
      <w:bookmarkEnd w:id="6"/>
      <w:bookmarkEnd w:id="7"/>
      <w:bookmarkEnd w:id="8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5325FB">
        <w:rPr>
          <w:rFonts w:asciiTheme="minorHAnsi" w:hAnsiTheme="minorHAnsi"/>
          <w:sz w:val="20"/>
          <w:szCs w:val="20"/>
        </w:rPr>
        <w:t>6</w:t>
      </w:r>
      <w:r w:rsidR="001F15DE">
        <w:rPr>
          <w:rFonts w:asciiTheme="minorHAnsi" w:hAnsiTheme="minorHAnsi"/>
          <w:sz w:val="20"/>
          <w:szCs w:val="20"/>
        </w:rPr>
        <w:t>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UMG-4941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Modelet Pooling - Add new modelet pools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UMG-4942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Modelet Pooling - View and Update pool configuration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UMG-4943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Modelet Pooling - Delete pool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1E07FD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3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UMG-5016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Capture Transformation failures - Syntactic Validation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1E07FD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4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UMG-5015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Capture model logs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1E07FD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5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UMG-5152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Viewing bulk IO transactions on dashboard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1E07FD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6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UMG-5172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2B0A98" w:rsidP="00E021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Batch T</w:t>
            </w:r>
            <w:r w:rsidR="00E021DE" w:rsidRPr="00E021DE">
              <w:rPr>
                <w:color w:val="000000"/>
                <w:sz w:val="22"/>
                <w:szCs w:val="22"/>
              </w:rPr>
              <w:t>ransaction Dashboard - Upload bulk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1E07FD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UMG-5149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Bulk IO definition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1E07FD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8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UMG-5161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Publishing Process - New dropdown to indicate that bulk inputs should be accepted.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1E07FD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9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UMG-5151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RA bulk IO processing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1E07FD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20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UMG-5163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Download appropriate IO template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UMG-5228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Error scenario for bulk processing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UMG-5227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Show bulk transaction on transaction dashboard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UMG-5234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Define transaction wait time by pool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1E07FD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21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UMG-5178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Validation - RA bulk IO processing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1E07FD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22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UMG-5166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Performance expectations &amp; testing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1E07FD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23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UMG-5164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Pool configuration</w:t>
            </w: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4"/>
      <w:r>
        <w:t>Release Management Approvals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1D335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5"/>
      <w:r>
        <w:t>Environment Information</w:t>
      </w:r>
      <w:bookmarkEnd w:id="10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6"/>
      <w:r>
        <w:t>Data Fix Information (Tenant On boarding)</w:t>
      </w:r>
      <w:bookmarkEnd w:id="11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7"/>
      <w:r>
        <w:lastRenderedPageBreak/>
        <w:t>Syndicate Data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UAT/Preprod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3" w:name="_Toc430013628"/>
      <w:r>
        <w:t>Model Fix Information</w:t>
      </w:r>
      <w:bookmarkEnd w:id="13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4" w:name="_Toc430013629"/>
      <w:r>
        <w:t>Implementation</w:t>
      </w:r>
      <w:bookmarkEnd w:id="14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5" w:name="_Toc412219868"/>
      <w:r>
        <w:tab/>
      </w:r>
      <w:bookmarkEnd w:id="15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6" w:name="_Toc430013630"/>
      <w:r>
        <w:t>Pre-Implementation</w:t>
      </w:r>
      <w:bookmarkEnd w:id="16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umg-admin.war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umg-runtime.war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6A316D" w:rsidRPr="005765BD" w:rsidRDefault="006A316D" w:rsidP="006A316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B34D6">
        <w:rPr>
          <w:rFonts w:asciiTheme="minorHAnsi" w:eastAsia="Times New Roman" w:hAnsiTheme="minorHAnsi" w:cs="Times New Roman"/>
          <w:b/>
          <w:i/>
          <w:sz w:val="20"/>
          <w:szCs w:val="20"/>
        </w:rPr>
        <w:t>Backup hazelcast-config.xml file from the externalized properties location for following modules</w:t>
      </w:r>
      <w:r>
        <w:rPr>
          <w:rFonts w:asciiTheme="minorHAnsi" w:eastAsia="Times New Roman" w:hAnsiTheme="minorHAnsi" w:cs="Times New Roman"/>
          <w:i/>
          <w:sz w:val="20"/>
          <w:szCs w:val="20"/>
        </w:rPr>
        <w:t>.</w:t>
      </w:r>
    </w:p>
    <w:p w:rsidR="006A316D" w:rsidRPr="006A316D" w:rsidRDefault="006A316D" w:rsidP="006A316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Umg-admin1</w:t>
      </w:r>
    </w:p>
    <w:p w:rsidR="006A316D" w:rsidRPr="005765BD" w:rsidRDefault="006A316D" w:rsidP="006A316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lastRenderedPageBreak/>
        <w:t>Umg-admin2</w:t>
      </w:r>
    </w:p>
    <w:p w:rsidR="006A316D" w:rsidRPr="006A316D" w:rsidRDefault="006A316D" w:rsidP="006A316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Umg-runtime1</w:t>
      </w:r>
    </w:p>
    <w:p w:rsidR="006A316D" w:rsidRPr="005765BD" w:rsidRDefault="006A316D" w:rsidP="006A316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Umg-runtime2</w:t>
      </w:r>
    </w:p>
    <w:p w:rsidR="006A316D" w:rsidRPr="005765BD" w:rsidRDefault="006A316D" w:rsidP="006A316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Modelet 1</w:t>
      </w:r>
    </w:p>
    <w:p w:rsidR="006A316D" w:rsidRPr="006A316D" w:rsidRDefault="006A316D" w:rsidP="006A316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Modelet 2</w:t>
      </w:r>
    </w:p>
    <w:p w:rsidR="006A316D" w:rsidRPr="006A316D" w:rsidRDefault="006A316D" w:rsidP="006A316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Modelet 3</w:t>
      </w:r>
    </w:p>
    <w:p w:rsidR="006A316D" w:rsidRPr="006A316D" w:rsidRDefault="006A316D" w:rsidP="006A316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Modelet 4</w:t>
      </w:r>
    </w:p>
    <w:p w:rsidR="006A316D" w:rsidRDefault="006A316D" w:rsidP="006A316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Modelet 5</w:t>
      </w:r>
    </w:p>
    <w:p w:rsidR="006A316D" w:rsidRDefault="006A316D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1"/>
      <w:r>
        <w:t>Implementation</w:t>
      </w:r>
      <w:bookmarkEnd w:id="17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/opt/tomcat/webapp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/opt/tomcat/webapps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 w:rsidR="007420D8"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Pr="00830E97" w:rsidRDefault="00830E97" w:rsidP="00830E9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830E97">
        <w:rPr>
          <w:rFonts w:asciiTheme="minorHAnsi" w:eastAsia="Times New Roman" w:hAnsiTheme="minorHAnsi" w:cs="Times New Roman"/>
          <w:sz w:val="20"/>
          <w:szCs w:val="20"/>
        </w:rPr>
        <w:t>Release-6.0/Common-DB-Scripts/UMG-6.0-admin_schema-ddl.sql</w:t>
      </w:r>
    </w:p>
    <w:p w:rsidR="00830E97" w:rsidRPr="00830E97" w:rsidRDefault="00830E97" w:rsidP="00830E9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30E97">
        <w:rPr>
          <w:rFonts w:asciiTheme="minorHAnsi" w:eastAsia="Times New Roman" w:hAnsiTheme="minorHAnsi" w:cs="Times New Roman"/>
          <w:sz w:val="20"/>
          <w:szCs w:val="20"/>
        </w:rPr>
        <w:t>Release-6.0/Common-DB-Scripts/UMG-6.0-Ocwen_schema-ddl.sql</w:t>
      </w:r>
    </w:p>
    <w:p w:rsidR="00830E97" w:rsidRDefault="00830E97" w:rsidP="00830E9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30E97">
        <w:rPr>
          <w:rFonts w:asciiTheme="minorHAnsi" w:eastAsia="Times New Roman" w:hAnsiTheme="minorHAnsi" w:cs="Times New Roman"/>
          <w:sz w:val="20"/>
          <w:szCs w:val="20"/>
        </w:rPr>
        <w:t>Release-6.0/Common-DB-Scripts/UMG-6.0-admin_schema-dml.sql</w:t>
      </w:r>
    </w:p>
    <w:p w:rsidR="001D4E64" w:rsidRDefault="001D4E64" w:rsidP="00E11799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D4E64">
        <w:rPr>
          <w:rFonts w:asciiTheme="minorHAnsi" w:eastAsia="Times New Roman" w:hAnsiTheme="minorHAnsi" w:cs="Times New Roman"/>
          <w:sz w:val="20"/>
          <w:szCs w:val="20"/>
        </w:rPr>
        <w:t>Release-notes/</w:t>
      </w:r>
      <w:r w:rsidR="00E11799" w:rsidRPr="00E11799">
        <w:rPr>
          <w:rFonts w:asciiTheme="minorHAnsi" w:eastAsia="Times New Roman" w:hAnsiTheme="minorHAnsi" w:cs="Times New Roman"/>
          <w:sz w:val="20"/>
          <w:szCs w:val="20"/>
        </w:rPr>
        <w:t>Release-6.0/PROD/Rent-Range-tenant-onboarding.sql</w:t>
      </w:r>
    </w:p>
    <w:p w:rsidR="00FA66DF" w:rsidRDefault="00FA66DF" w:rsidP="00FA66D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FA66DF">
        <w:rPr>
          <w:rFonts w:asciiTheme="minorHAnsi" w:eastAsia="Times New Roman" w:hAnsiTheme="minorHAnsi" w:cs="Times New Roman"/>
          <w:sz w:val="20"/>
          <w:szCs w:val="20"/>
        </w:rPr>
        <w:t>Release-notes/Release-6.0/PROD/UMG-6.0-admin_schema-dml-prod.sql</w:t>
      </w:r>
    </w:p>
    <w:p w:rsidR="000B39B6" w:rsidRDefault="000B39B6" w:rsidP="000B39B6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0B39B6" w:rsidRPr="00CC22EA" w:rsidRDefault="000B39B6" w:rsidP="000B39B6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CC22EA">
        <w:rPr>
          <w:rFonts w:asciiTheme="minorHAnsi" w:eastAsia="Times New Roman" w:hAnsiTheme="minorHAnsi" w:cs="Times New Roman"/>
          <w:sz w:val="20"/>
          <w:szCs w:val="20"/>
        </w:rPr>
        <w:t>Run mongo db scripts:</w:t>
      </w:r>
    </w:p>
    <w:p w:rsidR="000B39B6" w:rsidRDefault="000B39B6" w:rsidP="000B39B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0B39B6" w:rsidRDefault="000B39B6" w:rsidP="000B39B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FC49C0">
        <w:rPr>
          <w:rFonts w:asciiTheme="minorHAnsi" w:eastAsia="Times New Roman" w:hAnsiTheme="minorHAnsi" w:cs="Times New Roman"/>
          <w:sz w:val="20"/>
          <w:szCs w:val="20"/>
        </w:rPr>
        <w:t>Release-notes/Release-6.0/Common-DB-Scripts/UMG-6.0-mongo.txt</w:t>
      </w:r>
    </w:p>
    <w:p w:rsidR="000B39B6" w:rsidRDefault="000B39B6" w:rsidP="000B39B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B1EE2">
        <w:rPr>
          <w:rFonts w:asciiTheme="minorHAnsi" w:eastAsia="Times New Roman" w:hAnsiTheme="minorHAnsi" w:cs="Times New Roman"/>
          <w:sz w:val="20"/>
          <w:szCs w:val="20"/>
        </w:rPr>
        <w:t>Release-notes/Release-6.0/Common-DB-Scripts/tenant-on-boarding/rent-range-onboarding-script-mongo.txt</w:t>
      </w:r>
    </w:p>
    <w:p w:rsidR="003C4D7B" w:rsidRDefault="003C4D7B" w:rsidP="003C4D7B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C4D7B" w:rsidRDefault="003C4D7B" w:rsidP="003C4D7B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Execute below commands in /sanpath to create directories:</w:t>
      </w:r>
    </w:p>
    <w:p w:rsidR="003C4D7B" w:rsidRDefault="003C4D7B" w:rsidP="003C4D7B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Login any of the umg server</w:t>
      </w:r>
    </w:p>
    <w:p w:rsidR="003C4D7B" w:rsidRDefault="003C4D7B" w:rsidP="003C4D7B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cd /sanpath</w:t>
      </w:r>
    </w:p>
    <w:p w:rsidR="003C4D7B" w:rsidRDefault="003C4D7B" w:rsidP="003C4D7B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mkdir </w:t>
      </w:r>
      <w:r w:rsidRPr="00EE7E98">
        <w:rPr>
          <w:rFonts w:asciiTheme="minorHAnsi" w:eastAsia="Times New Roman" w:hAnsiTheme="minorHAnsi" w:cs="Times New Roman"/>
          <w:sz w:val="20"/>
          <w:szCs w:val="20"/>
        </w:rPr>
        <w:t>rentrange</w:t>
      </w:r>
    </w:p>
    <w:p w:rsidR="003C4D7B" w:rsidRDefault="003C4D7B" w:rsidP="003C4D7B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cd </w:t>
      </w:r>
      <w:r w:rsidRPr="00EE7E98">
        <w:rPr>
          <w:rFonts w:asciiTheme="minorHAnsi" w:eastAsia="Times New Roman" w:hAnsiTheme="minorHAnsi" w:cs="Times New Roman"/>
          <w:sz w:val="20"/>
          <w:szCs w:val="20"/>
        </w:rPr>
        <w:t>rentrange</w:t>
      </w:r>
    </w:p>
    <w:p w:rsidR="003C4D7B" w:rsidRDefault="003C4D7B" w:rsidP="003C4D7B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mkdir bulk</w:t>
      </w:r>
    </w:p>
    <w:p w:rsidR="003C4D7B" w:rsidRDefault="003C4D7B" w:rsidP="003C4D7B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lastRenderedPageBreak/>
        <w:t>cd bulk</w:t>
      </w:r>
    </w:p>
    <w:p w:rsidR="003C4D7B" w:rsidRDefault="003C4D7B" w:rsidP="003C4D7B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mkdir input</w:t>
      </w:r>
    </w:p>
    <w:p w:rsidR="003C4D7B" w:rsidRDefault="003C4D7B" w:rsidP="003C4D7B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mkdir output</w:t>
      </w:r>
    </w:p>
    <w:p w:rsidR="003C4D7B" w:rsidRDefault="003C4D7B" w:rsidP="003C4D7B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mkdir inprogress</w:t>
      </w:r>
    </w:p>
    <w:p w:rsidR="003C4D7B" w:rsidRDefault="003C4D7B" w:rsidP="003C4D7B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mkdir archive</w:t>
      </w:r>
    </w:p>
    <w:p w:rsidR="003C4D7B" w:rsidRDefault="003C4D7B" w:rsidP="003C4D7B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1F15DE" w:rsidRDefault="001F15DE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EB6752" w:rsidRPr="00D36B38" w:rsidRDefault="00EB6752" w:rsidP="00EB6752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36B38">
        <w:rPr>
          <w:rFonts w:asciiTheme="minorHAnsi" w:eastAsia="Times New Roman" w:hAnsiTheme="minorHAnsi" w:cs="Times New Roman"/>
          <w:b/>
          <w:sz w:val="20"/>
          <w:szCs w:val="20"/>
        </w:rPr>
        <w:t>Setup ssh identity file to restart modelet automatically</w:t>
      </w:r>
    </w:p>
    <w:p w:rsidR="00EB6752" w:rsidRDefault="00EB6752" w:rsidP="00EB6752">
      <w:pPr>
        <w:pStyle w:val="PlainText"/>
        <w:numPr>
          <w:ilvl w:val="0"/>
          <w:numId w:val="32"/>
        </w:numPr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Make sure modelet servers are accessible from runtime servers.</w:t>
      </w:r>
    </w:p>
    <w:p w:rsidR="00EB6752" w:rsidRPr="00830E97" w:rsidRDefault="00EB6752" w:rsidP="00EB6752">
      <w:pPr>
        <w:pStyle w:val="PlainText"/>
        <w:ind w:left="1080"/>
        <w:rPr>
          <w:rFonts w:asciiTheme="minorHAnsi" w:eastAsia="Times New Roman" w:hAnsiTheme="minorHAnsi" w:cs="Times New Roman"/>
          <w:sz w:val="20"/>
          <w:szCs w:val="20"/>
        </w:rPr>
      </w:pPr>
    </w:p>
    <w:p w:rsidR="00EB6752" w:rsidRDefault="00EB6752" w:rsidP="00EB6752">
      <w:pPr>
        <w:pStyle w:val="PlainText"/>
        <w:numPr>
          <w:ilvl w:val="0"/>
          <w:numId w:val="32"/>
        </w:numPr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Copy ssh identity file </w:t>
      </w:r>
      <w:r>
        <w:rPr>
          <w:rFonts w:ascii="Helvetica" w:hAnsi="Helvetica" w:cs="Helvetica"/>
          <w:color w:val="02015F"/>
          <w:sz w:val="18"/>
          <w:szCs w:val="18"/>
          <w:shd w:val="clear" w:color="auto" w:fill="F9F9F9"/>
        </w:rPr>
        <w:t>“/root/.ssh/id_rsa”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from me2 server to runtime server in directory “/root/.ssh/id_rsa”. (Create .ssh directory in root if it doesn’t exists)</w:t>
      </w:r>
    </w:p>
    <w:p w:rsidR="0085392E" w:rsidRDefault="0085392E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B6DA8" w:rsidRDefault="000B6DA8" w:rsidP="000B6DA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0B7F">
        <w:rPr>
          <w:rFonts w:asciiTheme="minorHAnsi" w:eastAsia="Times New Roman" w:hAnsiTheme="minorHAnsi" w:cs="Times New Roman"/>
          <w:b/>
          <w:sz w:val="20"/>
          <w:szCs w:val="20"/>
        </w:rPr>
        <w:t>Modify hazelcast configurations:</w:t>
      </w:r>
    </w:p>
    <w:p w:rsidR="000B6DA8" w:rsidRDefault="000B6DA8" w:rsidP="000B6DA8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Replace hazelcast confogurations with the latest from the repository for following umg-modules respectively.</w:t>
      </w:r>
    </w:p>
    <w:p w:rsidR="000B6DA8" w:rsidRDefault="000B6DA8" w:rsidP="000B6DA8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B6DA8" w:rsidRDefault="000B6DA8" w:rsidP="000B6DA8">
      <w:pPr>
        <w:pStyle w:val="PlainText"/>
        <w:numPr>
          <w:ilvl w:val="0"/>
          <w:numId w:val="34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Umg-admin</w:t>
      </w:r>
      <w:r w:rsidR="00545D3D">
        <w:rPr>
          <w:rFonts w:asciiTheme="minorHAnsi" w:eastAsia="Times New Roman" w:hAnsiTheme="minorHAnsi" w:cs="Times New Roman"/>
          <w:sz w:val="20"/>
          <w:szCs w:val="20"/>
        </w:rPr>
        <w:t xml:space="preserve"> 1</w:t>
      </w:r>
    </w:p>
    <w:p w:rsidR="00545D3D" w:rsidRDefault="00545D3D" w:rsidP="000B6DA8">
      <w:pPr>
        <w:pStyle w:val="PlainText"/>
        <w:numPr>
          <w:ilvl w:val="0"/>
          <w:numId w:val="34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Umg-admin 2</w:t>
      </w:r>
    </w:p>
    <w:p w:rsidR="000B6DA8" w:rsidRDefault="000B6DA8" w:rsidP="000B6DA8">
      <w:pPr>
        <w:pStyle w:val="PlainText"/>
        <w:numPr>
          <w:ilvl w:val="0"/>
          <w:numId w:val="34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Umg-runtime</w:t>
      </w:r>
      <w:r w:rsidR="00545D3D">
        <w:rPr>
          <w:rFonts w:asciiTheme="minorHAnsi" w:eastAsia="Times New Roman" w:hAnsiTheme="minorHAnsi" w:cs="Times New Roman"/>
          <w:sz w:val="20"/>
          <w:szCs w:val="20"/>
        </w:rPr>
        <w:t xml:space="preserve"> 1</w:t>
      </w:r>
    </w:p>
    <w:p w:rsidR="00545D3D" w:rsidRDefault="00545D3D" w:rsidP="000B6DA8">
      <w:pPr>
        <w:pStyle w:val="PlainText"/>
        <w:numPr>
          <w:ilvl w:val="0"/>
          <w:numId w:val="34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Umg-runtime 2</w:t>
      </w:r>
    </w:p>
    <w:p w:rsidR="000B6DA8" w:rsidRDefault="000B6DA8" w:rsidP="000B6DA8">
      <w:pPr>
        <w:pStyle w:val="PlainText"/>
        <w:numPr>
          <w:ilvl w:val="0"/>
          <w:numId w:val="34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Modelet 1</w:t>
      </w:r>
    </w:p>
    <w:p w:rsidR="000B6DA8" w:rsidRDefault="000B6DA8" w:rsidP="000B6DA8">
      <w:pPr>
        <w:pStyle w:val="PlainText"/>
        <w:numPr>
          <w:ilvl w:val="0"/>
          <w:numId w:val="34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Modelet 2</w:t>
      </w:r>
    </w:p>
    <w:p w:rsidR="00545D3D" w:rsidRDefault="00545D3D" w:rsidP="000B6DA8">
      <w:pPr>
        <w:pStyle w:val="PlainText"/>
        <w:numPr>
          <w:ilvl w:val="0"/>
          <w:numId w:val="34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Modelet 3</w:t>
      </w:r>
    </w:p>
    <w:p w:rsidR="00545D3D" w:rsidRDefault="00545D3D" w:rsidP="000B6DA8">
      <w:pPr>
        <w:pStyle w:val="PlainText"/>
        <w:numPr>
          <w:ilvl w:val="0"/>
          <w:numId w:val="34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Modelet 4</w:t>
      </w:r>
    </w:p>
    <w:p w:rsidR="00545D3D" w:rsidRDefault="00545D3D" w:rsidP="000B6DA8">
      <w:pPr>
        <w:pStyle w:val="PlainText"/>
        <w:numPr>
          <w:ilvl w:val="0"/>
          <w:numId w:val="34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Modelet 5</w:t>
      </w:r>
    </w:p>
    <w:p w:rsidR="000B6DA8" w:rsidRDefault="000B6DA8" w:rsidP="000B6DA8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0B6DA8" w:rsidRDefault="000B6DA8" w:rsidP="000B6DA8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Git Repository: </w:t>
      </w:r>
      <w:r w:rsidRPr="00360B7F">
        <w:rPr>
          <w:rFonts w:asciiTheme="minorHAnsi" w:eastAsia="Times New Roman" w:hAnsiTheme="minorHAnsi" w:cs="Times New Roman"/>
          <w:sz w:val="20"/>
          <w:szCs w:val="20"/>
        </w:rPr>
        <w:t>Release-6.0/hazelcast-configuration/</w:t>
      </w:r>
      <w:r>
        <w:rPr>
          <w:rFonts w:asciiTheme="minorHAnsi" w:eastAsia="Times New Roman" w:hAnsiTheme="minorHAnsi" w:cs="Times New Roman"/>
          <w:sz w:val="20"/>
          <w:szCs w:val="20"/>
        </w:rPr>
        <w:t>PROD</w:t>
      </w:r>
    </w:p>
    <w:p w:rsidR="0085392E" w:rsidRDefault="0085392E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B6DA8" w:rsidRDefault="009B08AE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Configure new modelet server 5:</w:t>
      </w:r>
    </w:p>
    <w:p w:rsidR="009B08AE" w:rsidRPr="009B08AE" w:rsidRDefault="009B08AE" w:rsidP="008C7BE5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While setting new modelet server5, copy all the externalized properties file to one of old  modelet servers to new modelet server 5.</w:t>
      </w:r>
    </w:p>
    <w:p w:rsidR="009B08AE" w:rsidRDefault="009B08AE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6F7D03">
        <w:rPr>
          <w:rFonts w:asciiTheme="minorHAnsi" w:eastAsia="Times New Roman" w:hAnsiTheme="minorHAnsi" w:cs="Times New Roman"/>
          <w:sz w:val="20"/>
          <w:szCs w:val="20"/>
        </w:rPr>
        <w:t>6</w:t>
      </w:r>
      <w:r w:rsidR="00146308">
        <w:rPr>
          <w:rFonts w:asciiTheme="minorHAnsi" w:eastAsia="Times New Roman" w:hAnsiTheme="minorHAnsi" w:cs="Times New Roman"/>
          <w:sz w:val="20"/>
          <w:szCs w:val="20"/>
        </w:rPr>
        <w:t>.0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umg.properties file.</w:t>
      </w:r>
    </w:p>
    <w:p w:rsid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Pr="00821B86" w:rsidRDefault="00146308" w:rsidP="0014630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r w:rsidR="003E255B">
        <w:rPr>
          <w:rFonts w:asciiTheme="minorHAnsi" w:eastAsia="Times New Roman" w:hAnsiTheme="minorHAnsi" w:cs="Times New Roman"/>
          <w:b/>
          <w:sz w:val="20"/>
          <w:szCs w:val="20"/>
        </w:rPr>
        <w:t xml:space="preserve">db.properties in UMG Admin and Runtime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Modules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Add this new property in db.properties file</w:t>
      </w:r>
    </w:p>
    <w:p w:rsidR="003E255B" w:rsidRPr="003E255B" w:rsidRDefault="003C4D7B" w:rsidP="003E255B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db.</w:t>
      </w:r>
      <w:r w:rsidR="003E255B" w:rsidRPr="003E255B">
        <w:rPr>
          <w:rFonts w:asciiTheme="minorHAnsi" w:eastAsia="Times New Roman" w:hAnsiTheme="minorHAnsi" w:cs="Times New Roman"/>
          <w:sz w:val="20"/>
          <w:szCs w:val="20"/>
        </w:rPr>
        <w:t>minPoolSize=3</w:t>
      </w:r>
    </w:p>
    <w:p w:rsidR="00146308" w:rsidRDefault="003C4D7B" w:rsidP="003E255B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db.</w:t>
      </w:r>
      <w:r w:rsidR="003E255B" w:rsidRPr="003E255B">
        <w:rPr>
          <w:rFonts w:asciiTheme="minorHAnsi" w:eastAsia="Times New Roman" w:hAnsiTheme="minorHAnsi" w:cs="Times New Roman"/>
          <w:sz w:val="20"/>
          <w:szCs w:val="20"/>
        </w:rPr>
        <w:t>maxPoolSize=</w:t>
      </w:r>
      <w:r w:rsidR="005D0CDA">
        <w:rPr>
          <w:rFonts w:asciiTheme="minorHAnsi" w:eastAsia="Times New Roman" w:hAnsiTheme="minorHAnsi" w:cs="Times New Roman"/>
          <w:sz w:val="20"/>
          <w:szCs w:val="20"/>
        </w:rPr>
        <w:t>20</w:t>
      </w:r>
    </w:p>
    <w:p w:rsidR="00821B86" w:rsidRDefault="00821B8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r w:rsidRPr="006B4CBB"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  <w:t>Runtime:</w:t>
      </w:r>
    </w:p>
    <w:p w:rsidR="006B4CBB" w:rsidRDefault="001E07FD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hyperlink r:id="rId24" w:history="1">
        <w:r w:rsidR="006B4CBB" w:rsidRPr="000C6B67">
          <w:rPr>
            <w:rStyle w:val="Hyperlink"/>
            <w:rFonts w:asciiTheme="minorHAnsi" w:eastAsia="Times New Roman" w:hAnsiTheme="minorHAnsi" w:cs="Courier New"/>
            <w:sz w:val="20"/>
            <w:szCs w:val="20"/>
          </w:rPr>
          <w:t>http://atlas.altidev.net/artifactory/realanalytics/com/ca/umg/umg-runtime/develop-SNAPSHOT-527/umg-runtime-develop-SNAPSHOT-527.war</w:t>
        </w:r>
      </w:hyperlink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r w:rsidRPr="006B4CBB"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  <w:lastRenderedPageBreak/>
        <w:t>Modelet:</w:t>
      </w:r>
    </w:p>
    <w:p w:rsidR="006B4CBB" w:rsidRDefault="001E07FD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hyperlink r:id="rId25" w:history="1">
        <w:r w:rsidR="006B4CBB" w:rsidRPr="000C6B67">
          <w:rPr>
            <w:rStyle w:val="Hyperlink"/>
            <w:rFonts w:asciiTheme="minorHAnsi" w:eastAsia="Times New Roman" w:hAnsiTheme="minorHAnsi" w:cs="Courier New"/>
            <w:sz w:val="20"/>
            <w:szCs w:val="20"/>
          </w:rPr>
          <w:t>http://atlas.altidev.net/artifactory/realanalytics/com/ca/umg/modelet/develop-SNAPSHOT-527/modelet-develop-SNAPSHOT-527-onejar.jar</w:t>
        </w:r>
      </w:hyperlink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r w:rsidRPr="006B4CBB"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  <w:t>Admin:</w:t>
      </w:r>
    </w:p>
    <w:p w:rsidR="006B4CBB" w:rsidRDefault="001E07FD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hyperlink r:id="rId26" w:history="1">
        <w:r w:rsidR="006B4CBB" w:rsidRPr="000C6B67">
          <w:rPr>
            <w:rStyle w:val="Hyperlink"/>
            <w:rFonts w:asciiTheme="minorHAnsi" w:eastAsia="Times New Roman" w:hAnsiTheme="minorHAnsi" w:cs="Courier New"/>
            <w:sz w:val="20"/>
            <w:szCs w:val="20"/>
          </w:rPr>
          <w:t>http://atlas.altidev.net/artifactory/realanalytics/com/ca/umg/web-ui/develop-SNAPSHOT-527/web-ui-develop-SNAPSHOT-527.war</w:t>
        </w:r>
      </w:hyperlink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r w:rsidRPr="006B4CBB"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  <w:t>Scheduler :</w:t>
      </w:r>
    </w:p>
    <w:p w:rsidR="006B4CBB" w:rsidRDefault="001E07FD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hyperlink r:id="rId27" w:history="1">
        <w:r w:rsidR="006B4CBB" w:rsidRPr="000C6B67">
          <w:rPr>
            <w:rStyle w:val="Hyperlink"/>
            <w:rFonts w:asciiTheme="minorHAnsi" w:eastAsia="Times New Roman" w:hAnsiTheme="minorHAnsi" w:cs="Courier New"/>
            <w:sz w:val="20"/>
            <w:szCs w:val="20"/>
          </w:rPr>
          <w:t>http://atlas.altidev.net/artifactory/realanalytics/com/ca/umg/umg-scheduler/develop-SNAPSHOT-527/umg-scheduler-develop-SNAPSHOT-527-onejar.jar</w:t>
        </w:r>
      </w:hyperlink>
    </w:p>
    <w:p w:rsid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</w:p>
    <w:p w:rsidR="005E4232" w:rsidRDefault="00E67460" w:rsidP="006B4CBB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Set up umg-scheduler module:</w:t>
      </w:r>
    </w:p>
    <w:p w:rsidR="00E67460" w:rsidRDefault="00E67460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E67460" w:rsidRDefault="00E67460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E67460" w:rsidRDefault="00E67460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Pre-requiesite</w:t>
      </w:r>
    </w:p>
    <w:p w:rsidR="00E67460" w:rsidRDefault="00E67460" w:rsidP="00441B75">
      <w:pPr>
        <w:pStyle w:val="PlainText"/>
        <w:numPr>
          <w:ilvl w:val="0"/>
          <w:numId w:val="28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41B75">
        <w:rPr>
          <w:rFonts w:asciiTheme="minorHAnsi" w:eastAsia="Times New Roman" w:hAnsiTheme="minorHAnsi" w:cs="Times New Roman"/>
          <w:sz w:val="20"/>
          <w:szCs w:val="20"/>
        </w:rPr>
        <w:t>Java 7 should be setup in the server</w:t>
      </w:r>
      <w:r w:rsidR="00441B75" w:rsidRPr="00441B75">
        <w:rPr>
          <w:rFonts w:asciiTheme="minorHAnsi" w:eastAsia="Times New Roman" w:hAnsiTheme="minorHAnsi" w:cs="Times New Roman"/>
          <w:sz w:val="20"/>
          <w:szCs w:val="20"/>
        </w:rPr>
        <w:t xml:space="preserve"> (Install java version same as other RA component)</w:t>
      </w:r>
      <w:r w:rsidR="00441B75">
        <w:rPr>
          <w:rFonts w:asciiTheme="minorHAnsi" w:eastAsia="Times New Roman" w:hAnsiTheme="minorHAnsi" w:cs="Times New Roman"/>
          <w:sz w:val="20"/>
          <w:szCs w:val="20"/>
        </w:rPr>
        <w:t>.</w:t>
      </w:r>
    </w:p>
    <w:p w:rsidR="00441B75" w:rsidRDefault="00441B75" w:rsidP="00441B75">
      <w:pPr>
        <w:pStyle w:val="PlainText"/>
        <w:numPr>
          <w:ilvl w:val="0"/>
          <w:numId w:val="28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/sanpath should be mounted on the server.</w:t>
      </w: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0754D9" w:rsidRDefault="000754D9" w:rsidP="000754D9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0754D9">
        <w:rPr>
          <w:rFonts w:asciiTheme="minorHAnsi" w:eastAsia="Times New Roman" w:hAnsiTheme="minorHAnsi" w:cs="Times New Roman"/>
          <w:b/>
          <w:sz w:val="20"/>
          <w:szCs w:val="20"/>
        </w:rPr>
        <w:t>Steps to setup umg-scheduler:</w:t>
      </w:r>
    </w:p>
    <w:p w:rsidR="000754D9" w:rsidRDefault="000754D9" w:rsidP="000B4D5B">
      <w:pPr>
        <w:pStyle w:val="PlainText"/>
        <w:numPr>
          <w:ilvl w:val="0"/>
          <w:numId w:val="29"/>
        </w:numPr>
        <w:rPr>
          <w:rFonts w:asciiTheme="minorHAnsi" w:eastAsia="Times New Roman" w:hAnsiTheme="minorHAnsi" w:cs="Times New Roman"/>
          <w:sz w:val="22"/>
          <w:szCs w:val="22"/>
        </w:rPr>
      </w:pPr>
      <w:r w:rsidRPr="000754D9">
        <w:rPr>
          <w:rFonts w:asciiTheme="minorHAnsi" w:eastAsia="Times New Roman" w:hAnsiTheme="minorHAnsi" w:cs="Times New Roman"/>
          <w:sz w:val="22"/>
          <w:szCs w:val="22"/>
        </w:rPr>
        <w:t xml:space="preserve">Create a configuration folder </w:t>
      </w:r>
      <w:r>
        <w:rPr>
          <w:rFonts w:asciiTheme="minorHAnsi" w:eastAsia="Times New Roman" w:hAnsiTheme="minorHAnsi" w:cs="Times New Roman"/>
          <w:sz w:val="22"/>
          <w:szCs w:val="22"/>
        </w:rPr>
        <w:t>“</w:t>
      </w:r>
      <w:r w:rsidR="008802FD">
        <w:rPr>
          <w:rFonts w:asciiTheme="minorHAnsi" w:eastAsia="Times New Roman" w:hAnsiTheme="minorHAnsi" w:cs="Times New Roman"/>
          <w:sz w:val="22"/>
          <w:szCs w:val="22"/>
        </w:rPr>
        <w:t>/opt/</w:t>
      </w:r>
      <w:r w:rsidRPr="000754D9">
        <w:rPr>
          <w:rFonts w:asciiTheme="minorHAnsi" w:eastAsia="Times New Roman" w:hAnsiTheme="minorHAnsi" w:cs="Times New Roman"/>
          <w:sz w:val="22"/>
          <w:szCs w:val="22"/>
        </w:rPr>
        <w:t>conf/umg-scheduler</w:t>
      </w:r>
      <w:r>
        <w:rPr>
          <w:rFonts w:asciiTheme="minorHAnsi" w:eastAsia="Times New Roman" w:hAnsiTheme="minorHAnsi" w:cs="Times New Roman"/>
          <w:sz w:val="22"/>
          <w:szCs w:val="22"/>
        </w:rPr>
        <w:t>”</w:t>
      </w:r>
      <w:r w:rsidRPr="000754D9">
        <w:rPr>
          <w:rFonts w:asciiTheme="minorHAnsi" w:eastAsia="Times New Roman" w:hAnsiTheme="minorHAnsi" w:cs="Times New Roman"/>
          <w:sz w:val="22"/>
          <w:szCs w:val="22"/>
        </w:rPr>
        <w:t xml:space="preserve"> for umg-scheduler module.</w:t>
      </w:r>
    </w:p>
    <w:p w:rsidR="00850649" w:rsidRPr="000754D9" w:rsidRDefault="00850649" w:rsidP="00850649">
      <w:pPr>
        <w:pStyle w:val="PlainText"/>
        <w:ind w:left="2160"/>
        <w:rPr>
          <w:rFonts w:asciiTheme="minorHAnsi" w:eastAsia="Times New Roman" w:hAnsiTheme="minorHAnsi" w:cs="Times New Roman"/>
          <w:sz w:val="22"/>
          <w:szCs w:val="22"/>
        </w:rPr>
      </w:pPr>
    </w:p>
    <w:p w:rsidR="000754D9" w:rsidRPr="000754D9" w:rsidRDefault="000754D9" w:rsidP="000B4D5B">
      <w:pPr>
        <w:pStyle w:val="PlainText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>Copy following configuration/properties files to the newly create</w:t>
      </w:r>
      <w:r>
        <w:rPr>
          <w:rFonts w:asciiTheme="minorHAnsi" w:hAnsiTheme="minorHAnsi"/>
          <w:sz w:val="22"/>
          <w:szCs w:val="22"/>
        </w:rPr>
        <w:t>d</w:t>
      </w:r>
      <w:r w:rsidRPr="000754D9">
        <w:rPr>
          <w:rFonts w:asciiTheme="minorHAnsi" w:hAnsiTheme="minorHAnsi"/>
          <w:sz w:val="22"/>
          <w:szCs w:val="22"/>
        </w:rPr>
        <w:t xml:space="preserve"> </w:t>
      </w:r>
      <w:r w:rsidRPr="000754D9">
        <w:rPr>
          <w:rFonts w:asciiTheme="minorHAnsi" w:eastAsia="Times New Roman" w:hAnsiTheme="minorHAnsi" w:cs="Times New Roman"/>
          <w:sz w:val="22"/>
          <w:szCs w:val="22"/>
        </w:rPr>
        <w:t xml:space="preserve"> </w:t>
      </w:r>
      <w:r>
        <w:rPr>
          <w:rFonts w:asciiTheme="minorHAnsi" w:eastAsia="Times New Roman" w:hAnsiTheme="minorHAnsi" w:cs="Times New Roman"/>
          <w:sz w:val="22"/>
          <w:szCs w:val="22"/>
        </w:rPr>
        <w:t>“</w:t>
      </w:r>
      <w:r w:rsidR="008802FD">
        <w:rPr>
          <w:rFonts w:asciiTheme="minorHAnsi" w:eastAsia="Times New Roman" w:hAnsiTheme="minorHAnsi" w:cs="Times New Roman"/>
          <w:sz w:val="22"/>
          <w:szCs w:val="22"/>
        </w:rPr>
        <w:t>/opt/</w:t>
      </w:r>
      <w:r w:rsidRPr="000754D9">
        <w:rPr>
          <w:rFonts w:asciiTheme="minorHAnsi" w:eastAsia="Times New Roman" w:hAnsiTheme="minorHAnsi" w:cs="Times New Roman"/>
          <w:sz w:val="22"/>
          <w:szCs w:val="22"/>
        </w:rPr>
        <w:t>conf/umg-scheduler</w:t>
      </w:r>
      <w:r>
        <w:rPr>
          <w:rFonts w:asciiTheme="minorHAnsi" w:eastAsia="Times New Roman" w:hAnsiTheme="minorHAnsi" w:cs="Times New Roman"/>
          <w:sz w:val="22"/>
          <w:szCs w:val="22"/>
        </w:rPr>
        <w:t>”</w:t>
      </w:r>
      <w:r w:rsidRPr="000754D9">
        <w:rPr>
          <w:rFonts w:asciiTheme="minorHAnsi" w:eastAsia="Times New Roman" w:hAnsiTheme="minorHAnsi" w:cs="Times New Roman"/>
          <w:sz w:val="22"/>
          <w:szCs w:val="22"/>
        </w:rPr>
        <w:t xml:space="preserve"> </w:t>
      </w:r>
      <w:r w:rsidRPr="000754D9">
        <w:rPr>
          <w:rFonts w:asciiTheme="minorHAnsi" w:hAnsiTheme="minorHAnsi"/>
          <w:sz w:val="22"/>
          <w:szCs w:val="22"/>
        </w:rPr>
        <w:t xml:space="preserve"> folder.</w:t>
      </w:r>
    </w:p>
    <w:p w:rsidR="000754D9" w:rsidRP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ab/>
        <w:t>a. application.properties</w:t>
      </w:r>
    </w:p>
    <w:p w:rsidR="000754D9" w:rsidRP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ab/>
        <w:t>b. hazelcast-config.xml</w:t>
      </w:r>
    </w:p>
    <w:p w:rsidR="000754D9" w:rsidRP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ab/>
        <w:t>c. httpConnectionPooling.properties</w:t>
      </w:r>
    </w:p>
    <w:p w:rsid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ab/>
        <w:t>d. log4j2.xm</w:t>
      </w:r>
      <w:r>
        <w:rPr>
          <w:rFonts w:asciiTheme="minorHAnsi" w:hAnsiTheme="minorHAnsi"/>
          <w:sz w:val="22"/>
          <w:szCs w:val="22"/>
        </w:rPr>
        <w:t>l</w:t>
      </w:r>
    </w:p>
    <w:p w:rsidR="000B4D5B" w:rsidRDefault="000B4D5B" w:rsidP="000754D9">
      <w:pPr>
        <w:pStyle w:val="PlainText"/>
        <w:ind w:left="1440"/>
        <w:rPr>
          <w:rFonts w:asciiTheme="minorHAnsi" w:hAnsiTheme="minorHAnsi"/>
          <w:sz w:val="22"/>
          <w:szCs w:val="22"/>
        </w:rPr>
      </w:pPr>
    </w:p>
    <w:p w:rsidR="000754D9" w:rsidRDefault="000754D9" w:rsidP="000B4D5B">
      <w:pPr>
        <w:pStyle w:val="Plain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>Update hazelcast configurations in hazelcast-config.xml, umg-</w:t>
      </w:r>
      <w:r>
        <w:rPr>
          <w:rFonts w:asciiTheme="minorHAnsi" w:hAnsiTheme="minorHAnsi"/>
          <w:sz w:val="22"/>
          <w:szCs w:val="22"/>
        </w:rPr>
        <w:t>s</w:t>
      </w:r>
      <w:r w:rsidRPr="000754D9">
        <w:rPr>
          <w:rFonts w:asciiTheme="minorHAnsi" w:hAnsiTheme="minorHAnsi"/>
          <w:sz w:val="22"/>
          <w:szCs w:val="22"/>
        </w:rPr>
        <w:t>cheduler shoul</w:t>
      </w:r>
      <w:r>
        <w:rPr>
          <w:rFonts w:asciiTheme="minorHAnsi" w:hAnsiTheme="minorHAnsi"/>
          <w:sz w:val="22"/>
          <w:szCs w:val="22"/>
        </w:rPr>
        <w:t>d</w:t>
      </w:r>
      <w:r w:rsidRPr="000754D9">
        <w:rPr>
          <w:rFonts w:asciiTheme="minorHAnsi" w:hAnsiTheme="minorHAnsi"/>
          <w:sz w:val="22"/>
          <w:szCs w:val="22"/>
        </w:rPr>
        <w:t xml:space="preserve"> be part of umg cluster, hence the ip address must be included in ipconfig tag</w:t>
      </w:r>
    </w:p>
    <w:p w:rsidR="00241BDB" w:rsidRDefault="00241BDB" w:rsidP="00241BDB">
      <w:pPr>
        <w:pStyle w:val="PlainText"/>
        <w:ind w:left="2160"/>
        <w:rPr>
          <w:rFonts w:asciiTheme="minorHAnsi" w:hAnsiTheme="minorHAnsi"/>
          <w:sz w:val="22"/>
          <w:szCs w:val="22"/>
        </w:rPr>
      </w:pPr>
    </w:p>
    <w:p w:rsidR="00241BDB" w:rsidRDefault="00241BDB" w:rsidP="000B4D5B">
      <w:pPr>
        <w:pStyle w:val="Plain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directory “/opt/umg/umg-scheduler”.</w:t>
      </w:r>
    </w:p>
    <w:p w:rsidR="005628AF" w:rsidRDefault="005628AF" w:rsidP="005628AF">
      <w:pPr>
        <w:pStyle w:val="ListParagraph"/>
        <w:rPr>
          <w:rFonts w:asciiTheme="minorHAnsi" w:hAnsiTheme="minorHAnsi"/>
          <w:sz w:val="22"/>
          <w:szCs w:val="22"/>
        </w:rPr>
      </w:pPr>
    </w:p>
    <w:p w:rsidR="005628AF" w:rsidRDefault="005628AF" w:rsidP="000B4D5B">
      <w:pPr>
        <w:pStyle w:val="Plain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directory “/usr/local/umg-logs”</w:t>
      </w:r>
    </w:p>
    <w:p w:rsidR="00585C44" w:rsidRDefault="00585C44" w:rsidP="00585C44">
      <w:pPr>
        <w:pStyle w:val="PlainText"/>
        <w:ind w:left="2160"/>
        <w:rPr>
          <w:rFonts w:asciiTheme="minorHAnsi" w:hAnsiTheme="minorHAnsi"/>
          <w:sz w:val="22"/>
          <w:szCs w:val="22"/>
        </w:rPr>
      </w:pPr>
    </w:p>
    <w:p w:rsidR="009D067F" w:rsidRDefault="009D067F" w:rsidP="009D067F">
      <w:pPr>
        <w:pStyle w:val="Plain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“</w:t>
      </w:r>
      <w:r w:rsidRPr="009D067F">
        <w:rPr>
          <w:rFonts w:asciiTheme="minorHAnsi" w:hAnsiTheme="minorHAnsi"/>
          <w:sz w:val="22"/>
          <w:szCs w:val="22"/>
        </w:rPr>
        <w:t>umg-scheduler.one-jar.jar</w:t>
      </w:r>
      <w:r>
        <w:rPr>
          <w:rFonts w:asciiTheme="minorHAnsi" w:hAnsiTheme="minorHAnsi"/>
          <w:sz w:val="22"/>
          <w:szCs w:val="22"/>
        </w:rPr>
        <w:t>” to /opt/umg</w:t>
      </w:r>
      <w:r w:rsidR="00241BDB">
        <w:rPr>
          <w:rFonts w:asciiTheme="minorHAnsi" w:hAnsiTheme="minorHAnsi"/>
          <w:sz w:val="22"/>
          <w:szCs w:val="22"/>
        </w:rPr>
        <w:t>/</w:t>
      </w:r>
      <w:r w:rsidR="00241BDB" w:rsidRPr="000754D9">
        <w:rPr>
          <w:rFonts w:asciiTheme="minorHAnsi" w:hAnsiTheme="minorHAnsi"/>
          <w:sz w:val="22"/>
          <w:szCs w:val="22"/>
        </w:rPr>
        <w:t>umg-scheduler</w:t>
      </w:r>
      <w:r>
        <w:rPr>
          <w:rFonts w:asciiTheme="minorHAnsi" w:hAnsiTheme="minorHAnsi"/>
          <w:sz w:val="22"/>
          <w:szCs w:val="22"/>
        </w:rPr>
        <w:t xml:space="preserve"> folder.</w:t>
      </w:r>
    </w:p>
    <w:p w:rsidR="000B4D5B" w:rsidRDefault="000B4D5B" w:rsidP="000754D9">
      <w:pPr>
        <w:pStyle w:val="PlainText"/>
        <w:ind w:left="1440"/>
        <w:rPr>
          <w:rFonts w:asciiTheme="minorHAnsi" w:hAnsiTheme="minorHAnsi"/>
          <w:sz w:val="22"/>
          <w:szCs w:val="22"/>
        </w:rPr>
      </w:pPr>
    </w:p>
    <w:p w:rsidR="000754D9" w:rsidRDefault="000754D9" w:rsidP="000B4D5B">
      <w:pPr>
        <w:pStyle w:val="Plain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 xml:space="preserve">Create a shell script file </w:t>
      </w:r>
      <w:r>
        <w:rPr>
          <w:rFonts w:asciiTheme="minorHAnsi" w:hAnsiTheme="minorHAnsi"/>
          <w:sz w:val="22"/>
          <w:szCs w:val="22"/>
        </w:rPr>
        <w:t xml:space="preserve">“umg-scheduler.sh” </w:t>
      </w:r>
      <w:r w:rsidRPr="000754D9">
        <w:rPr>
          <w:rFonts w:asciiTheme="minorHAnsi" w:hAnsiTheme="minorHAnsi"/>
          <w:sz w:val="22"/>
          <w:szCs w:val="22"/>
        </w:rPr>
        <w:t>to start umg-scheduler</w:t>
      </w:r>
    </w:p>
    <w:p w:rsidR="005628AF" w:rsidRDefault="005628AF" w:rsidP="005628AF">
      <w:pPr>
        <w:pStyle w:val="ListParagraph"/>
        <w:rPr>
          <w:rFonts w:asciiTheme="minorHAnsi" w:hAnsiTheme="minorHAnsi"/>
          <w:sz w:val="22"/>
          <w:szCs w:val="22"/>
        </w:rPr>
      </w:pPr>
    </w:p>
    <w:p w:rsidR="005628AF" w:rsidRPr="000754D9" w:rsidRDefault="005628AF" w:rsidP="005628AF">
      <w:pPr>
        <w:pStyle w:val="PlainText"/>
        <w:rPr>
          <w:rFonts w:asciiTheme="minorHAnsi" w:hAnsiTheme="minorHAnsi"/>
          <w:sz w:val="22"/>
          <w:szCs w:val="22"/>
        </w:rPr>
      </w:pPr>
    </w:p>
    <w:p w:rsidR="000754D9" w:rsidRPr="000754D9" w:rsidRDefault="000754D9" w:rsidP="000754D9">
      <w:pPr>
        <w:pStyle w:val="PlainText"/>
        <w:ind w:left="1440"/>
        <w:rPr>
          <w:rFonts w:asciiTheme="minorHAnsi" w:hAnsiTheme="minorHAnsi"/>
          <w:sz w:val="22"/>
          <w:szCs w:val="22"/>
        </w:rPr>
      </w:pPr>
    </w:p>
    <w:p w:rsidR="000754D9" w:rsidRDefault="000754D9" w:rsidP="000B4D5B">
      <w:pPr>
        <w:pStyle w:val="PlainText"/>
        <w:ind w:left="1440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>nohup java -Xms51</w:t>
      </w:r>
      <w:r w:rsidR="003C4D7B">
        <w:rPr>
          <w:rFonts w:asciiTheme="minorHAnsi" w:hAnsiTheme="minorHAnsi"/>
          <w:sz w:val="22"/>
          <w:szCs w:val="22"/>
        </w:rPr>
        <w:t>2</w:t>
      </w:r>
      <w:r w:rsidRPr="000754D9">
        <w:rPr>
          <w:rFonts w:asciiTheme="minorHAnsi" w:hAnsiTheme="minorHAnsi"/>
          <w:sz w:val="22"/>
          <w:szCs w:val="22"/>
        </w:rPr>
        <w:t>m -Xmx1024m -Dlog4j.configurationFile="file:/opt/conf/umg-scheduler/log4j2.xml" -</w:t>
      </w:r>
      <w:r w:rsidRPr="000754D9">
        <w:rPr>
          <w:rFonts w:asciiTheme="minorHAnsi" w:hAnsiTheme="minorHAnsi"/>
          <w:sz w:val="22"/>
          <w:szCs w:val="22"/>
        </w:rPr>
        <w:lastRenderedPageBreak/>
        <w:t>Dhazelcast.config="/opt/conf/umg-scheduler/hazelcast-config.xml" -DhttpConnectionPooling.properties="file:/opt/conf/umg-scheduler/httpConnectionPooling.properties" -Dapplication.properties="file:/opt/conf/umg-scheduler/application.properties" -jar /opt/</w:t>
      </w:r>
      <w:r w:rsidR="006117D9">
        <w:rPr>
          <w:rFonts w:asciiTheme="minorHAnsi" w:hAnsiTheme="minorHAnsi"/>
          <w:sz w:val="22"/>
          <w:szCs w:val="22"/>
        </w:rPr>
        <w:t>umg</w:t>
      </w:r>
      <w:r w:rsidRPr="000754D9">
        <w:rPr>
          <w:rFonts w:asciiTheme="minorHAnsi" w:hAnsiTheme="minorHAnsi"/>
          <w:sz w:val="22"/>
          <w:szCs w:val="22"/>
        </w:rPr>
        <w:t>/umg-scheduler/umg-scheduler.one-jar.jar</w:t>
      </w:r>
      <w:r w:rsidR="006117D9">
        <w:rPr>
          <w:rFonts w:asciiTheme="minorHAnsi" w:hAnsiTheme="minorHAnsi"/>
          <w:sz w:val="22"/>
          <w:szCs w:val="22"/>
        </w:rPr>
        <w:t xml:space="preserve"> </w:t>
      </w:r>
      <w:r w:rsidR="006117D9" w:rsidRPr="006117D9">
        <w:rPr>
          <w:rFonts w:asciiTheme="minorHAnsi" w:hAnsiTheme="minorHAnsi"/>
          <w:sz w:val="22"/>
          <w:szCs w:val="22"/>
        </w:rPr>
        <w:t>&gt;&gt; scheduler.out</w:t>
      </w:r>
      <w:r w:rsidR="000B4D5B">
        <w:rPr>
          <w:rFonts w:asciiTheme="minorHAnsi" w:hAnsiTheme="minorHAnsi"/>
          <w:sz w:val="22"/>
          <w:szCs w:val="22"/>
        </w:rPr>
        <w:t xml:space="preserve"> &amp;</w:t>
      </w:r>
    </w:p>
    <w:p w:rsid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</w:p>
    <w:p w:rsidR="00441B75" w:rsidRPr="00441B75" w:rsidRDefault="00441B75" w:rsidP="00441B75">
      <w:pPr>
        <w:pStyle w:val="PlainText"/>
        <w:ind w:left="1080"/>
        <w:rPr>
          <w:rFonts w:asciiTheme="minorHAnsi" w:eastAsia="Times New Roman" w:hAnsiTheme="minorHAnsi" w:cs="Times New Roman"/>
          <w:sz w:val="20"/>
          <w:szCs w:val="20"/>
        </w:rPr>
      </w:pPr>
    </w:p>
    <w:p w:rsidR="00441B75" w:rsidRDefault="00441B75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BF6E0B" w:rsidRDefault="00BF6E0B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2"/>
      <w:r>
        <w:t>Post-Implementation</w:t>
      </w:r>
      <w:bookmarkEnd w:id="18"/>
    </w:p>
    <w:p w:rsidR="00F57408" w:rsidRDefault="00F57408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Update following property in System Parameter screen in umg-admin application.</w:t>
      </w:r>
    </w:p>
    <w:p w:rsidR="00F57408" w:rsidRDefault="00F57408" w:rsidP="00F57408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 w:rsidRPr="00F57408">
        <w:rPr>
          <w:rFonts w:asciiTheme="minorHAnsi" w:eastAsia="Times New Roman" w:hAnsiTheme="minorHAnsi" w:cs="Times New Roman"/>
          <w:sz w:val="20"/>
          <w:szCs w:val="20"/>
        </w:rPr>
        <w:t>JMX_MODELET_PORT_MAPPING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= </w:t>
      </w:r>
      <w:r w:rsidRPr="00F57408">
        <w:rPr>
          <w:rFonts w:asciiTheme="minorHAnsi" w:eastAsia="Times New Roman" w:hAnsiTheme="minorHAnsi" w:cs="Times New Roman"/>
          <w:sz w:val="20"/>
          <w:szCs w:val="20"/>
        </w:rPr>
        <w:t>7900-9010|7901-9011|7902-9012|7903-9013|7904-9014</w:t>
      </w:r>
      <w:r>
        <w:rPr>
          <w:rFonts w:asciiTheme="minorHAnsi" w:eastAsia="Times New Roman" w:hAnsiTheme="minorHAnsi" w:cs="Times New Roman"/>
          <w:sz w:val="20"/>
          <w:szCs w:val="20"/>
        </w:rPr>
        <w:t>|7905-9015|7906-9016|7907-9017|7908-9018|7909-9019</w:t>
      </w:r>
    </w:p>
    <w:p w:rsidR="00492968" w:rsidRDefault="00492968" w:rsidP="00F57408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Ensure that all Modelets are registered in Hazelcast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Use the below API to get dump of Pool data in Hazelcast</w:t>
      </w:r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30013633"/>
      <w:r>
        <w:t>Rollback</w:t>
      </w:r>
      <w:bookmarkEnd w:id="19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lastRenderedPageBreak/>
        <w:t>War Extracted Location: /opt/tomcat/webapps</w:t>
      </w: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/opt/tomcat/webapps</w:t>
      </w: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6D1FE4" w:rsidRDefault="00027FBA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E14410"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>Run db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27FBA" w:rsidRPr="00027FBA" w:rsidRDefault="00027FBA" w:rsidP="00027FBA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027FBA">
        <w:rPr>
          <w:rFonts w:asciiTheme="minorHAnsi" w:eastAsia="Times New Roman" w:hAnsiTheme="minorHAnsi" w:cs="Times New Roman"/>
          <w:sz w:val="20"/>
          <w:szCs w:val="20"/>
        </w:rPr>
        <w:t>Release-6.0/Common-DB-Scripts/Rollback/UMG-6.0-admin_schema-ddl-rollback.sql</w:t>
      </w:r>
    </w:p>
    <w:p w:rsidR="00027FBA" w:rsidRDefault="00027FBA" w:rsidP="00027FBA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027FBA">
        <w:rPr>
          <w:rFonts w:asciiTheme="minorHAnsi" w:eastAsia="Times New Roman" w:hAnsiTheme="minorHAnsi" w:cs="Times New Roman"/>
          <w:sz w:val="20"/>
          <w:szCs w:val="20"/>
        </w:rPr>
        <w:t>Release-6.0/Common-DB-Scripts/Rollback/UMG-6.0-Ocwen_schema-ddl-rollback.sql</w:t>
      </w:r>
    </w:p>
    <w:p w:rsidR="00027FBA" w:rsidRDefault="00027FBA" w:rsidP="00027FBA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027FBA">
        <w:rPr>
          <w:rFonts w:asciiTheme="minorHAnsi" w:eastAsia="Times New Roman" w:hAnsiTheme="minorHAnsi" w:cs="Times New Roman"/>
          <w:sz w:val="20"/>
          <w:szCs w:val="20"/>
        </w:rPr>
        <w:t>Release-6.0/Common-DB-Scripts/Rollback/UMG-6.0-admin_schema-dml-rollback.sql</w:t>
      </w:r>
    </w:p>
    <w:p w:rsidR="006B4CBB" w:rsidRDefault="006B4CBB" w:rsidP="006B4CBB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B4CBB">
        <w:rPr>
          <w:rFonts w:asciiTheme="minorHAnsi" w:eastAsia="Times New Roman" w:hAnsiTheme="minorHAnsi" w:cs="Times New Roman"/>
          <w:sz w:val="20"/>
          <w:szCs w:val="20"/>
        </w:rPr>
        <w:t>Release-notes/Release-6.0/Common-DB-Scripts/tenant-on-boarding/Rollback/Rent-Range-tenant-onboarding-rollback.sql</w:t>
      </w:r>
    </w:p>
    <w:p w:rsidR="00027FBA" w:rsidRDefault="00027FBA" w:rsidP="00027FBA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C50961" w:rsidRPr="00CC22EA" w:rsidRDefault="00C50961" w:rsidP="00C50961">
      <w:pPr>
        <w:pStyle w:val="PlainText"/>
        <w:ind w:left="108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CC22EA">
        <w:rPr>
          <w:rFonts w:asciiTheme="minorHAnsi" w:eastAsia="Times New Roman" w:hAnsiTheme="minorHAnsi" w:cs="Times New Roman"/>
          <w:sz w:val="20"/>
          <w:szCs w:val="20"/>
        </w:rPr>
        <w:t>Run rollback scripts for mongo db:</w:t>
      </w:r>
    </w:p>
    <w:p w:rsidR="00C50961" w:rsidRDefault="00C50961" w:rsidP="00C50961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C50961" w:rsidRDefault="00C50961" w:rsidP="00C50961">
      <w:pPr>
        <w:pStyle w:val="PlainText"/>
        <w:numPr>
          <w:ilvl w:val="0"/>
          <w:numId w:val="3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2B4A5B">
        <w:rPr>
          <w:rFonts w:asciiTheme="minorHAnsi" w:eastAsia="Times New Roman" w:hAnsiTheme="minorHAnsi" w:cs="Times New Roman"/>
          <w:sz w:val="20"/>
          <w:szCs w:val="20"/>
        </w:rPr>
        <w:t>Release-notes/Release-6.0/Common-DB-Scripts/tenant-on-boarding/Rollback/rent-range-onboarding-script-mongo-rollback.txt</w:t>
      </w:r>
    </w:p>
    <w:p w:rsidR="00C50961" w:rsidRDefault="00C50961" w:rsidP="00C50961">
      <w:pPr>
        <w:pStyle w:val="PlainText"/>
        <w:numPr>
          <w:ilvl w:val="0"/>
          <w:numId w:val="3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2B4A5B">
        <w:rPr>
          <w:rFonts w:asciiTheme="minorHAnsi" w:eastAsia="Times New Roman" w:hAnsiTheme="minorHAnsi" w:cs="Times New Roman"/>
          <w:sz w:val="20"/>
          <w:szCs w:val="20"/>
        </w:rPr>
        <w:t>Release-notes/Release-6.0/Common-DB-Scripts/Rollback/UMG-6.0-mongo-rollback.txt</w:t>
      </w:r>
    </w:p>
    <w:p w:rsidR="009369DC" w:rsidRDefault="009369DC" w:rsidP="009369DC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9369DC" w:rsidRDefault="009369DC" w:rsidP="009369DC">
      <w:pPr>
        <w:pStyle w:val="PlainText"/>
        <w:ind w:left="108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Execute below commands in /sanpath to remove newly created directories:</w:t>
      </w:r>
    </w:p>
    <w:p w:rsidR="009369DC" w:rsidRDefault="009369DC" w:rsidP="009369DC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Login any of the umg server</w:t>
      </w:r>
    </w:p>
    <w:p w:rsidR="009369DC" w:rsidRDefault="009369DC" w:rsidP="009369DC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cd /sanpath</w:t>
      </w:r>
    </w:p>
    <w:p w:rsidR="009369DC" w:rsidRPr="00540DC6" w:rsidRDefault="009369DC" w:rsidP="009369DC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540DC6">
        <w:rPr>
          <w:rFonts w:asciiTheme="minorHAnsi" w:eastAsia="Times New Roman" w:hAnsiTheme="minorHAnsi" w:cs="Times New Roman"/>
          <w:sz w:val="20"/>
          <w:szCs w:val="20"/>
        </w:rPr>
        <w:t>rm –rf  rentrange</w:t>
      </w:r>
    </w:p>
    <w:p w:rsidR="009369DC" w:rsidRDefault="009369DC" w:rsidP="009369DC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C50961" w:rsidRPr="00027FBA" w:rsidRDefault="00C50961" w:rsidP="00027FBA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027FBA" w:rsidRDefault="00027FBA" w:rsidP="00027FBA">
      <w:pPr>
        <w:pStyle w:val="PlainText"/>
        <w:ind w:left="216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520255" w:rsidRDefault="00520255" w:rsidP="006C035C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6C035C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027FBA">
        <w:rPr>
          <w:rFonts w:asciiTheme="minorHAnsi" w:eastAsia="Times New Roman" w:hAnsiTheme="minorHAnsi" w:cs="Times New Roman"/>
          <w:sz w:val="20"/>
          <w:szCs w:val="20"/>
        </w:rPr>
        <w:t>5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in externalized umg.properties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Remove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 applicationContext-security.xml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 Module Only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r w:rsidR="00242B00">
        <w:rPr>
          <w:rFonts w:asciiTheme="minorHAnsi" w:eastAsia="Times New Roman" w:hAnsiTheme="minorHAnsi" w:cs="Times New Roman"/>
          <w:b/>
          <w:sz w:val="20"/>
          <w:szCs w:val="20"/>
        </w:rPr>
        <w:t>db.propertoes in UMG Admin and Runtime Modules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remove this new property from db.properties file</w:t>
      </w: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</w:p>
    <w:p w:rsidR="00242B00" w:rsidRPr="00242B00" w:rsidRDefault="00651454" w:rsidP="00242B00">
      <w:pPr>
        <w:pStyle w:val="PlainText"/>
        <w:numPr>
          <w:ilvl w:val="0"/>
          <w:numId w:val="2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db.</w:t>
      </w:r>
      <w:r w:rsidR="00242B00" w:rsidRPr="00242B00">
        <w:rPr>
          <w:rFonts w:asciiTheme="minorHAnsi" w:eastAsia="Times New Roman" w:hAnsiTheme="minorHAnsi" w:cs="Times New Roman"/>
          <w:sz w:val="20"/>
          <w:szCs w:val="20"/>
        </w:rPr>
        <w:t>minPoolSize=3</w:t>
      </w:r>
    </w:p>
    <w:p w:rsidR="00242B00" w:rsidRPr="00242B00" w:rsidRDefault="00651454" w:rsidP="00242B00">
      <w:pPr>
        <w:pStyle w:val="PlainText"/>
        <w:numPr>
          <w:ilvl w:val="0"/>
          <w:numId w:val="2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db.</w:t>
      </w:r>
      <w:r w:rsidR="00242B00" w:rsidRPr="00242B00">
        <w:rPr>
          <w:rFonts w:asciiTheme="minorHAnsi" w:eastAsia="Times New Roman" w:hAnsiTheme="minorHAnsi" w:cs="Times New Roman"/>
          <w:sz w:val="20"/>
          <w:szCs w:val="20"/>
        </w:rPr>
        <w:t>maxPoolSize=</w:t>
      </w:r>
      <w:r w:rsidR="00D44A83">
        <w:rPr>
          <w:rFonts w:asciiTheme="minorHAnsi" w:eastAsia="Times New Roman" w:hAnsiTheme="minorHAnsi" w:cs="Times New Roman"/>
          <w:sz w:val="20"/>
          <w:szCs w:val="20"/>
        </w:rPr>
        <w:t>20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7611FD" w:rsidRDefault="007611FD" w:rsidP="007611FD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721593">
        <w:rPr>
          <w:rFonts w:asciiTheme="minorHAnsi" w:eastAsia="Times New Roman" w:hAnsiTheme="minorHAnsi" w:cs="Times New Roman"/>
          <w:b/>
          <w:sz w:val="20"/>
          <w:szCs w:val="20"/>
        </w:rPr>
        <w:t>Rollback hazelcast-config.xml</w:t>
      </w:r>
    </w:p>
    <w:p w:rsidR="007611FD" w:rsidRPr="00721593" w:rsidRDefault="007611FD" w:rsidP="007611FD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721593">
        <w:rPr>
          <w:rFonts w:asciiTheme="minorHAnsi" w:eastAsia="Times New Roman" w:hAnsiTheme="minorHAnsi" w:cs="Times New Roman"/>
          <w:sz w:val="20"/>
          <w:szCs w:val="20"/>
        </w:rPr>
        <w:lastRenderedPageBreak/>
        <w:tab/>
        <w:t xml:space="preserve">Copy </w:t>
      </w:r>
      <w:r>
        <w:rPr>
          <w:rFonts w:asciiTheme="minorHAnsi" w:eastAsia="Times New Roman" w:hAnsiTheme="minorHAnsi" w:cs="Times New Roman"/>
          <w:sz w:val="20"/>
          <w:szCs w:val="20"/>
        </w:rPr>
        <w:t>the backed up hazelcast-config.xml to the appropriate externalized configuration location.</w:t>
      </w:r>
    </w:p>
    <w:p w:rsidR="007611FD" w:rsidRDefault="007611FD" w:rsidP="002F3B66">
      <w:pPr>
        <w:pStyle w:val="ASPSBodytext"/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t xml:space="preserve">Note: Please refer to </w:t>
      </w:r>
      <w:r w:rsidRPr="00CC610C">
        <w:rPr>
          <w:b/>
        </w:rPr>
        <w:t>Modelet Restart Steps</w:t>
      </w:r>
      <w:r w:rsidR="002E4B1B">
        <w:rPr>
          <w:b/>
        </w:rPr>
        <w:t>(Rollback)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URL for RA :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1E07FD" w:rsidP="00961F86">
      <w:pPr>
        <w:pStyle w:val="ASPSBodytext"/>
        <w:rPr>
          <w:rFonts w:ascii="Calibri" w:hAnsi="Calibri"/>
          <w:szCs w:val="24"/>
        </w:rPr>
      </w:pPr>
      <w:hyperlink r:id="rId28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</w:p>
    <w:p w:rsidR="00961F86" w:rsidRDefault="00961F86" w:rsidP="00961F86">
      <w:pPr>
        <w:pStyle w:val="ASPSBodytext"/>
      </w:pPr>
      <w:r>
        <w:tab/>
        <w:t>Please follow below order for starting R and Matlab Modelets.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865A5D" w:rsidP="00961F86">
      <w:pPr>
        <w:pStyle w:val="ASPSBodytext"/>
      </w:pPr>
      <w:r>
        <w:object w:dxaOrig="23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8pt" o:ole="">
            <v:imagedata r:id="rId29" o:title=""/>
          </v:shape>
          <o:OLEObject Type="Embed" ProgID="Package" ShapeID="_x0000_i1025" DrawAspect="Content" ObjectID="_1520340334" r:id="rId30"/>
        </w:object>
      </w:r>
    </w:p>
    <w:p w:rsidR="0034413E" w:rsidRDefault="0034413E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  <w:r w:rsidR="0034413E">
        <w:t xml:space="preserve"> </w:t>
      </w:r>
      <w:r>
        <w:t>(Rollback)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34413E">
      <w:pPr>
        <w:pStyle w:val="ASPSBodytext"/>
      </w:pPr>
      <w:r>
        <w:lastRenderedPageBreak/>
        <w:t>Please find attached file which has a</w:t>
      </w:r>
      <w:r w:rsidR="0034413E">
        <w:t>ctual startup order of Modelets</w:t>
      </w:r>
    </w:p>
    <w:p w:rsidR="00961F86" w:rsidRPr="00B41FE0" w:rsidRDefault="0034413E" w:rsidP="0034413E">
      <w:pPr>
        <w:pStyle w:val="ASPSBodytext"/>
      </w:pPr>
      <w:r>
        <w:rPr>
          <w:b/>
        </w:rPr>
        <w:object w:dxaOrig="2341" w:dyaOrig="810">
          <v:shape id="_x0000_i1026" type="#_x0000_t75" style="width:117.25pt;height:40.8pt" o:ole="">
            <v:imagedata r:id="rId31" o:title=""/>
          </v:shape>
          <o:OLEObject Type="Embed" ProgID="Package" ShapeID="_x0000_i1026" DrawAspect="Content" ObjectID="_1520340335" r:id="rId32"/>
        </w:objec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bookmarkEnd w:id="0"/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33"/>
      <w:headerReference w:type="first" r:id="rId34"/>
      <w:footerReference w:type="first" r:id="rId3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7FD" w:rsidRDefault="001E07FD">
      <w:r>
        <w:separator/>
      </w:r>
    </w:p>
  </w:endnote>
  <w:endnote w:type="continuationSeparator" w:id="0">
    <w:p w:rsidR="001E07FD" w:rsidRDefault="001E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1DE" w:rsidRPr="0005033E" w:rsidRDefault="005C1D4F" w:rsidP="00F44EC0">
    <w:pPr>
      <w:pStyle w:val="Footer"/>
    </w:pPr>
    <w:fldSimple w:instr=" STYLEREF  &quot;ASPS DocClass&quot;  \* MERGEFORMAT ">
      <w:r w:rsidR="00F57408" w:rsidRPr="00F57408">
        <w:rPr>
          <w:b/>
          <w:bCs/>
          <w:noProof/>
        </w:rPr>
        <w:t>Internal Use Only</w:t>
      </w:r>
    </w:fldSimple>
    <w:r w:rsidR="00E021DE">
      <w:t xml:space="preserve"> </w:t>
    </w:r>
    <w:fldSimple w:instr=" DOCPROPERTY  Category  \* MERGEFORMAT ">
      <w:r w:rsidR="00E021DE">
        <w:t>Template</w:t>
      </w:r>
    </w:fldSimple>
    <w:r w:rsidR="00E021DE">
      <w:t xml:space="preserve"> </w:t>
    </w:r>
    <w:r w:rsidR="00E021DE" w:rsidRPr="0005033E">
      <w:t xml:space="preserve">(Version </w:t>
    </w:r>
    <w:fldSimple w:instr=" STYLEREF  &quot;ASPS VerNum&quot;  \* MERGEFORMAT ">
      <w:r w:rsidR="00F57408">
        <w:rPr>
          <w:noProof/>
        </w:rPr>
        <w:t>6.0</w:t>
      </w:r>
    </w:fldSimple>
    <w:r w:rsidR="00E021DE" w:rsidRPr="0005033E">
      <w:t>)</w:t>
    </w:r>
    <w:r w:rsidR="00E021DE">
      <w:tab/>
    </w:r>
    <w:r w:rsidR="00E021DE" w:rsidRPr="0005033E">
      <w:t xml:space="preserve">Page </w:t>
    </w:r>
    <w:r w:rsidR="00E021DE">
      <w:fldChar w:fldCharType="begin"/>
    </w:r>
    <w:r w:rsidR="00E021DE">
      <w:instrText xml:space="preserve"> PAGE </w:instrText>
    </w:r>
    <w:r w:rsidR="00E021DE">
      <w:fldChar w:fldCharType="separate"/>
    </w:r>
    <w:r w:rsidR="00F57408">
      <w:rPr>
        <w:noProof/>
      </w:rPr>
      <w:t>1</w:t>
    </w:r>
    <w:r w:rsidR="00E021DE">
      <w:rPr>
        <w:noProof/>
      </w:rPr>
      <w:fldChar w:fldCharType="end"/>
    </w:r>
    <w:r w:rsidR="00E021DE" w:rsidRPr="0005033E">
      <w:t xml:space="preserve"> of </w:t>
    </w:r>
    <w:r w:rsidR="001E07FD">
      <w:fldChar w:fldCharType="begin"/>
    </w:r>
    <w:r w:rsidR="001E07FD">
      <w:instrText xml:space="preserve"> NUMPAGES </w:instrText>
    </w:r>
    <w:r w:rsidR="001E07FD">
      <w:fldChar w:fldCharType="separate"/>
    </w:r>
    <w:r w:rsidR="00F57408">
      <w:rPr>
        <w:noProof/>
      </w:rPr>
      <w:t>12</w:t>
    </w:r>
    <w:r w:rsidR="001E07FD">
      <w:rPr>
        <w:noProof/>
      </w:rPr>
      <w:fldChar w:fldCharType="end"/>
    </w:r>
  </w:p>
  <w:p w:rsidR="00E021DE" w:rsidRPr="000B0782" w:rsidRDefault="00E021DE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7FD" w:rsidRDefault="001E07FD">
      <w:r>
        <w:separator/>
      </w:r>
    </w:p>
  </w:footnote>
  <w:footnote w:type="continuationSeparator" w:id="0">
    <w:p w:rsidR="001E07FD" w:rsidRDefault="001E07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1DE" w:rsidRDefault="00E021DE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021DE" w:rsidRDefault="00E021DE">
    <w:pPr>
      <w:pStyle w:val="Header"/>
    </w:pPr>
  </w:p>
  <w:p w:rsidR="00E021DE" w:rsidRPr="007632F4" w:rsidRDefault="00E021DE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492968">
        <w:rPr>
          <w:noProof/>
        </w:rPr>
        <w:t>Release Notes</w:t>
      </w:r>
    </w:fldSimple>
  </w:p>
  <w:p w:rsidR="00E021DE" w:rsidRDefault="00E021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1DE" w:rsidRDefault="00E021DE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021DE" w:rsidRDefault="00E021DE" w:rsidP="007632F4">
    <w:pPr>
      <w:pStyle w:val="Header"/>
    </w:pPr>
  </w:p>
  <w:p w:rsidR="00E021DE" w:rsidRPr="006B0F30" w:rsidRDefault="005C1D4F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57408" w:rsidRPr="00F57408">
        <w:rPr>
          <w:b/>
          <w:bCs/>
          <w:noProof/>
        </w:rPr>
        <w:t>Consumer Analytics</w:t>
      </w:r>
    </w:fldSimple>
    <w:r w:rsidR="00E021DE">
      <w:tab/>
    </w:r>
    <w:r w:rsidR="00E021DE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8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1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53D7F12"/>
    <w:multiLevelType w:val="hybridMultilevel"/>
    <w:tmpl w:val="35B48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6D23699"/>
    <w:multiLevelType w:val="hybridMultilevel"/>
    <w:tmpl w:val="8F9CC5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C1F692D"/>
    <w:multiLevelType w:val="hybridMultilevel"/>
    <w:tmpl w:val="98B00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8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4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7"/>
  </w:num>
  <w:num w:numId="4">
    <w:abstractNumId w:val="24"/>
  </w:num>
  <w:num w:numId="5">
    <w:abstractNumId w:val="18"/>
  </w:num>
  <w:num w:numId="6">
    <w:abstractNumId w:val="21"/>
  </w:num>
  <w:num w:numId="7">
    <w:abstractNumId w:val="6"/>
  </w:num>
  <w:num w:numId="8">
    <w:abstractNumId w:val="10"/>
  </w:num>
  <w:num w:numId="9">
    <w:abstractNumId w:val="2"/>
  </w:num>
  <w:num w:numId="10">
    <w:abstractNumId w:val="23"/>
  </w:num>
  <w:num w:numId="11">
    <w:abstractNumId w:val="17"/>
  </w:num>
  <w:num w:numId="12">
    <w:abstractNumId w:val="22"/>
  </w:num>
  <w:num w:numId="13">
    <w:abstractNumId w:val="1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5"/>
  </w:num>
  <w:num w:numId="24">
    <w:abstractNumId w:val="3"/>
  </w:num>
  <w:num w:numId="25">
    <w:abstractNumId w:val="16"/>
  </w:num>
  <w:num w:numId="26">
    <w:abstractNumId w:val="1"/>
  </w:num>
  <w:num w:numId="27">
    <w:abstractNumId w:val="4"/>
  </w:num>
  <w:num w:numId="28">
    <w:abstractNumId w:val="26"/>
  </w:num>
  <w:num w:numId="29">
    <w:abstractNumId w:val="12"/>
  </w:num>
  <w:num w:numId="30">
    <w:abstractNumId w:val="0"/>
  </w:num>
  <w:num w:numId="31">
    <w:abstractNumId w:val="19"/>
  </w:num>
  <w:num w:numId="32">
    <w:abstractNumId w:val="5"/>
  </w:num>
  <w:num w:numId="33">
    <w:abstractNumId w:val="13"/>
  </w:num>
  <w:num w:numId="34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5B77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4D9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9B6"/>
    <w:rsid w:val="000B3BDE"/>
    <w:rsid w:val="000B4D5B"/>
    <w:rsid w:val="000B6DA8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16EF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357"/>
    <w:rsid w:val="001D38A5"/>
    <w:rsid w:val="001D4E64"/>
    <w:rsid w:val="001D5ADE"/>
    <w:rsid w:val="001D6B9B"/>
    <w:rsid w:val="001D72D5"/>
    <w:rsid w:val="001E07FD"/>
    <w:rsid w:val="001E20DE"/>
    <w:rsid w:val="001E2170"/>
    <w:rsid w:val="001E4A4D"/>
    <w:rsid w:val="001F0E9F"/>
    <w:rsid w:val="001F15DE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71B4"/>
    <w:rsid w:val="00262AB4"/>
    <w:rsid w:val="0026472C"/>
    <w:rsid w:val="002655AE"/>
    <w:rsid w:val="002673BE"/>
    <w:rsid w:val="00267775"/>
    <w:rsid w:val="00272692"/>
    <w:rsid w:val="00273CDF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068E"/>
    <w:rsid w:val="002A1384"/>
    <w:rsid w:val="002A24DE"/>
    <w:rsid w:val="002A3CAB"/>
    <w:rsid w:val="002A5326"/>
    <w:rsid w:val="002A7317"/>
    <w:rsid w:val="002A7786"/>
    <w:rsid w:val="002B0A98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179D7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660D9"/>
    <w:rsid w:val="00370C51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D7B"/>
    <w:rsid w:val="003C4F08"/>
    <w:rsid w:val="003C7402"/>
    <w:rsid w:val="003D00D2"/>
    <w:rsid w:val="003D0CB8"/>
    <w:rsid w:val="003D0E7A"/>
    <w:rsid w:val="003D4782"/>
    <w:rsid w:val="003D7133"/>
    <w:rsid w:val="003E0AD7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1B75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57"/>
    <w:rsid w:val="00481A60"/>
    <w:rsid w:val="00485BE0"/>
    <w:rsid w:val="00485FD0"/>
    <w:rsid w:val="00486D87"/>
    <w:rsid w:val="0049186C"/>
    <w:rsid w:val="00491FD5"/>
    <w:rsid w:val="00492968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39F1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25FB"/>
    <w:rsid w:val="005357DD"/>
    <w:rsid w:val="00535C11"/>
    <w:rsid w:val="005374E1"/>
    <w:rsid w:val="00540311"/>
    <w:rsid w:val="005419DA"/>
    <w:rsid w:val="0054415D"/>
    <w:rsid w:val="00544DAF"/>
    <w:rsid w:val="00545D3D"/>
    <w:rsid w:val="00550CC8"/>
    <w:rsid w:val="0055454B"/>
    <w:rsid w:val="00556D81"/>
    <w:rsid w:val="00562250"/>
    <w:rsid w:val="005628AF"/>
    <w:rsid w:val="005636CF"/>
    <w:rsid w:val="00563C26"/>
    <w:rsid w:val="005656BE"/>
    <w:rsid w:val="005738AF"/>
    <w:rsid w:val="00581DFA"/>
    <w:rsid w:val="005849E5"/>
    <w:rsid w:val="00585C44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A7479"/>
    <w:rsid w:val="005B1971"/>
    <w:rsid w:val="005B2533"/>
    <w:rsid w:val="005B2B14"/>
    <w:rsid w:val="005B4D65"/>
    <w:rsid w:val="005B6528"/>
    <w:rsid w:val="005B7063"/>
    <w:rsid w:val="005C16C4"/>
    <w:rsid w:val="005C1D4F"/>
    <w:rsid w:val="005C44CA"/>
    <w:rsid w:val="005C5C04"/>
    <w:rsid w:val="005C64FE"/>
    <w:rsid w:val="005C6874"/>
    <w:rsid w:val="005C7E1D"/>
    <w:rsid w:val="005D0CDA"/>
    <w:rsid w:val="005D3927"/>
    <w:rsid w:val="005D3CFB"/>
    <w:rsid w:val="005D486E"/>
    <w:rsid w:val="005D503A"/>
    <w:rsid w:val="005D5958"/>
    <w:rsid w:val="005D738C"/>
    <w:rsid w:val="005D7752"/>
    <w:rsid w:val="005E3548"/>
    <w:rsid w:val="005E3C9A"/>
    <w:rsid w:val="005E4232"/>
    <w:rsid w:val="005E42D6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1454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16D"/>
    <w:rsid w:val="006A367A"/>
    <w:rsid w:val="006B0F30"/>
    <w:rsid w:val="006B3002"/>
    <w:rsid w:val="006B410E"/>
    <w:rsid w:val="006B4138"/>
    <w:rsid w:val="006B4CBB"/>
    <w:rsid w:val="006B68AF"/>
    <w:rsid w:val="006B6B0D"/>
    <w:rsid w:val="006C035C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60B4"/>
    <w:rsid w:val="006F748E"/>
    <w:rsid w:val="006F7D03"/>
    <w:rsid w:val="007016FB"/>
    <w:rsid w:val="00702D9F"/>
    <w:rsid w:val="00702DAF"/>
    <w:rsid w:val="00703787"/>
    <w:rsid w:val="00703C57"/>
    <w:rsid w:val="007057CE"/>
    <w:rsid w:val="00706A6B"/>
    <w:rsid w:val="00713440"/>
    <w:rsid w:val="007210EC"/>
    <w:rsid w:val="00721177"/>
    <w:rsid w:val="007319C7"/>
    <w:rsid w:val="007375B0"/>
    <w:rsid w:val="007420D8"/>
    <w:rsid w:val="007460F4"/>
    <w:rsid w:val="00750FA9"/>
    <w:rsid w:val="007611FD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649"/>
    <w:rsid w:val="0085095E"/>
    <w:rsid w:val="00851E2D"/>
    <w:rsid w:val="00852A7B"/>
    <w:rsid w:val="0085392E"/>
    <w:rsid w:val="008539AE"/>
    <w:rsid w:val="00853DA8"/>
    <w:rsid w:val="008554AA"/>
    <w:rsid w:val="008558E7"/>
    <w:rsid w:val="008560AE"/>
    <w:rsid w:val="00857F04"/>
    <w:rsid w:val="00860754"/>
    <w:rsid w:val="00863059"/>
    <w:rsid w:val="00865A5D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75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369DC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07FE"/>
    <w:rsid w:val="009B08AE"/>
    <w:rsid w:val="009B176F"/>
    <w:rsid w:val="009B47D6"/>
    <w:rsid w:val="009B5786"/>
    <w:rsid w:val="009B5DDA"/>
    <w:rsid w:val="009C0934"/>
    <w:rsid w:val="009C71EA"/>
    <w:rsid w:val="009D067F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3243"/>
    <w:rsid w:val="00AE3946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95217"/>
    <w:rsid w:val="00BA01D5"/>
    <w:rsid w:val="00BA0F40"/>
    <w:rsid w:val="00BA18E5"/>
    <w:rsid w:val="00BA4EC7"/>
    <w:rsid w:val="00BB0B3F"/>
    <w:rsid w:val="00BB0F77"/>
    <w:rsid w:val="00BB5061"/>
    <w:rsid w:val="00BC0B4F"/>
    <w:rsid w:val="00BC2378"/>
    <w:rsid w:val="00BD009F"/>
    <w:rsid w:val="00BD0950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0961"/>
    <w:rsid w:val="00C51014"/>
    <w:rsid w:val="00C55841"/>
    <w:rsid w:val="00C60902"/>
    <w:rsid w:val="00C67DF8"/>
    <w:rsid w:val="00C75BDA"/>
    <w:rsid w:val="00C8177B"/>
    <w:rsid w:val="00C81832"/>
    <w:rsid w:val="00C82713"/>
    <w:rsid w:val="00C83B6D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5E5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1D8"/>
    <w:rsid w:val="00D23633"/>
    <w:rsid w:val="00D25028"/>
    <w:rsid w:val="00D2514A"/>
    <w:rsid w:val="00D345BA"/>
    <w:rsid w:val="00D3462E"/>
    <w:rsid w:val="00D35298"/>
    <w:rsid w:val="00D44A83"/>
    <w:rsid w:val="00D4772F"/>
    <w:rsid w:val="00D504DD"/>
    <w:rsid w:val="00D514F7"/>
    <w:rsid w:val="00D5154D"/>
    <w:rsid w:val="00D51E36"/>
    <w:rsid w:val="00D57B03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A3A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E2A0F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1799"/>
    <w:rsid w:val="00E12C48"/>
    <w:rsid w:val="00E14410"/>
    <w:rsid w:val="00E17A8A"/>
    <w:rsid w:val="00E22F0B"/>
    <w:rsid w:val="00E25630"/>
    <w:rsid w:val="00E307D6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0928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6752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4F8D"/>
    <w:rsid w:val="00F5610C"/>
    <w:rsid w:val="00F57408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A66DF"/>
    <w:rsid w:val="00FB069D"/>
    <w:rsid w:val="00FB39C6"/>
    <w:rsid w:val="00FB478C"/>
    <w:rsid w:val="00FB65A8"/>
    <w:rsid w:val="00FB789F"/>
    <w:rsid w:val="00FC2A95"/>
    <w:rsid w:val="00FC5392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1264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jira.altisource.com/browse/UMG-5016" TargetMode="External"/><Relationship Id="rId18" Type="http://schemas.openxmlformats.org/officeDocument/2006/relationships/hyperlink" Target="http://jira.altisource.com/browse/UMG-5161" TargetMode="External"/><Relationship Id="rId26" Type="http://schemas.openxmlformats.org/officeDocument/2006/relationships/hyperlink" Target="http://atlas.altidev.net/artifactory/realanalytics/com/ca/umg/web-ui/develop-SNAPSHOT-527/web-ui-develop-SNAPSHOT-527.wa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jira.altisource.com/browse/UMG-5178" TargetMode="External"/><Relationship Id="rId34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jira.altisource.com/browse/UMG-5149" TargetMode="External"/><Relationship Id="rId25" Type="http://schemas.openxmlformats.org/officeDocument/2006/relationships/hyperlink" Target="http://atlas.altidev.net/artifactory/realanalytics/com/ca/umg/modelet/develop-SNAPSHOT-527/modelet-develop-SNAPSHOT-527-onejar.jar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jira.altisource.com/browse/UMG-5172" TargetMode="External"/><Relationship Id="rId20" Type="http://schemas.openxmlformats.org/officeDocument/2006/relationships/hyperlink" Target="http://jira.altisource.com/browse/UMG-5163" TargetMode="External"/><Relationship Id="rId29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yperlink" Target="http://atlas.altidev.net/artifactory/realanalytics/com/ca/umg/umg-runtime/develop-SNAPSHOT-527/umg-runtime-develop-SNAPSHOT-527.war" TargetMode="External"/><Relationship Id="rId32" Type="http://schemas.openxmlformats.org/officeDocument/2006/relationships/oleObject" Target="embeddings/oleObject2.bin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jira.altisource.com/browse/UMG-5152" TargetMode="External"/><Relationship Id="rId23" Type="http://schemas.openxmlformats.org/officeDocument/2006/relationships/hyperlink" Target="http://jira.altisource.com/browse/UMG-5164" TargetMode="External"/><Relationship Id="rId28" Type="http://schemas.openxmlformats.org/officeDocument/2006/relationships/hyperlink" Target="http://wiki.altisource.com/display/CA/Local+GIT+Set+Up+and+Help+Commands" TargetMode="External"/><Relationship Id="rId36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://jira.altisource.com/browse/UMG-5151" TargetMode="External"/><Relationship Id="rId31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jira.altisource.com/browse/UMG-5015" TargetMode="External"/><Relationship Id="rId22" Type="http://schemas.openxmlformats.org/officeDocument/2006/relationships/hyperlink" Target="http://jira.altisource.com/browse/UMG-5166" TargetMode="External"/><Relationship Id="rId27" Type="http://schemas.openxmlformats.org/officeDocument/2006/relationships/hyperlink" Target="http://atlas.altidev.net/artifactory/realanalytics/com/ca/umg/umg-scheduler/develop-SNAPSHOT-527/umg-scheduler-develop-SNAPSHOT-527-onejar.jar" TargetMode="External"/><Relationship Id="rId30" Type="http://schemas.openxmlformats.org/officeDocument/2006/relationships/oleObject" Target="embeddings/oleObject1.bin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5D056F9-3235-4BC7-AF56-28E532B6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96</TotalTime>
  <Pages>12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33</cp:revision>
  <cp:lastPrinted>2012-04-18T20:08:00Z</cp:lastPrinted>
  <dcterms:created xsi:type="dcterms:W3CDTF">2016-03-18T14:17:00Z</dcterms:created>
  <dcterms:modified xsi:type="dcterms:W3CDTF">2016-03-24T10:29:00Z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