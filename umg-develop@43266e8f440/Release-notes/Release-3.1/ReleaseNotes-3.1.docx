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Track/Build Number: UMG 3.1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Project Type: Defect Fixes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pStyle w:val="ASPSDocNum"/>
            </w:pPr>
            <w:r>
              <w:t>UMG- Release Notes 3.1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VerNum"/>
              </w:rPr>
            </w:pPr>
            <w:r>
              <w:rPr>
                <w:rStyle w:val="ASPSVerNum"/>
              </w:rPr>
              <w:t>3.1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Nagamani Basa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419D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419D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419D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419D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419D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419D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419DA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419D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419D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419D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419D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419DA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419DA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419DA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5419DA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This release note is being prepared to move 3.1 into Stress environment, as a precursor to moving to production environment.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Business features for release 3.1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Below Table need to update by Product Team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2620"/>
        <w:gridCol w:w="6575"/>
      </w:tblGrid>
      <w:tr w:rsidR="002F3B66" w:rsidTr="002F3B66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6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2F3B66" w:rsidTr="002F3B66">
        <w:trPr>
          <w:trHeight w:val="936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3B66" w:rsidRDefault="002F3B66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>Ability to run Hubzu R model, so that Analytics team can integrate with RA platform.</w:t>
      </w:r>
      <w:proofErr w:type="gramEnd"/>
    </w:p>
    <w:p w:rsidR="002F3B66" w:rsidRDefault="002F3B66" w:rsidP="002F3B66">
      <w:pPr>
        <w:rPr>
          <w:b/>
          <w:bCs/>
          <w:color w:val="1F497D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Stress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2F3B66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me2.war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  <w:proofErr w:type="spellEnd"/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ocwen</w:t>
      </w:r>
      <w:proofErr w:type="spellEnd"/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lastRenderedPageBreak/>
        <w:t>Implementation</w:t>
      </w:r>
      <w:bookmarkEnd w:id="16"/>
    </w:p>
    <w:p w:rsidR="002F3B66" w:rsidRDefault="002F3B66" w:rsidP="002F3B66">
      <w:pPr>
        <w:pStyle w:val="ASPSBodytext"/>
      </w:pPr>
      <w:r>
        <w:tab/>
        <w:t>Follow the below steps during deployment process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We need to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shutdown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all UMG modules in UAT, before starting deploying any Module</w:t>
      </w:r>
    </w:p>
    <w:p w:rsidR="00682568" w:rsidRDefault="00682568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82568" w:rsidRPr="00682568" w:rsidRDefault="00682568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682568" w:rsidRDefault="00682568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 w:rsidR="00706A6B">
        <w:rPr>
          <w:rFonts w:asciiTheme="minorHAnsi" w:hAnsiTheme="minorHAnsi"/>
          <w:sz w:val="20"/>
          <w:szCs w:val="20"/>
        </w:rPr>
        <w:t>from Tomcat servers (Admin, Runtime and ME2).</w:t>
      </w:r>
    </w:p>
    <w:p w:rsidR="00706A6B" w:rsidRDefault="00706A6B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706A6B" w:rsidRDefault="00706A6B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706A6B" w:rsidRDefault="00706A6B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706A6B" w:rsidRDefault="00706A6B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</w:t>
      </w:r>
      <w:proofErr w:type="spellStart"/>
      <w:r w:rsidRPr="00706A6B">
        <w:rPr>
          <w:rFonts w:asciiTheme="minorHAnsi" w:hAnsiTheme="minorHAnsi"/>
          <w:sz w:val="20"/>
          <w:szCs w:val="20"/>
        </w:rPr>
        <w:t>localhost</w:t>
      </w:r>
      <w:proofErr w:type="spellEnd"/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 w:rsidR="002F3B66"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Log4j Changes in for all Modelets</w:t>
      </w:r>
    </w:p>
    <w:p w:rsidR="002F3B66" w:rsidRDefault="002F3B66" w:rsidP="002F3B6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Please add attribute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shutdownHook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="disable" to Configuration tag in log4j2.xml file.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(Please note, after adding this attribute, Configuration tag should look like &lt;Configuration status="debug" packages="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com.ca.framework.core.logging.appender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"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shutdownHook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="disable"&gt;)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Change Default Version to R-3.2.1</w:t>
      </w:r>
    </w:p>
    <w:p w:rsidR="002F3B66" w:rsidRDefault="002F3B66" w:rsidP="002F3B6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rename the R version by following below steps: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1. Login to any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server(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admin or runtime or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)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2.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cd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sanpath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supportpackage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/R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3.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mv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3.1.2 3.2.1</w:t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ab/>
      </w:r>
    </w:p>
    <w:p w:rsidR="002F3B66" w:rsidRDefault="00C1787F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E14410" w:rsidRPr="00A1558A" w:rsidRDefault="002F3B66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 w:rsidR="00E14410"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 w:rsidR="00E14410"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 w:rsidR="00E14410">
        <w:rPr>
          <w:rFonts w:asciiTheme="minorHAnsi" w:eastAsia="Times New Roman" w:hAnsiTheme="minorHAnsi" w:cs="Times New Roman"/>
          <w:b/>
          <w:sz w:val="20"/>
          <w:szCs w:val="20"/>
        </w:rPr>
        <w:t>REFER to Appendix for GIT Repository Details and</w:t>
      </w:r>
      <w:r w:rsidR="00E14410"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E14410"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="00E14410"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="00E14410"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Release-notes\Release-3.1\Common-DB-Scripts\UMG-3.1-admin_schema-ddl.sql</w:t>
      </w:r>
    </w:p>
    <w:p w:rsidR="002F3B66" w:rsidRDefault="002F3B66" w:rsidP="002F3B6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Release-notes\Release-3.1\Common-DB-Scripts\UMG-3.1-admin_schema-dml.sql</w:t>
      </w:r>
    </w:p>
    <w:p w:rsidR="002F3B66" w:rsidRDefault="002F3B66" w:rsidP="002F3B6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Release-notes\Release-3.1\&lt;</w:t>
      </w: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ENVIRONMENT</w:t>
      </w:r>
      <w:r>
        <w:rPr>
          <w:rFonts w:asciiTheme="minorHAnsi" w:eastAsia="Times New Roman" w:hAnsiTheme="minorHAnsi" w:cs="Times New Roman"/>
          <w:sz w:val="20"/>
          <w:szCs w:val="20"/>
        </w:rPr>
        <w:t>&gt;\UMG-3.1-admin_schema-dml.sql (Please check and update the values as per the environment)</w:t>
      </w:r>
    </w:p>
    <w:p w:rsidR="002F3B66" w:rsidRDefault="002F3B66" w:rsidP="002F3B6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 UMG-3.1-ocwen-schema-dml.sql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C1787F">
      <w:pPr>
        <w:ind w:left="21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Modelet:</w:t>
      </w:r>
    </w:p>
    <w:p w:rsidR="008A517D" w:rsidRDefault="00FE2E2C" w:rsidP="00FE2E2C">
      <w:pPr>
        <w:ind w:left="2160"/>
        <w:rPr>
          <w:rFonts w:asciiTheme="minorHAnsi" w:hAnsiTheme="minorHAnsi"/>
          <w:sz w:val="20"/>
          <w:szCs w:val="20"/>
        </w:rPr>
      </w:pPr>
      <w:hyperlink r:id="rId13" w:history="1">
        <w:r w:rsidRPr="007E3E06">
          <w:rPr>
            <w:rStyle w:val="Hyperlink"/>
            <w:rFonts w:asciiTheme="minorHAnsi" w:hAnsiTheme="minorHAnsi"/>
            <w:sz w:val="20"/>
            <w:szCs w:val="20"/>
          </w:rPr>
          <w:t>http://atlas.altidev.net/artifactory/simple/realanalytics/com/ca/umg/modelet/3.1.0-SNAPSHOT-84/</w:t>
        </w:r>
      </w:hyperlink>
    </w:p>
    <w:p w:rsidR="00FE2E2C" w:rsidRDefault="00FE2E2C" w:rsidP="00FE2E2C">
      <w:pPr>
        <w:ind w:left="2160"/>
        <w:rPr>
          <w:rFonts w:asciiTheme="minorHAnsi" w:hAnsiTheme="minorHAnsi"/>
          <w:sz w:val="20"/>
          <w:szCs w:val="20"/>
        </w:rPr>
      </w:pPr>
    </w:p>
    <w:p w:rsidR="002F3B66" w:rsidRDefault="002F3B66" w:rsidP="00C1787F">
      <w:pPr>
        <w:ind w:left="21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Me2:</w:t>
      </w:r>
    </w:p>
    <w:p w:rsidR="002F3B66" w:rsidRDefault="002F3B66" w:rsidP="00C1787F">
      <w:pPr>
        <w:ind w:left="21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 </w:t>
      </w:r>
      <w:hyperlink r:id="rId14" w:history="1">
        <w:r w:rsidR="00FE2E2C" w:rsidRPr="007E3E06">
          <w:rPr>
            <w:rStyle w:val="Hyperlink"/>
            <w:rFonts w:asciiTheme="minorHAnsi" w:hAnsiTheme="minorHAnsi"/>
            <w:sz w:val="20"/>
            <w:szCs w:val="20"/>
          </w:rPr>
          <w:t>http://atlas.altidev.net/artifactory/simple/realanalytics/com/ca/umg/me2/3.1.0-SNAPSHOT-84/</w:t>
        </w:r>
      </w:hyperlink>
    </w:p>
    <w:p w:rsidR="008A517D" w:rsidRDefault="008A517D" w:rsidP="00FE2E2C">
      <w:pPr>
        <w:rPr>
          <w:rFonts w:asciiTheme="minorHAnsi" w:hAnsiTheme="minorHAnsi"/>
          <w:sz w:val="20"/>
          <w:szCs w:val="20"/>
        </w:rPr>
      </w:pPr>
    </w:p>
    <w:p w:rsidR="002F3B66" w:rsidRDefault="008A517D" w:rsidP="00C1787F">
      <w:pPr>
        <w:ind w:left="21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Admin</w:t>
      </w:r>
      <w:r w:rsidR="002F3B66">
        <w:rPr>
          <w:rFonts w:asciiTheme="minorHAnsi" w:hAnsiTheme="minorHAnsi"/>
          <w:sz w:val="20"/>
          <w:szCs w:val="20"/>
        </w:rPr>
        <w:t xml:space="preserve">: </w:t>
      </w:r>
    </w:p>
    <w:p w:rsidR="008A517D" w:rsidRDefault="00FE2E2C" w:rsidP="00C1787F">
      <w:pPr>
        <w:ind w:left="2160"/>
        <w:rPr>
          <w:rFonts w:asciiTheme="minorHAnsi" w:hAnsiTheme="minorHAnsi"/>
          <w:sz w:val="20"/>
          <w:szCs w:val="20"/>
        </w:rPr>
      </w:pPr>
      <w:hyperlink r:id="rId15" w:history="1">
        <w:r w:rsidRPr="007E3E06">
          <w:rPr>
            <w:rStyle w:val="Hyperlink"/>
            <w:rFonts w:asciiTheme="minorHAnsi" w:hAnsiTheme="minorHAnsi"/>
            <w:sz w:val="20"/>
            <w:szCs w:val="20"/>
          </w:rPr>
          <w:t>http://atlas.altidev.net/artifactory/simple/realanalytics/com/ca/umg/web-ui/3.1.0-SNAPSHOT-84/</w:t>
        </w:r>
      </w:hyperlink>
    </w:p>
    <w:p w:rsidR="00FE2E2C" w:rsidRDefault="00FE2E2C" w:rsidP="00C1787F">
      <w:pPr>
        <w:ind w:left="2160"/>
        <w:rPr>
          <w:rFonts w:asciiTheme="minorHAnsi" w:hAnsiTheme="minorHAnsi"/>
          <w:sz w:val="20"/>
          <w:szCs w:val="20"/>
        </w:rPr>
      </w:pPr>
    </w:p>
    <w:p w:rsidR="002F3B66" w:rsidRDefault="002F3B66" w:rsidP="00FE2E2C">
      <w:pPr>
        <w:ind w:left="21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 Runtime</w:t>
      </w:r>
    </w:p>
    <w:p w:rsidR="002F3B66" w:rsidRDefault="00FE2E2C" w:rsidP="00C1787F">
      <w:pPr>
        <w:ind w:left="2160"/>
        <w:rPr>
          <w:rFonts w:asciiTheme="minorHAnsi" w:hAnsiTheme="minorHAnsi"/>
          <w:sz w:val="20"/>
          <w:szCs w:val="20"/>
        </w:rPr>
      </w:pPr>
      <w:hyperlink r:id="rId16" w:history="1">
        <w:r w:rsidRPr="007E3E06">
          <w:rPr>
            <w:rStyle w:val="Hyperlink"/>
            <w:rFonts w:asciiTheme="minorHAnsi" w:hAnsiTheme="minorHAnsi"/>
            <w:sz w:val="20"/>
            <w:szCs w:val="20"/>
          </w:rPr>
          <w:t>http://atlas.altidev.net/artifactory/simple/realanalytics/com/ca/umg/umg-runtime/3.1.0-SNAPSHOT-84/</w:t>
        </w:r>
      </w:hyperlink>
    </w:p>
    <w:p w:rsidR="002F3B66" w:rsidRDefault="002F3B66" w:rsidP="005B4D65">
      <w:pPr>
        <w:pStyle w:val="ASPSBodytext"/>
        <w:ind w:left="0"/>
      </w:pPr>
    </w:p>
    <w:p w:rsidR="002F3B66" w:rsidRDefault="002F3B66" w:rsidP="00C1787F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2F3B66" w:rsidRDefault="002F3B66" w:rsidP="002F3B6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2F3B66" w:rsidRDefault="002F3B66" w:rsidP="0004030A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2F3B66" w:rsidRDefault="002F3B66" w:rsidP="0004030A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2F3B66" w:rsidRDefault="002F3B66" w:rsidP="0004030A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2F3B66" w:rsidRDefault="002F3B66" w:rsidP="0004030A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  <w:r w:rsidR="00923624">
        <w:rPr>
          <w:rFonts w:asciiTheme="minorHAnsi" w:hAnsiTheme="minorHAnsi"/>
          <w:szCs w:val="20"/>
        </w:rPr>
        <w:t>es</w:t>
      </w:r>
    </w:p>
    <w:p w:rsidR="002F3B66" w:rsidRDefault="002F3B66" w:rsidP="002F3B6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2F3B66" w:rsidRDefault="002F3B66" w:rsidP="002F3B6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2F3B66" w:rsidRDefault="002F3B66" w:rsidP="002F3B6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30013632"/>
      <w:r>
        <w:t>Post-Implementation</w:t>
      </w:r>
      <w:bookmarkEnd w:id="17"/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3"/>
      <w:r>
        <w:t>Rollback</w:t>
      </w:r>
      <w:bookmarkEnd w:id="18"/>
      <w:r>
        <w:t xml:space="preserve"> </w:t>
      </w:r>
    </w:p>
    <w:p w:rsidR="002F3B66" w:rsidRDefault="002F3B66" w:rsidP="002F3B66">
      <w:pPr>
        <w:pStyle w:val="ASPSBodytext"/>
      </w:pPr>
      <w:r>
        <w:t xml:space="preserve">If the system is not working as intended, </w:t>
      </w:r>
    </w:p>
    <w:p w:rsidR="002F3B66" w:rsidRDefault="002F3B66" w:rsidP="002F3B66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Please shut down all UMG modules, before starting deploying any Module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 xml:space="preserve">from Tomcat servers </w:t>
      </w:r>
      <w:bookmarkStart w:id="19" w:name="_GoBack"/>
      <w:bookmarkEnd w:id="19"/>
      <w:r>
        <w:rPr>
          <w:rFonts w:asciiTheme="minorHAnsi" w:hAnsiTheme="minorHAnsi"/>
          <w:sz w:val="20"/>
          <w:szCs w:val="20"/>
        </w:rPr>
        <w:t>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</w:t>
      </w:r>
      <w:proofErr w:type="spellStart"/>
      <w:r w:rsidRPr="00706A6B">
        <w:rPr>
          <w:rFonts w:asciiTheme="minorHAnsi" w:hAnsiTheme="minorHAnsi"/>
          <w:sz w:val="20"/>
          <w:szCs w:val="20"/>
        </w:rPr>
        <w:t>localhost</w:t>
      </w:r>
      <w:proofErr w:type="spellEnd"/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Log4j Changes in for all Modelets</w:t>
      </w:r>
    </w:p>
    <w:p w:rsidR="002F3B66" w:rsidRDefault="002F3B66" w:rsidP="002F3B6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 Please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remove  attribute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shutdownHook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="disable" to Configuration tag in log4j2.xml file.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( Configuration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tag should look like &lt;Configuration status="debug" packages="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com.ca.framework.core.logging.</w:t>
      </w:r>
      <w:r w:rsidR="00CD5911">
        <w:rPr>
          <w:rFonts w:asciiTheme="minorHAnsi" w:eastAsia="Times New Roman" w:hAnsiTheme="minorHAnsi" w:cs="Times New Roman"/>
          <w:sz w:val="20"/>
          <w:szCs w:val="20"/>
        </w:rPr>
        <w:t>appender</w:t>
      </w:r>
      <w:proofErr w:type="spellEnd"/>
      <w:r w:rsidR="00CD5911">
        <w:rPr>
          <w:rFonts w:asciiTheme="minorHAnsi" w:eastAsia="Times New Roman" w:hAnsiTheme="minorHAnsi" w:cs="Times New Roman"/>
          <w:sz w:val="20"/>
          <w:szCs w:val="20"/>
        </w:rPr>
        <w:t>"</w:t>
      </w:r>
      <w:r>
        <w:rPr>
          <w:rFonts w:asciiTheme="minorHAnsi" w:eastAsia="Times New Roman" w:hAnsiTheme="minorHAnsi" w:cs="Times New Roman"/>
          <w:sz w:val="20"/>
          <w:szCs w:val="20"/>
        </w:rPr>
        <w:t>&gt;)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CD5911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Change Default Version to R-3.1.2</w:t>
      </w:r>
    </w:p>
    <w:p w:rsidR="002F3B66" w:rsidRDefault="002F3B66" w:rsidP="002F3B6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rename the R version by following below steps: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1. Login to any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server(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admin or runtime or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)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2.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cd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sanpath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supportpackage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/R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3.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mv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3.2.1 3.1.2</w:t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>REFER to Appendix for 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Release-notes\Release-3.1\Common-DB-Scripts\Rollback\UMG-3.1-admin_schema-ddl</w:t>
      </w:r>
      <w:r w:rsidR="009921DE">
        <w:rPr>
          <w:rFonts w:asciiTheme="minorHAnsi" w:eastAsia="Times New Roman" w:hAnsiTheme="minorHAnsi" w:cs="Times New Roman"/>
          <w:sz w:val="20"/>
          <w:szCs w:val="20"/>
        </w:rPr>
        <w:t>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2F3B66" w:rsidRDefault="002F3B66" w:rsidP="002F3B66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 Rollback\UMG-3.1-admin_schema-dml</w:t>
      </w:r>
      <w:r w:rsidR="009921DE">
        <w:rPr>
          <w:rFonts w:asciiTheme="minorHAnsi" w:eastAsia="Times New Roman" w:hAnsiTheme="minorHAnsi" w:cs="Times New Roman"/>
          <w:sz w:val="20"/>
          <w:szCs w:val="20"/>
        </w:rPr>
        <w:t>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2F3B66" w:rsidRDefault="002F3B66" w:rsidP="002F3B66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Release-notes\Release-3.1\&lt;ENVIRONMENT&gt;\ Rollback\UMG-3.1-admin_schema-dml</w:t>
      </w:r>
      <w:r w:rsidR="009921DE">
        <w:rPr>
          <w:rFonts w:asciiTheme="minorHAnsi" w:eastAsia="Times New Roman" w:hAnsiTheme="minorHAnsi" w:cs="Times New Roman"/>
          <w:sz w:val="20"/>
          <w:szCs w:val="20"/>
        </w:rPr>
        <w:t>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2F3B66" w:rsidRDefault="002F3B66" w:rsidP="002F3B66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 Rollback\UMG-3.1-ocwen-schema-dml</w:t>
      </w:r>
      <w:r w:rsidR="009921DE">
        <w:rPr>
          <w:rFonts w:asciiTheme="minorHAnsi" w:eastAsia="Times New Roman" w:hAnsiTheme="minorHAnsi" w:cs="Times New Roman"/>
          <w:sz w:val="20"/>
          <w:szCs w:val="20"/>
        </w:rPr>
        <w:t>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2F3B66">
      <w:pPr>
        <w:pStyle w:val="ASPSBodytext"/>
      </w:pPr>
      <w:r>
        <w:tab/>
      </w:r>
    </w:p>
    <w:p w:rsidR="002F3B66" w:rsidRDefault="002F3B66" w:rsidP="00094B1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094B16" w:rsidRDefault="00094B16" w:rsidP="00094B16">
      <w:pPr>
        <w:pStyle w:val="OFC-ITTableText"/>
        <w:ind w:left="2880"/>
        <w:rPr>
          <w:rFonts w:asciiTheme="minorHAnsi" w:hAnsiTheme="minorHAnsi"/>
          <w:szCs w:val="20"/>
        </w:rPr>
      </w:pPr>
    </w:p>
    <w:p w:rsidR="002F3B66" w:rsidRDefault="002F3B66" w:rsidP="00094B1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2F3B66" w:rsidRDefault="002F3B66" w:rsidP="00094B1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2F3B66" w:rsidRDefault="002F3B66" w:rsidP="00094B1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2F3B66" w:rsidRDefault="002F3B66" w:rsidP="00094B1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2F3B66" w:rsidRDefault="002F3B66" w:rsidP="00094B1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</w:p>
    <w:p w:rsidR="002F3B66" w:rsidRDefault="002F3B66" w:rsidP="00094B1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2F3B66" w:rsidRDefault="002F3B66" w:rsidP="00094B1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2F3B66" w:rsidRDefault="002F3B66" w:rsidP="00094B1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4"/>
      <w:r>
        <w:t>Known Issues</w:t>
      </w:r>
      <w:bookmarkEnd w:id="20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30013635"/>
      <w:r>
        <w:t>Release Implementation Team</w:t>
      </w:r>
      <w:bookmarkEnd w:id="21"/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E14410" w:rsidRDefault="00E14410" w:rsidP="00E14410">
      <w:pPr>
        <w:pStyle w:val="Heading1"/>
        <w:numPr>
          <w:ilvl w:val="0"/>
          <w:numId w:val="9"/>
        </w:numPr>
      </w:pPr>
      <w:bookmarkStart w:id="24" w:name="_Toc430013636"/>
      <w:r>
        <w:t>Appendix</w:t>
      </w:r>
      <w:bookmarkEnd w:id="24"/>
    </w:p>
    <w:p w:rsidR="00E14410" w:rsidRPr="00A1558A" w:rsidRDefault="00E14410" w:rsidP="00E14410">
      <w:pPr>
        <w:pStyle w:val="ASPSBodytext"/>
      </w:pPr>
      <w:r w:rsidRPr="00A1558A">
        <w:t>GIT Repository Details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05"/>
        <w:gridCol w:w="4631"/>
      </w:tblGrid>
      <w:tr w:rsidR="00E14410" w:rsidTr="004F648B">
        <w:tc>
          <w:tcPr>
            <w:tcW w:w="3798" w:type="dxa"/>
            <w:shd w:val="clear" w:color="auto" w:fill="BFBFBF" w:themeFill="background1" w:themeFillShade="BF"/>
          </w:tcPr>
          <w:p w:rsidR="00E14410" w:rsidRDefault="00E14410" w:rsidP="004F648B">
            <w:pPr>
              <w:pStyle w:val="ASPSBodytext"/>
            </w:pPr>
            <w:r>
              <w:lastRenderedPageBreak/>
              <w:t>Clone URL</w:t>
            </w:r>
          </w:p>
        </w:tc>
        <w:tc>
          <w:tcPr>
            <w:tcW w:w="4338" w:type="dxa"/>
          </w:tcPr>
          <w:p w:rsidR="00E14410" w:rsidRPr="00A1558A" w:rsidRDefault="00E14410" w:rsidP="004F648B">
            <w:pPr>
              <w:pStyle w:val="ASPSBodytext"/>
            </w:pPr>
            <w:r w:rsidRPr="00A1558A">
              <w:t>http://atlas.altidev.net/stash/scm/ra/umg.git</w:t>
            </w:r>
          </w:p>
        </w:tc>
      </w:tr>
      <w:tr w:rsidR="00E14410" w:rsidTr="004F648B">
        <w:tc>
          <w:tcPr>
            <w:tcW w:w="3798" w:type="dxa"/>
            <w:shd w:val="clear" w:color="auto" w:fill="BFBFBF" w:themeFill="background1" w:themeFillShade="BF"/>
          </w:tcPr>
          <w:p w:rsidR="00E14410" w:rsidRDefault="00E14410" w:rsidP="004F648B">
            <w:pPr>
              <w:pStyle w:val="ASPSBodytext"/>
            </w:pPr>
            <w:r>
              <w:t>Branch</w:t>
            </w:r>
          </w:p>
        </w:tc>
        <w:tc>
          <w:tcPr>
            <w:tcW w:w="4338" w:type="dxa"/>
          </w:tcPr>
          <w:p w:rsidR="00E14410" w:rsidRDefault="00E14410" w:rsidP="004F648B">
            <w:pPr>
              <w:pStyle w:val="ASPSBodytext"/>
            </w:pPr>
            <w:r>
              <w:t>DEVELOP</w:t>
            </w:r>
          </w:p>
        </w:tc>
      </w:tr>
    </w:tbl>
    <w:p w:rsidR="002F3B66" w:rsidRDefault="002F3B66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5" w:name="_Toc430013637"/>
      <w:r>
        <w:t>Notification</w:t>
      </w:r>
      <w:bookmarkEnd w:id="25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6" w:name="_Toc282625055"/>
      <w:bookmarkStart w:id="27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6"/>
          <w:bookmarkEnd w:id="27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7C3A47">
      <w:pPr>
        <w:pStyle w:val="Heading1"/>
        <w:snapToGrid w:val="0"/>
        <w:ind w:left="0" w:firstLine="0"/>
      </w:pPr>
    </w:p>
    <w:p w:rsidR="007C3A47" w:rsidRDefault="007C3A47" w:rsidP="007C3A47">
      <w:pPr>
        <w:pStyle w:val="Heading1"/>
        <w:numPr>
          <w:ilvl w:val="0"/>
          <w:numId w:val="14"/>
        </w:numPr>
        <w:snapToGrid w:val="0"/>
      </w:pPr>
      <w:r>
        <w:tab/>
        <w:t xml:space="preserve">Appendix </w:t>
      </w:r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References</w:t>
      </w:r>
    </w:p>
    <w:p w:rsidR="007C3A47" w:rsidRDefault="007C3A47" w:rsidP="007C3A47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 xml:space="preserve">GIT URL for </w:t>
      </w:r>
      <w:proofErr w:type="gramStart"/>
      <w:r w:rsidRPr="007C3A47">
        <w:rPr>
          <w:rFonts w:ascii="Calibri" w:hAnsi="Calibri"/>
          <w:szCs w:val="24"/>
        </w:rPr>
        <w:t>RA :</w:t>
      </w:r>
      <w:proofErr w:type="gramEnd"/>
      <w:r w:rsidRPr="007C3A47">
        <w:rPr>
          <w:rFonts w:ascii="Calibri" w:hAnsi="Calibri"/>
          <w:szCs w:val="24"/>
        </w:rPr>
        <w:t xml:space="preserve"> ssh://git@inf-hub.altidev.net:7999/ra/umg.git</w:t>
      </w:r>
    </w:p>
    <w:p w:rsidR="007C3A47" w:rsidRPr="007C3A47" w:rsidRDefault="007C3A47" w:rsidP="007C3A47">
      <w:pPr>
        <w:pStyle w:val="ASPSBodytext"/>
        <w:rPr>
          <w:rFonts w:ascii="Calibri" w:hAnsi="Calibri"/>
          <w:szCs w:val="24"/>
        </w:rPr>
      </w:pPr>
    </w:p>
    <w:p w:rsidR="007C3A47" w:rsidRPr="007C3A47" w:rsidRDefault="007C3A47" w:rsidP="007C3A47">
      <w:pPr>
        <w:pStyle w:val="ASPSBodytex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</w:t>
      </w:r>
      <w:r w:rsidRPr="007C3A47">
        <w:rPr>
          <w:rFonts w:ascii="Calibri" w:hAnsi="Calibri"/>
          <w:szCs w:val="24"/>
        </w:rPr>
        <w:t xml:space="preserve">lease </w:t>
      </w:r>
      <w:r>
        <w:rPr>
          <w:rFonts w:ascii="Calibri" w:hAnsi="Calibri"/>
          <w:szCs w:val="24"/>
        </w:rPr>
        <w:t>referrer to below WIKI page for setting up GIT repository in local system.</w:t>
      </w:r>
    </w:p>
    <w:p w:rsidR="007C3A47" w:rsidRPr="007C3A47" w:rsidRDefault="005419DA" w:rsidP="007C3A47">
      <w:pPr>
        <w:pStyle w:val="ASPSBodytext"/>
        <w:rPr>
          <w:rFonts w:ascii="Calibri" w:hAnsi="Calibri"/>
          <w:szCs w:val="24"/>
        </w:rPr>
      </w:pPr>
      <w:hyperlink r:id="rId17" w:history="1">
        <w:r w:rsidR="007C3A47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</w:pPr>
    </w:p>
    <w:sectPr w:rsidR="007C3A47" w:rsidRPr="007C3A47" w:rsidSect="0004741E">
      <w:headerReference w:type="default" r:id="rId18"/>
      <w:headerReference w:type="first" r:id="rId19"/>
      <w:footerReference w:type="first" r:id="rId20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9DA" w:rsidRDefault="005419DA">
      <w:r>
        <w:separator/>
      </w:r>
    </w:p>
  </w:endnote>
  <w:endnote w:type="continuationSeparator" w:id="0">
    <w:p w:rsidR="005419DA" w:rsidRDefault="00541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Pr="0005033E" w:rsidRDefault="005419DA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E2E2C" w:rsidRPr="00FE2E2C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8160C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r w:rsidR="009921DE">
      <w:t>Template</w:t>
    </w:r>
    <w:r>
      <w:fldChar w:fldCharType="end"/>
    </w:r>
    <w:r w:rsidR="0028160C">
      <w:t xml:space="preserve"> </w:t>
    </w:r>
    <w:r w:rsidR="0028160C"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fldChar w:fldCharType="separate"/>
    </w:r>
    <w:r w:rsidR="00FE2E2C" w:rsidRPr="00FE2E2C">
      <w:rPr>
        <w:b/>
        <w:bCs/>
        <w:noProof/>
      </w:rPr>
      <w:t>3.1</w:t>
    </w:r>
    <w:r>
      <w:rPr>
        <w:b/>
        <w:bCs/>
        <w:noProof/>
      </w:rPr>
      <w:fldChar w:fldCharType="end"/>
    </w:r>
    <w:r w:rsidR="0028160C" w:rsidRPr="0005033E">
      <w:t>)</w:t>
    </w:r>
    <w:r w:rsidR="0028160C">
      <w:tab/>
    </w:r>
    <w:r w:rsidR="0028160C" w:rsidRPr="0005033E">
      <w:t xml:space="preserve">Page </w:t>
    </w:r>
    <w:r w:rsidR="0028160C">
      <w:fldChar w:fldCharType="begin"/>
    </w:r>
    <w:r w:rsidR="0028160C">
      <w:instrText xml:space="preserve"> PAGE </w:instrText>
    </w:r>
    <w:r w:rsidR="0028160C">
      <w:fldChar w:fldCharType="separate"/>
    </w:r>
    <w:r w:rsidR="00FE2E2C">
      <w:rPr>
        <w:noProof/>
      </w:rPr>
      <w:t>1</w:t>
    </w:r>
    <w:r w:rsidR="0028160C">
      <w:rPr>
        <w:noProof/>
      </w:rPr>
      <w:fldChar w:fldCharType="end"/>
    </w:r>
    <w:r w:rsidR="0028160C" w:rsidRPr="0005033E">
      <w:t xml:space="preserve"> of </w:t>
    </w:r>
    <w:fldSimple w:instr=" NUMPAGES ">
      <w:r w:rsidR="00FE2E2C">
        <w:rPr>
          <w:noProof/>
        </w:rPr>
        <w:t>1</w:t>
      </w:r>
    </w:fldSimple>
  </w:p>
  <w:p w:rsidR="0028160C" w:rsidRPr="000B0782" w:rsidRDefault="0028160C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9DA" w:rsidRDefault="005419DA">
      <w:r>
        <w:separator/>
      </w:r>
    </w:p>
  </w:footnote>
  <w:footnote w:type="continuationSeparator" w:id="0">
    <w:p w:rsidR="005419DA" w:rsidRDefault="00541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>
    <w:pPr>
      <w:pStyle w:val="Header"/>
    </w:pPr>
  </w:p>
  <w:p w:rsidR="0028160C" w:rsidRPr="007632F4" w:rsidRDefault="0028160C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r w:rsidR="005419DA">
      <w:fldChar w:fldCharType="begin"/>
    </w:r>
    <w:r w:rsidR="005419DA">
      <w:instrText xml:space="preserve"> STYLEREF  "ASPS Product Name"  \* MERGEFORMAT </w:instrText>
    </w:r>
    <w:r w:rsidR="005419DA">
      <w:fldChar w:fldCharType="separate"/>
    </w:r>
    <w:r w:rsidR="00FE2E2C">
      <w:rPr>
        <w:noProof/>
      </w:rPr>
      <w:t>Release Notes</w:t>
    </w:r>
    <w:r w:rsidR="005419DA">
      <w:rPr>
        <w:noProof/>
      </w:rPr>
      <w:fldChar w:fldCharType="end"/>
    </w:r>
  </w:p>
  <w:p w:rsidR="0028160C" w:rsidRDefault="002816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 w:rsidP="007632F4">
    <w:pPr>
      <w:pStyle w:val="Header"/>
    </w:pPr>
  </w:p>
  <w:p w:rsidR="0028160C" w:rsidRPr="006B0F30" w:rsidRDefault="005419DA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</w:instrText>
    </w:r>
    <w:r>
      <w:instrText xml:space="preserve">STYLEREF  "ASPS DeptName"  \* MERGEFORMAT </w:instrText>
    </w:r>
    <w:r>
      <w:fldChar w:fldCharType="separate"/>
    </w:r>
    <w:r w:rsidR="00FE2E2C" w:rsidRPr="00FE2E2C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8160C">
      <w:tab/>
    </w:r>
    <w:r w:rsidR="0028160C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5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3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3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0"/>
  </w:num>
  <w:num w:numId="10">
    <w:abstractNumId w:val="12"/>
  </w:num>
  <w:num w:numId="11">
    <w:abstractNumId w:val="7"/>
  </w:num>
  <w:num w:numId="12">
    <w:abstractNumId w:val="11"/>
  </w:num>
  <w:num w:numId="13">
    <w:abstractNumId w:val="6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43FA"/>
    <w:rsid w:val="00016364"/>
    <w:rsid w:val="000244B1"/>
    <w:rsid w:val="00027A9C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4277"/>
    <w:rsid w:val="00064C60"/>
    <w:rsid w:val="0007076D"/>
    <w:rsid w:val="00073B5D"/>
    <w:rsid w:val="000752D4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3BDE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427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4A4D"/>
    <w:rsid w:val="001202F8"/>
    <w:rsid w:val="001205BB"/>
    <w:rsid w:val="001231E1"/>
    <w:rsid w:val="00123330"/>
    <w:rsid w:val="00131F40"/>
    <w:rsid w:val="001338AD"/>
    <w:rsid w:val="00136441"/>
    <w:rsid w:val="00137C0B"/>
    <w:rsid w:val="00140EF3"/>
    <w:rsid w:val="0014166D"/>
    <w:rsid w:val="0014602A"/>
    <w:rsid w:val="00153E58"/>
    <w:rsid w:val="001560BE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4A4D"/>
    <w:rsid w:val="001F0E9F"/>
    <w:rsid w:val="001F1A57"/>
    <w:rsid w:val="001F363C"/>
    <w:rsid w:val="001F467B"/>
    <w:rsid w:val="0020317A"/>
    <w:rsid w:val="0020443B"/>
    <w:rsid w:val="0021188A"/>
    <w:rsid w:val="00211EE7"/>
    <w:rsid w:val="00212F2B"/>
    <w:rsid w:val="0021430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3225"/>
    <w:rsid w:val="00244BCD"/>
    <w:rsid w:val="0024577B"/>
    <w:rsid w:val="00247A07"/>
    <w:rsid w:val="00254FCB"/>
    <w:rsid w:val="002571B4"/>
    <w:rsid w:val="00262AB4"/>
    <w:rsid w:val="002655AE"/>
    <w:rsid w:val="00267775"/>
    <w:rsid w:val="00272692"/>
    <w:rsid w:val="00274399"/>
    <w:rsid w:val="00274CF3"/>
    <w:rsid w:val="002767BF"/>
    <w:rsid w:val="0028160C"/>
    <w:rsid w:val="00282909"/>
    <w:rsid w:val="00283EB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786"/>
    <w:rsid w:val="002B35D6"/>
    <w:rsid w:val="002B5F63"/>
    <w:rsid w:val="002B6E59"/>
    <w:rsid w:val="002B70CB"/>
    <w:rsid w:val="002C191A"/>
    <w:rsid w:val="002C4328"/>
    <w:rsid w:val="002C635E"/>
    <w:rsid w:val="002C743D"/>
    <w:rsid w:val="002C7E6D"/>
    <w:rsid w:val="002D0E1B"/>
    <w:rsid w:val="002D76D9"/>
    <w:rsid w:val="002D7D40"/>
    <w:rsid w:val="002E06D8"/>
    <w:rsid w:val="002E074D"/>
    <w:rsid w:val="002E49AF"/>
    <w:rsid w:val="002F3B66"/>
    <w:rsid w:val="00300CBF"/>
    <w:rsid w:val="0030511A"/>
    <w:rsid w:val="00305DBE"/>
    <w:rsid w:val="0031161C"/>
    <w:rsid w:val="0031525B"/>
    <w:rsid w:val="00315849"/>
    <w:rsid w:val="003232C8"/>
    <w:rsid w:val="003274B9"/>
    <w:rsid w:val="00331603"/>
    <w:rsid w:val="00331DAC"/>
    <w:rsid w:val="00340024"/>
    <w:rsid w:val="003409CD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7117C"/>
    <w:rsid w:val="00373343"/>
    <w:rsid w:val="0037443D"/>
    <w:rsid w:val="003758F0"/>
    <w:rsid w:val="003778D0"/>
    <w:rsid w:val="00382064"/>
    <w:rsid w:val="0038235B"/>
    <w:rsid w:val="0038293C"/>
    <w:rsid w:val="00385A85"/>
    <w:rsid w:val="0039061F"/>
    <w:rsid w:val="00390BEB"/>
    <w:rsid w:val="00391A74"/>
    <w:rsid w:val="00396C49"/>
    <w:rsid w:val="00397A1F"/>
    <w:rsid w:val="003A1270"/>
    <w:rsid w:val="003A1312"/>
    <w:rsid w:val="003A3FC3"/>
    <w:rsid w:val="003A538A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7133"/>
    <w:rsid w:val="003E0AD7"/>
    <w:rsid w:val="003E2A9C"/>
    <w:rsid w:val="003E324A"/>
    <w:rsid w:val="003E6763"/>
    <w:rsid w:val="003F170F"/>
    <w:rsid w:val="003F267D"/>
    <w:rsid w:val="003F755D"/>
    <w:rsid w:val="00400651"/>
    <w:rsid w:val="004010FA"/>
    <w:rsid w:val="0040250F"/>
    <w:rsid w:val="00410CCF"/>
    <w:rsid w:val="004137B1"/>
    <w:rsid w:val="00415ABB"/>
    <w:rsid w:val="00417039"/>
    <w:rsid w:val="00420287"/>
    <w:rsid w:val="0042158A"/>
    <w:rsid w:val="00421EB4"/>
    <w:rsid w:val="0042618F"/>
    <w:rsid w:val="00430651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6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6FF4"/>
    <w:rsid w:val="004C7146"/>
    <w:rsid w:val="004C721F"/>
    <w:rsid w:val="004D1B29"/>
    <w:rsid w:val="004E1225"/>
    <w:rsid w:val="004E3108"/>
    <w:rsid w:val="004E3D0D"/>
    <w:rsid w:val="004E4D22"/>
    <w:rsid w:val="004E5F13"/>
    <w:rsid w:val="004F0E03"/>
    <w:rsid w:val="004F1313"/>
    <w:rsid w:val="004F2DB8"/>
    <w:rsid w:val="004F334C"/>
    <w:rsid w:val="004F4D7B"/>
    <w:rsid w:val="004F50E3"/>
    <w:rsid w:val="004F5A41"/>
    <w:rsid w:val="004F7CDD"/>
    <w:rsid w:val="005003AD"/>
    <w:rsid w:val="00503116"/>
    <w:rsid w:val="005130EF"/>
    <w:rsid w:val="00514089"/>
    <w:rsid w:val="005146FF"/>
    <w:rsid w:val="00515487"/>
    <w:rsid w:val="005157E7"/>
    <w:rsid w:val="00517241"/>
    <w:rsid w:val="00521864"/>
    <w:rsid w:val="00524D70"/>
    <w:rsid w:val="0052687B"/>
    <w:rsid w:val="005357DD"/>
    <w:rsid w:val="00535C11"/>
    <w:rsid w:val="005374E1"/>
    <w:rsid w:val="00540311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81DFA"/>
    <w:rsid w:val="005849E5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F2440"/>
    <w:rsid w:val="005F720B"/>
    <w:rsid w:val="00600129"/>
    <w:rsid w:val="006040BA"/>
    <w:rsid w:val="006060A9"/>
    <w:rsid w:val="00606BC1"/>
    <w:rsid w:val="006114A2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3E16"/>
    <w:rsid w:val="00644A58"/>
    <w:rsid w:val="00645C97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4633"/>
    <w:rsid w:val="006D4E84"/>
    <w:rsid w:val="006E05AF"/>
    <w:rsid w:val="006E1AE3"/>
    <w:rsid w:val="006E2CFA"/>
    <w:rsid w:val="006E4101"/>
    <w:rsid w:val="006F4043"/>
    <w:rsid w:val="006F748E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319C7"/>
    <w:rsid w:val="007375B0"/>
    <w:rsid w:val="007460F4"/>
    <w:rsid w:val="00750FA9"/>
    <w:rsid w:val="0076261C"/>
    <w:rsid w:val="007632F4"/>
    <w:rsid w:val="00766393"/>
    <w:rsid w:val="007678CB"/>
    <w:rsid w:val="0077108D"/>
    <w:rsid w:val="007729F5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2A3"/>
    <w:rsid w:val="00802D0B"/>
    <w:rsid w:val="008069C0"/>
    <w:rsid w:val="00812C3D"/>
    <w:rsid w:val="0081345A"/>
    <w:rsid w:val="00813BCB"/>
    <w:rsid w:val="00813C48"/>
    <w:rsid w:val="008169BA"/>
    <w:rsid w:val="0082087B"/>
    <w:rsid w:val="008224CD"/>
    <w:rsid w:val="00822673"/>
    <w:rsid w:val="008227C3"/>
    <w:rsid w:val="008306F8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95E"/>
    <w:rsid w:val="00851E2D"/>
    <w:rsid w:val="00852A7B"/>
    <w:rsid w:val="008539AE"/>
    <w:rsid w:val="00853DA8"/>
    <w:rsid w:val="008554AA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2E3"/>
    <w:rsid w:val="008C44A9"/>
    <w:rsid w:val="008C532B"/>
    <w:rsid w:val="008C5D57"/>
    <w:rsid w:val="008C6D4F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90336E"/>
    <w:rsid w:val="009034D4"/>
    <w:rsid w:val="00903DD3"/>
    <w:rsid w:val="00911455"/>
    <w:rsid w:val="00920467"/>
    <w:rsid w:val="009224C5"/>
    <w:rsid w:val="00923624"/>
    <w:rsid w:val="00923838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39A1"/>
    <w:rsid w:val="00965A51"/>
    <w:rsid w:val="00973050"/>
    <w:rsid w:val="00977190"/>
    <w:rsid w:val="00977FC9"/>
    <w:rsid w:val="00986B79"/>
    <w:rsid w:val="0098734B"/>
    <w:rsid w:val="00990D0F"/>
    <w:rsid w:val="009921DE"/>
    <w:rsid w:val="0099475D"/>
    <w:rsid w:val="009A0E61"/>
    <w:rsid w:val="009A1BB5"/>
    <w:rsid w:val="009A6B2D"/>
    <w:rsid w:val="009B47D6"/>
    <w:rsid w:val="009B5786"/>
    <w:rsid w:val="009B5DDA"/>
    <w:rsid w:val="009C0934"/>
    <w:rsid w:val="009D56D1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BF9"/>
    <w:rsid w:val="00A11C80"/>
    <w:rsid w:val="00A21C69"/>
    <w:rsid w:val="00A2434E"/>
    <w:rsid w:val="00A26AD7"/>
    <w:rsid w:val="00A32839"/>
    <w:rsid w:val="00A346E7"/>
    <w:rsid w:val="00A41CCC"/>
    <w:rsid w:val="00A459E5"/>
    <w:rsid w:val="00A4649D"/>
    <w:rsid w:val="00A466E4"/>
    <w:rsid w:val="00A51378"/>
    <w:rsid w:val="00A54FDB"/>
    <w:rsid w:val="00A56A03"/>
    <w:rsid w:val="00A56F94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2DC9"/>
    <w:rsid w:val="00AC657E"/>
    <w:rsid w:val="00AD0C2D"/>
    <w:rsid w:val="00AD1A2C"/>
    <w:rsid w:val="00AD6220"/>
    <w:rsid w:val="00AD68A7"/>
    <w:rsid w:val="00AE26B4"/>
    <w:rsid w:val="00AE486E"/>
    <w:rsid w:val="00AF2A59"/>
    <w:rsid w:val="00AF5757"/>
    <w:rsid w:val="00AF6901"/>
    <w:rsid w:val="00B00E1D"/>
    <w:rsid w:val="00B03905"/>
    <w:rsid w:val="00B04B12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A01D5"/>
    <w:rsid w:val="00BA0F40"/>
    <w:rsid w:val="00BA18E5"/>
    <w:rsid w:val="00BA4EC7"/>
    <w:rsid w:val="00BB0B3F"/>
    <w:rsid w:val="00BB0F77"/>
    <w:rsid w:val="00BB5061"/>
    <w:rsid w:val="00BC2378"/>
    <w:rsid w:val="00BD009F"/>
    <w:rsid w:val="00BD249F"/>
    <w:rsid w:val="00BD3472"/>
    <w:rsid w:val="00BD4EE6"/>
    <w:rsid w:val="00BE0EF6"/>
    <w:rsid w:val="00BE4952"/>
    <w:rsid w:val="00BE504B"/>
    <w:rsid w:val="00BF0F9F"/>
    <w:rsid w:val="00BF2319"/>
    <w:rsid w:val="00BF471C"/>
    <w:rsid w:val="00BF5C20"/>
    <w:rsid w:val="00C103AB"/>
    <w:rsid w:val="00C12011"/>
    <w:rsid w:val="00C12384"/>
    <w:rsid w:val="00C138DD"/>
    <w:rsid w:val="00C14751"/>
    <w:rsid w:val="00C1787F"/>
    <w:rsid w:val="00C17DCB"/>
    <w:rsid w:val="00C22B51"/>
    <w:rsid w:val="00C247C6"/>
    <w:rsid w:val="00C2791B"/>
    <w:rsid w:val="00C31272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5BDA"/>
    <w:rsid w:val="00C8177B"/>
    <w:rsid w:val="00C81832"/>
    <w:rsid w:val="00C83B6D"/>
    <w:rsid w:val="00C87BD2"/>
    <w:rsid w:val="00C90443"/>
    <w:rsid w:val="00C942A6"/>
    <w:rsid w:val="00C97250"/>
    <w:rsid w:val="00CA10BD"/>
    <w:rsid w:val="00CA15BE"/>
    <w:rsid w:val="00CA19CF"/>
    <w:rsid w:val="00CA2EEF"/>
    <w:rsid w:val="00CA5198"/>
    <w:rsid w:val="00CB0E74"/>
    <w:rsid w:val="00CB7573"/>
    <w:rsid w:val="00CB7EBF"/>
    <w:rsid w:val="00CC46D4"/>
    <w:rsid w:val="00CC686A"/>
    <w:rsid w:val="00CC6F5C"/>
    <w:rsid w:val="00CD0A22"/>
    <w:rsid w:val="00CD0E24"/>
    <w:rsid w:val="00CD45B2"/>
    <w:rsid w:val="00CD5911"/>
    <w:rsid w:val="00CD600D"/>
    <w:rsid w:val="00CE0108"/>
    <w:rsid w:val="00CE2947"/>
    <w:rsid w:val="00CE47C7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C5D"/>
    <w:rsid w:val="00D16641"/>
    <w:rsid w:val="00D207FD"/>
    <w:rsid w:val="00D228C0"/>
    <w:rsid w:val="00D23633"/>
    <w:rsid w:val="00D25028"/>
    <w:rsid w:val="00D2514A"/>
    <w:rsid w:val="00D345BA"/>
    <w:rsid w:val="00D3462E"/>
    <w:rsid w:val="00D35298"/>
    <w:rsid w:val="00D504DD"/>
    <w:rsid w:val="00D514F7"/>
    <w:rsid w:val="00D5154D"/>
    <w:rsid w:val="00D51E36"/>
    <w:rsid w:val="00D60829"/>
    <w:rsid w:val="00D61FD5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F601F"/>
    <w:rsid w:val="00DF78A5"/>
    <w:rsid w:val="00E0025D"/>
    <w:rsid w:val="00E00B18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D5416"/>
    <w:rsid w:val="00EE33EF"/>
    <w:rsid w:val="00EE48EB"/>
    <w:rsid w:val="00EE5C9A"/>
    <w:rsid w:val="00EE7C47"/>
    <w:rsid w:val="00EF0690"/>
    <w:rsid w:val="00EF1C25"/>
    <w:rsid w:val="00EF6419"/>
    <w:rsid w:val="00F001E9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610C"/>
    <w:rsid w:val="00F62A9E"/>
    <w:rsid w:val="00F7027D"/>
    <w:rsid w:val="00F71088"/>
    <w:rsid w:val="00F72263"/>
    <w:rsid w:val="00F72675"/>
    <w:rsid w:val="00F7556D"/>
    <w:rsid w:val="00F7618F"/>
    <w:rsid w:val="00F77F73"/>
    <w:rsid w:val="00F80954"/>
    <w:rsid w:val="00F8293A"/>
    <w:rsid w:val="00F83146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simple/realanalytics/com/ca/umg/modelet/3.1.0-SNAPSHOT-84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iki.altisource.com/display/CA/Local+GIT+Set+Up+and+Help+Command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simple/realanalytics/com/ca/umg/umg-runtime/3.1.0-SNAPSHOT-84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simple/realanalytics/com/ca/umg/web-ui/3.1.0-SNAPSHOT-84/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simple/realanalytics/com/ca/umg/me2/3.1.0-SNAPSHOT-84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B375FBC-CF39-4354-85AF-C7E88ADE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218</TotalTime>
  <Pages>9</Pages>
  <Words>1549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10364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Reddy, Nageswara A</cp:lastModifiedBy>
  <cp:revision>150</cp:revision>
  <cp:lastPrinted>2012-04-18T20:08:00Z</cp:lastPrinted>
  <dcterms:created xsi:type="dcterms:W3CDTF">2015-09-04T07:44:00Z</dcterms:created>
  <dcterms:modified xsi:type="dcterms:W3CDTF">2015-09-16T09:40:00Z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