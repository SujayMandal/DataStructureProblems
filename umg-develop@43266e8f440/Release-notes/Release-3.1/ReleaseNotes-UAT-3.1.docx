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Track/Build Number: UMG 3.1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Project Type: Defect Fixes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pStyle w:val="ASPSDocNum"/>
            </w:pPr>
            <w:r>
              <w:t>UMG- Release Notes 3.1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E61CFD">
            <w:pPr>
              <w:rPr>
                <w:rStyle w:val="ASPSVerNum"/>
              </w:rPr>
            </w:pPr>
            <w:r>
              <w:rPr>
                <w:rStyle w:val="ASPSVerNum"/>
              </w:rPr>
              <w:t>3.1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226CFB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316FA2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316FA2" w:rsidRDefault="00316FA2" w:rsidP="002F3B66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tbl>
      <w:tblPr>
        <w:tblW w:w="8730" w:type="dxa"/>
        <w:tblInd w:w="1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200"/>
      </w:tblGrid>
      <w:tr w:rsidR="00316FA2" w:rsidTr="00316FA2">
        <w:trPr>
          <w:trHeight w:val="288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316FA2">
            <w:pPr>
              <w:jc w:val="center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316FA2">
            <w:pPr>
              <w:jc w:val="center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Feature</w:t>
            </w:r>
          </w:p>
        </w:tc>
      </w:tr>
      <w:tr w:rsidR="00316FA2" w:rsidTr="00316FA2">
        <w:trPr>
          <w:trHeight w:val="265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publishing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</w:rPr>
            </w:pPr>
            <w:hyperlink r:id="rId13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UMG-4021</w:t>
              </w:r>
            </w:hyperlink>
            <w:r w:rsidR="00316FA2">
              <w:t xml:space="preserve"> – Excel I/O definition reuse</w:t>
            </w:r>
          </w:p>
        </w:tc>
      </w:tr>
      <w:tr w:rsidR="00316FA2" w:rsidTr="00316FA2">
        <w:trPr>
          <w:trHeight w:val="263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</w:rPr>
            </w:pPr>
            <w:hyperlink r:id="rId14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F5F5F5"/>
                </w:rPr>
                <w:t>UMG-4017</w:t>
              </w:r>
            </w:hyperlink>
            <w:r w:rsidR="00316FA2">
              <w:t xml:space="preserve"> – Download Support packages</w:t>
            </w:r>
          </w:p>
        </w:tc>
      </w:tr>
      <w:tr w:rsidR="00316FA2" w:rsidTr="00316FA2">
        <w:trPr>
          <w:trHeight w:val="263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</w:rPr>
            </w:pPr>
            <w:hyperlink r:id="rId15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F5F5F5"/>
                </w:rPr>
                <w:t>UMG-4014</w:t>
              </w:r>
            </w:hyperlink>
            <w:r w:rsidR="00316FA2">
              <w:t xml:space="preserve"> – Facility to download manifest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platform availability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  <w:color w:val="000000"/>
              </w:rPr>
            </w:pPr>
            <w:hyperlink r:id="rId16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UMG-4013</w:t>
              </w:r>
            </w:hyperlink>
            <w:r w:rsidR="00316FA2">
              <w:t xml:space="preserve"> - Restart a </w:t>
            </w:r>
            <w:proofErr w:type="spellStart"/>
            <w:r w:rsidR="00316FA2">
              <w:t>modelet</w:t>
            </w:r>
            <w:proofErr w:type="spellEnd"/>
            <w:r w:rsidR="00316FA2">
              <w:t xml:space="preserve"> once it crashes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  <w:color w:val="000000"/>
              </w:rPr>
            </w:pPr>
            <w:hyperlink r:id="rId17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UMG-3988</w:t>
              </w:r>
            </w:hyperlink>
            <w:r w:rsidR="00316FA2">
              <w:t xml:space="preserve"> - Criteria Priority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Ease model usage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  <w:color w:val="000000"/>
              </w:rPr>
            </w:pPr>
            <w:hyperlink r:id="rId18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UMG-4130</w:t>
              </w:r>
            </w:hyperlink>
            <w:r w:rsidR="00316FA2">
              <w:t xml:space="preserve"> - Double values should accept integer values as well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226CFB">
            <w:pPr>
              <w:rPr>
                <w:rFonts w:eastAsiaTheme="minorHAnsi"/>
                <w:color w:val="000000"/>
              </w:rPr>
            </w:pPr>
            <w:hyperlink r:id="rId19" w:history="1">
              <w:r w:rsidR="00316FA2">
                <w:rPr>
                  <w:rStyle w:val="Hyperlink"/>
                  <w:rFonts w:ascii="Arial" w:hAnsi="Arial" w:cs="Arial"/>
                  <w:color w:val="008000"/>
                  <w:sz w:val="21"/>
                  <w:szCs w:val="21"/>
                  <w:shd w:val="clear" w:color="auto" w:fill="F5F5F5"/>
                </w:rPr>
                <w:t>UMG-4012</w:t>
              </w:r>
            </w:hyperlink>
            <w:r w:rsidR="00316FA2">
              <w:t xml:space="preserve"> - UMG is giving RSE000804 error while passing the null value for the optional Numeric or optional integer or optional </w:t>
            </w:r>
            <w:proofErr w:type="spellStart"/>
            <w:r w:rsidR="00316FA2">
              <w:t>boolean</w:t>
            </w:r>
            <w:proofErr w:type="spellEnd"/>
            <w:r w:rsidR="00316FA2">
              <w:t xml:space="preserve"> value.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226CFB">
            <w:pPr>
              <w:rPr>
                <w:rFonts w:eastAsiaTheme="minorHAnsi"/>
                <w:color w:val="000000"/>
                <w:sz w:val="22"/>
                <w:szCs w:val="22"/>
              </w:rPr>
            </w:pPr>
            <w:hyperlink r:id="rId20" w:history="1">
              <w:r w:rsidR="00316FA2">
                <w:rPr>
                  <w:rStyle w:val="Hyperlink"/>
                  <w:rFonts w:ascii="Arial" w:hAnsi="Arial" w:cs="Arial"/>
                  <w:color w:val="008000"/>
                  <w:sz w:val="21"/>
                  <w:szCs w:val="21"/>
                  <w:shd w:val="clear" w:color="auto" w:fill="F5F5F5"/>
                </w:rPr>
                <w:t>UMG-3901</w:t>
              </w:r>
            </w:hyperlink>
            <w:r w:rsidR="00316FA2">
              <w:t xml:space="preserve"> - Support Factor data type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 xml:space="preserve">Ability to run </w:t>
      </w:r>
      <w:proofErr w:type="spellStart"/>
      <w:r>
        <w:rPr>
          <w:rFonts w:asciiTheme="minorHAnsi" w:hAnsiTheme="minorHAnsi"/>
          <w:sz w:val="20"/>
          <w:szCs w:val="20"/>
        </w:rPr>
        <w:t>Hubzu</w:t>
      </w:r>
      <w:proofErr w:type="spellEnd"/>
      <w:r>
        <w:rPr>
          <w:rFonts w:asciiTheme="minorHAnsi" w:hAnsiTheme="minorHAnsi"/>
          <w:sz w:val="20"/>
          <w:szCs w:val="20"/>
        </w:rPr>
        <w:t xml:space="preserve">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  <w:proofErr w:type="spellEnd"/>
    </w:p>
    <w:p w:rsidR="006346E0" w:rsidRDefault="006346E0" w:rsidP="006346E0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Ensure we have connectivity to restart </w:t>
      </w:r>
      <w:r w:rsidR="00BC54C4"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all </w:t>
      </w:r>
      <w:proofErr w:type="spellStart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 from the ME2 Server</w:t>
      </w:r>
    </w:p>
    <w:p w:rsidR="006346E0" w:rsidRPr="00E70D92" w:rsidRDefault="006346E0" w:rsidP="006346E0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 w:rsidRPr="00E70D92">
        <w:rPr>
          <w:rFonts w:asciiTheme="minorHAnsi" w:eastAsia="Times New Roman" w:hAnsiTheme="minorHAnsi" w:cs="Times New Roman"/>
          <w:i/>
          <w:sz w:val="20"/>
          <w:szCs w:val="20"/>
        </w:rPr>
        <w:t>Sandeep to provide the steps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2F3B66" w:rsidRDefault="002F3B66" w:rsidP="002F3B66">
      <w:pPr>
        <w:pStyle w:val="ASPSBodytext"/>
      </w:pPr>
      <w:r>
        <w:tab/>
        <w:t>Follow the below steps during deployment process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A7588A">
        <w:rPr>
          <w:rFonts w:asciiTheme="minorHAnsi" w:eastAsia="Times New Roman" w:hAnsiTheme="minorHAnsi" w:cs="Times New Roman"/>
          <w:sz w:val="20"/>
          <w:szCs w:val="20"/>
        </w:rPr>
        <w:t>S</w:t>
      </w:r>
      <w:r>
        <w:rPr>
          <w:rFonts w:asciiTheme="minorHAnsi" w:eastAsia="Times New Roman" w:hAnsiTheme="minorHAnsi" w:cs="Times New Roman"/>
          <w:sz w:val="20"/>
          <w:szCs w:val="20"/>
        </w:rPr>
        <w:t>hutdown all UMG modules in UAT, before starting deploying any Module</w:t>
      </w:r>
    </w:p>
    <w:p w:rsidR="003A2137" w:rsidRPr="003A2137" w:rsidRDefault="003A2137" w:rsidP="002F3B6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82568" w:rsidRP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682568" w:rsidRDefault="00682568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 w:rsidR="00706A6B">
        <w:rPr>
          <w:rFonts w:asciiTheme="minorHAnsi" w:hAnsiTheme="minorHAnsi"/>
          <w:sz w:val="20"/>
          <w:szCs w:val="20"/>
        </w:rPr>
        <w:t>from Tomcat servers (Admin, Runtime and ME2).</w:t>
      </w: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add attribute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 to Confi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guration tag in log4j2.xml file in all </w:t>
      </w:r>
      <w:r w:rsidR="00F836F9" w:rsidRPr="00F836F9">
        <w:rPr>
          <w:rFonts w:asciiTheme="minorHAnsi" w:eastAsia="Times New Roman" w:hAnsiTheme="minorHAnsi" w:cs="Times New Roman"/>
          <w:b/>
          <w:sz w:val="20"/>
          <w:szCs w:val="20"/>
        </w:rPr>
        <w:t>externalized properties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 of all components</w:t>
      </w:r>
      <w:r w:rsidR="0087217A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(Please note, after adding this attribute, Configuration tag should look like &lt;Configuration status="debug" packages="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com.ca.framework.core.logging.appender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"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="disable"&gt;)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R-3.2.1</w:t>
      </w:r>
      <w:r w:rsidR="0087217A">
        <w:rPr>
          <w:rFonts w:asciiTheme="minorHAnsi" w:eastAsia="Times New Roman" w:hAnsiTheme="minorHAnsi" w:cs="Times New Roman"/>
          <w:b/>
          <w:sz w:val="20"/>
          <w:szCs w:val="20"/>
        </w:rPr>
        <w:t xml:space="preserve"> in NFS 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rename the R version by following below 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>commands</w:t>
      </w:r>
      <w:r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NFS Mount </w:t>
      </w:r>
      <w:proofErr w:type="gramStart"/>
      <w:r w:rsidR="00F836F9">
        <w:rPr>
          <w:rFonts w:asciiTheme="minorHAnsi" w:eastAsia="Times New Roman" w:hAnsiTheme="minorHAnsi" w:cs="Times New Roman"/>
          <w:sz w:val="20"/>
          <w:szCs w:val="20"/>
        </w:rPr>
        <w:t>Server</w:t>
      </w:r>
      <w:r>
        <w:rPr>
          <w:rFonts w:asciiTheme="minorHAnsi" w:eastAsia="Times New Roman" w:hAnsiTheme="minorHAnsi" w:cs="Times New Roman"/>
          <w:sz w:val="20"/>
          <w:szCs w:val="20"/>
        </w:rPr>
        <w:t>(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admin or runtime 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2.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cd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3.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3.1.2 3.2.1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C1787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A7588A" w:rsidRDefault="002F3B66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A758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A7588A" w:rsidRDefault="00A7588A" w:rsidP="00A7588A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E14410" w:rsidRPr="00A1558A" w:rsidRDefault="00E14410" w:rsidP="00A7588A">
      <w:pPr>
        <w:pStyle w:val="PlainText"/>
        <w:ind w:left="144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Release-notes\Release-3.1\Common-DB-Scripts\UMG-3.1-admin_schema-ddl.sql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Release-notes\Release-3.1\Common-DB-Scripts\UMG-3.1-admin_schema-dml.sql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</w:t>
      </w:r>
      <w:r w:rsidR="00BA0F39">
        <w:rPr>
          <w:rFonts w:asciiTheme="minorHAnsi" w:eastAsia="Times New Roman" w:hAnsiTheme="minorHAnsi" w:cs="Times New Roman"/>
          <w:sz w:val="20"/>
          <w:szCs w:val="20"/>
        </w:rPr>
        <w:t>INT-UAT</w:t>
      </w:r>
      <w:r>
        <w:rPr>
          <w:rFonts w:asciiTheme="minorHAnsi" w:eastAsia="Times New Roman" w:hAnsiTheme="minorHAnsi" w:cs="Times New Roman"/>
          <w:sz w:val="20"/>
          <w:szCs w:val="20"/>
        </w:rPr>
        <w:t>\UMG-3.1-admin_schema-dml.sql (</w:t>
      </w:r>
      <w:r w:rsidRPr="001326D3">
        <w:rPr>
          <w:rFonts w:asciiTheme="minorHAnsi" w:eastAsia="Times New Roman" w:hAnsiTheme="minorHAnsi" w:cs="Times New Roman"/>
          <w:b/>
          <w:color w:val="FF0000"/>
          <w:sz w:val="20"/>
          <w:szCs w:val="20"/>
        </w:rPr>
        <w:t>Please check and update the values as per the environment</w:t>
      </w:r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UMG-3.1-ocwen-schema-dml.sql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  <w:r w:rsidRPr="000920E6">
        <w:rPr>
          <w:rFonts w:asciiTheme="minorHAnsi" w:hAnsiTheme="minorHAnsi"/>
          <w:sz w:val="20"/>
          <w:szCs w:val="20"/>
        </w:rPr>
        <w:t xml:space="preserve">ME2: </w:t>
      </w:r>
    </w:p>
    <w:p w:rsidR="000920E6" w:rsidRPr="000920E6" w:rsidRDefault="00226CFB" w:rsidP="000920E6">
      <w:pPr>
        <w:ind w:left="1440"/>
        <w:rPr>
          <w:rFonts w:asciiTheme="minorHAnsi" w:hAnsiTheme="minorHAnsi"/>
          <w:sz w:val="20"/>
          <w:szCs w:val="20"/>
        </w:rPr>
      </w:pPr>
      <w:hyperlink r:id="rId21" w:history="1">
        <w:r w:rsidR="000920E6" w:rsidRPr="000920E6">
          <w:rPr>
            <w:rFonts w:asciiTheme="minorHAnsi" w:hAnsiTheme="minorHAnsi"/>
          </w:rPr>
          <w:t>http://atlas.altidev.net/artifactory/realanalytics/com/ca/umg/me2/3.1.0-SNAPSHOT-133/me2-3.1.0-SNAPSHOT-133.war</w:t>
        </w:r>
      </w:hyperlink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</w:p>
    <w:p w:rsidR="000920E6" w:rsidRPr="000920E6" w:rsidRDefault="000920E6" w:rsidP="000920E6">
      <w:pPr>
        <w:pStyle w:val="HTMLPreformatted"/>
        <w:ind w:left="1440"/>
        <w:rPr>
          <w:rFonts w:asciiTheme="minorHAnsi" w:hAnsiTheme="minorHAnsi" w:cs="Times New Roman"/>
        </w:rPr>
      </w:pPr>
      <w:r w:rsidRPr="000920E6">
        <w:rPr>
          <w:rFonts w:asciiTheme="minorHAnsi" w:hAnsiTheme="minorHAnsi" w:cs="Times New Roman"/>
        </w:rPr>
        <w:t>Modelet:</w:t>
      </w:r>
    </w:p>
    <w:p w:rsidR="000920E6" w:rsidRPr="000920E6" w:rsidRDefault="00226CFB" w:rsidP="000920E6">
      <w:pPr>
        <w:pStyle w:val="HTMLPreformatted"/>
        <w:ind w:left="1440"/>
        <w:rPr>
          <w:rFonts w:asciiTheme="minorHAnsi" w:hAnsiTheme="minorHAnsi" w:cs="Times New Roman"/>
        </w:rPr>
      </w:pPr>
      <w:hyperlink r:id="rId22" w:history="1">
        <w:r w:rsidR="000920E6" w:rsidRPr="000920E6">
          <w:rPr>
            <w:rFonts w:asciiTheme="minorHAnsi" w:hAnsiTheme="minorHAnsi" w:cs="Times New Roman"/>
          </w:rPr>
          <w:t>http://atlas.altidev.net/artifactory/realanalytics/com/ca/umg/modelet/3.1.0-SNAPSHOT-133/modelet-3.1.0-SNAPSHOT-133-onejar.jar</w:t>
        </w:r>
      </w:hyperlink>
    </w:p>
    <w:p w:rsidR="000920E6" w:rsidRPr="000920E6" w:rsidRDefault="000920E6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0920E6">
        <w:rPr>
          <w:rFonts w:asciiTheme="minorHAnsi" w:hAnsiTheme="minorHAnsi"/>
          <w:sz w:val="20"/>
          <w:szCs w:val="20"/>
        </w:rPr>
        <w:t>umg</w:t>
      </w:r>
      <w:proofErr w:type="spellEnd"/>
      <w:r w:rsidRPr="000920E6">
        <w:rPr>
          <w:rFonts w:asciiTheme="minorHAnsi" w:hAnsiTheme="minorHAnsi"/>
          <w:sz w:val="20"/>
          <w:szCs w:val="20"/>
        </w:rPr>
        <w:t>-admin</w:t>
      </w:r>
      <w:proofErr w:type="gramEnd"/>
      <w:r w:rsidRPr="000920E6">
        <w:rPr>
          <w:rFonts w:asciiTheme="minorHAnsi" w:hAnsiTheme="minorHAnsi"/>
          <w:sz w:val="20"/>
          <w:szCs w:val="20"/>
        </w:rPr>
        <w:t>:</w:t>
      </w:r>
    </w:p>
    <w:p w:rsidR="000920E6" w:rsidRPr="000920E6" w:rsidRDefault="00226CFB" w:rsidP="000920E6">
      <w:pPr>
        <w:pStyle w:val="HTMLPreformatted"/>
        <w:ind w:left="1440"/>
        <w:rPr>
          <w:rFonts w:asciiTheme="minorHAnsi" w:hAnsiTheme="minorHAnsi" w:cs="Times New Roman"/>
        </w:rPr>
      </w:pPr>
      <w:hyperlink r:id="rId23" w:history="1">
        <w:r w:rsidR="000920E6" w:rsidRPr="000920E6">
          <w:rPr>
            <w:rFonts w:asciiTheme="minorHAnsi" w:hAnsiTheme="minorHAnsi" w:cs="Times New Roman"/>
          </w:rPr>
          <w:t>http://atlas.altidev.net/artifactory/realanalytics/com/ca/umg/web-ui/3.1.0-SNAPSHOT-133/web-ui-3.1.0-SNAPSHOT-133.war</w:t>
        </w:r>
      </w:hyperlink>
    </w:p>
    <w:p w:rsidR="000920E6" w:rsidRPr="000920E6" w:rsidRDefault="000920E6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</w:p>
    <w:p w:rsidR="000920E6" w:rsidRPr="000920E6" w:rsidRDefault="000920E6" w:rsidP="000920E6">
      <w:pPr>
        <w:ind w:left="1440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0920E6">
        <w:rPr>
          <w:rFonts w:asciiTheme="minorHAnsi" w:hAnsiTheme="minorHAnsi"/>
          <w:sz w:val="20"/>
          <w:szCs w:val="20"/>
        </w:rPr>
        <w:t>umg</w:t>
      </w:r>
      <w:proofErr w:type="spellEnd"/>
      <w:r w:rsidRPr="000920E6">
        <w:rPr>
          <w:rFonts w:asciiTheme="minorHAnsi" w:hAnsiTheme="minorHAnsi"/>
          <w:sz w:val="20"/>
          <w:szCs w:val="20"/>
        </w:rPr>
        <w:t>-runtime</w:t>
      </w:r>
      <w:proofErr w:type="gramEnd"/>
      <w:r w:rsidRPr="000920E6">
        <w:rPr>
          <w:rFonts w:asciiTheme="minorHAnsi" w:hAnsiTheme="minorHAnsi"/>
          <w:sz w:val="20"/>
          <w:szCs w:val="20"/>
        </w:rPr>
        <w:t>:</w:t>
      </w:r>
    </w:p>
    <w:p w:rsidR="000920E6" w:rsidRDefault="00226CFB" w:rsidP="000920E6">
      <w:pPr>
        <w:pStyle w:val="HTMLPreformatted"/>
        <w:ind w:left="1440"/>
        <w:rPr>
          <w:rFonts w:asciiTheme="minorHAnsi" w:hAnsiTheme="minorHAnsi" w:cs="Times New Roman"/>
        </w:rPr>
      </w:pPr>
      <w:hyperlink r:id="rId24" w:history="1">
        <w:r w:rsidR="000920E6" w:rsidRPr="000920E6">
          <w:rPr>
            <w:rFonts w:asciiTheme="minorHAnsi" w:hAnsiTheme="minorHAnsi" w:cs="Times New Roman"/>
          </w:rPr>
          <w:t>http://atlas.altidev.net/artifactory/realanalytics/com/ca/umg/umg-runtime/3.1.0-SNAPSHOT-133/umg-runtime-3.1.0-SNAPSHOT-133.war</w:t>
        </w:r>
      </w:hyperlink>
    </w:p>
    <w:p w:rsidR="00A25A6A" w:rsidRPr="000920E6" w:rsidRDefault="00A25A6A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release version</w:t>
      </w:r>
    </w:p>
    <w:p w:rsidR="00A25A6A" w:rsidRP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Update the RA release version to 3.1 in the </w:t>
      </w:r>
      <w:proofErr w:type="spellStart"/>
      <w:r w:rsidRPr="00A25A6A"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which is present in the externalized properties folder.</w:t>
      </w:r>
    </w:p>
    <w:p w:rsidR="00A25A6A" w:rsidRP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b/>
          <w:i/>
          <w:sz w:val="20"/>
          <w:szCs w:val="20"/>
        </w:rPr>
      </w:pPr>
      <w:proofErr w:type="spellStart"/>
      <w:proofErr w:type="gramStart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umg-ver</w:t>
      </w:r>
      <w:proofErr w:type="spellEnd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=</w:t>
      </w:r>
      <w:proofErr w:type="gramEnd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3.1</w:t>
      </w:r>
    </w:p>
    <w:p w:rsidR="002F3B66" w:rsidRDefault="002F3B66" w:rsidP="005B4D65">
      <w:pPr>
        <w:pStyle w:val="ASPSBodytext"/>
        <w:ind w:left="0"/>
      </w:pPr>
    </w:p>
    <w:p w:rsidR="002F3B66" w:rsidRDefault="002F3B66" w:rsidP="00C1787F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  <w:r w:rsidR="00923624">
        <w:rPr>
          <w:rFonts w:asciiTheme="minorHAnsi" w:hAnsiTheme="minorHAnsi"/>
          <w:szCs w:val="20"/>
        </w:rPr>
        <w:t>es</w:t>
      </w:r>
      <w:r w:rsidR="001D2B06">
        <w:rPr>
          <w:rFonts w:asciiTheme="minorHAnsi" w:hAnsiTheme="minorHAnsi"/>
          <w:szCs w:val="20"/>
        </w:rPr>
        <w:t xml:space="preserve"> 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2F3B6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  <w:r w:rsidR="00267044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267044" w:rsidRPr="003A2137" w:rsidRDefault="00267044" w:rsidP="00267044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267044" w:rsidRDefault="0026704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bookmarkStart w:id="19" w:name="_GoBack"/>
      <w:bookmarkEnd w:id="19"/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Please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remove  attribute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 to Configuration tag in log4j2.xml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( Configuration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tag should look like &lt;Configuration status="debug" packages="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com.ca.framework.core.logging.</w:t>
      </w:r>
      <w:r w:rsidR="00CD5911"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  <w:r w:rsidR="00CD5911">
        <w:rPr>
          <w:rFonts w:asciiTheme="minorHAnsi" w:eastAsia="Times New Roman" w:hAnsiTheme="minorHAnsi" w:cs="Times New Roman"/>
          <w:sz w:val="20"/>
          <w:szCs w:val="20"/>
        </w:rPr>
        <w:t>"</w:t>
      </w:r>
      <w:r>
        <w:rPr>
          <w:rFonts w:asciiTheme="minorHAnsi" w:eastAsia="Times New Roman" w:hAnsiTheme="minorHAnsi" w:cs="Times New Roman"/>
          <w:sz w:val="20"/>
          <w:szCs w:val="20"/>
        </w:rPr>
        <w:t>&gt;)</w:t>
      </w:r>
    </w:p>
    <w:p w:rsidR="008C028F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Rollback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release version</w:t>
      </w:r>
    </w:p>
    <w:p w:rsidR="008C028F" w:rsidRPr="00A25A6A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Update the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RA release version to 3</w:t>
      </w:r>
      <w:r>
        <w:rPr>
          <w:rFonts w:asciiTheme="minorHAnsi" w:eastAsia="Times New Roman" w:hAnsiTheme="minorHAnsi" w:cs="Times New Roman"/>
          <w:sz w:val="20"/>
          <w:szCs w:val="20"/>
        </w:rPr>
        <w:t>.0 which is present in the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A25A6A"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of externalized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properties folder.</w:t>
      </w:r>
    </w:p>
    <w:p w:rsidR="008C028F" w:rsidRPr="00A25A6A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b/>
          <w:i/>
          <w:sz w:val="20"/>
          <w:szCs w:val="20"/>
        </w:rPr>
      </w:pPr>
      <w:proofErr w:type="spellStart"/>
      <w:proofErr w:type="gramStart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=</w:t>
      </w:r>
      <w:proofErr w:type="gramEnd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3.0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CD5911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R-3.1.2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rename the R version by following below steps: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any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server(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admin or runtime 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2.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cd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3.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3.2.1 3.1.2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Release-notes\Release-3.1\Common-DB-Scripts\Rollback\UMG-3.1-admin_schema-ddl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Release-notes\Release-3.1\&lt;ENVIRONMENT&gt;\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Rollback\UMG-3.1-ocwen-schema-dml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2F3B66" w:rsidRDefault="002F3B66" w:rsidP="00094B1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094B16" w:rsidRDefault="00094B16" w:rsidP="00094B16">
      <w:pPr>
        <w:pStyle w:val="OFC-ITTableText"/>
        <w:ind w:left="2880"/>
        <w:rPr>
          <w:rFonts w:asciiTheme="minorHAnsi" w:hAnsiTheme="minorHAnsi"/>
          <w:szCs w:val="20"/>
        </w:rPr>
      </w:pP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094B1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lastRenderedPageBreak/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E14410" w:rsidRDefault="00E14410" w:rsidP="00E14410">
      <w:pPr>
        <w:pStyle w:val="Heading1"/>
        <w:numPr>
          <w:ilvl w:val="0"/>
          <w:numId w:val="9"/>
        </w:numPr>
      </w:pPr>
      <w:bookmarkStart w:id="24" w:name="_Toc430013636"/>
      <w:r>
        <w:t>Appendix</w:t>
      </w:r>
      <w:bookmarkEnd w:id="24"/>
    </w:p>
    <w:p w:rsidR="00E14410" w:rsidRPr="00A1558A" w:rsidRDefault="00E14410" w:rsidP="00E14410">
      <w:pPr>
        <w:pStyle w:val="ASPSBodytext"/>
      </w:pPr>
      <w:r w:rsidRPr="00A1558A">
        <w:t>GIT Repository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631"/>
      </w:tblGrid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Clone URL</w:t>
            </w:r>
          </w:p>
        </w:tc>
        <w:tc>
          <w:tcPr>
            <w:tcW w:w="4338" w:type="dxa"/>
          </w:tcPr>
          <w:p w:rsidR="00E14410" w:rsidRPr="00A1558A" w:rsidRDefault="00E14410" w:rsidP="004F648B">
            <w:pPr>
              <w:pStyle w:val="ASPSBodytext"/>
            </w:pPr>
            <w:r w:rsidRPr="00A1558A">
              <w:t>http://atlas.altidev.net/stash/scm/ra/umg.git</w:t>
            </w:r>
          </w:p>
        </w:tc>
      </w:tr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Branch</w:t>
            </w:r>
          </w:p>
        </w:tc>
        <w:tc>
          <w:tcPr>
            <w:tcW w:w="4338" w:type="dxa"/>
          </w:tcPr>
          <w:p w:rsidR="00E14410" w:rsidRDefault="00E14410" w:rsidP="004F648B">
            <w:pPr>
              <w:pStyle w:val="ASPSBodytext"/>
            </w:pPr>
            <w:r>
              <w:t>DEVELOP</w:t>
            </w:r>
          </w:p>
        </w:tc>
      </w:tr>
    </w:tbl>
    <w:p w:rsidR="002F3B66" w:rsidRDefault="002F3B66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5" w:name="_Toc430013637"/>
      <w:r>
        <w:t>Notification</w:t>
      </w:r>
      <w:bookmarkEnd w:id="25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6" w:name="_Toc282625055"/>
      <w:bookmarkStart w:id="27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6"/>
          <w:bookmarkEnd w:id="27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Heading1"/>
        <w:snapToGrid w:val="0"/>
        <w:ind w:left="0" w:firstLine="0"/>
      </w:pPr>
    </w:p>
    <w:p w:rsidR="00160667" w:rsidRPr="00160667" w:rsidRDefault="00160667" w:rsidP="00160667">
      <w:pPr>
        <w:pStyle w:val="ASPSBodytext"/>
        <w:ind w:left="1440"/>
      </w:pPr>
    </w:p>
    <w:p w:rsidR="007C3A47" w:rsidRDefault="007C3A47" w:rsidP="007C3A47">
      <w:pPr>
        <w:pStyle w:val="Heading1"/>
        <w:numPr>
          <w:ilvl w:val="0"/>
          <w:numId w:val="14"/>
        </w:numPr>
        <w:snapToGrid w:val="0"/>
      </w:pPr>
      <w:r>
        <w:t xml:space="preserve">Appendix </w:t>
      </w: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7C3A47" w:rsidRPr="007C3A47" w:rsidRDefault="00226CFB" w:rsidP="007C3A47">
      <w:pPr>
        <w:pStyle w:val="ASPSBodytext"/>
        <w:rPr>
          <w:rFonts w:ascii="Calibri" w:hAnsi="Calibri"/>
          <w:szCs w:val="24"/>
        </w:rPr>
      </w:pPr>
      <w:hyperlink r:id="rId25" w:history="1">
        <w:r w:rsidR="007C3A47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26"/>
      <w:headerReference w:type="first" r:id="rId27"/>
      <w:footerReference w:type="first" r:id="rId2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CFB" w:rsidRDefault="00226CFB">
      <w:r>
        <w:separator/>
      </w:r>
    </w:p>
  </w:endnote>
  <w:endnote w:type="continuationSeparator" w:id="0">
    <w:p w:rsidR="00226CFB" w:rsidRDefault="0022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226CF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25A6A" w:rsidRPr="00A25A6A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8160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9921DE">
      <w:t>Template</w:t>
    </w:r>
    <w:r>
      <w:fldChar w:fldCharType="end"/>
    </w:r>
    <w:r w:rsidR="0028160C">
      <w:t xml:space="preserve"> </w:t>
    </w:r>
    <w:r w:rsidR="0028160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A25A6A" w:rsidRPr="00A25A6A">
      <w:rPr>
        <w:b/>
        <w:bCs/>
        <w:noProof/>
      </w:rPr>
      <w:t>3.1</w:t>
    </w:r>
    <w:r>
      <w:rPr>
        <w:b/>
        <w:bCs/>
        <w:noProof/>
      </w:rPr>
      <w:fldChar w:fldCharType="end"/>
    </w:r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A25A6A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25A6A">
      <w:rPr>
        <w:noProof/>
      </w:rPr>
      <w:t>9</w:t>
    </w:r>
    <w:r>
      <w:rPr>
        <w:noProof/>
      </w:rPr>
      <w:fldChar w:fldCharType="end"/>
    </w:r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CFB" w:rsidRDefault="00226CFB">
      <w:r>
        <w:separator/>
      </w:r>
    </w:p>
  </w:footnote>
  <w:footnote w:type="continuationSeparator" w:id="0">
    <w:p w:rsidR="00226CFB" w:rsidRDefault="00226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226CFB">
      <w:fldChar w:fldCharType="begin"/>
    </w:r>
    <w:r w:rsidR="00226CFB">
      <w:instrText xml:space="preserve"> STYLEREF  "ASPS Product Name"  \* MERGEFORMAT </w:instrText>
    </w:r>
    <w:r w:rsidR="00226CFB">
      <w:fldChar w:fldCharType="separate"/>
    </w:r>
    <w:r w:rsidR="00267044">
      <w:rPr>
        <w:noProof/>
      </w:rPr>
      <w:t>Release Notes</w:t>
    </w:r>
    <w:r w:rsidR="00226CFB">
      <w:rPr>
        <w:noProof/>
      </w:rPr>
      <w:fldChar w:fldCharType="end"/>
    </w:r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226CFB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25A6A" w:rsidRPr="00A25A6A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5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5EF103E"/>
    <w:multiLevelType w:val="hybridMultilevel"/>
    <w:tmpl w:val="78CC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66F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2280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0E6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02DE"/>
    <w:rsid w:val="00104A4D"/>
    <w:rsid w:val="001202F8"/>
    <w:rsid w:val="001205BB"/>
    <w:rsid w:val="001231E1"/>
    <w:rsid w:val="00123330"/>
    <w:rsid w:val="00131F40"/>
    <w:rsid w:val="001326D3"/>
    <w:rsid w:val="001338AD"/>
    <w:rsid w:val="00136441"/>
    <w:rsid w:val="00137C0B"/>
    <w:rsid w:val="00140EF3"/>
    <w:rsid w:val="0014166D"/>
    <w:rsid w:val="0014602A"/>
    <w:rsid w:val="00153E58"/>
    <w:rsid w:val="001560BE"/>
    <w:rsid w:val="00160667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2B0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26CFB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044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F3B66"/>
    <w:rsid w:val="00300CBF"/>
    <w:rsid w:val="0030511A"/>
    <w:rsid w:val="00305DBE"/>
    <w:rsid w:val="0031161C"/>
    <w:rsid w:val="0031525B"/>
    <w:rsid w:val="00315849"/>
    <w:rsid w:val="00316FA2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2137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7133"/>
    <w:rsid w:val="003E0AD7"/>
    <w:rsid w:val="003E2A9C"/>
    <w:rsid w:val="003E324A"/>
    <w:rsid w:val="003E6763"/>
    <w:rsid w:val="003F170F"/>
    <w:rsid w:val="003F267D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061BF"/>
    <w:rsid w:val="005130EF"/>
    <w:rsid w:val="00514089"/>
    <w:rsid w:val="005146FF"/>
    <w:rsid w:val="00515487"/>
    <w:rsid w:val="005157E7"/>
    <w:rsid w:val="00517241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F2440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6E0"/>
    <w:rsid w:val="00634F3C"/>
    <w:rsid w:val="00641328"/>
    <w:rsid w:val="0064255D"/>
    <w:rsid w:val="00643E16"/>
    <w:rsid w:val="00644A58"/>
    <w:rsid w:val="00645C97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4633"/>
    <w:rsid w:val="006D4E84"/>
    <w:rsid w:val="006E05AF"/>
    <w:rsid w:val="006E1AE3"/>
    <w:rsid w:val="006E2CFA"/>
    <w:rsid w:val="006E4101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50FA9"/>
    <w:rsid w:val="0076261C"/>
    <w:rsid w:val="007632F4"/>
    <w:rsid w:val="00766393"/>
    <w:rsid w:val="007678CB"/>
    <w:rsid w:val="0077108D"/>
    <w:rsid w:val="007729F5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217A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2E3"/>
    <w:rsid w:val="008C028F"/>
    <w:rsid w:val="008C44A9"/>
    <w:rsid w:val="008C532B"/>
    <w:rsid w:val="008C5D57"/>
    <w:rsid w:val="008C6D4F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47D6"/>
    <w:rsid w:val="009B5786"/>
    <w:rsid w:val="009B5DDA"/>
    <w:rsid w:val="009C0934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5A6A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C24"/>
    <w:rsid w:val="00A668CA"/>
    <w:rsid w:val="00A6728C"/>
    <w:rsid w:val="00A72258"/>
    <w:rsid w:val="00A73DC3"/>
    <w:rsid w:val="00A74CCC"/>
    <w:rsid w:val="00A7588A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00AC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39"/>
    <w:rsid w:val="00BA0F40"/>
    <w:rsid w:val="00BA18E5"/>
    <w:rsid w:val="00BA4EC7"/>
    <w:rsid w:val="00BB0B3F"/>
    <w:rsid w:val="00BB0F77"/>
    <w:rsid w:val="00BB5061"/>
    <w:rsid w:val="00BC2378"/>
    <w:rsid w:val="00BC54C4"/>
    <w:rsid w:val="00BD009F"/>
    <w:rsid w:val="00BD249F"/>
    <w:rsid w:val="00BD3472"/>
    <w:rsid w:val="00BD4EE6"/>
    <w:rsid w:val="00BE0EF6"/>
    <w:rsid w:val="00BE4952"/>
    <w:rsid w:val="00BE504B"/>
    <w:rsid w:val="00BF0F9F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0E2A"/>
    <w:rsid w:val="00C942A6"/>
    <w:rsid w:val="00C97250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1CFD"/>
    <w:rsid w:val="00E62596"/>
    <w:rsid w:val="00E65B11"/>
    <w:rsid w:val="00E65F17"/>
    <w:rsid w:val="00E678A7"/>
    <w:rsid w:val="00E70D92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33EF"/>
    <w:rsid w:val="00EE48EB"/>
    <w:rsid w:val="00EE5C9A"/>
    <w:rsid w:val="00EE7C47"/>
    <w:rsid w:val="00EF0690"/>
    <w:rsid w:val="00EF1C25"/>
    <w:rsid w:val="00EF6419"/>
    <w:rsid w:val="00F001E9"/>
    <w:rsid w:val="00F04A5F"/>
    <w:rsid w:val="00F05709"/>
    <w:rsid w:val="00F11F1B"/>
    <w:rsid w:val="00F1466D"/>
    <w:rsid w:val="00F208AF"/>
    <w:rsid w:val="00F23708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36F9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4021" TargetMode="External"/><Relationship Id="rId18" Type="http://schemas.openxmlformats.org/officeDocument/2006/relationships/hyperlink" Target="http://jira.altisource.com/browse/UMG-4130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atlas.altidev.net/artifactory/realanalytics/com/ca/umg/me2/3.1.0-SNAPSHOT-133/me2-3.1.0-SNAPSHOT-133.war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jira.altisource.com/browse/UMG-3988" TargetMode="External"/><Relationship Id="rId25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ira.altisource.com/browse/UMG-4013" TargetMode="External"/><Relationship Id="rId20" Type="http://schemas.openxmlformats.org/officeDocument/2006/relationships/hyperlink" Target="http://jira.altisource.com/browse/UMG-390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atlas.altidev.net/artifactory/realanalytics/com/ca/umg/umg-runtime/3.1.0-SNAPSHOT-133/umg-runtime-3.1.0-SNAPSHOT-133.war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jira.altisource.com/browse/UMG-4014" TargetMode="External"/><Relationship Id="rId23" Type="http://schemas.openxmlformats.org/officeDocument/2006/relationships/hyperlink" Target="http://atlas.altidev.net/artifactory/realanalytics/com/ca/umg/web-ui/3.1.0-SNAPSHOT-133/web-ui-3.1.0-SNAPSHOT-133.war" TargetMode="Externa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jira.altisource.com/browse/UMG-4012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jira.altisource.com/browse/UMG-4017" TargetMode="External"/><Relationship Id="rId22" Type="http://schemas.openxmlformats.org/officeDocument/2006/relationships/hyperlink" Target="http://atlas.altidev.net/artifactory/realanalytics/com/ca/umg/modelet/3.1.0-SNAPSHOT-133/modelet-3.1.0-SNAPSHOT-133-onejar.jar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EC86244-9DA8-4FB2-9BDF-20FB8D34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38</TotalTime>
  <Pages>10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Kiran S S, Udaya</cp:lastModifiedBy>
  <cp:revision>22</cp:revision>
  <cp:lastPrinted>2012-04-18T20:08:00Z</cp:lastPrinted>
  <dcterms:created xsi:type="dcterms:W3CDTF">2015-10-06T10:46:00Z</dcterms:created>
  <dcterms:modified xsi:type="dcterms:W3CDTF">2015-10-07T11:34:00Z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