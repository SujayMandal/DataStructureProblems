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92701C">
        <w:rPr>
          <w:rFonts w:ascii="Calibri" w:hAnsi="Calibri"/>
          <w:noProof/>
          <w:color w:val="003876"/>
          <w:sz w:val="32"/>
          <w:szCs w:val="32"/>
        </w:rPr>
        <w:t>7</w:t>
      </w:r>
      <w:r w:rsidR="00C648F2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92701C">
              <w:t>7</w:t>
            </w:r>
            <w:r w:rsidR="00FF0A9F">
              <w:t>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2701C">
            <w:pPr>
              <w:rPr>
                <w:rStyle w:val="ASPSVerNum"/>
              </w:rPr>
            </w:pPr>
            <w:r>
              <w:rPr>
                <w:rStyle w:val="ASPSVerNum"/>
              </w:rPr>
              <w:t>7</w:t>
            </w:r>
            <w:r w:rsidR="00FF0A9F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626B">
            <w:pPr>
              <w:rPr>
                <w:rFonts w:cs="Arial"/>
              </w:rPr>
            </w:pPr>
            <w:r>
              <w:rPr>
                <w:rFonts w:cs="Arial"/>
              </w:rPr>
              <w:t>02-09-2016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D3C7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60593678" w:history="1">
            <w:r w:rsidR="00AD3C7E" w:rsidRPr="00793B18">
              <w:rPr>
                <w:rStyle w:val="Hyperlink"/>
                <w:noProof/>
              </w:rPr>
              <w:t>1.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Summary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79" w:history="1">
            <w:r w:rsidR="00AD3C7E" w:rsidRPr="00793B18">
              <w:rPr>
                <w:rStyle w:val="Hyperlink"/>
                <w:noProof/>
              </w:rPr>
              <w:t>1.1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Description of the change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0" w:history="1">
            <w:r w:rsidR="00AD3C7E" w:rsidRPr="00793B18">
              <w:rPr>
                <w:rStyle w:val="Hyperlink"/>
                <w:noProof/>
              </w:rPr>
              <w:t>1.2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Management Approvals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1" w:history="1">
            <w:r w:rsidR="00AD3C7E" w:rsidRPr="00793B18">
              <w:rPr>
                <w:rStyle w:val="Hyperlink"/>
                <w:noProof/>
              </w:rPr>
              <w:t>1.3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Environment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2" w:history="1">
            <w:r w:rsidR="00AD3C7E" w:rsidRPr="00793B18">
              <w:rPr>
                <w:rStyle w:val="Hyperlink"/>
                <w:noProof/>
              </w:rPr>
              <w:t>1.4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Data Fix Information (Tenant On boarding)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3" w:history="1">
            <w:r w:rsidR="00AD3C7E" w:rsidRPr="00793B18">
              <w:rPr>
                <w:rStyle w:val="Hyperlink"/>
                <w:noProof/>
              </w:rPr>
              <w:t>1.5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Syndicate Data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4" w:history="1">
            <w:r w:rsidR="00AD3C7E" w:rsidRPr="00793B18">
              <w:rPr>
                <w:rStyle w:val="Hyperlink"/>
                <w:noProof/>
              </w:rPr>
              <w:t>1.6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 Fix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5" w:history="1">
            <w:r w:rsidR="00AD3C7E" w:rsidRPr="00793B18">
              <w:rPr>
                <w:rStyle w:val="Hyperlink"/>
                <w:noProof/>
              </w:rPr>
              <w:t>2.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6" w:history="1">
            <w:r w:rsidR="00AD3C7E" w:rsidRPr="00793B18">
              <w:rPr>
                <w:rStyle w:val="Hyperlink"/>
                <w:noProof/>
              </w:rPr>
              <w:t>2.1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Pre-Implementation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_Toc460593686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7" w:history="1">
            <w:r w:rsidR="00AD3C7E" w:rsidRPr="00793B18">
              <w:rPr>
                <w:rStyle w:val="Hyperlink"/>
                <w:noProof/>
              </w:rPr>
              <w:t>2.2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_Toc460593687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8" w:history="1">
            <w:r w:rsidR="00AD3C7E" w:rsidRPr="00793B18">
              <w:rPr>
                <w:rStyle w:val="Hyperlink"/>
                <w:noProof/>
              </w:rPr>
              <w:t>2.3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Post-Implementation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8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9" w:history="1">
            <w:r w:rsidR="00AD3C7E" w:rsidRPr="00793B18">
              <w:rPr>
                <w:rStyle w:val="Hyperlink"/>
                <w:noProof/>
              </w:rPr>
              <w:t>2.4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Rollback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9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0" w:history="1">
            <w:r w:rsidR="00AD3C7E" w:rsidRPr="00793B18">
              <w:rPr>
                <w:rStyle w:val="Hyperlink"/>
                <w:noProof/>
              </w:rPr>
              <w:t>3.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Known Issues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1" w:history="1">
            <w:r w:rsidR="00AD3C7E" w:rsidRPr="00793B18">
              <w:rPr>
                <w:rStyle w:val="Hyperlink"/>
                <w:noProof/>
              </w:rPr>
              <w:t>4.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Implementation Team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2" w:history="1">
            <w:r w:rsidR="00AD3C7E" w:rsidRPr="00793B18">
              <w:rPr>
                <w:rStyle w:val="Hyperlink"/>
                <w:noProof/>
              </w:rPr>
              <w:t>5.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Appendix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3" w:history="1">
            <w:r w:rsidR="00AD3C7E" w:rsidRPr="00793B18">
              <w:rPr>
                <w:rStyle w:val="Hyperlink"/>
                <w:noProof/>
              </w:rPr>
              <w:t>6.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4" w:history="1">
            <w:r w:rsidR="00AD3C7E" w:rsidRPr="00793B18">
              <w:rPr>
                <w:rStyle w:val="Hyperlink"/>
                <w:noProof/>
              </w:rPr>
              <w:t>7.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 (Rollback)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59618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5" w:history="1">
            <w:r w:rsidR="00AD3C7E" w:rsidRPr="00793B18">
              <w:rPr>
                <w:rStyle w:val="Hyperlink"/>
                <w:noProof/>
              </w:rPr>
              <w:t>8.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Notification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59618C">
      <w:pPr>
        <w:pStyle w:val="Heading1"/>
        <w:numPr>
          <w:ilvl w:val="0"/>
          <w:numId w:val="8"/>
        </w:numPr>
        <w:snapToGrid w:val="0"/>
      </w:pPr>
      <w:bookmarkStart w:id="2" w:name="_Toc282625041"/>
      <w:bookmarkStart w:id="3" w:name="_Toc169347906"/>
      <w:bookmarkStart w:id="4" w:name="_Toc460593678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</w:t>
      </w:r>
      <w:r w:rsidR="0009409D">
        <w:rPr>
          <w:rFonts w:asciiTheme="minorHAnsi" w:hAnsiTheme="minorHAnsi"/>
          <w:sz w:val="20"/>
          <w:szCs w:val="20"/>
        </w:rPr>
        <w:t>convert String to array of String in case Output defined as array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59618C">
      <w:pPr>
        <w:pStyle w:val="Heading1"/>
        <w:numPr>
          <w:ilvl w:val="1"/>
          <w:numId w:val="9"/>
        </w:numPr>
        <w:snapToGrid w:val="0"/>
      </w:pPr>
      <w:bookmarkStart w:id="5" w:name="_Toc282625042"/>
      <w:bookmarkStart w:id="6" w:name="_Toc169347907"/>
      <w:bookmarkStart w:id="7" w:name="_Toc460593679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92701C">
        <w:rPr>
          <w:rFonts w:asciiTheme="minorHAnsi" w:hAnsiTheme="minorHAnsi"/>
          <w:sz w:val="20"/>
          <w:szCs w:val="20"/>
        </w:rPr>
        <w:t>7</w:t>
      </w:r>
      <w:r w:rsidR="00FD55DB">
        <w:rPr>
          <w:rFonts w:asciiTheme="minorHAnsi" w:hAnsiTheme="minorHAnsi"/>
          <w:sz w:val="20"/>
          <w:szCs w:val="20"/>
        </w:rPr>
        <w:t>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92701C">
            <w:pPr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59618C">
      <w:pPr>
        <w:pStyle w:val="ListParagraph"/>
        <w:numPr>
          <w:ilvl w:val="0"/>
          <w:numId w:val="10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59618C">
      <w:pPr>
        <w:pStyle w:val="ListParagraph"/>
        <w:numPr>
          <w:ilvl w:val="0"/>
          <w:numId w:val="10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59618C">
      <w:pPr>
        <w:pStyle w:val="ListParagraph"/>
        <w:numPr>
          <w:ilvl w:val="0"/>
          <w:numId w:val="10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59618C">
      <w:pPr>
        <w:pStyle w:val="ListParagraph"/>
        <w:numPr>
          <w:ilvl w:val="1"/>
          <w:numId w:val="10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59618C">
      <w:pPr>
        <w:pStyle w:val="ListParagraph"/>
        <w:numPr>
          <w:ilvl w:val="1"/>
          <w:numId w:val="10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59618C">
      <w:pPr>
        <w:pStyle w:val="ListParagraph"/>
        <w:numPr>
          <w:ilvl w:val="0"/>
          <w:numId w:val="10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59618C">
      <w:pPr>
        <w:pStyle w:val="ListParagraph"/>
        <w:numPr>
          <w:ilvl w:val="0"/>
          <w:numId w:val="10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59618C">
      <w:pPr>
        <w:pStyle w:val="Heading1"/>
        <w:numPr>
          <w:ilvl w:val="1"/>
          <w:numId w:val="9"/>
        </w:numPr>
        <w:snapToGrid w:val="0"/>
      </w:pPr>
      <w:bookmarkStart w:id="8" w:name="_Toc460593680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EC4DC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Equator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6C08C6">
      <w:pPr>
        <w:pStyle w:val="ASPSBodytext"/>
      </w:pPr>
      <w:r>
        <w:t xml:space="preserve"> </w:t>
      </w: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59618C">
      <w:pPr>
        <w:pStyle w:val="Heading1"/>
        <w:numPr>
          <w:ilvl w:val="1"/>
          <w:numId w:val="9"/>
        </w:numPr>
        <w:snapToGrid w:val="0"/>
      </w:pPr>
      <w:bookmarkStart w:id="9" w:name="_Toc460593681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EC4DC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Equator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6C08C6">
      <w:pPr>
        <w:pStyle w:val="ASPSBodytext"/>
      </w:pPr>
      <w:r>
        <w:t xml:space="preserve"> </w:t>
      </w:r>
    </w:p>
    <w:p w:rsidR="002F3B66" w:rsidRDefault="002F3B66" w:rsidP="006C08C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59618C">
      <w:pPr>
        <w:pStyle w:val="Heading1"/>
        <w:numPr>
          <w:ilvl w:val="1"/>
          <w:numId w:val="9"/>
        </w:numPr>
        <w:snapToGrid w:val="0"/>
      </w:pPr>
      <w:bookmarkStart w:id="10" w:name="_Toc460593682"/>
      <w:r>
        <w:t>Data Fix Information (Tenant On boarding)</w:t>
      </w:r>
      <w:bookmarkEnd w:id="10"/>
    </w:p>
    <w:p w:rsidR="002F3B66" w:rsidRDefault="002F3B66" w:rsidP="006C08C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6C08C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59618C">
      <w:pPr>
        <w:pStyle w:val="Heading1"/>
        <w:numPr>
          <w:ilvl w:val="1"/>
          <w:numId w:val="9"/>
        </w:numPr>
        <w:snapToGrid w:val="0"/>
      </w:pPr>
      <w:bookmarkStart w:id="11" w:name="_Toc460593683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6C08C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59618C">
      <w:pPr>
        <w:pStyle w:val="Heading1"/>
        <w:numPr>
          <w:ilvl w:val="1"/>
          <w:numId w:val="9"/>
        </w:numPr>
        <w:snapToGrid w:val="0"/>
      </w:pPr>
      <w:bookmarkStart w:id="12" w:name="_Toc460593684"/>
      <w:r>
        <w:t>Model Fix Information</w:t>
      </w:r>
      <w:bookmarkEnd w:id="12"/>
      <w:r>
        <w:t xml:space="preserve"> </w:t>
      </w:r>
    </w:p>
    <w:p w:rsidR="002F3B66" w:rsidRDefault="002F3B66" w:rsidP="006C08C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59618C">
      <w:pPr>
        <w:pStyle w:val="Heading1"/>
        <w:numPr>
          <w:ilvl w:val="0"/>
          <w:numId w:val="8"/>
        </w:numPr>
        <w:snapToGrid w:val="0"/>
      </w:pPr>
      <w:bookmarkStart w:id="13" w:name="_Toc46059368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6C08C6">
      <w:pPr>
        <w:pStyle w:val="ASPSBodytext"/>
      </w:pPr>
    </w:p>
    <w:p w:rsidR="002F3B66" w:rsidRDefault="002F3B66" w:rsidP="0059618C">
      <w:pPr>
        <w:pStyle w:val="Heading1"/>
        <w:numPr>
          <w:ilvl w:val="1"/>
          <w:numId w:val="8"/>
        </w:numPr>
        <w:snapToGrid w:val="0"/>
      </w:pPr>
      <w:bookmarkStart w:id="15" w:name="_Toc460593686"/>
      <w:r>
        <w:t>Pre-Implementation</w:t>
      </w:r>
      <w:bookmarkEnd w:id="15"/>
    </w:p>
    <w:p w:rsidR="002F3B66" w:rsidRDefault="002F3B66" w:rsidP="006C08C6">
      <w:pPr>
        <w:pStyle w:val="ASPSBodytext"/>
      </w:pPr>
      <w:r>
        <w:t xml:space="preserve">Please follow the below steps </w:t>
      </w:r>
    </w:p>
    <w:p w:rsidR="002F3B66" w:rsidRDefault="002F3B66" w:rsidP="0059618C">
      <w:pPr>
        <w:pStyle w:val="PlainText"/>
        <w:numPr>
          <w:ilvl w:val="0"/>
          <w:numId w:val="10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59618C">
      <w:pPr>
        <w:pStyle w:val="OFC-ITTableText"/>
        <w:numPr>
          <w:ilvl w:val="1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59618C">
      <w:pPr>
        <w:pStyle w:val="OFC-ITTableText"/>
        <w:numPr>
          <w:ilvl w:val="1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59618C">
      <w:pPr>
        <w:pStyle w:val="PlainText"/>
        <w:numPr>
          <w:ilvl w:val="1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59618C">
      <w:pPr>
        <w:pStyle w:val="PlainText"/>
        <w:numPr>
          <w:ilvl w:val="1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59618C">
      <w:pPr>
        <w:pStyle w:val="PlainText"/>
        <w:numPr>
          <w:ilvl w:val="0"/>
          <w:numId w:val="10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7769C7" w:rsidP="006B0501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6C08C6">
      <w:pPr>
        <w:pStyle w:val="ASPSBodytext"/>
      </w:pPr>
    </w:p>
    <w:p w:rsidR="002F3B66" w:rsidRDefault="002F3B66" w:rsidP="0059618C">
      <w:pPr>
        <w:pStyle w:val="Heading1"/>
        <w:numPr>
          <w:ilvl w:val="1"/>
          <w:numId w:val="11"/>
        </w:numPr>
        <w:snapToGrid w:val="0"/>
      </w:pPr>
      <w:bookmarkStart w:id="16" w:name="_Toc460593687"/>
      <w:r>
        <w:lastRenderedPageBreak/>
        <w:t>Implementation</w:t>
      </w:r>
      <w:bookmarkEnd w:id="16"/>
    </w:p>
    <w:p w:rsidR="00961F86" w:rsidRDefault="00961F86" w:rsidP="006C08C6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Ext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3B4B98" w:rsidRDefault="00212FF7" w:rsidP="00A5419F">
      <w:pPr>
        <w:pStyle w:val="PlainText"/>
        <w:ind w:left="1440"/>
      </w:pPr>
      <w:r>
        <w:t>NA</w:t>
      </w:r>
    </w:p>
    <w:p w:rsidR="00422B1A" w:rsidRDefault="00422B1A" w:rsidP="00A5419F">
      <w:pPr>
        <w:pStyle w:val="PlainText"/>
        <w:ind w:left="1440"/>
      </w:pPr>
    </w:p>
    <w:p w:rsidR="00422B1A" w:rsidRPr="008A70CF" w:rsidRDefault="00422B1A" w:rsidP="00F52A1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</w:t>
      </w:r>
      <w:proofErr w:type="spellEnd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 xml:space="preserve"> changes:</w:t>
      </w:r>
    </w:p>
    <w:p w:rsidR="00422B1A" w:rsidRDefault="00422B1A" w:rsidP="00F52A1F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Rename bulk folder to bulk-file for all bulk enabled tenants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mv bulk bulk-file</w:t>
      </w:r>
    </w:p>
    <w:p w:rsidR="00422B1A" w:rsidRDefault="00422B1A" w:rsidP="00F52A1F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Rename batch folder to batch-file for all batch  enabled tenants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batch batch-file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422B1A" w:rsidRDefault="00422B1A" w:rsidP="00F52A1F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A70CF">
        <w:rPr>
          <w:rFonts w:asciiTheme="minorHAnsi" w:eastAsia="Times New Roman" w:hAnsiTheme="minorHAnsi" w:cs="Times New Roman"/>
          <w:sz w:val="20"/>
          <w:szCs w:val="20"/>
        </w:rPr>
        <w:t xml:space="preserve">Create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following new folders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for bulk enabled tenants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/&lt;tenant-name&gt;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bulk-http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bulk-http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archive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1C1620">
        <w:rPr>
          <w:rFonts w:asciiTheme="minorHAnsi" w:eastAsia="Times New Roman" w:hAnsiTheme="minorHAnsi" w:cs="Times New Roman"/>
          <w:sz w:val="20"/>
          <w:szCs w:val="20"/>
        </w:rPr>
        <w:t>inprogress</w:t>
      </w:r>
      <w:proofErr w:type="spellEnd"/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input</w:t>
      </w:r>
    </w:p>
    <w:p w:rsidR="00422B1A" w:rsidRDefault="00422B1A" w:rsidP="00F52A1F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output</w:t>
      </w:r>
    </w:p>
    <w:p w:rsidR="00422B1A" w:rsidRDefault="00422B1A" w:rsidP="00422B1A">
      <w:pPr>
        <w:pStyle w:val="PlainText"/>
        <w:numPr>
          <w:ilvl w:val="0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-scheduler </w:t>
      </w:r>
      <w:proofErr w:type="spellStart"/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application.properties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file (externalized file)</w:t>
      </w:r>
    </w:p>
    <w:p w:rsidR="00422B1A" w:rsidRPr="00C65998" w:rsidRDefault="00422B1A" w:rsidP="00422B1A">
      <w:pPr>
        <w:pStyle w:val="PlainText"/>
        <w:numPr>
          <w:ilvl w:val="1"/>
          <w:numId w:val="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the value of </w:t>
      </w:r>
      <w:proofErr w:type="spellStart"/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bulk.folder.pattern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property from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*\\bulk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>\\input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5D48E7">
        <w:rPr>
          <w:rFonts w:asciiTheme="minorHAnsi" w:eastAsia="Times New Roman" w:hAnsiTheme="minorHAnsi" w:cs="Times New Roman"/>
          <w:b/>
          <w:sz w:val="20"/>
          <w:szCs w:val="20"/>
        </w:rPr>
        <w:t>*\\bulk-file\\input</w:t>
      </w:r>
    </w:p>
    <w:p w:rsidR="00C65998" w:rsidRDefault="00C65998" w:rsidP="0059618C">
      <w:pPr>
        <w:pStyle w:val="PlainText"/>
        <w:numPr>
          <w:ilvl w:val="0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Tomcat Server Configuration Changes:</w:t>
      </w:r>
    </w:p>
    <w:p w:rsidR="00C65998" w:rsidRPr="003D5EBD" w:rsidRDefault="00C65998" w:rsidP="0059618C">
      <w:pPr>
        <w:pStyle w:val="PlainText"/>
        <w:numPr>
          <w:ilvl w:val="1"/>
          <w:numId w:val="19"/>
        </w:numPr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b/>
          <w:bCs/>
          <w:sz w:val="20"/>
          <w:szCs w:val="20"/>
        </w:rPr>
        <w:t> </w:t>
      </w:r>
      <w:r w:rsidRPr="003D5EBD">
        <w:rPr>
          <w:rFonts w:asciiTheme="minorHAnsi" w:hAnsiTheme="minorHAnsi"/>
          <w:sz w:val="20"/>
          <w:szCs w:val="20"/>
        </w:rPr>
        <w:t xml:space="preserve">In web.xml of Admin and runtime servers, please add the new </w:t>
      </w:r>
      <w:proofErr w:type="spellStart"/>
      <w:r w:rsidRPr="003D5EBD">
        <w:rPr>
          <w:rFonts w:asciiTheme="minorHAnsi" w:hAnsiTheme="minorHAnsi"/>
          <w:sz w:val="20"/>
          <w:szCs w:val="20"/>
        </w:rPr>
        <w:t>init-param</w:t>
      </w:r>
      <w:proofErr w:type="spellEnd"/>
      <w:r w:rsidRPr="003D5EBD">
        <w:rPr>
          <w:rFonts w:asciiTheme="minorHAnsi" w:hAnsiTheme="minorHAnsi"/>
          <w:sz w:val="20"/>
          <w:szCs w:val="20"/>
        </w:rPr>
        <w:t xml:space="preserve"> (highlighted only) in server </w:t>
      </w:r>
      <w:proofErr w:type="gramStart"/>
      <w:r w:rsidRPr="003D5EBD">
        <w:rPr>
          <w:rFonts w:asciiTheme="minorHAnsi" w:hAnsiTheme="minorHAnsi"/>
          <w:sz w:val="20"/>
          <w:szCs w:val="20"/>
        </w:rPr>
        <w:t>tag .</w:t>
      </w:r>
      <w:proofErr w:type="gramEnd"/>
      <w:r w:rsidRPr="003D5EBD">
        <w:rPr>
          <w:rFonts w:asciiTheme="minorHAnsi" w:hAnsiTheme="minorHAnsi"/>
          <w:sz w:val="20"/>
          <w:szCs w:val="20"/>
        </w:rPr>
        <w:t xml:space="preserve"> Please find the below snippet for reference. 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>&lt;</w:t>
      </w:r>
      <w:proofErr w:type="gramStart"/>
      <w:r w:rsidRPr="003D5EBD">
        <w:rPr>
          <w:rFonts w:asciiTheme="minorHAnsi" w:hAnsiTheme="minorHAnsi"/>
          <w:sz w:val="20"/>
          <w:szCs w:val="20"/>
        </w:rPr>
        <w:t>servlet</w:t>
      </w:r>
      <w:proofErr w:type="gramEnd"/>
      <w:r w:rsidRPr="003D5EBD">
        <w:rPr>
          <w:rFonts w:asciiTheme="minorHAnsi" w:hAnsiTheme="minorHAnsi"/>
          <w:sz w:val="20"/>
          <w:szCs w:val="20"/>
        </w:rPr>
        <w:t>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&lt;servlet-name&gt;default&lt;/servlet-name&gt;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&lt;servlet-class&gt;org.apache.catalina.servlets.DefaultServlet&lt;/servlet-class&gt;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&lt;</w:t>
      </w:r>
      <w:proofErr w:type="spellStart"/>
      <w:proofErr w:type="gramStart"/>
      <w:r w:rsidRPr="003D5EBD">
        <w:rPr>
          <w:rFonts w:asciiTheme="minorHAnsi" w:hAnsiTheme="minorHAnsi"/>
          <w:sz w:val="20"/>
          <w:szCs w:val="20"/>
        </w:rPr>
        <w:t>init-param</w:t>
      </w:r>
      <w:proofErr w:type="spellEnd"/>
      <w:proofErr w:type="gramEnd"/>
      <w:r w:rsidRPr="003D5EBD">
        <w:rPr>
          <w:rFonts w:asciiTheme="minorHAnsi" w:hAnsiTheme="minorHAnsi"/>
          <w:sz w:val="20"/>
          <w:szCs w:val="20"/>
        </w:rPr>
        <w:t>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    &lt;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-name&gt;debug&lt;/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-name&gt;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    &lt;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-value&gt;0&lt;/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-value&gt;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&lt;/</w:t>
      </w:r>
      <w:proofErr w:type="spellStart"/>
      <w:r w:rsidRPr="003D5EBD">
        <w:rPr>
          <w:rFonts w:asciiTheme="minorHAnsi" w:hAnsiTheme="minorHAnsi"/>
          <w:sz w:val="20"/>
          <w:szCs w:val="20"/>
        </w:rPr>
        <w:t>init-param</w:t>
      </w:r>
      <w:proofErr w:type="spellEnd"/>
      <w:r w:rsidRPr="003D5EBD">
        <w:rPr>
          <w:rFonts w:asciiTheme="minorHAnsi" w:hAnsiTheme="minorHAnsi"/>
          <w:sz w:val="20"/>
          <w:szCs w:val="20"/>
        </w:rPr>
        <w:t>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&lt;</w:t>
      </w:r>
      <w:proofErr w:type="spellStart"/>
      <w:proofErr w:type="gramStart"/>
      <w:r w:rsidRPr="003D5EBD">
        <w:rPr>
          <w:rFonts w:asciiTheme="minorHAnsi" w:hAnsiTheme="minorHAnsi"/>
          <w:sz w:val="20"/>
          <w:szCs w:val="20"/>
        </w:rPr>
        <w:t>init-param</w:t>
      </w:r>
      <w:proofErr w:type="spellEnd"/>
      <w:proofErr w:type="gramEnd"/>
      <w:r w:rsidRPr="003D5EBD">
        <w:rPr>
          <w:rFonts w:asciiTheme="minorHAnsi" w:hAnsiTheme="minorHAnsi"/>
          <w:sz w:val="20"/>
          <w:szCs w:val="20"/>
        </w:rPr>
        <w:t>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lastRenderedPageBreak/>
        <w:t xml:space="preserve">            &lt;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-name&gt;listings&lt;/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-name&gt;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    &lt;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-value&gt;false&lt;/</w:t>
      </w:r>
      <w:proofErr w:type="spellStart"/>
      <w:r w:rsidRPr="003D5EBD">
        <w:rPr>
          <w:rFonts w:asciiTheme="minorHAnsi" w:hAnsiTheme="minorHAnsi"/>
          <w:sz w:val="20"/>
          <w:szCs w:val="20"/>
        </w:rPr>
        <w:t>param</w:t>
      </w:r>
      <w:proofErr w:type="spellEnd"/>
      <w:r w:rsidRPr="003D5EBD">
        <w:rPr>
          <w:rFonts w:asciiTheme="minorHAnsi" w:hAnsiTheme="minorHAnsi"/>
          <w:sz w:val="20"/>
          <w:szCs w:val="20"/>
        </w:rPr>
        <w:t>-value&gt;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&lt;/</w:t>
      </w:r>
      <w:proofErr w:type="spellStart"/>
      <w:r w:rsidRPr="003D5EBD">
        <w:rPr>
          <w:rFonts w:asciiTheme="minorHAnsi" w:hAnsiTheme="minorHAnsi"/>
          <w:sz w:val="20"/>
          <w:szCs w:val="20"/>
        </w:rPr>
        <w:t>init-param</w:t>
      </w:r>
      <w:proofErr w:type="spellEnd"/>
      <w:r w:rsidRPr="003D5EBD">
        <w:rPr>
          <w:rFonts w:asciiTheme="minorHAnsi" w:hAnsiTheme="minorHAnsi"/>
          <w:sz w:val="20"/>
          <w:szCs w:val="20"/>
        </w:rPr>
        <w:t>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 w:rsidRPr="003D5EBD">
        <w:rPr>
          <w:rFonts w:asciiTheme="minorHAnsi" w:hAnsiTheme="minorHAnsi"/>
          <w:sz w:val="20"/>
          <w:szCs w:val="20"/>
        </w:rPr>
        <w:t xml:space="preserve">      </w:t>
      </w:r>
      <w:r w:rsidRPr="003D5EBD">
        <w:rPr>
          <w:rFonts w:asciiTheme="minorHAnsi" w:hAnsiTheme="minorHAnsi"/>
          <w:b/>
          <w:color w:val="FF0000"/>
          <w:sz w:val="20"/>
          <w:szCs w:val="20"/>
        </w:rPr>
        <w:t xml:space="preserve">  </w:t>
      </w:r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&lt;</w:t>
      </w:r>
      <w:proofErr w:type="spellStart"/>
      <w:proofErr w:type="gramStart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init-param</w:t>
      </w:r>
      <w:proofErr w:type="spellEnd"/>
      <w:proofErr w:type="gramEnd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    &lt;</w:t>
      </w:r>
      <w:proofErr w:type="spellStart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-name&gt;</w:t>
      </w:r>
      <w:proofErr w:type="spellStart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showServerInfo</w:t>
      </w:r>
      <w:proofErr w:type="spellEnd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&lt;/</w:t>
      </w:r>
      <w:proofErr w:type="spellStart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-name&gt;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    &lt;</w:t>
      </w:r>
      <w:proofErr w:type="spellStart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-value&gt;false&lt;/</w:t>
      </w:r>
      <w:proofErr w:type="spellStart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-value&gt;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</w:rPr>
      </w:pPr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&lt;/</w:t>
      </w:r>
      <w:proofErr w:type="spellStart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init-param</w:t>
      </w:r>
      <w:proofErr w:type="spellEnd"/>
      <w:r w:rsidRPr="003D5EBD">
        <w:rPr>
          <w:rFonts w:asciiTheme="minorHAnsi" w:hAnsiTheme="minorHAnsi"/>
          <w:b/>
          <w:color w:val="FF0000"/>
          <w:sz w:val="20"/>
          <w:szCs w:val="20"/>
          <w:highlight w:val="yellow"/>
        </w:rPr>
        <w:t>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&lt;load-on-startup&gt;1&lt;/load-on-startup&gt;</w:t>
      </w:r>
    </w:p>
    <w:p w:rsidR="00C65998" w:rsidRPr="003D5EBD" w:rsidRDefault="00C65998" w:rsidP="00C65998">
      <w:pPr>
        <w:pStyle w:val="PlainText"/>
        <w:ind w:left="360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&lt;/servlet&gt;</w:t>
      </w:r>
    </w:p>
    <w:p w:rsidR="00C65998" w:rsidRPr="003D5EBD" w:rsidRDefault="00C65998" w:rsidP="0059618C">
      <w:pPr>
        <w:pStyle w:val="PlainText"/>
        <w:numPr>
          <w:ilvl w:val="1"/>
          <w:numId w:val="19"/>
        </w:numPr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In server.xml of Admin and runtime servers, please add the attribute server=" </w:t>
      </w:r>
      <w:proofErr w:type="gramStart"/>
      <w:r w:rsidRPr="003D5EBD">
        <w:rPr>
          <w:rFonts w:asciiTheme="minorHAnsi" w:hAnsiTheme="minorHAnsi"/>
          <w:sz w:val="20"/>
          <w:szCs w:val="20"/>
        </w:rPr>
        <w:t>"  to</w:t>
      </w:r>
      <w:proofErr w:type="gramEnd"/>
      <w:r w:rsidRPr="003D5EBD">
        <w:rPr>
          <w:rFonts w:asciiTheme="minorHAnsi" w:hAnsiTheme="minorHAnsi"/>
          <w:sz w:val="20"/>
          <w:szCs w:val="20"/>
        </w:rPr>
        <w:t xml:space="preserve"> the Connector tags. Please find the below as an example.</w:t>
      </w:r>
    </w:p>
    <w:p w:rsidR="00C65998" w:rsidRPr="003D5EBD" w:rsidRDefault="00C65998" w:rsidP="00C65998">
      <w:pPr>
        <w:pStyle w:val="PlainText"/>
        <w:ind w:left="2520" w:firstLine="36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&lt;Connector </w:t>
      </w:r>
      <w:proofErr w:type="spellStart"/>
      <w:r w:rsidRPr="003D5EBD">
        <w:rPr>
          <w:rFonts w:asciiTheme="minorHAnsi" w:hAnsiTheme="minorHAnsi"/>
          <w:sz w:val="20"/>
          <w:szCs w:val="20"/>
        </w:rPr>
        <w:t>connectionTimeout</w:t>
      </w:r>
      <w:proofErr w:type="spellEnd"/>
      <w:r w:rsidRPr="003D5EBD">
        <w:rPr>
          <w:rFonts w:asciiTheme="minorHAnsi" w:hAnsiTheme="minorHAnsi"/>
          <w:sz w:val="20"/>
          <w:szCs w:val="20"/>
        </w:rPr>
        <w:t xml:space="preserve">="20000" port="8082" protocol="HTTP/1.1" </w:t>
      </w:r>
      <w:proofErr w:type="spellStart"/>
      <w:r w:rsidRPr="003D5EBD">
        <w:rPr>
          <w:rFonts w:asciiTheme="minorHAnsi" w:hAnsiTheme="minorHAnsi"/>
          <w:sz w:val="20"/>
          <w:szCs w:val="20"/>
        </w:rPr>
        <w:t>redirectPort</w:t>
      </w:r>
      <w:proofErr w:type="spellEnd"/>
      <w:r w:rsidRPr="003D5EBD">
        <w:rPr>
          <w:rFonts w:asciiTheme="minorHAnsi" w:hAnsiTheme="minorHAnsi"/>
          <w:sz w:val="20"/>
          <w:szCs w:val="20"/>
        </w:rPr>
        <w:t xml:space="preserve">="8443" </w:t>
      </w:r>
      <w:r w:rsidRPr="003D5EBD">
        <w:rPr>
          <w:rFonts w:asciiTheme="minorHAnsi" w:hAnsiTheme="minorHAnsi"/>
          <w:sz w:val="20"/>
          <w:szCs w:val="20"/>
          <w:highlight w:val="yellow"/>
        </w:rPr>
        <w:t>server=" "/&gt;</w:t>
      </w:r>
    </w:p>
    <w:p w:rsidR="00C50572" w:rsidRDefault="00C65998" w:rsidP="003D5EBD">
      <w:pPr>
        <w:pStyle w:val="PlainText"/>
        <w:ind w:left="2160"/>
        <w:rPr>
          <w:rFonts w:asciiTheme="minorHAnsi" w:hAnsiTheme="minorHAnsi"/>
          <w:sz w:val="20"/>
          <w:szCs w:val="20"/>
        </w:rPr>
      </w:pPr>
      <w:r w:rsidRPr="003D5EBD">
        <w:rPr>
          <w:rFonts w:asciiTheme="minorHAnsi" w:hAnsiTheme="minorHAnsi"/>
          <w:sz w:val="20"/>
          <w:szCs w:val="20"/>
        </w:rPr>
        <w:t xml:space="preserve">             &lt;Connector port="8011" protocol="AJP/1.3" </w:t>
      </w:r>
      <w:proofErr w:type="spellStart"/>
      <w:r w:rsidRPr="003D5EBD">
        <w:rPr>
          <w:rFonts w:asciiTheme="minorHAnsi" w:hAnsiTheme="minorHAnsi"/>
          <w:sz w:val="20"/>
          <w:szCs w:val="20"/>
        </w:rPr>
        <w:t>redirectPort</w:t>
      </w:r>
      <w:proofErr w:type="spellEnd"/>
      <w:r w:rsidRPr="003D5EBD">
        <w:rPr>
          <w:rFonts w:asciiTheme="minorHAnsi" w:hAnsiTheme="minorHAnsi"/>
          <w:sz w:val="20"/>
          <w:szCs w:val="20"/>
        </w:rPr>
        <w:t>="8443" server=" "/&gt;</w:t>
      </w:r>
      <w:bookmarkStart w:id="17" w:name="_GoBack"/>
      <w:bookmarkEnd w:id="17"/>
    </w:p>
    <w:p w:rsidR="000C2277" w:rsidRDefault="00B053FD" w:rsidP="000C2277">
      <w:pPr>
        <w:pStyle w:val="PlainText"/>
        <w:ind w:left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values following primary key ids of TENANT_CONFIG table to as per new values</w:t>
      </w:r>
    </w:p>
    <w:p w:rsidR="00B053FD" w:rsidRPr="00B053FD" w:rsidRDefault="00B053FD" w:rsidP="0059618C">
      <w:pPr>
        <w:pStyle w:val="PlainText"/>
        <w:numPr>
          <w:ilvl w:val="0"/>
          <w:numId w:val="1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a73a7120-c50c-48b8-a16a-bf744cbe582b </w:t>
      </w:r>
      <w:r w:rsidRPr="00B053FD">
        <w:rPr>
          <w:rFonts w:asciiTheme="minorHAnsi" w:eastAsia="Times New Roman" w:hAnsiTheme="minorHAnsi" w:cs="Times New Roman"/>
          <w:sz w:val="20"/>
          <w:szCs w:val="20"/>
        </w:rPr>
        <w:sym w:font="Wingdings" w:char="F0E0"/>
      </w: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run time base </w:t>
      </w:r>
      <w:proofErr w:type="spellStart"/>
      <w:r w:rsidRPr="00B053FD">
        <w:rPr>
          <w:rFonts w:asciiTheme="minorHAnsi" w:eastAsia="Times New Roman" w:hAnsiTheme="minorHAnsi" w:cs="Times New Roman"/>
          <w:sz w:val="20"/>
          <w:szCs w:val="20"/>
        </w:rPr>
        <w:t>url</w:t>
      </w:r>
      <w:proofErr w:type="spellEnd"/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of equator server</w:t>
      </w:r>
    </w:p>
    <w:p w:rsidR="00B053FD" w:rsidRPr="00B053FD" w:rsidRDefault="00B053FD" w:rsidP="0059618C">
      <w:pPr>
        <w:pStyle w:val="PlainText"/>
        <w:numPr>
          <w:ilvl w:val="0"/>
          <w:numId w:val="1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d60dea46-e6fb-12e3-aab5-82687f4fc15c </w:t>
      </w:r>
      <w:r w:rsidRPr="00B053FD">
        <w:rPr>
          <w:rFonts w:asciiTheme="minorHAnsi" w:eastAsia="Times New Roman" w:hAnsiTheme="minorHAnsi" w:cs="Times New Roman"/>
          <w:sz w:val="20"/>
          <w:szCs w:val="20"/>
        </w:rPr>
        <w:sym w:font="Wingdings" w:char="F0E0"/>
      </w: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B053FD">
        <w:rPr>
          <w:rFonts w:asciiTheme="minorHAnsi" w:eastAsia="Times New Roman" w:hAnsiTheme="minorHAnsi" w:cs="Times New Roman"/>
          <w:sz w:val="20"/>
          <w:szCs w:val="20"/>
        </w:rPr>
        <w:t>mysql</w:t>
      </w:r>
      <w:proofErr w:type="spellEnd"/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d burl of equator database</w:t>
      </w:r>
    </w:p>
    <w:p w:rsidR="00B053FD" w:rsidRPr="00B053FD" w:rsidRDefault="00B053FD" w:rsidP="0059618C">
      <w:pPr>
        <w:pStyle w:val="PlainText"/>
        <w:numPr>
          <w:ilvl w:val="0"/>
          <w:numId w:val="1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d60dec58-e6fb-12e3-aab5-82687f4fc15c </w:t>
      </w:r>
      <w:r w:rsidRPr="00B053FD">
        <w:rPr>
          <w:rFonts w:asciiTheme="minorHAnsi" w:eastAsia="Times New Roman" w:hAnsiTheme="minorHAnsi" w:cs="Times New Roman"/>
          <w:sz w:val="20"/>
          <w:szCs w:val="20"/>
        </w:rPr>
        <w:sym w:font="Wingdings" w:char="F0E0"/>
      </w: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B053FD">
        <w:rPr>
          <w:rFonts w:asciiTheme="minorHAnsi" w:eastAsia="Times New Roman" w:hAnsiTheme="minorHAnsi" w:cs="Times New Roman"/>
          <w:sz w:val="20"/>
          <w:szCs w:val="20"/>
        </w:rPr>
        <w:t>Mysql</w:t>
      </w:r>
      <w:proofErr w:type="spellEnd"/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schema name of equator</w:t>
      </w:r>
    </w:p>
    <w:p w:rsidR="00B053FD" w:rsidRDefault="00B053FD" w:rsidP="0059618C">
      <w:pPr>
        <w:pStyle w:val="PlainText"/>
        <w:numPr>
          <w:ilvl w:val="0"/>
          <w:numId w:val="1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d60dee42-e6fb-12e3-aab5-82687f4fc15c </w:t>
      </w:r>
      <w:r w:rsidRPr="00B053FD">
        <w:rPr>
          <w:rFonts w:asciiTheme="minorHAnsi" w:eastAsia="Times New Roman" w:hAnsiTheme="minorHAnsi" w:cs="Times New Roman"/>
          <w:sz w:val="20"/>
          <w:szCs w:val="20"/>
        </w:rPr>
        <w:sym w:font="Wingdings" w:char="F0E0"/>
      </w:r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B053FD">
        <w:rPr>
          <w:rFonts w:asciiTheme="minorHAnsi" w:eastAsia="Times New Roman" w:hAnsiTheme="minorHAnsi" w:cs="Times New Roman"/>
          <w:sz w:val="20"/>
          <w:szCs w:val="20"/>
        </w:rPr>
        <w:t>mysql</w:t>
      </w:r>
      <w:proofErr w:type="spellEnd"/>
      <w:r w:rsidRPr="00B053FD">
        <w:rPr>
          <w:rFonts w:asciiTheme="minorHAnsi" w:eastAsia="Times New Roman" w:hAnsiTheme="minorHAnsi" w:cs="Times New Roman"/>
          <w:sz w:val="20"/>
          <w:szCs w:val="20"/>
        </w:rPr>
        <w:t xml:space="preserve"> user id</w:t>
      </w:r>
    </w:p>
    <w:p w:rsidR="00B053FD" w:rsidRPr="00B053FD" w:rsidRDefault="00B053FD" w:rsidP="0059618C">
      <w:pPr>
        <w:pStyle w:val="PlainText"/>
        <w:numPr>
          <w:ilvl w:val="0"/>
          <w:numId w:val="1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053FD">
        <w:rPr>
          <w:rFonts w:asciiTheme="minorHAnsi" w:eastAsia="Times New Roman" w:hAnsiTheme="minorHAnsi" w:cs="Times New Roman"/>
          <w:sz w:val="20"/>
          <w:szCs w:val="20"/>
        </w:rPr>
        <w:t>d60df036-e6fb-12e3-aab5-82687f4fc15c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B053FD">
        <w:rPr>
          <w:rFonts w:asciiTheme="minorHAnsi" w:eastAsia="Times New Roman" w:hAnsiTheme="minorHAnsi" w:cs="Times New Roman"/>
          <w:sz w:val="20"/>
          <w:szCs w:val="20"/>
        </w:rPr>
        <w:sym w:font="Wingdings" w:char="F0E0"/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Mysql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password</w:t>
      </w:r>
    </w:p>
    <w:p w:rsidR="000C2277" w:rsidRDefault="000C2277" w:rsidP="006C08C6">
      <w:pPr>
        <w:pStyle w:val="ASPSBodytext"/>
        <w:numPr>
          <w:ilvl w:val="0"/>
          <w:numId w:val="0"/>
        </w:numPr>
        <w:ind w:left="2160"/>
      </w:pPr>
    </w:p>
    <w:p w:rsidR="006C08C6" w:rsidRPr="00891638" w:rsidRDefault="006C08C6" w:rsidP="00891638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91638">
        <w:rPr>
          <w:rFonts w:asciiTheme="minorHAnsi" w:eastAsia="Times New Roman" w:hAnsiTheme="minorHAnsi" w:cs="Times New Roman"/>
          <w:b/>
          <w:sz w:val="20"/>
          <w:szCs w:val="20"/>
        </w:rPr>
        <w:t>Run DB scripts in the following order</w:t>
      </w:r>
    </w:p>
    <w:p w:rsidR="000C2277" w:rsidRDefault="000C2277" w:rsidP="000C2277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EC4DC0" w:rsidRDefault="00EC4DC0" w:rsidP="0059618C">
      <w:pPr>
        <w:pStyle w:val="PlainText"/>
        <w:numPr>
          <w:ilvl w:val="2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EC4DC0">
        <w:rPr>
          <w:rFonts w:asciiTheme="minorHAnsi" w:eastAsia="Times New Roman" w:hAnsiTheme="minorHAnsi" w:cs="Times New Roman"/>
          <w:sz w:val="20"/>
          <w:szCs w:val="20"/>
        </w:rPr>
        <w:t xml:space="preserve">umg-admin-ddl-7.1.sql </w:t>
      </w:r>
    </w:p>
    <w:p w:rsidR="00BD5E61" w:rsidRPr="000C2277" w:rsidRDefault="00EC4DC0" w:rsidP="0059618C">
      <w:pPr>
        <w:pStyle w:val="PlainText"/>
        <w:numPr>
          <w:ilvl w:val="2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0C2277">
        <w:rPr>
          <w:rFonts w:asciiTheme="minorHAnsi" w:eastAsia="Times New Roman" w:hAnsiTheme="minorHAnsi" w:cs="Times New Roman"/>
          <w:sz w:val="20"/>
          <w:szCs w:val="20"/>
        </w:rPr>
        <w:t>tenant-</w:t>
      </w:r>
      <w:proofErr w:type="spellStart"/>
      <w:r w:rsidRPr="000C2277">
        <w:rPr>
          <w:rFonts w:asciiTheme="minorHAnsi" w:eastAsia="Times New Roman" w:hAnsiTheme="minorHAnsi" w:cs="Times New Roman"/>
          <w:sz w:val="20"/>
          <w:szCs w:val="20"/>
        </w:rPr>
        <w:t>ddl.sql</w:t>
      </w:r>
      <w:proofErr w:type="spellEnd"/>
      <w:r w:rsidRPr="000C2277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C50572" w:rsidRDefault="00EC4DC0" w:rsidP="0059618C">
      <w:pPr>
        <w:pStyle w:val="PlainText"/>
        <w:numPr>
          <w:ilvl w:val="2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EC4DC0">
        <w:rPr>
          <w:rFonts w:asciiTheme="minorHAnsi" w:eastAsia="Times New Roman" w:hAnsiTheme="minorHAnsi" w:cs="Times New Roman"/>
          <w:sz w:val="20"/>
          <w:szCs w:val="20"/>
        </w:rPr>
        <w:t>umg-admin-dml-7.1</w:t>
      </w:r>
      <w:r w:rsidR="00C50572" w:rsidRPr="009B5007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9618C">
      <w:pPr>
        <w:pStyle w:val="PlainText"/>
        <w:numPr>
          <w:ilvl w:val="0"/>
          <w:numId w:val="14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7.</w:t>
      </w:r>
      <w:r w:rsidR="00FF38CB">
        <w:rPr>
          <w:rFonts w:asciiTheme="minorHAnsi" w:eastAsia="Times New Roman" w:hAnsiTheme="minorHAnsi" w:cs="Times New Roman"/>
          <w:sz w:val="20"/>
          <w:szCs w:val="20"/>
        </w:rPr>
        <w:t>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6C08C6">
      <w:pPr>
        <w:pStyle w:val="ASPSBodytext"/>
        <w:rPr>
          <w:rFonts w:ascii="Calibri" w:hAnsi="Calibri"/>
        </w:rPr>
      </w:pPr>
      <w:r>
        <w:tab/>
      </w:r>
      <w:r w:rsidR="00A5419F">
        <w:t>NA</w:t>
      </w: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6C08C6">
      <w:pPr>
        <w:pStyle w:val="ASPSBodytext"/>
      </w:pPr>
      <w:r>
        <w:tab/>
        <w:t>NA</w:t>
      </w:r>
    </w:p>
    <w:p w:rsidR="0095145A" w:rsidRDefault="0095145A" w:rsidP="006C08C6">
      <w:pPr>
        <w:pStyle w:val="ASPSBodytext"/>
      </w:pPr>
      <w:r w:rsidRPr="0095145A">
        <w:t xml:space="preserve">Update </w:t>
      </w:r>
      <w:proofErr w:type="spellStart"/>
      <w:r w:rsidRPr="0095145A">
        <w:t>applicationContextSecurity.properties</w:t>
      </w:r>
      <w:proofErr w:type="spellEnd"/>
      <w:r w:rsidRPr="0095145A">
        <w:t xml:space="preserve"> file:</w:t>
      </w:r>
    </w:p>
    <w:p w:rsidR="0095145A" w:rsidRPr="0095145A" w:rsidRDefault="005615A7" w:rsidP="006C08C6">
      <w:pPr>
        <w:pStyle w:val="ASPSBodytext"/>
      </w:pPr>
      <w:r>
        <w:tab/>
      </w:r>
      <w:r w:rsidR="00A5419F">
        <w:t>NA</w:t>
      </w:r>
    </w:p>
    <w:p w:rsidR="00B902B3" w:rsidRPr="004E44F3" w:rsidRDefault="00B902B3" w:rsidP="006C08C6">
      <w:pPr>
        <w:pStyle w:val="ASPSBodytext"/>
      </w:pPr>
      <w:r w:rsidRPr="004E44F3">
        <w:t xml:space="preserve">Tomcat and </w:t>
      </w:r>
      <w:proofErr w:type="spellStart"/>
      <w:r w:rsidRPr="004E44F3">
        <w:t>modelet</w:t>
      </w:r>
      <w:proofErr w:type="spellEnd"/>
      <w:r w:rsidRPr="004E44F3">
        <w:t xml:space="preserve"> start up script changes:</w:t>
      </w:r>
    </w:p>
    <w:p w:rsidR="00B902B3" w:rsidRPr="00A15DE6" w:rsidRDefault="005615A7" w:rsidP="006C08C6">
      <w:pPr>
        <w:pStyle w:val="ASPSBodytext"/>
      </w:pPr>
      <w:r>
        <w:tab/>
      </w:r>
      <w:r w:rsidR="00A5419F">
        <w:t>NA</w:t>
      </w:r>
    </w:p>
    <w:p w:rsidR="00412C6A" w:rsidRDefault="00412C6A" w:rsidP="006C08C6">
      <w:pPr>
        <w:pStyle w:val="ASPSBodytext"/>
      </w:pPr>
      <w:r w:rsidRPr="001036FB">
        <w:t>Runtime log4j2.xml changes</w:t>
      </w:r>
      <w:r>
        <w:t>:</w:t>
      </w:r>
    </w:p>
    <w:p w:rsidR="00C509E4" w:rsidRPr="00C509E4" w:rsidRDefault="005615A7" w:rsidP="006C08C6">
      <w:pPr>
        <w:pStyle w:val="ASPSBodytext"/>
      </w:pPr>
      <w:r>
        <w:tab/>
      </w:r>
      <w:r w:rsidR="00A5419F">
        <w:t>NA</w:t>
      </w:r>
    </w:p>
    <w:p w:rsidR="004E113D" w:rsidRDefault="004E113D" w:rsidP="006C08C6">
      <w:pPr>
        <w:pStyle w:val="ASPSBodytext"/>
      </w:pPr>
      <w:proofErr w:type="spellStart"/>
      <w:r w:rsidRPr="001036FB">
        <w:t>Modelet</w:t>
      </w:r>
      <w:proofErr w:type="spellEnd"/>
      <w:r w:rsidRPr="001036FB">
        <w:t xml:space="preserve"> LOG4j changes</w:t>
      </w:r>
      <w:r>
        <w:t>:</w:t>
      </w:r>
    </w:p>
    <w:p w:rsidR="00821B86" w:rsidRDefault="005615A7" w:rsidP="006C08C6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6C08C6">
      <w:pPr>
        <w:pStyle w:val="ASPSBodytext"/>
      </w:pPr>
      <w:r w:rsidRPr="00B1128E">
        <w:t>Password Encryption:</w:t>
      </w:r>
    </w:p>
    <w:p w:rsidR="00A921CF" w:rsidRPr="00A5419F" w:rsidRDefault="005615A7" w:rsidP="006C08C6">
      <w:pPr>
        <w:pStyle w:val="ASPSBodytext"/>
      </w:pPr>
      <w:r>
        <w:tab/>
      </w:r>
      <w:r w:rsidR="00A5419F" w:rsidRPr="00A5419F">
        <w:t>NA</w:t>
      </w: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Pr="00B567CF" w:rsidRDefault="00F7680E" w:rsidP="009A4784">
      <w:pPr>
        <w:pStyle w:val="PlainText"/>
        <w:rPr>
          <w:rFonts w:asciiTheme="minorHAnsi" w:eastAsia="Times New Roman" w:hAnsiTheme="minorHAnsi" w:cs="Times New Roman"/>
          <w:b/>
          <w:color w:val="FF0000"/>
          <w:sz w:val="20"/>
          <w:szCs w:val="20"/>
        </w:rPr>
      </w:pPr>
      <w:r w:rsidRPr="00B567CF">
        <w:rPr>
          <w:rFonts w:asciiTheme="minorHAnsi" w:eastAsia="Times New Roman" w:hAnsiTheme="minorHAnsi" w:cs="Times New Roman"/>
          <w:b/>
          <w:color w:val="FF0000"/>
          <w:sz w:val="20"/>
          <w:szCs w:val="20"/>
        </w:rPr>
        <w:t xml:space="preserve">TODO Build numbers will be updated </w:t>
      </w:r>
      <w:r w:rsidR="00B567CF" w:rsidRPr="00B567CF">
        <w:rPr>
          <w:rFonts w:asciiTheme="minorHAnsi" w:eastAsia="Times New Roman" w:hAnsiTheme="minorHAnsi" w:cs="Times New Roman"/>
          <w:b/>
          <w:color w:val="FF0000"/>
          <w:sz w:val="20"/>
          <w:szCs w:val="20"/>
        </w:rPr>
        <w:t>after QE sign-off.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E964E7" w:rsidRDefault="00E964E7" w:rsidP="00E964E7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964E7" w:rsidRDefault="00E964E7" w:rsidP="00E964E7">
      <w:r>
        <w:t>Runtime:</w:t>
      </w:r>
    </w:p>
    <w:p w:rsidR="00E964E7" w:rsidRDefault="0059618C" w:rsidP="00E964E7">
      <w:pPr>
        <w:rPr>
          <w:rFonts w:ascii="Courier New" w:hAnsi="Courier New" w:cs="Courier New"/>
          <w:color w:val="000000"/>
          <w:sz w:val="20"/>
          <w:szCs w:val="20"/>
        </w:rPr>
      </w:pPr>
      <w:hyperlink r:id="rId13" w:history="1">
        <w:r w:rsidR="00E964E7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</w:t>
        </w:r>
        <w:r w:rsidR="00E964E7"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7</w:t>
        </w:r>
        <w:r w:rsidR="00E964E7">
          <w:rPr>
            <w:rStyle w:val="Hyperlink"/>
            <w:rFonts w:ascii="Courier New" w:hAnsi="Courier New" w:cs="Courier New"/>
            <w:sz w:val="20"/>
            <w:szCs w:val="20"/>
          </w:rPr>
          <w:t>/umg-runtime-develop-SNAPSHOT-</w:t>
        </w:r>
        <w:r w:rsidR="00E964E7"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7</w:t>
        </w:r>
        <w:r w:rsidR="00E964E7">
          <w:rPr>
            <w:rStyle w:val="Hyperlink"/>
            <w:rFonts w:ascii="Courier New" w:hAnsi="Courier New" w:cs="Courier New"/>
            <w:sz w:val="20"/>
            <w:szCs w:val="20"/>
          </w:rPr>
          <w:t>.war</w:t>
        </w:r>
      </w:hyperlink>
    </w:p>
    <w:p w:rsidR="00E964E7" w:rsidRPr="00AB11D2" w:rsidRDefault="00E964E7" w:rsidP="00E964E7">
      <w:pPr>
        <w:ind w:firstLine="720"/>
        <w:rPr>
          <w:sz w:val="22"/>
          <w:szCs w:val="22"/>
        </w:rPr>
      </w:pPr>
    </w:p>
    <w:p w:rsidR="00E964E7" w:rsidRDefault="00E964E7" w:rsidP="00E964E7">
      <w:pPr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r>
        <w:t>Modelet</w:t>
      </w:r>
      <w:proofErr w:type="spellEnd"/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E964E7" w:rsidRDefault="00E964E7" w:rsidP="00E964E7">
      <w:pPr>
        <w:rPr>
          <w:rFonts w:ascii="Courier New" w:hAnsi="Courier New" w:cs="Courier New"/>
          <w:color w:val="1F497D"/>
          <w:sz w:val="20"/>
          <w:szCs w:val="20"/>
        </w:rPr>
      </w:pPr>
    </w:p>
    <w:p w:rsidR="00E964E7" w:rsidRDefault="0059618C" w:rsidP="00E964E7">
      <w:pPr>
        <w:pStyle w:val="HTMLPreformatted"/>
        <w:rPr>
          <w:color w:val="000000"/>
        </w:rPr>
      </w:pPr>
      <w:hyperlink r:id="rId14" w:history="1">
        <w:r w:rsidR="00E964E7">
          <w:rPr>
            <w:rStyle w:val="Hyperlink"/>
          </w:rPr>
          <w:t>http://atlas.altidev.net/artifactory/realanalytics/com/ca/umg/modelet/develop-SNAPSHOT-</w:t>
        </w:r>
        <w:r w:rsidR="00E964E7">
          <w:rPr>
            <w:rStyle w:val="Hyperlink"/>
            <w:color w:val="1F497D"/>
          </w:rPr>
          <w:t>7</w:t>
        </w:r>
        <w:r w:rsidR="00E964E7">
          <w:rPr>
            <w:rStyle w:val="Hyperlink"/>
          </w:rPr>
          <w:t>/modelet-develop-SNAPSHOT-</w:t>
        </w:r>
        <w:r w:rsidR="00E964E7">
          <w:rPr>
            <w:rStyle w:val="Hyperlink"/>
            <w:color w:val="1F497D"/>
          </w:rPr>
          <w:t>7</w:t>
        </w:r>
        <w:r w:rsidR="00E964E7">
          <w:rPr>
            <w:rStyle w:val="Hyperlink"/>
          </w:rPr>
          <w:t>-onejar.jar</w:t>
        </w:r>
      </w:hyperlink>
    </w:p>
    <w:p w:rsidR="00E964E7" w:rsidRDefault="00E964E7" w:rsidP="00E964E7"/>
    <w:p w:rsidR="00E964E7" w:rsidRDefault="00E964E7" w:rsidP="00E964E7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E964E7" w:rsidRDefault="0059618C" w:rsidP="00E964E7">
      <w:pPr>
        <w:pStyle w:val="HTMLPreformatted"/>
        <w:rPr>
          <w:color w:val="000000"/>
        </w:rPr>
      </w:pPr>
      <w:hyperlink r:id="rId15" w:history="1">
        <w:r w:rsidR="00E964E7">
          <w:rPr>
            <w:rStyle w:val="Hyperlink"/>
          </w:rPr>
          <w:t>http://atlas.altidev.net/artifactory/realanalytics/com/ca/umg/web-ui/develop-SNAPSHOT-</w:t>
        </w:r>
        <w:r w:rsidR="00E964E7">
          <w:rPr>
            <w:rStyle w:val="Hyperlink"/>
            <w:color w:val="1F497D"/>
          </w:rPr>
          <w:t>7</w:t>
        </w:r>
        <w:r w:rsidR="00E964E7">
          <w:rPr>
            <w:rStyle w:val="Hyperlink"/>
          </w:rPr>
          <w:t>/web-ui-develop-SNAPSHOT-</w:t>
        </w:r>
        <w:r w:rsidR="00E964E7">
          <w:rPr>
            <w:rStyle w:val="Hyperlink"/>
            <w:color w:val="1F497D"/>
          </w:rPr>
          <w:t>7</w:t>
        </w:r>
        <w:r w:rsidR="00E964E7">
          <w:rPr>
            <w:rStyle w:val="Hyperlink"/>
          </w:rPr>
          <w:t>.war</w:t>
        </w:r>
      </w:hyperlink>
    </w:p>
    <w:p w:rsidR="00E964E7" w:rsidRDefault="00E964E7" w:rsidP="00E964E7"/>
    <w:p w:rsidR="00E964E7" w:rsidRDefault="00E964E7" w:rsidP="00E964E7">
      <w:proofErr w:type="gramStart"/>
      <w:r w:rsidRPr="00EF70F3">
        <w:t>Scheduler :</w:t>
      </w:r>
      <w:proofErr w:type="gramEnd"/>
    </w:p>
    <w:p w:rsidR="00E964E7" w:rsidRDefault="0059618C" w:rsidP="00E964E7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hyperlink r:id="rId16" w:history="1">
        <w:r w:rsidR="00E964E7">
          <w:rPr>
            <w:rStyle w:val="Hyperlink"/>
          </w:rPr>
          <w:t>http://atlas.altidev.net/artifactory/realanalytics/com/ca/umg/umg-scheduler/develop-SNAPSHOT-</w:t>
        </w:r>
        <w:r w:rsidR="00E964E7">
          <w:rPr>
            <w:rStyle w:val="Hyperlink"/>
            <w:color w:val="1F497D"/>
          </w:rPr>
          <w:t>7</w:t>
        </w:r>
        <w:r w:rsidR="00E964E7">
          <w:rPr>
            <w:rStyle w:val="Hyperlink"/>
          </w:rPr>
          <w:t>/umg-scheduler-develop-SNAPSHOT-</w:t>
        </w:r>
        <w:r w:rsidR="00E964E7">
          <w:rPr>
            <w:rStyle w:val="Hyperlink"/>
            <w:color w:val="1F497D"/>
          </w:rPr>
          <w:t>7</w:t>
        </w:r>
        <w:r w:rsidR="00E964E7">
          <w:rPr>
            <w:rStyle w:val="Hyperlink"/>
          </w:rPr>
          <w:t>-onejar.jar</w:t>
        </w:r>
      </w:hyperlink>
    </w:p>
    <w:p w:rsidR="00AB11D2" w:rsidRDefault="00AB11D2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59618C">
      <w:pPr>
        <w:pStyle w:val="OFC-ITTableText"/>
        <w:numPr>
          <w:ilvl w:val="1"/>
          <w:numId w:val="12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9618C">
      <w:pPr>
        <w:pStyle w:val="OFC-ITTableText"/>
        <w:numPr>
          <w:ilvl w:val="0"/>
          <w:numId w:val="14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9618C">
      <w:pPr>
        <w:pStyle w:val="OFC-ITTableText"/>
        <w:numPr>
          <w:ilvl w:val="0"/>
          <w:numId w:val="14"/>
        </w:numPr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59618C">
      <w:pPr>
        <w:pStyle w:val="OFC-ITTableText"/>
        <w:numPr>
          <w:ilvl w:val="0"/>
          <w:numId w:val="14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9618C">
      <w:pPr>
        <w:pStyle w:val="OFC-ITTableText"/>
        <w:numPr>
          <w:ilvl w:val="0"/>
          <w:numId w:val="14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59618C">
      <w:pPr>
        <w:pStyle w:val="OFC-ITTableText"/>
        <w:numPr>
          <w:ilvl w:val="1"/>
          <w:numId w:val="12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59618C">
      <w:pPr>
        <w:pStyle w:val="OFC-ITTableText"/>
        <w:numPr>
          <w:ilvl w:val="1"/>
          <w:numId w:val="12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59618C">
      <w:pPr>
        <w:pStyle w:val="PlainText"/>
        <w:numPr>
          <w:ilvl w:val="1"/>
          <w:numId w:val="12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59618C">
      <w:pPr>
        <w:pStyle w:val="Heading1"/>
        <w:numPr>
          <w:ilvl w:val="1"/>
          <w:numId w:val="11"/>
        </w:numPr>
        <w:snapToGrid w:val="0"/>
      </w:pPr>
      <w:bookmarkStart w:id="18" w:name="_Toc460593688"/>
      <w:r>
        <w:t>Post-Implementation</w:t>
      </w:r>
      <w:bookmarkEnd w:id="18"/>
    </w:p>
    <w:p w:rsidR="00E70FC3" w:rsidRDefault="00E70FC3" w:rsidP="006C08C6">
      <w:pPr>
        <w:pStyle w:val="ASPSBodytext"/>
      </w:pPr>
      <w:r>
        <w:t>Upd</w:t>
      </w:r>
      <w:r w:rsidR="00597285">
        <w:t>ate</w:t>
      </w:r>
      <w:r w:rsidR="00B4566B">
        <w:t>, if required,</w:t>
      </w:r>
      <w:r w:rsidR="00597285">
        <w:t xml:space="preserve"> following system parameter values, to as per new environment value, on</w:t>
      </w:r>
      <w:r>
        <w:t xml:space="preserve"> System Parameter screen.</w:t>
      </w:r>
    </w:p>
    <w:p w:rsidR="00E70FC3" w:rsidRPr="00E70FC3" w:rsidRDefault="00E70FC3" w:rsidP="006C08C6">
      <w:pPr>
        <w:pStyle w:val="ASPSBodytext"/>
      </w:pPr>
      <w:proofErr w:type="spellStart"/>
      <w:r w:rsidRPr="00E70FC3">
        <w:t>baseReportURL</w:t>
      </w:r>
      <w:proofErr w:type="spellEnd"/>
      <w:r>
        <w:t xml:space="preserve"> </w:t>
      </w:r>
    </w:p>
    <w:p w:rsidR="00E70FC3" w:rsidRDefault="00E70FC3" w:rsidP="006C08C6">
      <w:pPr>
        <w:pStyle w:val="ASPSBodytext"/>
      </w:pPr>
      <w:r w:rsidRPr="00E70FC3">
        <w:t>UMG_ADMIN_URL</w:t>
      </w:r>
      <w:r>
        <w:t xml:space="preserve"> </w:t>
      </w:r>
    </w:p>
    <w:p w:rsidR="00B4566B" w:rsidRDefault="00B4566B" w:rsidP="006C08C6">
      <w:pPr>
        <w:pStyle w:val="ASPSBodytext"/>
      </w:pPr>
      <w:r w:rsidRPr="00B4566B">
        <w:t>SMTP_HOST_NAME</w:t>
      </w:r>
    </w:p>
    <w:p w:rsidR="00B4566B" w:rsidRDefault="00B4566B" w:rsidP="006C08C6">
      <w:pPr>
        <w:pStyle w:val="ASPSBodytext"/>
      </w:pPr>
      <w:r w:rsidRPr="00B4566B">
        <w:t>SMTP_SERVER</w:t>
      </w:r>
    </w:p>
    <w:p w:rsidR="00B4566B" w:rsidRDefault="00B4566B" w:rsidP="006C08C6">
      <w:pPr>
        <w:pStyle w:val="ASPSBodytext"/>
      </w:pPr>
      <w:r w:rsidRPr="00B4566B">
        <w:lastRenderedPageBreak/>
        <w:t>FROM_ADDRESS</w:t>
      </w:r>
    </w:p>
    <w:p w:rsidR="00B4566B" w:rsidRDefault="00B4566B" w:rsidP="006C08C6">
      <w:pPr>
        <w:pStyle w:val="ASPSBodytext"/>
      </w:pPr>
      <w:r w:rsidRPr="00B4566B">
        <w:t>NOTIFICATION_TEMPLATE_DIR</w:t>
      </w:r>
    </w:p>
    <w:p w:rsidR="009D6348" w:rsidRDefault="009D6348" w:rsidP="006C08C6">
      <w:pPr>
        <w:pStyle w:val="ASPSBodytext"/>
      </w:pPr>
      <w:r w:rsidRPr="009D6348">
        <w:t>SSH_PORT</w:t>
      </w:r>
    </w:p>
    <w:p w:rsidR="009D6348" w:rsidRDefault="009D6348" w:rsidP="006C08C6">
      <w:pPr>
        <w:pStyle w:val="ASPSBodytext"/>
      </w:pPr>
      <w:r w:rsidRPr="009D6348">
        <w:t>SSH_USER</w:t>
      </w:r>
    </w:p>
    <w:p w:rsidR="009D6348" w:rsidRDefault="009D6348" w:rsidP="006C08C6">
      <w:pPr>
        <w:pStyle w:val="ASPSBodytext"/>
      </w:pPr>
      <w:r w:rsidRPr="009D6348">
        <w:t>SSH_PASSWORD</w:t>
      </w:r>
    </w:p>
    <w:p w:rsidR="009D6348" w:rsidRDefault="009D6348" w:rsidP="006C08C6">
      <w:pPr>
        <w:pStyle w:val="ASPSBodytext"/>
      </w:pPr>
      <w:r w:rsidRPr="009D6348">
        <w:t>SSH_IDENTITY</w:t>
      </w:r>
    </w:p>
    <w:p w:rsidR="009D6348" w:rsidRPr="00E70FC3" w:rsidRDefault="009D6348" w:rsidP="006C08C6">
      <w:pPr>
        <w:pStyle w:val="ASPSBodytext"/>
      </w:pPr>
      <w:r w:rsidRPr="009D6348">
        <w:t>R_MODELET_STARTUP_SCRIPT</w:t>
      </w:r>
    </w:p>
    <w:p w:rsidR="00961F86" w:rsidRDefault="00961F86" w:rsidP="0059618C">
      <w:pPr>
        <w:pStyle w:val="PlainText"/>
        <w:numPr>
          <w:ilvl w:val="0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59618C">
      <w:pPr>
        <w:pStyle w:val="PlainText"/>
        <w:numPr>
          <w:ilvl w:val="1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59618C">
      <w:pPr>
        <w:pStyle w:val="PlainText"/>
        <w:numPr>
          <w:ilvl w:val="1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59618C">
      <w:pPr>
        <w:pStyle w:val="PlainText"/>
        <w:numPr>
          <w:ilvl w:val="1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Log into UMG  Admin and go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Pooling tab for checking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pool Mappings</w:t>
      </w:r>
    </w:p>
    <w:p w:rsidR="00961F86" w:rsidRDefault="00961F86" w:rsidP="0059618C">
      <w:pPr>
        <w:pStyle w:val="PlainText"/>
        <w:numPr>
          <w:ilvl w:val="0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59618C">
      <w:pPr>
        <w:pStyle w:val="PlainText"/>
        <w:numPr>
          <w:ilvl w:val="0"/>
          <w:numId w:val="1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E70FC3" w:rsidP="006C08C6">
      <w:pPr>
        <w:pStyle w:val="ASPSBodytext"/>
      </w:pPr>
      <w:r>
        <w:tab/>
      </w:r>
    </w:p>
    <w:p w:rsidR="002F3B66" w:rsidRDefault="002F3B66" w:rsidP="0059618C">
      <w:pPr>
        <w:pStyle w:val="Heading1"/>
        <w:numPr>
          <w:ilvl w:val="1"/>
          <w:numId w:val="11"/>
        </w:numPr>
        <w:snapToGrid w:val="0"/>
      </w:pPr>
      <w:bookmarkStart w:id="19" w:name="_Toc460593689"/>
      <w:r>
        <w:t>Rollback</w:t>
      </w:r>
      <w:bookmarkEnd w:id="19"/>
      <w:r>
        <w:t xml:space="preserve"> </w:t>
      </w:r>
    </w:p>
    <w:p w:rsidR="002F3B66" w:rsidRDefault="002F3B66" w:rsidP="006C08C6">
      <w:pPr>
        <w:pStyle w:val="ASPSBodytext"/>
      </w:pPr>
      <w:r>
        <w:t xml:space="preserve">If the system is not working as intended, </w:t>
      </w:r>
    </w:p>
    <w:p w:rsidR="002F3B66" w:rsidRDefault="002F3B66" w:rsidP="006C08C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6C08C6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093D2C" w:rsidRDefault="00093D2C" w:rsidP="006C08C6">
      <w:pPr>
        <w:pStyle w:val="ASPSBodytext"/>
      </w:pPr>
      <w:r w:rsidRPr="00093D2C">
        <w:tab/>
        <w:t>Revert DB changes:</w:t>
      </w:r>
    </w:p>
    <w:p w:rsidR="00AF4554" w:rsidRPr="00AF4554" w:rsidRDefault="00871D07" w:rsidP="0059618C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AF4554" w:rsidRDefault="00AF4554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proofErr w:type="gramStart"/>
      <w:r w:rsidR="00FA1C42">
        <w:rPr>
          <w:rFonts w:asciiTheme="minorHAnsi" w:eastAsia="Times New Roman" w:hAnsiTheme="minorHAnsi" w:cs="Times New Roman"/>
          <w:sz w:val="20"/>
          <w:szCs w:val="20"/>
        </w:rPr>
        <w:t>7.0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.1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6C08C6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6C08C6">
      <w:pPr>
        <w:pStyle w:val="ASPSBodytext"/>
      </w:pPr>
      <w:r>
        <w:lastRenderedPageBreak/>
        <w:tab/>
      </w:r>
      <w:r w:rsidR="00173427" w:rsidRPr="00553C75">
        <w:t>Password Encryption:</w:t>
      </w:r>
    </w:p>
    <w:p w:rsidR="00173427" w:rsidRDefault="00173427" w:rsidP="006C08C6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6C08C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59618C">
      <w:pPr>
        <w:pStyle w:val="OFC-ITTableText"/>
        <w:numPr>
          <w:ilvl w:val="1"/>
          <w:numId w:val="13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59618C">
      <w:pPr>
        <w:pStyle w:val="OFC-ITTableText"/>
        <w:numPr>
          <w:ilvl w:val="1"/>
          <w:numId w:val="13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59618C">
      <w:pPr>
        <w:pStyle w:val="OFC-ITTableText"/>
        <w:numPr>
          <w:ilvl w:val="1"/>
          <w:numId w:val="13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59618C">
      <w:pPr>
        <w:pStyle w:val="PlainText"/>
        <w:numPr>
          <w:ilvl w:val="1"/>
          <w:numId w:val="13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6C08C6">
      <w:pPr>
        <w:pStyle w:val="ASPSBodytext"/>
      </w:pPr>
      <w:r>
        <w:t xml:space="preserve">Note: Please refer to </w:t>
      </w:r>
      <w:proofErr w:type="spellStart"/>
      <w:r w:rsidRPr="00CC610C">
        <w:t>Modelet</w:t>
      </w:r>
      <w:proofErr w:type="spellEnd"/>
      <w:r w:rsidRPr="00CC610C">
        <w:t xml:space="preserve"> Restart Steps</w:t>
      </w:r>
      <w:r w:rsidR="002E4B1B">
        <w:t>(Rollback)</w:t>
      </w:r>
      <w:r>
        <w:t xml:space="preserve"> section in this document)</w:t>
      </w:r>
    </w:p>
    <w:p w:rsidR="002F3B66" w:rsidRDefault="002F3B66" w:rsidP="0059618C">
      <w:pPr>
        <w:pStyle w:val="Heading1"/>
        <w:numPr>
          <w:ilvl w:val="0"/>
          <w:numId w:val="8"/>
        </w:numPr>
        <w:snapToGrid w:val="0"/>
      </w:pPr>
      <w:bookmarkStart w:id="20" w:name="_Toc460593690"/>
      <w:r>
        <w:t>Known Issues</w:t>
      </w:r>
      <w:bookmarkEnd w:id="20"/>
    </w:p>
    <w:p w:rsidR="002F3B66" w:rsidRDefault="002F3B66" w:rsidP="006C08C6">
      <w:pPr>
        <w:pStyle w:val="ASPSBodytext"/>
      </w:pPr>
    </w:p>
    <w:p w:rsidR="002F3B66" w:rsidRDefault="002F3B66" w:rsidP="0059618C">
      <w:pPr>
        <w:pStyle w:val="Heading1"/>
        <w:numPr>
          <w:ilvl w:val="0"/>
          <w:numId w:val="8"/>
        </w:numPr>
        <w:snapToGrid w:val="0"/>
      </w:pPr>
      <w:bookmarkStart w:id="21" w:name="_Toc460593691"/>
      <w:r>
        <w:t>Release Implementation Team</w:t>
      </w:r>
      <w:bookmarkEnd w:id="21"/>
      <w:r>
        <w:t xml:space="preserve"> </w:t>
      </w:r>
    </w:p>
    <w:p w:rsidR="002F3B66" w:rsidRDefault="002F3B66" w:rsidP="006C08C6">
      <w:pPr>
        <w:pStyle w:val="ASPSBodytext"/>
      </w:pPr>
    </w:p>
    <w:p w:rsidR="002F3B66" w:rsidRDefault="002F3B66" w:rsidP="006C08C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59618C">
      <w:pPr>
        <w:pStyle w:val="Heading1"/>
        <w:numPr>
          <w:ilvl w:val="0"/>
          <w:numId w:val="8"/>
        </w:numPr>
        <w:snapToGrid w:val="0"/>
      </w:pPr>
      <w:bookmarkStart w:id="24" w:name="_Toc460593692"/>
      <w:r>
        <w:t>Appendix</w:t>
      </w:r>
      <w:bookmarkEnd w:id="24"/>
      <w:r>
        <w:t xml:space="preserve"> </w:t>
      </w:r>
    </w:p>
    <w:p w:rsidR="00961F86" w:rsidRDefault="00961F86" w:rsidP="006C08C6">
      <w:pPr>
        <w:pStyle w:val="ASPSBodytext"/>
      </w:pPr>
    </w:p>
    <w:p w:rsidR="00961F86" w:rsidRPr="007C3A47" w:rsidRDefault="00961F86" w:rsidP="006C08C6">
      <w:pPr>
        <w:pStyle w:val="ASPSBodytext"/>
      </w:pPr>
      <w:r w:rsidRPr="007C3A47">
        <w:t>GIT References</w:t>
      </w:r>
    </w:p>
    <w:p w:rsidR="00961F86" w:rsidRDefault="00961F86" w:rsidP="006C08C6">
      <w:pPr>
        <w:pStyle w:val="ASPSBodytext"/>
      </w:pPr>
      <w:r w:rsidRPr="007C3A47">
        <w:t>GIT URL for RA : ssh://git@inf-hub.altidev.net:7999/ra/umg.git</w:t>
      </w:r>
    </w:p>
    <w:p w:rsidR="00961F86" w:rsidRPr="007C3A47" w:rsidRDefault="00961F86" w:rsidP="006C08C6">
      <w:pPr>
        <w:pStyle w:val="ASPSBodytext"/>
      </w:pPr>
    </w:p>
    <w:p w:rsidR="00961F86" w:rsidRPr="007C3A47" w:rsidRDefault="00961F86" w:rsidP="006C08C6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59618C" w:rsidP="006C08C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6C08C6">
      <w:pPr>
        <w:pStyle w:val="ASPSBodytext"/>
      </w:pPr>
    </w:p>
    <w:p w:rsidR="00961F86" w:rsidRDefault="00961F86" w:rsidP="0059618C">
      <w:pPr>
        <w:pStyle w:val="Heading1"/>
        <w:numPr>
          <w:ilvl w:val="0"/>
          <w:numId w:val="8"/>
        </w:numPr>
        <w:snapToGrid w:val="0"/>
      </w:pPr>
      <w:bookmarkStart w:id="25" w:name="_Toc460593693"/>
      <w:proofErr w:type="spellStart"/>
      <w:r>
        <w:lastRenderedPageBreak/>
        <w:t>Modelet</w:t>
      </w:r>
      <w:proofErr w:type="spellEnd"/>
      <w:r>
        <w:t xml:space="preserve"> Restart Steps</w:t>
      </w:r>
      <w:bookmarkEnd w:id="25"/>
    </w:p>
    <w:p w:rsidR="00961F86" w:rsidRDefault="00961F86" w:rsidP="006C08C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6C08C6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Pr="00620429" w:rsidRDefault="00620429" w:rsidP="006C08C6">
      <w:pPr>
        <w:pStyle w:val="ASPSBodytext"/>
      </w:pPr>
      <w:r w:rsidRPr="00620429">
        <w:t>&lt;TBD&gt;</w:t>
      </w:r>
    </w:p>
    <w:p w:rsidR="0034413E" w:rsidRDefault="0034413E" w:rsidP="006C08C6">
      <w:pPr>
        <w:pStyle w:val="ASPSBodytext"/>
      </w:pPr>
    </w:p>
    <w:p w:rsidR="00961F86" w:rsidRDefault="00961F86" w:rsidP="0059618C">
      <w:pPr>
        <w:pStyle w:val="Heading1"/>
        <w:numPr>
          <w:ilvl w:val="0"/>
          <w:numId w:val="8"/>
        </w:numPr>
        <w:snapToGrid w:val="0"/>
      </w:pPr>
      <w:bookmarkStart w:id="26" w:name="_Toc460593694"/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6C08C6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6C08C6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620429" w:rsidRPr="00620429" w:rsidRDefault="00620429" w:rsidP="006C08C6">
      <w:pPr>
        <w:pStyle w:val="ASPSBodytext"/>
      </w:pPr>
      <w:r w:rsidRPr="00620429">
        <w:t>&lt;TBD&gt;</w:t>
      </w:r>
    </w:p>
    <w:p w:rsidR="00961F86" w:rsidRPr="00AE2815" w:rsidRDefault="00961F86" w:rsidP="006C08C6">
      <w:pPr>
        <w:pStyle w:val="ASPSBodytext"/>
      </w:pPr>
    </w:p>
    <w:p w:rsidR="002F3B66" w:rsidRDefault="002F3B66" w:rsidP="0059618C">
      <w:pPr>
        <w:pStyle w:val="Heading1"/>
        <w:numPr>
          <w:ilvl w:val="0"/>
          <w:numId w:val="8"/>
        </w:numPr>
        <w:snapToGrid w:val="0"/>
      </w:pPr>
      <w:bookmarkStart w:id="27" w:name="_Toc460593695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6C08C6">
      <w:pPr>
        <w:pStyle w:val="ASPSBodytext"/>
      </w:pPr>
    </w:p>
    <w:p w:rsidR="007C3A47" w:rsidRDefault="007C3A47" w:rsidP="006C08C6">
      <w:pPr>
        <w:pStyle w:val="ASPSBodytext"/>
      </w:pPr>
    </w:p>
    <w:p w:rsidR="007C3A47" w:rsidRPr="007C3A47" w:rsidRDefault="007C3A47" w:rsidP="006C08C6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18C" w:rsidRDefault="0059618C">
      <w:r>
        <w:separator/>
      </w:r>
    </w:p>
  </w:endnote>
  <w:endnote w:type="continuationSeparator" w:id="0">
    <w:p w:rsidR="0059618C" w:rsidRDefault="0059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8C6" w:rsidRPr="0005033E" w:rsidRDefault="0059618C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65998" w:rsidRPr="00C6599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6C08C6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6C08C6">
      <w:t>Template</w:t>
    </w:r>
    <w:r>
      <w:fldChar w:fldCharType="end"/>
    </w:r>
    <w:r w:rsidR="006C08C6">
      <w:t xml:space="preserve"> </w:t>
    </w:r>
    <w:r w:rsidR="006C08C6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C65998">
      <w:rPr>
        <w:noProof/>
      </w:rPr>
      <w:t>7.1</w:t>
    </w:r>
    <w:r>
      <w:rPr>
        <w:noProof/>
      </w:rPr>
      <w:fldChar w:fldCharType="end"/>
    </w:r>
    <w:r w:rsidR="006C08C6" w:rsidRPr="0005033E">
      <w:t>)</w:t>
    </w:r>
    <w:r w:rsidR="006C08C6">
      <w:tab/>
    </w:r>
    <w:r w:rsidR="006C08C6" w:rsidRPr="0005033E">
      <w:t xml:space="preserve">Page </w:t>
    </w:r>
    <w:r w:rsidR="006C08C6">
      <w:fldChar w:fldCharType="begin"/>
    </w:r>
    <w:r w:rsidR="006C08C6">
      <w:instrText xml:space="preserve"> PAGE </w:instrText>
    </w:r>
    <w:r w:rsidR="006C08C6">
      <w:fldChar w:fldCharType="separate"/>
    </w:r>
    <w:r w:rsidR="00C65998">
      <w:rPr>
        <w:noProof/>
      </w:rPr>
      <w:t>1</w:t>
    </w:r>
    <w:r w:rsidR="006C08C6">
      <w:rPr>
        <w:noProof/>
      </w:rPr>
      <w:fldChar w:fldCharType="end"/>
    </w:r>
    <w:r w:rsidR="006C08C6" w:rsidRPr="0005033E">
      <w:t xml:space="preserve"> of </w:t>
    </w:r>
    <w:r w:rsidR="000E077F">
      <w:fldChar w:fldCharType="begin"/>
    </w:r>
    <w:r w:rsidR="000E077F">
      <w:instrText xml:space="preserve"> NUMPAGES </w:instrText>
    </w:r>
    <w:r w:rsidR="000E077F">
      <w:fldChar w:fldCharType="separate"/>
    </w:r>
    <w:r w:rsidR="00C65998">
      <w:rPr>
        <w:noProof/>
      </w:rPr>
      <w:t>12</w:t>
    </w:r>
    <w:r w:rsidR="000E077F">
      <w:rPr>
        <w:noProof/>
      </w:rPr>
      <w:fldChar w:fldCharType="end"/>
    </w:r>
  </w:p>
  <w:p w:rsidR="006C08C6" w:rsidRPr="000B0782" w:rsidRDefault="006C08C6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18C" w:rsidRDefault="0059618C">
      <w:r>
        <w:separator/>
      </w:r>
    </w:p>
  </w:footnote>
  <w:footnote w:type="continuationSeparator" w:id="0">
    <w:p w:rsidR="0059618C" w:rsidRDefault="00596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8C6" w:rsidRDefault="006C08C6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C08C6" w:rsidRDefault="006C08C6">
    <w:pPr>
      <w:pStyle w:val="Header"/>
    </w:pPr>
  </w:p>
  <w:p w:rsidR="006C08C6" w:rsidRPr="007632F4" w:rsidRDefault="006C08C6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59618C">
      <w:fldChar w:fldCharType="begin"/>
    </w:r>
    <w:r w:rsidR="0059618C">
      <w:instrText xml:space="preserve"> STYLEREF  "ASPS Product Name"  \* MERGEFORMAT </w:instrText>
    </w:r>
    <w:r w:rsidR="0059618C">
      <w:fldChar w:fldCharType="separate"/>
    </w:r>
    <w:r w:rsidR="003D5EBD">
      <w:rPr>
        <w:noProof/>
      </w:rPr>
      <w:t>Release Notes</w:t>
    </w:r>
    <w:r w:rsidR="0059618C">
      <w:rPr>
        <w:noProof/>
      </w:rPr>
      <w:fldChar w:fldCharType="end"/>
    </w:r>
  </w:p>
  <w:p w:rsidR="006C08C6" w:rsidRDefault="006C08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8C6" w:rsidRDefault="006C08C6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C08C6" w:rsidRDefault="006C08C6" w:rsidP="007632F4">
    <w:pPr>
      <w:pStyle w:val="Header"/>
    </w:pPr>
  </w:p>
  <w:p w:rsidR="006C08C6" w:rsidRPr="006B0F30" w:rsidRDefault="0059618C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65998" w:rsidRPr="00C6599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6C08C6">
      <w:tab/>
    </w:r>
    <w:r w:rsidR="006C08C6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">
    <w:nsid w:val="21CD5FDD"/>
    <w:multiLevelType w:val="hybridMultilevel"/>
    <w:tmpl w:val="2C729946"/>
    <w:lvl w:ilvl="0" w:tplc="85BE489C">
      <w:start w:val="1"/>
      <w:numFmt w:val="bullet"/>
      <w:pStyle w:val="ASPSBodytex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DF12981"/>
    <w:multiLevelType w:val="hybridMultilevel"/>
    <w:tmpl w:val="060AE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6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3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6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6"/>
  </w:num>
  <w:num w:numId="5">
    <w:abstractNumId w:val="11"/>
  </w:num>
  <w:num w:numId="6">
    <w:abstractNumId w:val="13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8"/>
  </w:num>
  <w:num w:numId="16">
    <w:abstractNumId w:val="7"/>
  </w:num>
  <w:num w:numId="17">
    <w:abstractNumId w:val="1"/>
  </w:num>
  <w:num w:numId="18">
    <w:abstractNumId w:val="2"/>
  </w:num>
  <w:num w:numId="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7F2"/>
    <w:rsid w:val="00075B2E"/>
    <w:rsid w:val="00083E1A"/>
    <w:rsid w:val="00085105"/>
    <w:rsid w:val="00085FD3"/>
    <w:rsid w:val="0009011C"/>
    <w:rsid w:val="00091A5F"/>
    <w:rsid w:val="00092B42"/>
    <w:rsid w:val="00093D2C"/>
    <w:rsid w:val="0009409D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20D"/>
    <w:rsid w:val="000C04BB"/>
    <w:rsid w:val="000C113B"/>
    <w:rsid w:val="000C1ECD"/>
    <w:rsid w:val="000C209E"/>
    <w:rsid w:val="000C2277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077F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392A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F3B66"/>
    <w:rsid w:val="00300CBF"/>
    <w:rsid w:val="00301A70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2869"/>
    <w:rsid w:val="003639F7"/>
    <w:rsid w:val="00363B53"/>
    <w:rsid w:val="003660D9"/>
    <w:rsid w:val="0037010D"/>
    <w:rsid w:val="00370C51"/>
    <w:rsid w:val="0037117C"/>
    <w:rsid w:val="00372C39"/>
    <w:rsid w:val="00373343"/>
    <w:rsid w:val="00373A8E"/>
    <w:rsid w:val="00373AE8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6C49"/>
    <w:rsid w:val="003970EB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FD2"/>
    <w:rsid w:val="003C314E"/>
    <w:rsid w:val="003C4F08"/>
    <w:rsid w:val="003C7402"/>
    <w:rsid w:val="003D00D2"/>
    <w:rsid w:val="003D0CB8"/>
    <w:rsid w:val="003D0E7A"/>
    <w:rsid w:val="003D4782"/>
    <w:rsid w:val="003D5EBD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2B1A"/>
    <w:rsid w:val="00424DB1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B6A51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86FB3"/>
    <w:rsid w:val="005926CD"/>
    <w:rsid w:val="00592955"/>
    <w:rsid w:val="00594E4D"/>
    <w:rsid w:val="0059618C"/>
    <w:rsid w:val="005964CE"/>
    <w:rsid w:val="00597285"/>
    <w:rsid w:val="005972B4"/>
    <w:rsid w:val="005A0E22"/>
    <w:rsid w:val="005A19D9"/>
    <w:rsid w:val="005A1F7D"/>
    <w:rsid w:val="005A2F89"/>
    <w:rsid w:val="005A4D96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3378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429"/>
    <w:rsid w:val="006208E1"/>
    <w:rsid w:val="00624ADD"/>
    <w:rsid w:val="00634F3C"/>
    <w:rsid w:val="00641328"/>
    <w:rsid w:val="0064255D"/>
    <w:rsid w:val="00642754"/>
    <w:rsid w:val="00643E16"/>
    <w:rsid w:val="00644A58"/>
    <w:rsid w:val="00645C97"/>
    <w:rsid w:val="00646C43"/>
    <w:rsid w:val="006475B7"/>
    <w:rsid w:val="00650C55"/>
    <w:rsid w:val="006520DB"/>
    <w:rsid w:val="00653CA8"/>
    <w:rsid w:val="00654C58"/>
    <w:rsid w:val="0065516E"/>
    <w:rsid w:val="00657103"/>
    <w:rsid w:val="006571FA"/>
    <w:rsid w:val="00660DC2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410E"/>
    <w:rsid w:val="006B4138"/>
    <w:rsid w:val="006B6739"/>
    <w:rsid w:val="006B68AF"/>
    <w:rsid w:val="006B6B0D"/>
    <w:rsid w:val="006B7006"/>
    <w:rsid w:val="006C08C6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F29AA"/>
    <w:rsid w:val="006F4043"/>
    <w:rsid w:val="006F60B4"/>
    <w:rsid w:val="006F67E3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62E6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4C6B"/>
    <w:rsid w:val="0084574D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F04"/>
    <w:rsid w:val="00860754"/>
    <w:rsid w:val="00863059"/>
    <w:rsid w:val="00863450"/>
    <w:rsid w:val="00867E4E"/>
    <w:rsid w:val="00870D2C"/>
    <w:rsid w:val="00871D07"/>
    <w:rsid w:val="008768D4"/>
    <w:rsid w:val="00876AE7"/>
    <w:rsid w:val="008776B8"/>
    <w:rsid w:val="008802FD"/>
    <w:rsid w:val="008813DA"/>
    <w:rsid w:val="008849DA"/>
    <w:rsid w:val="00891638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ED9"/>
    <w:rsid w:val="008C44A9"/>
    <w:rsid w:val="008C521B"/>
    <w:rsid w:val="008C532B"/>
    <w:rsid w:val="008C5D57"/>
    <w:rsid w:val="008C62C2"/>
    <w:rsid w:val="008C6D4F"/>
    <w:rsid w:val="008C6E36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2701C"/>
    <w:rsid w:val="00932E64"/>
    <w:rsid w:val="00933975"/>
    <w:rsid w:val="0093423A"/>
    <w:rsid w:val="0093474D"/>
    <w:rsid w:val="0093626B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C0934"/>
    <w:rsid w:val="009C71EA"/>
    <w:rsid w:val="009D067F"/>
    <w:rsid w:val="009D56D1"/>
    <w:rsid w:val="009D6348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49A"/>
    <w:rsid w:val="00A2434E"/>
    <w:rsid w:val="00A26AD7"/>
    <w:rsid w:val="00A310DD"/>
    <w:rsid w:val="00A32839"/>
    <w:rsid w:val="00A346E7"/>
    <w:rsid w:val="00A41CCC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2473"/>
    <w:rsid w:val="00AA7042"/>
    <w:rsid w:val="00AB0006"/>
    <w:rsid w:val="00AB07E5"/>
    <w:rsid w:val="00AB11D2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6220"/>
    <w:rsid w:val="00AD68A7"/>
    <w:rsid w:val="00AE26B4"/>
    <w:rsid w:val="00AE3243"/>
    <w:rsid w:val="00AE3946"/>
    <w:rsid w:val="00AE486E"/>
    <w:rsid w:val="00AE7EF0"/>
    <w:rsid w:val="00AF2A59"/>
    <w:rsid w:val="00AF4554"/>
    <w:rsid w:val="00AF5757"/>
    <w:rsid w:val="00AF6901"/>
    <w:rsid w:val="00B00E1D"/>
    <w:rsid w:val="00B03905"/>
    <w:rsid w:val="00B04B12"/>
    <w:rsid w:val="00B053FD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4566B"/>
    <w:rsid w:val="00B51562"/>
    <w:rsid w:val="00B52B6B"/>
    <w:rsid w:val="00B567CF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5E61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67DC"/>
    <w:rsid w:val="00C37251"/>
    <w:rsid w:val="00C37C00"/>
    <w:rsid w:val="00C401A4"/>
    <w:rsid w:val="00C4043B"/>
    <w:rsid w:val="00C41E7F"/>
    <w:rsid w:val="00C422B2"/>
    <w:rsid w:val="00C425F6"/>
    <w:rsid w:val="00C4683F"/>
    <w:rsid w:val="00C474A0"/>
    <w:rsid w:val="00C50572"/>
    <w:rsid w:val="00C509E4"/>
    <w:rsid w:val="00C51014"/>
    <w:rsid w:val="00C54BAC"/>
    <w:rsid w:val="00C55841"/>
    <w:rsid w:val="00C572E5"/>
    <w:rsid w:val="00C60902"/>
    <w:rsid w:val="00C648F2"/>
    <w:rsid w:val="00C65998"/>
    <w:rsid w:val="00C67483"/>
    <w:rsid w:val="00C67DF8"/>
    <w:rsid w:val="00C75BDA"/>
    <w:rsid w:val="00C80D76"/>
    <w:rsid w:val="00C815A9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BD"/>
    <w:rsid w:val="00CA15BE"/>
    <w:rsid w:val="00CA19CF"/>
    <w:rsid w:val="00CA27D9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D50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689C"/>
    <w:rsid w:val="00E609F8"/>
    <w:rsid w:val="00E62596"/>
    <w:rsid w:val="00E65B11"/>
    <w:rsid w:val="00E65F17"/>
    <w:rsid w:val="00E67460"/>
    <w:rsid w:val="00E678A7"/>
    <w:rsid w:val="00E70FC3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928"/>
    <w:rsid w:val="00E927A1"/>
    <w:rsid w:val="00E94EA3"/>
    <w:rsid w:val="00E964E7"/>
    <w:rsid w:val="00EA089F"/>
    <w:rsid w:val="00EA2B59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4DC0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2A1F"/>
    <w:rsid w:val="00F54522"/>
    <w:rsid w:val="00F54BA3"/>
    <w:rsid w:val="00F54F8D"/>
    <w:rsid w:val="00F5610C"/>
    <w:rsid w:val="00F56A3B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C62CA"/>
    <w:rsid w:val="00FD15F4"/>
    <w:rsid w:val="00FD246E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6C08C6"/>
    <w:pPr>
      <w:numPr>
        <w:numId w:val="17"/>
      </w:numPr>
      <w:tabs>
        <w:tab w:val="left" w:pos="720"/>
      </w:tabs>
      <w:spacing w:after="1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6C08C6"/>
    <w:pPr>
      <w:numPr>
        <w:numId w:val="17"/>
      </w:numPr>
      <w:tabs>
        <w:tab w:val="left" w:pos="720"/>
      </w:tabs>
      <w:spacing w:after="1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runtime/develop-SNAPSHOT-3/umg-runtime-develop-SNAPSHOT-3.wa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scheduler/develop-SNAPSHOT-3/umg-scheduler-develop-SNAPSHOT-3-onejar.j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web-ui/develop-SNAPSHOT-3/web-ui-develop-SNAPSHOT-3.war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modelet/develop-SNAPSHOT-3/modelet-develop-SNAPSHOT-3-onejar.ja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EC5A13C-79A5-4839-BB5A-CE4313F7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2969</TotalTime>
  <Pages>12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167</cp:revision>
  <cp:lastPrinted>2012-04-18T20:08:00Z</cp:lastPrinted>
  <dcterms:created xsi:type="dcterms:W3CDTF">2016-04-19T10:02:00Z</dcterms:created>
  <dcterms:modified xsi:type="dcterms:W3CDTF">2016-11-18T11:16:00Z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