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92701C">
        <w:rPr>
          <w:rFonts w:ascii="Calibri" w:hAnsi="Calibri"/>
          <w:noProof/>
          <w:color w:val="003876"/>
          <w:sz w:val="32"/>
          <w:szCs w:val="32"/>
        </w:rPr>
        <w:t>7</w:t>
      </w:r>
      <w:r w:rsidR="00C648F2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92701C">
              <w:t>7</w:t>
            </w:r>
            <w:r w:rsidR="00FF0A9F">
              <w:t>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2701C">
            <w:pPr>
              <w:rPr>
                <w:rStyle w:val="ASPSVerNum"/>
              </w:rPr>
            </w:pPr>
            <w:r>
              <w:rPr>
                <w:rStyle w:val="ASPSVerNum"/>
              </w:rPr>
              <w:t>7</w:t>
            </w:r>
            <w:r w:rsidR="00FF0A9F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3626B">
            <w:pPr>
              <w:rPr>
                <w:rFonts w:cs="Arial"/>
              </w:rPr>
            </w:pPr>
            <w:r>
              <w:rPr>
                <w:rFonts w:cs="Arial"/>
              </w:rPr>
              <w:t>02-09-2016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D3C7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60593678" w:history="1">
            <w:r w:rsidR="00AD3C7E" w:rsidRPr="00793B18">
              <w:rPr>
                <w:rStyle w:val="Hyperlink"/>
                <w:noProof/>
              </w:rPr>
              <w:t>1.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Summary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79" w:history="1">
            <w:r w:rsidR="00AD3C7E" w:rsidRPr="00793B18">
              <w:rPr>
                <w:rStyle w:val="Hyperlink"/>
                <w:noProof/>
              </w:rPr>
              <w:t>1.1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Description of the change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_Toc460593679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0" w:history="1">
            <w:r w:rsidR="00AD3C7E" w:rsidRPr="00793B18">
              <w:rPr>
                <w:rStyle w:val="Hyperlink"/>
                <w:noProof/>
              </w:rPr>
              <w:t>1.2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Management Approvals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4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1" w:history="1">
            <w:r w:rsidR="00AD3C7E" w:rsidRPr="00793B18">
              <w:rPr>
                <w:rStyle w:val="Hyperlink"/>
                <w:noProof/>
              </w:rPr>
              <w:t>1.3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Environment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2" w:history="1">
            <w:r w:rsidR="00AD3C7E" w:rsidRPr="00793B18">
              <w:rPr>
                <w:rStyle w:val="Hyperlink"/>
                <w:noProof/>
              </w:rPr>
              <w:t>1.4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Data Fix Information (Tenant On boarding)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5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3" w:history="1">
            <w:r w:rsidR="00AD3C7E" w:rsidRPr="00793B18">
              <w:rPr>
                <w:rStyle w:val="Hyperlink"/>
                <w:noProof/>
              </w:rPr>
              <w:t>1.5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Syndicate Data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4" w:history="1">
            <w:r w:rsidR="00AD3C7E" w:rsidRPr="00793B18">
              <w:rPr>
                <w:rStyle w:val="Hyperlink"/>
                <w:noProof/>
              </w:rPr>
              <w:t>1.6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 Fix Information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5" w:history="1">
            <w:r w:rsidR="00AD3C7E" w:rsidRPr="00793B18">
              <w:rPr>
                <w:rStyle w:val="Hyperlink"/>
                <w:noProof/>
              </w:rPr>
              <w:t>2.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6" w:history="1">
            <w:r w:rsidR="00AD3C7E" w:rsidRPr="00793B18">
              <w:rPr>
                <w:rStyle w:val="Hyperlink"/>
                <w:noProof/>
              </w:rPr>
              <w:t>2.1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Pre-Implementation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_Toc460593686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7" w:history="1">
            <w:r w:rsidR="00AD3C7E" w:rsidRPr="00793B18">
              <w:rPr>
                <w:rStyle w:val="Hyperlink"/>
                <w:noProof/>
              </w:rPr>
              <w:t>2.2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_Toc460593687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6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8" w:history="1">
            <w:r w:rsidR="00AD3C7E" w:rsidRPr="00793B18">
              <w:rPr>
                <w:rStyle w:val="Hyperlink"/>
                <w:noProof/>
              </w:rPr>
              <w:t>2.3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Post-Implementation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_Toc460593688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8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89" w:history="1">
            <w:r w:rsidR="00AD3C7E" w:rsidRPr="00793B18">
              <w:rPr>
                <w:rStyle w:val="Hyperlink"/>
                <w:noProof/>
              </w:rPr>
              <w:t>2.4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Rollback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_Toc460593689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9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0" w:history="1">
            <w:r w:rsidR="00AD3C7E" w:rsidRPr="00793B18">
              <w:rPr>
                <w:rStyle w:val="Hyperlink"/>
                <w:noProof/>
              </w:rPr>
              <w:t>3.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Known Issues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_Toc460593690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1" w:history="1">
            <w:r w:rsidR="00AD3C7E" w:rsidRPr="00793B18">
              <w:rPr>
                <w:rStyle w:val="Hyperlink"/>
                <w:noProof/>
              </w:rPr>
              <w:t>4.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Release Implementation Team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_Toc460593691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2" w:history="1">
            <w:r w:rsidR="00AD3C7E" w:rsidRPr="00793B18">
              <w:rPr>
                <w:rStyle w:val="Hyperlink"/>
                <w:noProof/>
              </w:rPr>
              <w:t>5.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Appendix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_Toc460593692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3" w:history="1">
            <w:r w:rsidR="00AD3C7E" w:rsidRPr="00793B18">
              <w:rPr>
                <w:rStyle w:val="Hyperlink"/>
                <w:noProof/>
              </w:rPr>
              <w:t>6.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_Toc460593693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4" w:history="1">
            <w:r w:rsidR="00AD3C7E" w:rsidRPr="00793B18">
              <w:rPr>
                <w:rStyle w:val="Hyperlink"/>
                <w:noProof/>
              </w:rPr>
              <w:t>7.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Modelet Restart Steps (Rollback)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_Toc460593694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AD3C7E" w:rsidRDefault="00C94FE5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593695" w:history="1">
            <w:r w:rsidR="00AD3C7E" w:rsidRPr="00793B18">
              <w:rPr>
                <w:rStyle w:val="Hyperlink"/>
                <w:noProof/>
              </w:rPr>
              <w:t>8.</w:t>
            </w:r>
            <w:r w:rsidR="00AD3C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D3C7E" w:rsidRPr="00793B18">
              <w:rPr>
                <w:rStyle w:val="Hyperlink"/>
                <w:noProof/>
              </w:rPr>
              <w:t>Notification</w:t>
            </w:r>
            <w:r w:rsidR="00AD3C7E">
              <w:rPr>
                <w:noProof/>
                <w:webHidden/>
              </w:rPr>
              <w:tab/>
            </w:r>
            <w:r w:rsidR="00AD3C7E">
              <w:rPr>
                <w:noProof/>
                <w:webHidden/>
              </w:rPr>
              <w:fldChar w:fldCharType="begin"/>
            </w:r>
            <w:r w:rsidR="00AD3C7E">
              <w:rPr>
                <w:noProof/>
                <w:webHidden/>
              </w:rPr>
              <w:instrText xml:space="preserve"> PAGEREF _Toc460593695 \h </w:instrText>
            </w:r>
            <w:r w:rsidR="00AD3C7E">
              <w:rPr>
                <w:noProof/>
                <w:webHidden/>
              </w:rPr>
            </w:r>
            <w:r w:rsidR="00AD3C7E">
              <w:rPr>
                <w:noProof/>
                <w:webHidden/>
              </w:rPr>
              <w:fldChar w:fldCharType="separate"/>
            </w:r>
            <w:r w:rsidR="00AD3C7E">
              <w:rPr>
                <w:noProof/>
                <w:webHidden/>
              </w:rPr>
              <w:t>10</w:t>
            </w:r>
            <w:r w:rsidR="00AD3C7E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60593678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</w:t>
      </w:r>
      <w:r w:rsidR="0009409D">
        <w:rPr>
          <w:rFonts w:asciiTheme="minorHAnsi" w:hAnsiTheme="minorHAnsi"/>
          <w:sz w:val="20"/>
          <w:szCs w:val="20"/>
        </w:rPr>
        <w:t>convert String to array of String in case Output defined as array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60593679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92701C">
        <w:rPr>
          <w:rFonts w:asciiTheme="minorHAnsi" w:hAnsiTheme="minorHAnsi"/>
          <w:sz w:val="20"/>
          <w:szCs w:val="20"/>
        </w:rPr>
        <w:t>7</w:t>
      </w:r>
      <w:r w:rsidR="00FD55DB">
        <w:rPr>
          <w:rFonts w:asciiTheme="minorHAnsi" w:hAnsiTheme="minorHAnsi"/>
          <w:sz w:val="20"/>
          <w:szCs w:val="20"/>
        </w:rPr>
        <w:t>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92701C">
            <w:pPr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60593680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92701C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ExtUAT</w:t>
            </w:r>
            <w:proofErr w:type="spellEnd"/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60593681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60593682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60593683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60593684"/>
      <w:r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6059368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60593686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7769C7" w:rsidP="006B0501">
      <w:pPr>
        <w:pStyle w:val="PlainText"/>
        <w:ind w:left="2160"/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NA</w:t>
      </w:r>
    </w:p>
    <w:p w:rsidR="001970CB" w:rsidRPr="008A70CF" w:rsidRDefault="001970CB" w:rsidP="001970CB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</w:t>
      </w:r>
      <w:proofErr w:type="spellEnd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 xml:space="preserve"> changes</w:t>
      </w:r>
      <w:r w:rsidR="008A70CF" w:rsidRPr="008A70CF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C1620" w:rsidRDefault="001C1620" w:rsidP="008A70CF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Rename bulk folder to bulk-</w:t>
      </w:r>
      <w:r w:rsidR="00EC690B">
        <w:rPr>
          <w:rFonts w:asciiTheme="minorHAnsi" w:eastAsia="Times New Roman" w:hAnsiTheme="minorHAnsi" w:cs="Times New Roman"/>
          <w:sz w:val="20"/>
          <w:szCs w:val="20"/>
        </w:rPr>
        <w:t>file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for all bulk enabled tenants</w:t>
      </w:r>
    </w:p>
    <w:p w:rsidR="001C1620" w:rsidRDefault="001C1620" w:rsidP="001C1620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mv bulk bulk-file</w:t>
      </w:r>
    </w:p>
    <w:p w:rsidR="001C1620" w:rsidRDefault="001C1620" w:rsidP="001C1620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Rename batch </w:t>
      </w:r>
      <w:r w:rsidR="00B36AE5">
        <w:rPr>
          <w:rFonts w:asciiTheme="minorHAnsi" w:eastAsia="Times New Roman" w:hAnsiTheme="minorHAnsi" w:cs="Times New Roman"/>
          <w:sz w:val="20"/>
          <w:szCs w:val="20"/>
        </w:rPr>
        <w:t>folder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batch-file for all batch  enabled tenants</w:t>
      </w:r>
    </w:p>
    <w:p w:rsidR="001C1620" w:rsidRDefault="001C1620" w:rsidP="001C1620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batch batch-file</w:t>
      </w:r>
      <w:r w:rsidR="0020191B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8A70CF" w:rsidRDefault="008A70CF" w:rsidP="008A70CF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A70CF">
        <w:rPr>
          <w:rFonts w:asciiTheme="minorHAnsi" w:eastAsia="Times New Roman" w:hAnsiTheme="minorHAnsi" w:cs="Times New Roman"/>
          <w:sz w:val="20"/>
          <w:szCs w:val="20"/>
        </w:rPr>
        <w:lastRenderedPageBreak/>
        <w:t xml:space="preserve">Create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following new folders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for bulk enabled tenants</w:t>
      </w:r>
    </w:p>
    <w:p w:rsidR="008A70CF" w:rsidRDefault="008A70CF" w:rsidP="008A70CF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/&lt;tenant-name&gt;</w:t>
      </w:r>
    </w:p>
    <w:p w:rsidR="008A70CF" w:rsidRDefault="008A70CF" w:rsidP="008A70CF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bulk-http</w:t>
      </w:r>
    </w:p>
    <w:p w:rsidR="008A70CF" w:rsidRDefault="008A70CF" w:rsidP="008A70CF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cd bulk-http</w:t>
      </w:r>
    </w:p>
    <w:p w:rsidR="008A70CF" w:rsidRDefault="001C1620" w:rsidP="001C1620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archive</w:t>
      </w:r>
    </w:p>
    <w:p w:rsidR="001C1620" w:rsidRDefault="001C1620" w:rsidP="001C1620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1C1620">
        <w:rPr>
          <w:rFonts w:asciiTheme="minorHAnsi" w:eastAsia="Times New Roman" w:hAnsiTheme="minorHAnsi" w:cs="Times New Roman"/>
          <w:sz w:val="20"/>
          <w:szCs w:val="20"/>
        </w:rPr>
        <w:t>inprogress</w:t>
      </w:r>
      <w:proofErr w:type="spellEnd"/>
    </w:p>
    <w:p w:rsidR="001C1620" w:rsidRDefault="001C1620" w:rsidP="001C1620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input</w:t>
      </w:r>
    </w:p>
    <w:p w:rsidR="001C1620" w:rsidRDefault="001C1620" w:rsidP="001C1620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mkdir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1C1620">
        <w:rPr>
          <w:rFonts w:asciiTheme="minorHAnsi" w:eastAsia="Times New Roman" w:hAnsiTheme="minorHAnsi" w:cs="Times New Roman"/>
          <w:sz w:val="20"/>
          <w:szCs w:val="20"/>
        </w:rPr>
        <w:t>output</w:t>
      </w:r>
    </w:p>
    <w:p w:rsidR="0020191B" w:rsidRDefault="0020191B" w:rsidP="0020191B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-scheduler </w:t>
      </w:r>
      <w:proofErr w:type="spellStart"/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application.properties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file</w:t>
      </w:r>
      <w:r w:rsidR="00997467">
        <w:rPr>
          <w:rFonts w:asciiTheme="minorHAnsi" w:eastAsia="Times New Roman" w:hAnsiTheme="minorHAnsi" w:cs="Times New Roman"/>
          <w:sz w:val="20"/>
          <w:szCs w:val="20"/>
        </w:rPr>
        <w:t xml:space="preserve"> (externalized file)</w:t>
      </w:r>
    </w:p>
    <w:p w:rsidR="0020191B" w:rsidRPr="00DC19A0" w:rsidRDefault="0020191B" w:rsidP="005D48E7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the value of </w:t>
      </w:r>
      <w:proofErr w:type="spellStart"/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bulk.folder.pattern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5D48E7">
        <w:rPr>
          <w:rFonts w:asciiTheme="minorHAnsi" w:eastAsia="Times New Roman" w:hAnsiTheme="minorHAnsi" w:cs="Times New Roman"/>
          <w:sz w:val="20"/>
          <w:szCs w:val="20"/>
        </w:rPr>
        <w:t>property from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5D48E7">
        <w:rPr>
          <w:rFonts w:asciiTheme="minorHAnsi" w:eastAsia="Times New Roman" w:hAnsiTheme="minorHAnsi" w:cs="Times New Roman"/>
          <w:sz w:val="20"/>
          <w:szCs w:val="20"/>
        </w:rPr>
        <w:t>*\\bulk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>\\input</w:t>
      </w:r>
      <w:r w:rsidR="005D48E7"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="005D48E7" w:rsidRPr="005D48E7">
        <w:rPr>
          <w:rFonts w:asciiTheme="minorHAnsi" w:eastAsia="Times New Roman" w:hAnsiTheme="minorHAnsi" w:cs="Times New Roman"/>
          <w:b/>
          <w:sz w:val="20"/>
          <w:szCs w:val="20"/>
        </w:rPr>
        <w:t>*\\bulk-file\\input</w:t>
      </w:r>
    </w:p>
    <w:p w:rsidR="00DC19A0" w:rsidRDefault="00DC19A0" w:rsidP="00DC19A0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Tomcat Server Configuration Changes:</w:t>
      </w:r>
    </w:p>
    <w:p w:rsidR="00DC19A0" w:rsidRDefault="00DC19A0" w:rsidP="00DC19A0">
      <w:pPr>
        <w:pStyle w:val="PlainText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 xml:space="preserve">In web.xml of Admin and runtime servers, please add the new </w:t>
      </w:r>
      <w:proofErr w:type="spellStart"/>
      <w:r>
        <w:rPr>
          <w:rFonts w:asciiTheme="minorHAnsi" w:hAnsiTheme="minorHAnsi"/>
          <w:sz w:val="24"/>
          <w:szCs w:val="24"/>
        </w:rPr>
        <w:t>init-param</w:t>
      </w:r>
      <w:proofErr w:type="spellEnd"/>
      <w:r>
        <w:rPr>
          <w:rFonts w:asciiTheme="minorHAnsi" w:hAnsiTheme="minorHAnsi"/>
          <w:sz w:val="24"/>
          <w:szCs w:val="24"/>
        </w:rPr>
        <w:t xml:space="preserve"> (highlighted only) in server </w:t>
      </w:r>
      <w:proofErr w:type="gramStart"/>
      <w:r>
        <w:rPr>
          <w:rFonts w:asciiTheme="minorHAnsi" w:hAnsiTheme="minorHAnsi"/>
          <w:sz w:val="24"/>
          <w:szCs w:val="24"/>
        </w:rPr>
        <w:t>tag .</w:t>
      </w:r>
      <w:proofErr w:type="gramEnd"/>
      <w:r>
        <w:rPr>
          <w:rFonts w:asciiTheme="minorHAnsi" w:hAnsiTheme="minorHAnsi"/>
          <w:sz w:val="24"/>
          <w:szCs w:val="24"/>
        </w:rPr>
        <w:t xml:space="preserve"> Please find the below snippet for reference. 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&lt;</w:t>
      </w:r>
      <w:proofErr w:type="gramStart"/>
      <w:r>
        <w:rPr>
          <w:rFonts w:asciiTheme="minorHAnsi" w:hAnsiTheme="minorHAnsi"/>
          <w:sz w:val="20"/>
          <w:szCs w:val="20"/>
        </w:rPr>
        <w:t>servlet</w:t>
      </w:r>
      <w:proofErr w:type="gramEnd"/>
      <w:r>
        <w:rPr>
          <w:rFonts w:asciiTheme="minorHAnsi" w:hAnsiTheme="minorHAnsi"/>
          <w:sz w:val="20"/>
          <w:szCs w:val="20"/>
        </w:rPr>
        <w:t>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&lt;servlet-name&gt;default&lt;/servlet-name&gt;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&lt;servlet-class&gt;org.apache.catalina.servlets.DefaultServlet&lt;/servlet-class&gt;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init-param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&lt;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-name&gt;debug&lt;/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-name&gt;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&lt;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-value&gt;0&lt;/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-value&gt;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&lt;/</w:t>
      </w:r>
      <w:proofErr w:type="spellStart"/>
      <w:r>
        <w:rPr>
          <w:rFonts w:asciiTheme="minorHAnsi" w:hAnsiTheme="minorHAnsi"/>
          <w:sz w:val="20"/>
          <w:szCs w:val="20"/>
        </w:rPr>
        <w:t>init-param</w:t>
      </w:r>
      <w:proofErr w:type="spellEnd"/>
      <w:r>
        <w:rPr>
          <w:rFonts w:asciiTheme="minorHAnsi" w:hAnsiTheme="minorHAnsi"/>
          <w:sz w:val="20"/>
          <w:szCs w:val="20"/>
        </w:rPr>
        <w:t>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init-param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&lt;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-name&gt;listings&lt;/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-name&gt;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&lt;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-value&gt;false&lt;/</w:t>
      </w:r>
      <w:proofErr w:type="spellStart"/>
      <w:r>
        <w:rPr>
          <w:rFonts w:asciiTheme="minorHAnsi" w:hAnsiTheme="minorHAnsi"/>
          <w:sz w:val="20"/>
          <w:szCs w:val="20"/>
        </w:rPr>
        <w:t>param</w:t>
      </w:r>
      <w:proofErr w:type="spellEnd"/>
      <w:r>
        <w:rPr>
          <w:rFonts w:asciiTheme="minorHAnsi" w:hAnsiTheme="minorHAnsi"/>
          <w:sz w:val="20"/>
          <w:szCs w:val="20"/>
        </w:rPr>
        <w:t>-value&gt;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&lt;/</w:t>
      </w:r>
      <w:proofErr w:type="spellStart"/>
      <w:r>
        <w:rPr>
          <w:rFonts w:asciiTheme="minorHAnsi" w:hAnsiTheme="minorHAnsi"/>
          <w:sz w:val="20"/>
          <w:szCs w:val="20"/>
        </w:rPr>
        <w:t>init-param</w:t>
      </w:r>
      <w:proofErr w:type="spellEnd"/>
      <w:r>
        <w:rPr>
          <w:rFonts w:asciiTheme="minorHAnsi" w:hAnsiTheme="minorHAnsi"/>
          <w:sz w:val="20"/>
          <w:szCs w:val="20"/>
        </w:rPr>
        <w:t>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>
        <w:rPr>
          <w:rFonts w:asciiTheme="minorHAnsi" w:hAnsiTheme="minorHAnsi"/>
          <w:sz w:val="20"/>
          <w:szCs w:val="20"/>
        </w:rPr>
        <w:t xml:space="preserve">      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 </w:t>
      </w:r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&lt;</w:t>
      </w:r>
      <w:proofErr w:type="spellStart"/>
      <w:proofErr w:type="gramStart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init-param</w:t>
      </w:r>
      <w:proofErr w:type="spellEnd"/>
      <w:proofErr w:type="gramEnd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    &lt;</w:t>
      </w:r>
      <w:proofErr w:type="spellStart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-name&gt;</w:t>
      </w:r>
      <w:proofErr w:type="spellStart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showServerInfo</w:t>
      </w:r>
      <w:proofErr w:type="spellEnd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&lt;/</w:t>
      </w:r>
      <w:proofErr w:type="spellStart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-name&gt;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  <w:highlight w:val="yellow"/>
        </w:rPr>
      </w:pPr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    &lt;</w:t>
      </w:r>
      <w:proofErr w:type="spellStart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-value&gt;false&lt;/</w:t>
      </w:r>
      <w:proofErr w:type="spellStart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param</w:t>
      </w:r>
      <w:proofErr w:type="spellEnd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-value&gt;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b/>
          <w:color w:val="FF0000"/>
          <w:sz w:val="20"/>
          <w:szCs w:val="20"/>
        </w:rPr>
      </w:pPr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 xml:space="preserve">        &lt;/</w:t>
      </w:r>
      <w:proofErr w:type="spellStart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init-param</w:t>
      </w:r>
      <w:proofErr w:type="spellEnd"/>
      <w:r>
        <w:rPr>
          <w:rFonts w:asciiTheme="minorHAnsi" w:hAnsiTheme="minorHAnsi"/>
          <w:b/>
          <w:color w:val="FF0000"/>
          <w:sz w:val="20"/>
          <w:szCs w:val="20"/>
          <w:highlight w:val="yellow"/>
        </w:rPr>
        <w:t>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&lt;load-on-startup&gt;1&lt;/load-on-startup&gt;</w:t>
      </w:r>
    </w:p>
    <w:p w:rsidR="00DC19A0" w:rsidRDefault="00DC19A0" w:rsidP="00DC19A0">
      <w:pPr>
        <w:pStyle w:val="PlainText"/>
        <w:ind w:left="36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&lt;/servlet&gt;</w:t>
      </w:r>
    </w:p>
    <w:p w:rsidR="00DC19A0" w:rsidRDefault="00DC19A0" w:rsidP="00DC19A0">
      <w:pPr>
        <w:pStyle w:val="PlainText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server.xml of Admin and runtime servers, please add the attribute server=" </w:t>
      </w:r>
      <w:proofErr w:type="gramStart"/>
      <w:r>
        <w:rPr>
          <w:rFonts w:asciiTheme="minorHAnsi" w:hAnsiTheme="minorHAnsi"/>
          <w:sz w:val="24"/>
          <w:szCs w:val="24"/>
        </w:rPr>
        <w:t>"  to</w:t>
      </w:r>
      <w:proofErr w:type="gramEnd"/>
      <w:r>
        <w:rPr>
          <w:rFonts w:asciiTheme="minorHAnsi" w:hAnsiTheme="minorHAnsi"/>
          <w:sz w:val="24"/>
          <w:szCs w:val="24"/>
        </w:rPr>
        <w:t xml:space="preserve"> the Connector tags. Please find the below as an example.</w:t>
      </w:r>
    </w:p>
    <w:p w:rsidR="00DC19A0" w:rsidRDefault="00DC19A0" w:rsidP="00DC19A0">
      <w:pPr>
        <w:pStyle w:val="PlainText"/>
        <w:ind w:left="252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&lt;Connector </w:t>
      </w:r>
      <w:proofErr w:type="spellStart"/>
      <w:r>
        <w:rPr>
          <w:rFonts w:asciiTheme="minorHAnsi" w:hAnsiTheme="minorHAnsi"/>
          <w:sz w:val="20"/>
          <w:szCs w:val="20"/>
        </w:rPr>
        <w:t>connectionTimeout</w:t>
      </w:r>
      <w:proofErr w:type="spellEnd"/>
      <w:r>
        <w:rPr>
          <w:rFonts w:asciiTheme="minorHAnsi" w:hAnsiTheme="minorHAnsi"/>
          <w:sz w:val="20"/>
          <w:szCs w:val="20"/>
        </w:rPr>
        <w:t xml:space="preserve">="20000" port="8082" protocol="HTTP/1.1" </w:t>
      </w:r>
      <w:proofErr w:type="spellStart"/>
      <w:r>
        <w:rPr>
          <w:rFonts w:asciiTheme="minorHAnsi" w:hAnsiTheme="minorHAnsi"/>
          <w:sz w:val="20"/>
          <w:szCs w:val="20"/>
        </w:rPr>
        <w:t>redirectPort</w:t>
      </w:r>
      <w:proofErr w:type="spellEnd"/>
      <w:r>
        <w:rPr>
          <w:rFonts w:asciiTheme="minorHAnsi" w:hAnsiTheme="minorHAnsi"/>
          <w:sz w:val="20"/>
          <w:szCs w:val="20"/>
        </w:rPr>
        <w:t xml:space="preserve">="8443" </w:t>
      </w:r>
      <w:r>
        <w:rPr>
          <w:rFonts w:asciiTheme="minorHAnsi" w:hAnsiTheme="minorHAnsi"/>
          <w:sz w:val="20"/>
          <w:szCs w:val="20"/>
          <w:highlight w:val="yellow"/>
        </w:rPr>
        <w:t>server=" "/&gt;</w:t>
      </w:r>
    </w:p>
    <w:p w:rsidR="00DC19A0" w:rsidRDefault="00DC19A0" w:rsidP="00DC19A0">
      <w:pPr>
        <w:pStyle w:val="PlainText"/>
        <w:ind w:left="21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&lt;Connector port="8011" protocol="AJP/1.3" </w:t>
      </w:r>
      <w:proofErr w:type="spellStart"/>
      <w:r>
        <w:rPr>
          <w:rFonts w:asciiTheme="minorHAnsi" w:hAnsiTheme="minorHAnsi"/>
          <w:sz w:val="20"/>
          <w:szCs w:val="20"/>
        </w:rPr>
        <w:t>redirectPort</w:t>
      </w:r>
      <w:proofErr w:type="spellEnd"/>
      <w:r>
        <w:rPr>
          <w:rFonts w:asciiTheme="minorHAnsi" w:hAnsiTheme="minorHAnsi"/>
          <w:sz w:val="20"/>
          <w:szCs w:val="20"/>
        </w:rPr>
        <w:t>="8443" server=" "/&gt;</w:t>
      </w: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60593687"/>
      <w:bookmarkStart w:id="17" w:name="_GoBack"/>
      <w:bookmarkEnd w:id="17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Ext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961F86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C50572" w:rsidRDefault="00C50572" w:rsidP="00C5057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zip file from the following link and extract the files.</w:t>
      </w:r>
    </w:p>
    <w:p w:rsidR="00C50572" w:rsidRDefault="00C50572" w:rsidP="00C50572">
      <w:pPr>
        <w:pStyle w:val="PlainText"/>
        <w:ind w:left="1440"/>
        <w:rPr>
          <w:color w:val="000000" w:themeColor="text1"/>
        </w:rPr>
      </w:pPr>
    </w:p>
    <w:p w:rsidR="00C50572" w:rsidRDefault="00C94FE5" w:rsidP="00C50572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hyperlink r:id="rId13" w:history="1">
        <w:r w:rsidR="004A2F93" w:rsidRPr="007D203E">
          <w:rPr>
            <w:rStyle w:val="Hyperlink"/>
            <w:rFonts w:asciiTheme="minorHAnsi" w:hAnsiTheme="minorHAnsi"/>
            <w:sz w:val="20"/>
            <w:szCs w:val="20"/>
          </w:rPr>
          <w:t>http://atlas.altidev.net/artifactory/realanalytics/com/ca/umg/umg-db/develop-SNAPSHOT-7/umg-db-develop-SNAPSHOT-7.zip</w:t>
        </w:r>
      </w:hyperlink>
    </w:p>
    <w:p w:rsidR="004A2F93" w:rsidRDefault="004A2F93" w:rsidP="00C50572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</w:p>
    <w:p w:rsidR="00C50572" w:rsidRDefault="00C50572" w:rsidP="00C5057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C50572" w:rsidRDefault="00C50572" w:rsidP="00C50572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t>\</w:t>
      </w:r>
      <w:r w:rsidRPr="008062E6">
        <w:rPr>
          <w:rFonts w:asciiTheme="minorHAnsi" w:eastAsia="Times New Roman" w:hAnsiTheme="minorHAnsi" w:cs="Times New Roman"/>
          <w:sz w:val="20"/>
          <w:szCs w:val="20"/>
        </w:rPr>
        <w:t>UMG-7.1-admin_schema_common-ddl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C50572" w:rsidRDefault="00C50572" w:rsidP="00C50572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5B2AE8">
        <w:rPr>
          <w:rFonts w:asciiTheme="minorHAnsi" w:eastAsia="Times New Roman" w:hAnsiTheme="minorHAnsi" w:cs="Times New Roman"/>
          <w:sz w:val="20"/>
          <w:szCs w:val="20"/>
        </w:rPr>
        <w:t>UMG-7.1-admin_schema_common-dml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C50572" w:rsidRDefault="00C50572" w:rsidP="00C50572">
      <w:pPr>
        <w:pStyle w:val="PlainText"/>
        <w:numPr>
          <w:ilvl w:val="2"/>
          <w:numId w:val="4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9B5007">
        <w:rPr>
          <w:rFonts w:asciiTheme="minorHAnsi" w:eastAsia="Times New Roman" w:hAnsiTheme="minorHAnsi" w:cs="Times New Roman"/>
          <w:sz w:val="20"/>
          <w:szCs w:val="20"/>
        </w:rPr>
        <w:t>Common-DB-Scripts\</w:t>
      </w:r>
      <w:r w:rsidRPr="00C367DC">
        <w:rPr>
          <w:rFonts w:asciiTheme="minorHAnsi" w:eastAsia="Times New Roman" w:hAnsiTheme="minorHAnsi" w:cs="Times New Roman"/>
          <w:sz w:val="20"/>
          <w:szCs w:val="20"/>
        </w:rPr>
        <w:t>UMG-7.1-Ocwen_schema_common-dml</w:t>
      </w:r>
      <w:r w:rsidRPr="009B5007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7.</w:t>
      </w:r>
      <w:r w:rsidR="00FF38CB">
        <w:rPr>
          <w:rFonts w:asciiTheme="minorHAnsi" w:eastAsia="Times New Roman" w:hAnsiTheme="minorHAnsi" w:cs="Times New Roman"/>
          <w:sz w:val="20"/>
          <w:szCs w:val="20"/>
        </w:rPr>
        <w:t>1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A5419F">
      <w:pPr>
        <w:pStyle w:val="ASPSBodytext"/>
        <w:rPr>
          <w:rFonts w:ascii="Calibri" w:hAnsi="Calibri"/>
        </w:rPr>
      </w:pPr>
      <w:r>
        <w:tab/>
      </w:r>
      <w:r w:rsidR="00A5419F">
        <w:t>NA</w:t>
      </w: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B1128E">
      <w:pPr>
        <w:pStyle w:val="ASPSBodytext"/>
      </w:pPr>
      <w:r>
        <w:tab/>
        <w:t>NA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 xml:space="preserve">Update </w:t>
      </w:r>
      <w:proofErr w:type="spellStart"/>
      <w:r w:rsidRPr="0095145A">
        <w:rPr>
          <w:b/>
        </w:rPr>
        <w:t>applicationContextSecurity.properties</w:t>
      </w:r>
      <w:proofErr w:type="spellEnd"/>
      <w:r w:rsidRPr="0095145A">
        <w:rPr>
          <w:b/>
        </w:rPr>
        <w:t xml:space="preserve"> file:</w:t>
      </w:r>
    </w:p>
    <w:p w:rsidR="0095145A" w:rsidRPr="0095145A" w:rsidRDefault="005615A7" w:rsidP="00A5419F">
      <w:pPr>
        <w:pStyle w:val="ASPSBodytext"/>
      </w:pPr>
      <w:r>
        <w:tab/>
      </w:r>
      <w:r w:rsidR="00A5419F">
        <w:t>NA</w:t>
      </w:r>
    </w:p>
    <w:p w:rsidR="00B902B3" w:rsidRPr="004E44F3" w:rsidRDefault="00B902B3" w:rsidP="00B1128E">
      <w:pPr>
        <w:pStyle w:val="ASPSBodytext"/>
        <w:rPr>
          <w:b/>
        </w:rPr>
      </w:pPr>
      <w:r w:rsidRPr="004E44F3">
        <w:rPr>
          <w:b/>
        </w:rPr>
        <w:t xml:space="preserve">Tomcat and </w:t>
      </w:r>
      <w:proofErr w:type="spellStart"/>
      <w:r w:rsidRPr="004E44F3">
        <w:rPr>
          <w:b/>
        </w:rPr>
        <w:t>modelet</w:t>
      </w:r>
      <w:proofErr w:type="spellEnd"/>
      <w:r w:rsidRPr="004E44F3">
        <w:rPr>
          <w:b/>
        </w:rPr>
        <w:t xml:space="preserve"> start up script changes:</w:t>
      </w:r>
    </w:p>
    <w:p w:rsidR="00B902B3" w:rsidRPr="00A15DE6" w:rsidRDefault="005615A7" w:rsidP="00B1128E">
      <w:pPr>
        <w:pStyle w:val="ASPSBodytext"/>
      </w:pPr>
      <w:r>
        <w:tab/>
      </w:r>
      <w:r w:rsidR="00A5419F">
        <w:t>NA</w:t>
      </w:r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C509E4" w:rsidRPr="00C509E4" w:rsidRDefault="005615A7" w:rsidP="00A5419F">
      <w:pPr>
        <w:pStyle w:val="ASPSBodytext"/>
      </w:pPr>
      <w:r>
        <w:tab/>
      </w:r>
      <w:r w:rsidR="00A5419F">
        <w:t>NA</w:t>
      </w:r>
    </w:p>
    <w:p w:rsidR="004E113D" w:rsidRDefault="004E113D" w:rsidP="00B1128E">
      <w:pPr>
        <w:pStyle w:val="ASPSBodytext"/>
      </w:pPr>
      <w:proofErr w:type="spellStart"/>
      <w:r w:rsidRPr="001036FB">
        <w:rPr>
          <w:b/>
        </w:rPr>
        <w:t>Modelet</w:t>
      </w:r>
      <w:proofErr w:type="spellEnd"/>
      <w:r w:rsidRPr="001036FB">
        <w:rPr>
          <w:b/>
        </w:rPr>
        <w:t xml:space="preserve"> LOG4j changes</w:t>
      </w:r>
      <w:r>
        <w:t>:</w:t>
      </w:r>
    </w:p>
    <w:p w:rsidR="00821B86" w:rsidRDefault="005615A7" w:rsidP="00B1128E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A921CF" w:rsidRPr="00A5419F" w:rsidRDefault="005615A7" w:rsidP="00A5419F">
      <w:pPr>
        <w:pStyle w:val="ASPSBodytext"/>
      </w:pPr>
      <w:r>
        <w:tab/>
      </w:r>
      <w:r w:rsidR="00A5419F" w:rsidRPr="00A5419F">
        <w:t>NA</w:t>
      </w: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C8252C" w:rsidRDefault="00C8252C" w:rsidP="00C8252C">
      <w:r>
        <w:t>Runtime:</w:t>
      </w:r>
    </w:p>
    <w:p w:rsidR="002123E0" w:rsidRDefault="00C94FE5" w:rsidP="002123E0">
      <w:pPr>
        <w:rPr>
          <w:rFonts w:ascii="Courier New" w:hAnsi="Courier New" w:cs="Courier New"/>
          <w:color w:val="000000"/>
          <w:sz w:val="20"/>
          <w:szCs w:val="20"/>
        </w:rPr>
      </w:pPr>
      <w:hyperlink r:id="rId14" w:history="1">
        <w:r w:rsidR="002123E0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</w:t>
        </w:r>
        <w:r w:rsidR="002123E0"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7</w:t>
        </w:r>
        <w:r w:rsidR="002123E0">
          <w:rPr>
            <w:rStyle w:val="Hyperlink"/>
            <w:rFonts w:ascii="Courier New" w:hAnsi="Courier New" w:cs="Courier New"/>
            <w:sz w:val="20"/>
            <w:szCs w:val="20"/>
          </w:rPr>
          <w:t>/umg-runtime-develop-SNAPSHOT-</w:t>
        </w:r>
        <w:r w:rsidR="002123E0">
          <w:rPr>
            <w:rStyle w:val="Hyperlink"/>
            <w:rFonts w:ascii="Courier New" w:hAnsi="Courier New" w:cs="Courier New"/>
            <w:color w:val="1F497D"/>
            <w:sz w:val="20"/>
            <w:szCs w:val="20"/>
          </w:rPr>
          <w:t>7</w:t>
        </w:r>
        <w:r w:rsidR="002123E0">
          <w:rPr>
            <w:rStyle w:val="Hyperlink"/>
            <w:rFonts w:ascii="Courier New" w:hAnsi="Courier New" w:cs="Courier New"/>
            <w:sz w:val="20"/>
            <w:szCs w:val="20"/>
          </w:rPr>
          <w:t>.war</w:t>
        </w:r>
      </w:hyperlink>
    </w:p>
    <w:p w:rsidR="00AB11D2" w:rsidRPr="00AB11D2" w:rsidRDefault="00AB11D2" w:rsidP="000C020D">
      <w:pPr>
        <w:ind w:firstLine="720"/>
        <w:rPr>
          <w:sz w:val="22"/>
          <w:szCs w:val="22"/>
        </w:rPr>
      </w:pPr>
    </w:p>
    <w:p w:rsidR="00C8252C" w:rsidRDefault="00C8252C" w:rsidP="00C8252C">
      <w:pPr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r>
        <w:t>Modelet</w:t>
      </w:r>
      <w:proofErr w:type="spellEnd"/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A5419F" w:rsidRDefault="00A5419F" w:rsidP="00C8252C">
      <w:pPr>
        <w:rPr>
          <w:rFonts w:ascii="Courier New" w:hAnsi="Courier New" w:cs="Courier New"/>
          <w:color w:val="1F497D"/>
          <w:sz w:val="20"/>
          <w:szCs w:val="20"/>
        </w:rPr>
      </w:pPr>
    </w:p>
    <w:p w:rsidR="002123E0" w:rsidRDefault="00C94FE5" w:rsidP="002123E0">
      <w:pPr>
        <w:pStyle w:val="HTMLPreformatted"/>
        <w:rPr>
          <w:color w:val="000000"/>
        </w:rPr>
      </w:pPr>
      <w:hyperlink r:id="rId15" w:history="1">
        <w:r w:rsidR="002123E0">
          <w:rPr>
            <w:rStyle w:val="Hyperlink"/>
          </w:rPr>
          <w:t>http://atlas.altidev.net/artifactory/realanalytics/com/ca/umg/modelet/develop-SNAPSHOT-</w:t>
        </w:r>
        <w:r w:rsidR="002123E0">
          <w:rPr>
            <w:rStyle w:val="Hyperlink"/>
            <w:color w:val="1F497D"/>
          </w:rPr>
          <w:t>7</w:t>
        </w:r>
        <w:r w:rsidR="002123E0">
          <w:rPr>
            <w:rStyle w:val="Hyperlink"/>
          </w:rPr>
          <w:t>/modelet-develop-SNAPSHOT-</w:t>
        </w:r>
        <w:r w:rsidR="002123E0">
          <w:rPr>
            <w:rStyle w:val="Hyperlink"/>
            <w:color w:val="1F497D"/>
          </w:rPr>
          <w:t>7</w:t>
        </w:r>
        <w:r w:rsidR="002123E0">
          <w:rPr>
            <w:rStyle w:val="Hyperlink"/>
          </w:rPr>
          <w:t>-onejar.jar</w:t>
        </w:r>
      </w:hyperlink>
    </w:p>
    <w:p w:rsidR="002123E0" w:rsidRDefault="002123E0" w:rsidP="00C8252C"/>
    <w:p w:rsidR="00C8252C" w:rsidRDefault="00C8252C" w:rsidP="00C8252C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2123E0" w:rsidRDefault="00C94FE5" w:rsidP="002123E0">
      <w:pPr>
        <w:pStyle w:val="HTMLPreformatted"/>
        <w:rPr>
          <w:color w:val="000000"/>
        </w:rPr>
      </w:pPr>
      <w:hyperlink r:id="rId16" w:history="1">
        <w:r w:rsidR="002123E0">
          <w:rPr>
            <w:rStyle w:val="Hyperlink"/>
          </w:rPr>
          <w:t>http://atlas.altidev.net/artifactory/realanalytics/com/ca/umg/web-ui/develop-SNAPSHOT-</w:t>
        </w:r>
        <w:r w:rsidR="002123E0">
          <w:rPr>
            <w:rStyle w:val="Hyperlink"/>
            <w:color w:val="1F497D"/>
          </w:rPr>
          <w:t>7</w:t>
        </w:r>
        <w:r w:rsidR="002123E0">
          <w:rPr>
            <w:rStyle w:val="Hyperlink"/>
          </w:rPr>
          <w:t>/web-ui-develop-SNAPSHOT-</w:t>
        </w:r>
        <w:r w:rsidR="002123E0">
          <w:rPr>
            <w:rStyle w:val="Hyperlink"/>
            <w:color w:val="1F497D"/>
          </w:rPr>
          <w:t>7</w:t>
        </w:r>
        <w:r w:rsidR="002123E0">
          <w:rPr>
            <w:rStyle w:val="Hyperlink"/>
          </w:rPr>
          <w:t>.war</w:t>
        </w:r>
      </w:hyperlink>
    </w:p>
    <w:p w:rsidR="002123E0" w:rsidRDefault="002123E0" w:rsidP="00C8252C"/>
    <w:p w:rsidR="00C8252C" w:rsidRDefault="00C8252C" w:rsidP="00C8252C">
      <w:proofErr w:type="gramStart"/>
      <w:r w:rsidRPr="00EF70F3">
        <w:t>Scheduler :</w:t>
      </w:r>
      <w:proofErr w:type="gramEnd"/>
    </w:p>
    <w:p w:rsidR="00AB11D2" w:rsidRDefault="00C94FE5" w:rsidP="002123E0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hyperlink r:id="rId17" w:history="1">
        <w:r w:rsidR="002123E0">
          <w:rPr>
            <w:rStyle w:val="Hyperlink"/>
          </w:rPr>
          <w:t>http://atlas.altidev.net/artifactory/realanalytics/com/ca/umg/umg-scheduler/develop-SNAPSHOT-</w:t>
        </w:r>
        <w:r w:rsidR="002123E0">
          <w:rPr>
            <w:rStyle w:val="Hyperlink"/>
            <w:color w:val="1F497D"/>
          </w:rPr>
          <w:t>7</w:t>
        </w:r>
        <w:r w:rsidR="002123E0">
          <w:rPr>
            <w:rStyle w:val="Hyperlink"/>
          </w:rPr>
          <w:t>/umg-scheduler-develop-SNAPSHOT-</w:t>
        </w:r>
        <w:r w:rsidR="002123E0">
          <w:rPr>
            <w:rStyle w:val="Hyperlink"/>
            <w:color w:val="1F497D"/>
          </w:rPr>
          <w:t>7</w:t>
        </w:r>
        <w:r w:rsidR="002123E0">
          <w:rPr>
            <w:rStyle w:val="Hyperlink"/>
          </w:rPr>
          <w:t>-onejar.jar</w:t>
        </w:r>
      </w:hyperlink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60593688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Log into UMG  Admin and go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Pooling tab for checking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60593689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3F244D" w:rsidRPr="008A70CF" w:rsidRDefault="003F244D" w:rsidP="003F244D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Rollback </w:t>
      </w:r>
      <w:proofErr w:type="spellStart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</w:t>
      </w:r>
      <w:proofErr w:type="spellEnd"/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 xml:space="preserve"> changes:</w:t>
      </w:r>
    </w:p>
    <w:p w:rsidR="003F244D" w:rsidRDefault="003F244D" w:rsidP="003F244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Delete bulk-http folder of all bulk enabled tenants</w:t>
      </w:r>
    </w:p>
    <w:p w:rsidR="003F244D" w:rsidRDefault="003F244D" w:rsidP="003F244D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rm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–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rf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bulk-http</w:t>
      </w:r>
    </w:p>
    <w:p w:rsidR="003F244D" w:rsidRDefault="003F244D" w:rsidP="003F244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Rename batch-file folder to batch of all batch  enabled tenants</w:t>
      </w:r>
    </w:p>
    <w:p w:rsidR="003F244D" w:rsidRDefault="003F244D" w:rsidP="003F244D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batch-file batch</w:t>
      </w:r>
    </w:p>
    <w:p w:rsidR="003F244D" w:rsidRDefault="003F244D" w:rsidP="003F244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Rename </w:t>
      </w:r>
      <w:r w:rsidRPr="003F244D">
        <w:rPr>
          <w:rFonts w:asciiTheme="minorHAnsi" w:eastAsia="Times New Roman" w:hAnsiTheme="minorHAnsi" w:cs="Times New Roman"/>
          <w:b/>
          <w:sz w:val="20"/>
          <w:szCs w:val="20"/>
        </w:rPr>
        <w:t>bulk-file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folder to </w:t>
      </w:r>
      <w:r w:rsidRPr="003F244D">
        <w:rPr>
          <w:rFonts w:asciiTheme="minorHAnsi" w:eastAsia="Times New Roman" w:hAnsiTheme="minorHAnsi" w:cs="Times New Roman"/>
          <w:b/>
          <w:sz w:val="20"/>
          <w:szCs w:val="20"/>
        </w:rPr>
        <w:t>bulk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for all the bulk enabled tenants</w:t>
      </w:r>
    </w:p>
    <w:p w:rsidR="003F244D" w:rsidRDefault="003F244D" w:rsidP="003F244D">
      <w:pPr>
        <w:pStyle w:val="PlainText"/>
        <w:numPr>
          <w:ilvl w:val="2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bulk-file bulk</w:t>
      </w:r>
    </w:p>
    <w:p w:rsidR="003F244D" w:rsidRDefault="003F244D" w:rsidP="003F244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-scheduler </w:t>
      </w:r>
      <w:proofErr w:type="spellStart"/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application.properties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file</w:t>
      </w:r>
    </w:p>
    <w:p w:rsidR="003F244D" w:rsidRPr="008A70CF" w:rsidRDefault="003F244D" w:rsidP="003F244D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the value of </w:t>
      </w:r>
      <w:proofErr w:type="spellStart"/>
      <w:r w:rsidRPr="0020191B">
        <w:rPr>
          <w:rFonts w:asciiTheme="minorHAnsi" w:eastAsia="Times New Roman" w:hAnsiTheme="minorHAnsi" w:cs="Times New Roman"/>
          <w:b/>
          <w:sz w:val="20"/>
          <w:szCs w:val="20"/>
        </w:rPr>
        <w:t>bulk.folder.pattern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property from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*\\bulk-file</w:t>
      </w:r>
      <w:r w:rsidRPr="0020191B">
        <w:rPr>
          <w:rFonts w:asciiTheme="minorHAnsi" w:eastAsia="Times New Roman" w:hAnsiTheme="minorHAnsi" w:cs="Times New Roman"/>
          <w:sz w:val="20"/>
          <w:szCs w:val="20"/>
        </w:rPr>
        <w:t>\\input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*\\bulk</w:t>
      </w:r>
      <w:r w:rsidRPr="005D48E7">
        <w:rPr>
          <w:rFonts w:asciiTheme="minorHAnsi" w:eastAsia="Times New Roman" w:hAnsiTheme="minorHAnsi" w:cs="Times New Roman"/>
          <w:b/>
          <w:sz w:val="20"/>
          <w:szCs w:val="20"/>
        </w:rPr>
        <w:t>\\input</w:t>
      </w:r>
    </w:p>
    <w:p w:rsidR="003F244D" w:rsidRDefault="003F244D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3F244D" w:rsidRDefault="003F244D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5615A7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093D2C" w:rsidRDefault="00093D2C" w:rsidP="005615A7">
      <w:pPr>
        <w:pStyle w:val="ASPSBodytext"/>
        <w:rPr>
          <w:b/>
        </w:rPr>
      </w:pPr>
      <w:r w:rsidRPr="00093D2C">
        <w:rPr>
          <w:b/>
        </w:rPr>
        <w:tab/>
      </w:r>
      <w:proofErr w:type="gramStart"/>
      <w:r w:rsidRPr="00093D2C">
        <w:rPr>
          <w:b/>
        </w:rPr>
        <w:t>Revert</w:t>
      </w:r>
      <w:proofErr w:type="gramEnd"/>
      <w:r w:rsidRPr="00093D2C">
        <w:rPr>
          <w:b/>
        </w:rPr>
        <w:t xml:space="preserve"> DB changes:</w:t>
      </w:r>
    </w:p>
    <w:p w:rsidR="00AF4554" w:rsidRDefault="00AF4554" w:rsidP="004D15C7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Run following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script</w:t>
      </w:r>
    </w:p>
    <w:p w:rsidR="00AF4554" w:rsidRDefault="00FC62CA" w:rsidP="00AF4554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t>\Rollback\</w:t>
      </w:r>
      <w:r w:rsidR="00AF4554" w:rsidRPr="00AF4554">
        <w:rPr>
          <w:rFonts w:asciiTheme="minorHAnsi" w:eastAsia="Times New Roman" w:hAnsiTheme="minorHAnsi" w:cs="Times New Roman"/>
          <w:sz w:val="20"/>
          <w:szCs w:val="20"/>
        </w:rPr>
        <w:t>UMG-7.1-Ocwen_schema-dml-rollback</w:t>
      </w:r>
      <w:r w:rsidR="00AF4554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AF4554" w:rsidRDefault="00FC62CA" w:rsidP="00AF4554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t>\Rollback\</w:t>
      </w:r>
      <w:r w:rsidR="00AF4554" w:rsidRPr="00AF4554">
        <w:rPr>
          <w:rFonts w:asciiTheme="minorHAnsi" w:eastAsia="Times New Roman" w:hAnsiTheme="minorHAnsi" w:cs="Times New Roman"/>
          <w:sz w:val="20"/>
          <w:szCs w:val="20"/>
        </w:rPr>
        <w:t>UMG-7.1-admin_schema-dml-rollback.sql</w:t>
      </w:r>
    </w:p>
    <w:p w:rsidR="00AF4554" w:rsidRPr="00AF4554" w:rsidRDefault="00FC62CA" w:rsidP="00AF4554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t>\Rollback\</w:t>
      </w:r>
      <w:r w:rsidR="00AF4554" w:rsidRPr="00AF4554">
        <w:rPr>
          <w:rFonts w:asciiTheme="minorHAnsi" w:eastAsia="Times New Roman" w:hAnsiTheme="minorHAnsi" w:cs="Times New Roman"/>
          <w:sz w:val="20"/>
          <w:szCs w:val="20"/>
        </w:rPr>
        <w:t>UMG-7.1-admin_schema-ddl-rollback.sql</w:t>
      </w:r>
    </w:p>
    <w:p w:rsidR="00AF4554" w:rsidRDefault="00AF4554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proofErr w:type="gramStart"/>
      <w:r w:rsidR="00FA1C42">
        <w:rPr>
          <w:rFonts w:asciiTheme="minorHAnsi" w:eastAsia="Times New Roman" w:hAnsiTheme="minorHAnsi" w:cs="Times New Roman"/>
          <w:sz w:val="20"/>
          <w:szCs w:val="20"/>
        </w:rPr>
        <w:t>7.0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.1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B1128E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B1128E">
      <w:pPr>
        <w:pStyle w:val="ASPSBodytext"/>
        <w:rPr>
          <w:b/>
        </w:rPr>
      </w:pPr>
      <w:r>
        <w:rPr>
          <w:b/>
        </w:rPr>
        <w:tab/>
      </w:r>
      <w:r w:rsidR="00173427" w:rsidRPr="00553C75">
        <w:rPr>
          <w:b/>
        </w:rPr>
        <w:t>Password Encryption:</w:t>
      </w:r>
    </w:p>
    <w:p w:rsidR="00173427" w:rsidRDefault="00173427" w:rsidP="00B1128E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proofErr w:type="spellStart"/>
      <w:r w:rsidRPr="00CC610C">
        <w:rPr>
          <w:b/>
        </w:rPr>
        <w:t>Modelet</w:t>
      </w:r>
      <w:proofErr w:type="spellEnd"/>
      <w:r w:rsidRPr="00CC610C">
        <w:rPr>
          <w:b/>
        </w:rPr>
        <w:t xml:space="preserve">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60593690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60593691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60593692"/>
      <w:r>
        <w:t>Appendix</w:t>
      </w:r>
      <w:bookmarkEnd w:id="24"/>
      <w:r>
        <w:t xml:space="preserve">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C94FE5" w:rsidP="00B1128E">
      <w:pPr>
        <w:pStyle w:val="ASPSBodytext"/>
        <w:rPr>
          <w:rFonts w:ascii="Calibri" w:hAnsi="Calibri"/>
          <w:szCs w:val="24"/>
        </w:rPr>
      </w:pPr>
      <w:hyperlink r:id="rId18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5" w:name="_Toc460593693"/>
      <w:proofErr w:type="spellStart"/>
      <w:r>
        <w:t>Modelet</w:t>
      </w:r>
      <w:proofErr w:type="spellEnd"/>
      <w:r>
        <w:t xml:space="preserve"> Restart Steps</w:t>
      </w:r>
      <w:bookmarkEnd w:id="25"/>
    </w:p>
    <w:p w:rsidR="00961F86" w:rsidRDefault="00961F86" w:rsidP="00B1128E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9" o:title=""/>
          </v:shape>
          <o:OLEObject Type="Embed" ProgID="Package" ShapeID="_x0000_i1025" DrawAspect="Content" ObjectID="_1540992647" r:id="rId20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6" w:name="_Toc460593694"/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C50572" w:rsidP="00B1128E">
      <w:pPr>
        <w:pStyle w:val="ASPSBodytext"/>
      </w:pPr>
      <w:r>
        <w:object w:dxaOrig="2340" w:dyaOrig="810">
          <v:shape id="_x0000_i1026" type="#_x0000_t75" style="width:117.25pt;height:40.8pt" o:ole="">
            <v:imagedata r:id="rId21" o:title=""/>
          </v:shape>
          <o:OLEObject Type="Embed" ProgID="Package" ShapeID="_x0000_i1026" DrawAspect="Content" ObjectID="_1540992648" r:id="rId22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7" w:name="_Toc460593695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E5" w:rsidRDefault="00C94FE5">
      <w:r>
        <w:separator/>
      </w:r>
    </w:p>
  </w:endnote>
  <w:endnote w:type="continuationSeparator" w:id="0">
    <w:p w:rsidR="00C94FE5" w:rsidRDefault="00C9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0CF" w:rsidRPr="0005033E" w:rsidRDefault="0080153C" w:rsidP="00F44EC0">
    <w:pPr>
      <w:pStyle w:val="Footer"/>
    </w:pPr>
    <w:fldSimple w:instr=" STYLEREF  &quot;ASPS DocClass&quot;  \* MERGEFORMAT ">
      <w:r w:rsidR="00DC19A0" w:rsidRPr="00DC19A0">
        <w:rPr>
          <w:b/>
          <w:bCs/>
          <w:noProof/>
        </w:rPr>
        <w:t>Internal Use Only</w:t>
      </w:r>
    </w:fldSimple>
    <w:r w:rsidR="008A70CF">
      <w:t xml:space="preserve"> </w:t>
    </w:r>
    <w:fldSimple w:instr=" DOCPROPERTY  Category  \* MERGEFORMAT ">
      <w:r w:rsidR="008A70CF">
        <w:t>Template</w:t>
      </w:r>
    </w:fldSimple>
    <w:r w:rsidR="008A70CF">
      <w:t xml:space="preserve"> </w:t>
    </w:r>
    <w:r w:rsidR="008A70CF" w:rsidRPr="0005033E">
      <w:t xml:space="preserve">(Version </w:t>
    </w:r>
    <w:fldSimple w:instr=" STYLEREF  &quot;ASPS VerNum&quot;  \* MERGEFORMAT ">
      <w:r w:rsidR="00DC19A0">
        <w:rPr>
          <w:noProof/>
        </w:rPr>
        <w:t>7.1</w:t>
      </w:r>
    </w:fldSimple>
    <w:r w:rsidR="008A70CF" w:rsidRPr="0005033E">
      <w:t>)</w:t>
    </w:r>
    <w:r w:rsidR="008A70CF">
      <w:tab/>
    </w:r>
    <w:r w:rsidR="008A70CF" w:rsidRPr="0005033E">
      <w:t xml:space="preserve">Page </w:t>
    </w:r>
    <w:r w:rsidR="008A70CF">
      <w:fldChar w:fldCharType="begin"/>
    </w:r>
    <w:r w:rsidR="008A70CF">
      <w:instrText xml:space="preserve"> PAGE </w:instrText>
    </w:r>
    <w:r w:rsidR="008A70CF">
      <w:fldChar w:fldCharType="separate"/>
    </w:r>
    <w:r w:rsidR="00DC19A0">
      <w:rPr>
        <w:noProof/>
      </w:rPr>
      <w:t>1</w:t>
    </w:r>
    <w:r w:rsidR="008A70CF">
      <w:rPr>
        <w:noProof/>
      </w:rPr>
      <w:fldChar w:fldCharType="end"/>
    </w:r>
    <w:r w:rsidR="008A70CF" w:rsidRPr="0005033E">
      <w:t xml:space="preserve"> of </w:t>
    </w:r>
    <w:fldSimple w:instr=" NUMPAGES ">
      <w:r w:rsidR="00DC19A0">
        <w:rPr>
          <w:noProof/>
        </w:rPr>
        <w:t>11</w:t>
      </w:r>
    </w:fldSimple>
  </w:p>
  <w:p w:rsidR="008A70CF" w:rsidRPr="000B0782" w:rsidRDefault="008A70C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E5" w:rsidRDefault="00C94FE5">
      <w:r>
        <w:separator/>
      </w:r>
    </w:p>
  </w:footnote>
  <w:footnote w:type="continuationSeparator" w:id="0">
    <w:p w:rsidR="00C94FE5" w:rsidRDefault="00C94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0CF" w:rsidRDefault="008A70CF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A70CF" w:rsidRDefault="008A70CF">
    <w:pPr>
      <w:pStyle w:val="Header"/>
    </w:pPr>
  </w:p>
  <w:p w:rsidR="008A70CF" w:rsidRPr="007632F4" w:rsidRDefault="008A70CF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FC2A47">
        <w:rPr>
          <w:noProof/>
        </w:rPr>
        <w:t>Release Notes</w:t>
      </w:r>
    </w:fldSimple>
  </w:p>
  <w:p w:rsidR="008A70CF" w:rsidRDefault="008A70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0CF" w:rsidRDefault="008A70CF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A70CF" w:rsidRDefault="008A70CF" w:rsidP="007632F4">
    <w:pPr>
      <w:pStyle w:val="Header"/>
    </w:pPr>
  </w:p>
  <w:p w:rsidR="008A70CF" w:rsidRPr="006B0F30" w:rsidRDefault="0080153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C19A0" w:rsidRPr="00DC19A0">
        <w:rPr>
          <w:b/>
          <w:bCs/>
          <w:noProof/>
        </w:rPr>
        <w:t>Consumer Analytics</w:t>
      </w:r>
    </w:fldSimple>
    <w:r w:rsidR="008A70CF">
      <w:tab/>
    </w:r>
    <w:r w:rsidR="008A70CF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D934FC"/>
    <w:multiLevelType w:val="hybridMultilevel"/>
    <w:tmpl w:val="85D47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3144C91"/>
    <w:multiLevelType w:val="hybridMultilevel"/>
    <w:tmpl w:val="855A7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3">
      <w:start w:val="1"/>
      <w:numFmt w:val="bullet"/>
      <w:lvlText w:val="o"/>
      <w:lvlJc w:val="left"/>
      <w:pPr>
        <w:ind w:left="3555" w:hanging="495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8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9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3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14"/>
  </w:num>
  <w:num w:numId="4">
    <w:abstractNumId w:val="37"/>
  </w:num>
  <w:num w:numId="5">
    <w:abstractNumId w:val="30"/>
  </w:num>
  <w:num w:numId="6">
    <w:abstractNumId w:val="33"/>
  </w:num>
  <w:num w:numId="7">
    <w:abstractNumId w:val="13"/>
  </w:num>
  <w:num w:numId="8">
    <w:abstractNumId w:val="17"/>
  </w:num>
  <w:num w:numId="9">
    <w:abstractNumId w:val="5"/>
  </w:num>
  <w:num w:numId="10">
    <w:abstractNumId w:val="36"/>
  </w:num>
  <w:num w:numId="11">
    <w:abstractNumId w:val="28"/>
  </w:num>
  <w:num w:numId="12">
    <w:abstractNumId w:val="35"/>
  </w:num>
  <w:num w:numId="13">
    <w:abstractNumId w:val="2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38"/>
  </w:num>
  <w:num w:numId="24">
    <w:abstractNumId w:val="7"/>
  </w:num>
  <w:num w:numId="25">
    <w:abstractNumId w:val="26"/>
  </w:num>
  <w:num w:numId="26">
    <w:abstractNumId w:val="2"/>
  </w:num>
  <w:num w:numId="27">
    <w:abstractNumId w:val="8"/>
  </w:num>
  <w:num w:numId="28">
    <w:abstractNumId w:val="39"/>
  </w:num>
  <w:num w:numId="29">
    <w:abstractNumId w:val="21"/>
  </w:num>
  <w:num w:numId="30">
    <w:abstractNumId w:val="0"/>
  </w:num>
  <w:num w:numId="31">
    <w:abstractNumId w:val="18"/>
  </w:num>
  <w:num w:numId="32">
    <w:abstractNumId w:val="31"/>
  </w:num>
  <w:num w:numId="33">
    <w:abstractNumId w:val="1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"/>
  </w:num>
  <w:num w:numId="37">
    <w:abstractNumId w:val="4"/>
  </w:num>
  <w:num w:numId="38">
    <w:abstractNumId w:val="23"/>
  </w:num>
  <w:num w:numId="39">
    <w:abstractNumId w:val="3"/>
  </w:num>
  <w:num w:numId="40">
    <w:abstractNumId w:val="34"/>
  </w:num>
  <w:num w:numId="41">
    <w:abstractNumId w:val="6"/>
  </w:num>
  <w:num w:numId="42">
    <w:abstractNumId w:val="27"/>
  </w:num>
  <w:num w:numId="43">
    <w:abstractNumId w:val="12"/>
  </w:num>
  <w:num w:numId="44">
    <w:abstractNumId w:val="9"/>
  </w:num>
  <w:num w:numId="45">
    <w:abstractNumId w:val="40"/>
  </w:num>
  <w:num w:numId="46">
    <w:abstractNumId w:val="22"/>
  </w:num>
  <w:num w:numId="47">
    <w:abstractNumId w:val="20"/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5105"/>
    <w:rsid w:val="00085FD3"/>
    <w:rsid w:val="0009011C"/>
    <w:rsid w:val="00091A5F"/>
    <w:rsid w:val="00092B42"/>
    <w:rsid w:val="00093D2C"/>
    <w:rsid w:val="0009409D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20D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970CB"/>
    <w:rsid w:val="001A456B"/>
    <w:rsid w:val="001B13B8"/>
    <w:rsid w:val="001B5F67"/>
    <w:rsid w:val="001C1620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191B"/>
    <w:rsid w:val="0020317A"/>
    <w:rsid w:val="0020443B"/>
    <w:rsid w:val="00210E92"/>
    <w:rsid w:val="0021188A"/>
    <w:rsid w:val="00211EE7"/>
    <w:rsid w:val="002123E0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15"/>
    <w:rsid w:val="00262AB4"/>
    <w:rsid w:val="0026472C"/>
    <w:rsid w:val="002655AE"/>
    <w:rsid w:val="002673BE"/>
    <w:rsid w:val="00267775"/>
    <w:rsid w:val="00272692"/>
    <w:rsid w:val="00274399"/>
    <w:rsid w:val="00274CF3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F3B66"/>
    <w:rsid w:val="00300CBF"/>
    <w:rsid w:val="00301A70"/>
    <w:rsid w:val="0030511A"/>
    <w:rsid w:val="00305DBE"/>
    <w:rsid w:val="00306295"/>
    <w:rsid w:val="0031161C"/>
    <w:rsid w:val="0031525B"/>
    <w:rsid w:val="00315849"/>
    <w:rsid w:val="0032174A"/>
    <w:rsid w:val="0032222A"/>
    <w:rsid w:val="003224C8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2869"/>
    <w:rsid w:val="003639F7"/>
    <w:rsid w:val="00363B53"/>
    <w:rsid w:val="003660D9"/>
    <w:rsid w:val="0037010D"/>
    <w:rsid w:val="00370C51"/>
    <w:rsid w:val="0037117C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44D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2F93"/>
    <w:rsid w:val="004A438A"/>
    <w:rsid w:val="004A58FA"/>
    <w:rsid w:val="004B3D90"/>
    <w:rsid w:val="004B6A51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9D9"/>
    <w:rsid w:val="005A1F7D"/>
    <w:rsid w:val="005A2F89"/>
    <w:rsid w:val="005A4D96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48E7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2754"/>
    <w:rsid w:val="00643E16"/>
    <w:rsid w:val="00644A58"/>
    <w:rsid w:val="00645C97"/>
    <w:rsid w:val="00646C43"/>
    <w:rsid w:val="006475B7"/>
    <w:rsid w:val="00650C55"/>
    <w:rsid w:val="006520DB"/>
    <w:rsid w:val="00653CA8"/>
    <w:rsid w:val="00654C58"/>
    <w:rsid w:val="0065516E"/>
    <w:rsid w:val="00657103"/>
    <w:rsid w:val="006571FA"/>
    <w:rsid w:val="00660DC2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410E"/>
    <w:rsid w:val="006B4138"/>
    <w:rsid w:val="006B6739"/>
    <w:rsid w:val="006B68AF"/>
    <w:rsid w:val="006B6B0D"/>
    <w:rsid w:val="006B7006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F29AA"/>
    <w:rsid w:val="006F4043"/>
    <w:rsid w:val="006F60B4"/>
    <w:rsid w:val="006F67E3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153C"/>
    <w:rsid w:val="00802D0B"/>
    <w:rsid w:val="008062E6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27519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4C6B"/>
    <w:rsid w:val="0084574D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0CF"/>
    <w:rsid w:val="008A7CFF"/>
    <w:rsid w:val="008B087E"/>
    <w:rsid w:val="008B0A04"/>
    <w:rsid w:val="008B1BF7"/>
    <w:rsid w:val="008B413A"/>
    <w:rsid w:val="008B42E3"/>
    <w:rsid w:val="008B6ED9"/>
    <w:rsid w:val="008C44A9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50B2"/>
    <w:rsid w:val="008F7A53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2701C"/>
    <w:rsid w:val="00932E64"/>
    <w:rsid w:val="00933975"/>
    <w:rsid w:val="0093423A"/>
    <w:rsid w:val="0093474D"/>
    <w:rsid w:val="0093626B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2C20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97467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49A"/>
    <w:rsid w:val="00A2434E"/>
    <w:rsid w:val="00A26AD7"/>
    <w:rsid w:val="00A310DD"/>
    <w:rsid w:val="00A32839"/>
    <w:rsid w:val="00A346E7"/>
    <w:rsid w:val="00A41CCC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2473"/>
    <w:rsid w:val="00AA7042"/>
    <w:rsid w:val="00AB0006"/>
    <w:rsid w:val="00AB07E5"/>
    <w:rsid w:val="00AB11D2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3A2B"/>
    <w:rsid w:val="00AD3C7E"/>
    <w:rsid w:val="00AD6220"/>
    <w:rsid w:val="00AD68A7"/>
    <w:rsid w:val="00AE26B4"/>
    <w:rsid w:val="00AE3243"/>
    <w:rsid w:val="00AE3946"/>
    <w:rsid w:val="00AE486E"/>
    <w:rsid w:val="00AE7EF0"/>
    <w:rsid w:val="00AF2A59"/>
    <w:rsid w:val="00AF4554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36AE5"/>
    <w:rsid w:val="00B406B1"/>
    <w:rsid w:val="00B51562"/>
    <w:rsid w:val="00B52B6B"/>
    <w:rsid w:val="00B567CF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67DC"/>
    <w:rsid w:val="00C37251"/>
    <w:rsid w:val="00C37C00"/>
    <w:rsid w:val="00C401A4"/>
    <w:rsid w:val="00C4043B"/>
    <w:rsid w:val="00C41E7F"/>
    <w:rsid w:val="00C422B2"/>
    <w:rsid w:val="00C425F6"/>
    <w:rsid w:val="00C4683F"/>
    <w:rsid w:val="00C474A0"/>
    <w:rsid w:val="00C50572"/>
    <w:rsid w:val="00C509E4"/>
    <w:rsid w:val="00C51014"/>
    <w:rsid w:val="00C55841"/>
    <w:rsid w:val="00C572E5"/>
    <w:rsid w:val="00C60902"/>
    <w:rsid w:val="00C648F2"/>
    <w:rsid w:val="00C67483"/>
    <w:rsid w:val="00C67DF8"/>
    <w:rsid w:val="00C75BDA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4FE5"/>
    <w:rsid w:val="00C96D40"/>
    <w:rsid w:val="00C97250"/>
    <w:rsid w:val="00CA10BD"/>
    <w:rsid w:val="00CA15BE"/>
    <w:rsid w:val="00CA19CF"/>
    <w:rsid w:val="00CA27D9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9A0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928"/>
    <w:rsid w:val="00E927A1"/>
    <w:rsid w:val="00E94EA3"/>
    <w:rsid w:val="00EA089F"/>
    <w:rsid w:val="00EA208F"/>
    <w:rsid w:val="00EA2B59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0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2A9E"/>
    <w:rsid w:val="00F63891"/>
    <w:rsid w:val="00F7027D"/>
    <w:rsid w:val="00F71088"/>
    <w:rsid w:val="00F715B6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78C"/>
    <w:rsid w:val="00FB65A8"/>
    <w:rsid w:val="00FB789F"/>
    <w:rsid w:val="00FC2A47"/>
    <w:rsid w:val="00FC2A95"/>
    <w:rsid w:val="00FC49C0"/>
    <w:rsid w:val="00FC5EA9"/>
    <w:rsid w:val="00FC62CA"/>
    <w:rsid w:val="00FD15F4"/>
    <w:rsid w:val="00FD246E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db/develop-SNAPSHOT-7/umg-db-develop-SNAPSHOT-7.zip" TargetMode="External"/><Relationship Id="rId18" Type="http://schemas.openxmlformats.org/officeDocument/2006/relationships/hyperlink" Target="http://wiki.altisource.com/display/CA/Local+GIT+Set+Up+and+Help+Command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umg-scheduler/develop-SNAPSHOT-3/umg-scheduler-develop-SNAPSHOT-3-onejar.jar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web-ui/develop-SNAPSHOT-3/web-ui-develop-SNAPSHOT-3.war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modelet/develop-SNAPSHOT-3/modelet-develop-SNAPSHOT-3-onejar.jar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umg-runtime/develop-SNAPSHOT-3/umg-runtime-develop-SNAPSHOT-3.war" TargetMode="Externa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A717D12-0007-46E5-85D0-8827D3D5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3008</TotalTime>
  <Pages>12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159</cp:revision>
  <cp:lastPrinted>2012-04-18T20:08:00Z</cp:lastPrinted>
  <dcterms:created xsi:type="dcterms:W3CDTF">2016-04-19T10:02:00Z</dcterms:created>
  <dcterms:modified xsi:type="dcterms:W3CDTF">2016-11-18T11:14:00Z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