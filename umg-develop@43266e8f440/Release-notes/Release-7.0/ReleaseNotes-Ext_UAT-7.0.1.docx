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36212A">
        <w:rPr>
          <w:rFonts w:ascii="Calibri" w:hAnsi="Calibri"/>
          <w:noProof/>
          <w:color w:val="003876"/>
          <w:sz w:val="32"/>
          <w:szCs w:val="32"/>
        </w:rPr>
        <w:t>7.0</w:t>
      </w:r>
      <w:r w:rsidR="00B262B4">
        <w:rPr>
          <w:rFonts w:ascii="Calibri" w:hAnsi="Calibri"/>
          <w:noProof/>
          <w:color w:val="003876"/>
          <w:sz w:val="32"/>
          <w:szCs w:val="32"/>
        </w:rPr>
        <w:t>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36212A">
              <w:t>7.0</w:t>
            </w:r>
            <w:r w:rsidR="00B262B4">
              <w:t>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36212A">
            <w:pPr>
              <w:rPr>
                <w:rStyle w:val="ASPSVerNum"/>
              </w:rPr>
            </w:pPr>
            <w:r>
              <w:rPr>
                <w:rStyle w:val="ASPSVerNum"/>
              </w:rPr>
              <w:t>7.0</w:t>
            </w:r>
            <w:r w:rsidR="00B262B4">
              <w:rPr>
                <w:rStyle w:val="ASPSVerNum"/>
              </w:rPr>
              <w:t>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B262B4">
            <w:pPr>
              <w:rPr>
                <w:rFonts w:cs="Arial"/>
              </w:rPr>
            </w:pPr>
            <w:r>
              <w:rPr>
                <w:rFonts w:cs="Arial"/>
              </w:rPr>
              <w:t>02-09-2016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580DEE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60601436" w:history="1">
            <w:r w:rsidR="00580DEE" w:rsidRPr="00677A34">
              <w:rPr>
                <w:rStyle w:val="Hyperlink"/>
                <w:noProof/>
              </w:rPr>
              <w:t>1.</w:t>
            </w:r>
            <w:r w:rsidR="00580DE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580DEE" w:rsidRPr="00677A34">
              <w:rPr>
                <w:rStyle w:val="Hyperlink"/>
                <w:noProof/>
              </w:rPr>
              <w:t>Summary</w:t>
            </w:r>
            <w:r w:rsidR="00580DEE">
              <w:rPr>
                <w:noProof/>
                <w:webHidden/>
              </w:rPr>
              <w:tab/>
            </w:r>
            <w:r w:rsidR="00580DEE">
              <w:rPr>
                <w:noProof/>
                <w:webHidden/>
              </w:rPr>
              <w:fldChar w:fldCharType="begin"/>
            </w:r>
            <w:r w:rsidR="00580DEE">
              <w:rPr>
                <w:noProof/>
                <w:webHidden/>
              </w:rPr>
              <w:instrText xml:space="preserve"> PAGEREF _Toc460601436 \h </w:instrText>
            </w:r>
            <w:r w:rsidR="00580DEE">
              <w:rPr>
                <w:noProof/>
                <w:webHidden/>
              </w:rPr>
            </w:r>
            <w:r w:rsidR="00580DEE">
              <w:rPr>
                <w:noProof/>
                <w:webHidden/>
              </w:rPr>
              <w:fldChar w:fldCharType="separate"/>
            </w:r>
            <w:r w:rsidR="00580DEE">
              <w:rPr>
                <w:noProof/>
                <w:webHidden/>
              </w:rPr>
              <w:t>4</w:t>
            </w:r>
            <w:r w:rsidR="00580DEE"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37" w:history="1">
            <w:r w:rsidRPr="00677A3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Description of the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38" w:history="1">
            <w:r w:rsidRPr="00677A3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Release Management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39" w:history="1">
            <w:r w:rsidRPr="00677A3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Environment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0" w:history="1">
            <w:r w:rsidRPr="00677A3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Data Fix Information (Tenant On boarding)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1" w:history="1">
            <w:r w:rsidRPr="00677A34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Syndicate Data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2" w:history="1">
            <w:r w:rsidRPr="00677A34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Model Fix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3" w:history="1">
            <w:r w:rsidRPr="00677A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4" w:history="1">
            <w:r w:rsidRPr="00677A3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Pre-Implementation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5" w:history="1">
            <w:r w:rsidRPr="00677A3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6" w:history="1">
            <w:r w:rsidRPr="00677A3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Post-Implementation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7" w:history="1">
            <w:r w:rsidRPr="00677A3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8" w:history="1">
            <w:r w:rsidRPr="00677A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49" w:history="1">
            <w:r w:rsidRPr="00677A3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Release Implementation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50" w:history="1">
            <w:r w:rsidRPr="00677A3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51" w:history="1">
            <w:r w:rsidRPr="00677A3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Modelet Restart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52" w:history="1">
            <w:r w:rsidRPr="00677A3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Modelet Restart Steps (Rollback)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EE" w:rsidRDefault="00580DEE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0601453" w:history="1">
            <w:r w:rsidRPr="00677A3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77A34">
              <w:rPr>
                <w:rStyle w:val="Hyperlink"/>
                <w:noProof/>
              </w:rPr>
              <w:t>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bookmarkStart w:id="2" w:name="_GoBack"/>
      <w:bookmarkEnd w:id="2"/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3" w:name="_Toc282625041"/>
      <w:bookmarkStart w:id="4" w:name="_Toc169347906"/>
      <w:bookmarkStart w:id="5" w:name="_Toc460601436"/>
      <w:r>
        <w:t>Summary</w:t>
      </w:r>
      <w:bookmarkEnd w:id="3"/>
      <w:bookmarkEnd w:id="4"/>
      <w:bookmarkEnd w:id="5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3643A0" w:rsidRDefault="003643A0" w:rsidP="003643A0">
      <w:pPr>
        <w:jc w:val="both"/>
        <w:rPr>
          <w:rFonts w:asciiTheme="minorHAnsi" w:hAnsiTheme="minorHAnsi"/>
          <w:b/>
        </w:rPr>
      </w:pPr>
    </w:p>
    <w:p w:rsidR="003643A0" w:rsidRDefault="003643A0" w:rsidP="003643A0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convert String to array of String in case Output defined as array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6" w:name="_Toc282625042"/>
      <w:bookmarkStart w:id="7" w:name="_Toc169347907"/>
      <w:bookmarkStart w:id="8" w:name="_Toc460601437"/>
      <w:r>
        <w:t>Description of the change</w:t>
      </w:r>
      <w:bookmarkEnd w:id="6"/>
      <w:bookmarkEnd w:id="7"/>
      <w:bookmarkEnd w:id="8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225241">
        <w:rPr>
          <w:rFonts w:asciiTheme="minorHAnsi" w:hAnsiTheme="minorHAnsi"/>
          <w:sz w:val="20"/>
          <w:szCs w:val="20"/>
        </w:rPr>
        <w:t>7.0.1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C83922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  <w:r>
              <w:rPr>
                <w:color w:val="0000FF"/>
                <w:sz w:val="22"/>
                <w:szCs w:val="22"/>
                <w:u w:val="single"/>
              </w:rPr>
              <w:t>UMG-7030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C83922">
            <w:pPr>
              <w:rPr>
                <w:color w:val="000000"/>
                <w:sz w:val="22"/>
                <w:szCs w:val="22"/>
              </w:rPr>
            </w:pPr>
            <w:r w:rsidRPr="002765E6">
              <w:rPr>
                <w:color w:val="000000"/>
                <w:sz w:val="22"/>
                <w:szCs w:val="22"/>
              </w:rPr>
              <w:t>Array conversion for strings in Tenant Output</w:t>
            </w: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225241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241" w:rsidRPr="00E021DE" w:rsidRDefault="00225241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25241" w:rsidRPr="00E021DE" w:rsidRDefault="00225241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60601438"/>
      <w:r>
        <w:t>Release Management Approvals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C22B7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30C4E">
      <w:pPr>
        <w:pStyle w:val="ASPSBodytext"/>
      </w:pPr>
      <w:r>
        <w:t xml:space="preserve"> </w:t>
      </w: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60601439"/>
      <w:r>
        <w:t>Environment Information</w:t>
      </w:r>
      <w:bookmarkEnd w:id="10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30C4E">
      <w:pPr>
        <w:pStyle w:val="ASPSBodytext"/>
      </w:pPr>
      <w:r>
        <w:t xml:space="preserve"> </w:t>
      </w:r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60601440"/>
      <w:r>
        <w:t>Data Fix Information (Tenant On boarding)</w:t>
      </w:r>
      <w:bookmarkEnd w:id="11"/>
    </w:p>
    <w:p w:rsidR="002F3B66" w:rsidRDefault="002F3B66" w:rsidP="00230C4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30C4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60601441"/>
      <w:r>
        <w:lastRenderedPageBreak/>
        <w:t>Syndicate Data Information</w:t>
      </w:r>
      <w:bookmarkEnd w:id="12"/>
      <w:r>
        <w:t xml:space="preserve"> </w:t>
      </w:r>
    </w:p>
    <w:p w:rsidR="002F3B66" w:rsidRDefault="002F3B66" w:rsidP="00230C4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3" w:name="_Toc460601442"/>
      <w:r>
        <w:t>Model Fix Information</w:t>
      </w:r>
      <w:bookmarkEnd w:id="13"/>
      <w:r>
        <w:t xml:space="preserve"> </w:t>
      </w:r>
    </w:p>
    <w:p w:rsidR="002F3B66" w:rsidRDefault="002F3B66" w:rsidP="00230C4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4" w:name="_Toc460601443"/>
      <w:r>
        <w:t>Implementation</w:t>
      </w:r>
      <w:bookmarkEnd w:id="14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5" w:name="_Toc412219868"/>
      <w:r>
        <w:tab/>
      </w:r>
      <w:bookmarkEnd w:id="15"/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6" w:name="_Toc460601444"/>
      <w:r>
        <w:t>Pre-Implementation</w:t>
      </w:r>
      <w:bookmarkEnd w:id="16"/>
    </w:p>
    <w:p w:rsidR="002F3B66" w:rsidRDefault="002F3B66" w:rsidP="00230C4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A02A0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>NA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60601445"/>
      <w:r>
        <w:t>Implementation</w:t>
      </w:r>
      <w:bookmarkEnd w:id="17"/>
    </w:p>
    <w:p w:rsidR="00961F86" w:rsidRDefault="00961F86" w:rsidP="00230C4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="00E90928">
        <w:rPr>
          <w:rFonts w:asciiTheme="minorHAnsi" w:hAnsiTheme="minorHAnsi"/>
          <w:sz w:val="20"/>
          <w:szCs w:val="20"/>
        </w:rPr>
        <w:t>webapp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E90928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2C33FD" w:rsidRPr="00060910" w:rsidRDefault="002C0C37" w:rsidP="00060910">
      <w:pPr>
        <w:pStyle w:val="ListParagraph"/>
        <w:numPr>
          <w:ilvl w:val="0"/>
          <w:numId w:val="40"/>
        </w:numPr>
        <w:autoSpaceDE w:val="0"/>
        <w:autoSpaceDN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5F01CF" w:rsidRPr="005F01CF" w:rsidRDefault="005F01CF" w:rsidP="00060910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proofErr w:type="spellStart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</w:t>
      </w:r>
      <w:proofErr w:type="spellEnd"/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 xml:space="preserve"> configuration changes: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923F7" w:rsidRDefault="005167AD" w:rsidP="005167AD">
      <w:pPr>
        <w:pStyle w:val="PlainText"/>
        <w:ind w:left="1440" w:firstLine="720"/>
      </w:pPr>
      <w:r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3B4B98" w:rsidRPr="006E505E" w:rsidRDefault="003B4B98" w:rsidP="003B4B98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CE0B92" w:rsidRDefault="00CE0B92" w:rsidP="00CE0B9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B1128E" w:rsidRPr="00EA4DE2" w:rsidRDefault="005167AD" w:rsidP="005167AD">
      <w:pPr>
        <w:pStyle w:val="PlainText"/>
        <w:ind w:left="1440" w:firstLine="720"/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NA</w:t>
      </w:r>
      <w:r w:rsidR="00B14E43" w:rsidRPr="00EA4DE2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 xml:space="preserve"> 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FD3977" w:rsidRPr="009B5007" w:rsidRDefault="005167AD" w:rsidP="005167A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36212A">
        <w:rPr>
          <w:rFonts w:asciiTheme="minorHAnsi" w:eastAsia="Times New Roman" w:hAnsiTheme="minorHAnsi" w:cs="Times New Roman"/>
          <w:sz w:val="20"/>
          <w:szCs w:val="20"/>
        </w:rPr>
        <w:t>7.0</w:t>
      </w:r>
      <w:r w:rsidR="005167AD">
        <w:rPr>
          <w:rFonts w:asciiTheme="minorHAnsi" w:eastAsia="Times New Roman" w:hAnsiTheme="minorHAnsi" w:cs="Times New Roman"/>
          <w:sz w:val="20"/>
          <w:szCs w:val="20"/>
        </w:rPr>
        <w:t xml:space="preserve">.1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230C4E">
      <w:pPr>
        <w:pStyle w:val="ASPSBodytext"/>
        <w:rPr>
          <w:rFonts w:ascii="Calibri" w:hAnsi="Calibri"/>
        </w:rPr>
      </w:pPr>
      <w:r>
        <w:tab/>
      </w:r>
      <w:r w:rsidR="00406302">
        <w:tab/>
        <w:t>NA</w:t>
      </w:r>
    </w:p>
    <w:p w:rsidR="0036212A" w:rsidRP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406302" w:rsidP="00230C4E">
      <w:pPr>
        <w:pStyle w:val="ASPSBodytext"/>
      </w:pPr>
      <w:r>
        <w:tab/>
      </w:r>
      <w:r>
        <w:tab/>
        <w:t>NA</w:t>
      </w:r>
    </w:p>
    <w:p w:rsidR="0095145A" w:rsidRDefault="0095145A" w:rsidP="00230C4E">
      <w:pPr>
        <w:pStyle w:val="ASPSBodytext"/>
      </w:pPr>
      <w:r w:rsidRPr="0095145A">
        <w:t xml:space="preserve">Update </w:t>
      </w:r>
      <w:proofErr w:type="spellStart"/>
      <w:r w:rsidRPr="0095145A">
        <w:t>applicationContextSecurity.properties</w:t>
      </w:r>
      <w:proofErr w:type="spellEnd"/>
      <w:r w:rsidRPr="0095145A">
        <w:t xml:space="preserve"> file:</w:t>
      </w:r>
    </w:p>
    <w:p w:rsidR="0095145A" w:rsidRPr="0095145A" w:rsidRDefault="00804061" w:rsidP="00230C4E">
      <w:pPr>
        <w:pStyle w:val="ASPSBodytext"/>
      </w:pPr>
      <w:r>
        <w:t>NA</w:t>
      </w:r>
    </w:p>
    <w:p w:rsidR="00B902B3" w:rsidRPr="004E44F3" w:rsidRDefault="00B902B3" w:rsidP="00230C4E">
      <w:pPr>
        <w:pStyle w:val="ASPSBodytext"/>
      </w:pPr>
      <w:r w:rsidRPr="004E44F3">
        <w:t xml:space="preserve">Tomcat and </w:t>
      </w:r>
      <w:proofErr w:type="spellStart"/>
      <w:r w:rsidRPr="004E44F3">
        <w:t>modelet</w:t>
      </w:r>
      <w:proofErr w:type="spellEnd"/>
      <w:r w:rsidRPr="004E44F3">
        <w:t xml:space="preserve"> start up script changes:</w:t>
      </w:r>
    </w:p>
    <w:p w:rsidR="00B902B3" w:rsidRPr="00A15DE6" w:rsidRDefault="008B3CD3" w:rsidP="00230C4E">
      <w:pPr>
        <w:pStyle w:val="ASPSBodytext"/>
      </w:pPr>
      <w:r>
        <w:tab/>
      </w:r>
      <w:r w:rsidR="00FC77EC">
        <w:tab/>
      </w:r>
      <w:r>
        <w:t>NA</w:t>
      </w:r>
    </w:p>
    <w:p w:rsidR="00412C6A" w:rsidRDefault="00412C6A" w:rsidP="00230C4E">
      <w:pPr>
        <w:pStyle w:val="ASPSBodytext"/>
      </w:pPr>
      <w:r w:rsidRPr="001036FB">
        <w:t>Runtime log4j2.xml changes</w:t>
      </w:r>
      <w:r>
        <w:t>:</w:t>
      </w:r>
    </w:p>
    <w:p w:rsidR="00C509E4" w:rsidRPr="00C509E4" w:rsidRDefault="00C509E4" w:rsidP="00230C4E">
      <w:pPr>
        <w:pStyle w:val="ASPSBodytext"/>
      </w:pPr>
      <w:r>
        <w:tab/>
      </w:r>
      <w:r w:rsidR="00FC77EC">
        <w:tab/>
      </w:r>
      <w:r w:rsidR="008B3CD3">
        <w:t>NA</w:t>
      </w:r>
    </w:p>
    <w:p w:rsidR="004E113D" w:rsidRDefault="004E113D" w:rsidP="00230C4E">
      <w:pPr>
        <w:pStyle w:val="ASPSBodytext"/>
      </w:pPr>
      <w:proofErr w:type="spellStart"/>
      <w:r w:rsidRPr="001036FB">
        <w:t>Modelet</w:t>
      </w:r>
      <w:proofErr w:type="spellEnd"/>
      <w:r w:rsidRPr="001036FB">
        <w:t xml:space="preserve"> LOG4j changes</w:t>
      </w:r>
      <w:r>
        <w:t>:</w:t>
      </w:r>
    </w:p>
    <w:p w:rsidR="00443E55" w:rsidRDefault="004E113D" w:rsidP="00230C4E">
      <w:pPr>
        <w:pStyle w:val="ASPSBodytext"/>
      </w:pPr>
      <w:r>
        <w:tab/>
      </w:r>
      <w:r w:rsidR="00FC77EC">
        <w:t>NA</w:t>
      </w:r>
    </w:p>
    <w:p w:rsidR="00355CC9" w:rsidRPr="00B1128E" w:rsidRDefault="00355CC9" w:rsidP="00230C4E">
      <w:pPr>
        <w:pStyle w:val="ASPSBodytext"/>
      </w:pPr>
      <w:r w:rsidRPr="00B1128E">
        <w:t>Password Encryption:</w:t>
      </w:r>
    </w:p>
    <w:p w:rsidR="00355CC9" w:rsidRDefault="00A42D8D" w:rsidP="00230C4E">
      <w:pPr>
        <w:pStyle w:val="ASPSBodytext"/>
      </w:pPr>
      <w:r>
        <w:tab/>
        <w:t>NA</w:t>
      </w:r>
    </w:p>
    <w:p w:rsidR="00355CC9" w:rsidRPr="00355CC9" w:rsidRDefault="00355CC9" w:rsidP="00A921CF">
      <w:pPr>
        <w:pStyle w:val="HTMLPreformatted"/>
        <w:ind w:left="1276"/>
      </w:pPr>
      <w:r>
        <w:t xml:space="preserve"> </w:t>
      </w:r>
    </w:p>
    <w:p w:rsidR="00A921CF" w:rsidRDefault="00A921CF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9A4784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9B4097" w:rsidRDefault="009B4097" w:rsidP="009B4097">
      <w:r>
        <w:t>Runtime:</w:t>
      </w:r>
    </w:p>
    <w:p w:rsidR="00AD62DA" w:rsidRDefault="00AD62DA" w:rsidP="00AD62DA"/>
    <w:p w:rsidR="00AD62DA" w:rsidRDefault="00AD62DA" w:rsidP="00AD62DA">
      <w:pPr>
        <w:pStyle w:val="HTMLPreformatted"/>
        <w:rPr>
          <w:rStyle w:val="Hyperlink"/>
        </w:rPr>
      </w:pPr>
      <w:hyperlink r:id="rId13" w:history="1">
        <w:r>
          <w:rPr>
            <w:rStyle w:val="Hyperlink"/>
          </w:rPr>
          <w:t>http://atlas.altidev.net/artifactory/realanalytics/com/ca/umg/umg-runtime/7.0-SNAPSHOT-1/</w:t>
        </w:r>
      </w:hyperlink>
      <w:hyperlink r:id="rId14" w:history="1">
        <w:r>
          <w:rPr>
            <w:rStyle w:val="Hyperlink"/>
          </w:rPr>
          <w:t>umg-runtime-7.0-SNAPSHOT-1.war</w:t>
        </w:r>
      </w:hyperlink>
    </w:p>
    <w:p w:rsidR="009B4097" w:rsidRDefault="009B4097" w:rsidP="009B4097">
      <w:pPr>
        <w:rPr>
          <w:color w:val="1F497D"/>
          <w:sz w:val="22"/>
          <w:szCs w:val="22"/>
        </w:rPr>
      </w:pPr>
    </w:p>
    <w:p w:rsidR="009B4097" w:rsidRDefault="009B4097" w:rsidP="009B4097">
      <w:pPr>
        <w:rPr>
          <w:rFonts w:ascii="Courier New" w:hAnsi="Courier New" w:cs="Courier New"/>
          <w:color w:val="1F497D"/>
          <w:sz w:val="20"/>
          <w:szCs w:val="20"/>
        </w:rPr>
      </w:pPr>
      <w:proofErr w:type="spellStart"/>
      <w:r>
        <w:t>Modelet</w:t>
      </w:r>
      <w:proofErr w:type="spellEnd"/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AD62DA" w:rsidRDefault="00AD62DA" w:rsidP="00AD62DA">
      <w:pPr>
        <w:rPr>
          <w:rFonts w:ascii="Courier New" w:hAnsi="Courier New" w:cs="Courier New"/>
          <w:color w:val="1F497D"/>
          <w:sz w:val="20"/>
          <w:szCs w:val="20"/>
        </w:rPr>
      </w:pPr>
      <w:hyperlink r:id="rId15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http://atlas.altidev.net/artifactory/realanalytics/com/ca/umg/modelet/7.0-SNAPSHOT-1/modelet-7.0-SNAPSHOT-1-onejar.jar</w:t>
        </w:r>
      </w:hyperlink>
    </w:p>
    <w:p w:rsidR="009B4097" w:rsidRDefault="009B4097" w:rsidP="009B4097">
      <w:pPr>
        <w:rPr>
          <w:color w:val="1F497D"/>
          <w:sz w:val="22"/>
          <w:szCs w:val="22"/>
        </w:rPr>
      </w:pPr>
    </w:p>
    <w:p w:rsidR="009B4097" w:rsidRDefault="009B4097" w:rsidP="009B4097">
      <w:pPr>
        <w:rPr>
          <w:color w:val="1F497D"/>
        </w:rPr>
      </w:pPr>
    </w:p>
    <w:p w:rsidR="009B4097" w:rsidRDefault="009B4097" w:rsidP="009B4097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AD62DA" w:rsidRDefault="00AD62DA" w:rsidP="00AD62DA">
      <w:pPr>
        <w:rPr>
          <w:rFonts w:ascii="Courier New" w:hAnsi="Courier New" w:cs="Courier New"/>
          <w:color w:val="1F497D"/>
          <w:sz w:val="20"/>
          <w:szCs w:val="20"/>
        </w:rPr>
      </w:pPr>
      <w:hyperlink r:id="rId1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http://atlas.altidev.net/artifactory/realanalytics/com/ca/umg/web-ui/7.0-SNAPSHOT-1/web-ui-7.0-SNAPSHOT-1.war</w:t>
        </w:r>
      </w:hyperlink>
    </w:p>
    <w:p w:rsidR="009B4097" w:rsidRDefault="009B4097" w:rsidP="009B4097">
      <w:pPr>
        <w:rPr>
          <w:color w:val="1F497D"/>
          <w:sz w:val="22"/>
          <w:szCs w:val="22"/>
        </w:rPr>
      </w:pPr>
    </w:p>
    <w:p w:rsidR="009B4097" w:rsidRDefault="009B4097" w:rsidP="009B4097">
      <w:pPr>
        <w:rPr>
          <w:color w:val="1F497D"/>
        </w:rPr>
      </w:pPr>
    </w:p>
    <w:p w:rsidR="009B4097" w:rsidRDefault="009B4097" w:rsidP="009B4097">
      <w:pPr>
        <w:rPr>
          <w:color w:val="1F497D"/>
        </w:rPr>
      </w:pPr>
      <w:proofErr w:type="gramStart"/>
      <w:r>
        <w:rPr>
          <w:color w:val="1F497D"/>
        </w:rPr>
        <w:t>Scheduler :</w:t>
      </w:r>
      <w:proofErr w:type="gramEnd"/>
    </w:p>
    <w:p w:rsidR="00AD62DA" w:rsidRDefault="00AD62DA" w:rsidP="00AD62DA">
      <w:pPr>
        <w:rPr>
          <w:rStyle w:val="Hyperlink"/>
          <w:rFonts w:ascii="Courier New" w:hAnsi="Courier New" w:cs="Courier New"/>
          <w:color w:val="auto"/>
          <w:sz w:val="20"/>
          <w:szCs w:val="20"/>
        </w:rPr>
      </w:pPr>
      <w:hyperlink r:id="rId17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http://atlas.altidev.net/artifactory/realanalytics/com/ca/umg/umg-scheduler/7.0-SNAPSHOT-1/umg-scheduler-7.0-SNAPSHOT-1-onejar.jar</w:t>
        </w:r>
      </w:hyperlink>
    </w:p>
    <w:p w:rsidR="009B4097" w:rsidRDefault="009B4097" w:rsidP="009B4097">
      <w:pPr>
        <w:rPr>
          <w:sz w:val="22"/>
          <w:szCs w:val="22"/>
        </w:rPr>
      </w:pPr>
    </w:p>
    <w:p w:rsid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B76E4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proofErr w:type="spellStart"/>
      <w:r w:rsidRPr="00CC610C">
        <w:rPr>
          <w:rFonts w:asciiTheme="minorHAnsi" w:hAnsiTheme="minorHAnsi"/>
          <w:b/>
          <w:szCs w:val="20"/>
        </w:rPr>
        <w:t>Modelet</w:t>
      </w:r>
      <w:proofErr w:type="spellEnd"/>
      <w:r w:rsidRPr="00CC610C">
        <w:rPr>
          <w:rFonts w:asciiTheme="minorHAnsi" w:hAnsiTheme="minorHAnsi"/>
          <w:b/>
          <w:szCs w:val="20"/>
        </w:rPr>
        <w:t xml:space="preserve">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62019" w:rsidRDefault="00D62019" w:rsidP="002B76E4">
      <w:pPr>
        <w:pStyle w:val="PlainText"/>
        <w:ind w:left="1080"/>
        <w:rPr>
          <w:rFonts w:asciiTheme="minorHAnsi" w:hAnsiTheme="minorHAnsi"/>
          <w:szCs w:val="20"/>
        </w:rPr>
      </w:pP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60601446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Use the below API to get dump of Pool data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Hazelcast</w:t>
      </w:r>
      <w:proofErr w:type="spellEnd"/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 xml:space="preserve">Log into UMG  Admin and go to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Pooling tab for checking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60601447"/>
      <w:r>
        <w:t>Rollback</w:t>
      </w:r>
      <w:bookmarkEnd w:id="19"/>
      <w:r>
        <w:t xml:space="preserve"> </w:t>
      </w:r>
    </w:p>
    <w:p w:rsidR="002F3B66" w:rsidRDefault="002F3B66" w:rsidP="00230C4E">
      <w:pPr>
        <w:pStyle w:val="ASPSBodytext"/>
      </w:pPr>
      <w:r>
        <w:t xml:space="preserve">If the system is not working as intended, </w:t>
      </w:r>
    </w:p>
    <w:p w:rsidR="002F3B66" w:rsidRDefault="002F3B66" w:rsidP="00230C4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</w:t>
      </w:r>
      <w:proofErr w:type="spellStart"/>
      <w:r w:rsidRPr="009D6B7D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D13F92" w:rsidRDefault="00D13F92" w:rsidP="009D6B7D">
      <w:pPr>
        <w:ind w:left="720" w:firstLine="720"/>
        <w:rPr>
          <w:rFonts w:asciiTheme="minorHAnsi" w:hAnsiTheme="minorHAnsi"/>
          <w:b/>
          <w:sz w:val="20"/>
          <w:szCs w:val="20"/>
        </w:rPr>
      </w:pPr>
      <w:proofErr w:type="gramStart"/>
      <w:r w:rsidRPr="00D13F92">
        <w:rPr>
          <w:rFonts w:asciiTheme="minorHAnsi" w:hAnsiTheme="minorHAnsi"/>
          <w:b/>
          <w:sz w:val="20"/>
          <w:szCs w:val="20"/>
        </w:rPr>
        <w:t>Revert</w:t>
      </w:r>
      <w:proofErr w:type="gramEnd"/>
      <w:r w:rsidRPr="00D13F9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D13F92">
        <w:rPr>
          <w:rFonts w:asciiTheme="minorHAnsi" w:hAnsiTheme="minorHAnsi"/>
          <w:b/>
          <w:sz w:val="20"/>
          <w:szCs w:val="20"/>
        </w:rPr>
        <w:t>hazelcast</w:t>
      </w:r>
      <w:proofErr w:type="spellEnd"/>
      <w:r w:rsidRPr="00D13F92">
        <w:rPr>
          <w:rFonts w:asciiTheme="minorHAnsi" w:hAnsiTheme="minorHAnsi"/>
          <w:b/>
          <w:sz w:val="20"/>
          <w:szCs w:val="20"/>
        </w:rPr>
        <w:t xml:space="preserve"> configuration changes</w:t>
      </w:r>
    </w:p>
    <w:p w:rsidR="00106654" w:rsidRPr="00D13F92" w:rsidRDefault="00F3594E" w:rsidP="00F3594E">
      <w:pPr>
        <w:pStyle w:val="PlainText"/>
        <w:ind w:left="180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</w:t>
      </w:r>
      <w:r w:rsidRPr="00F3594E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106654" w:rsidRPr="00F3594E"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5432F0" w:rsidRPr="006B7006" w:rsidRDefault="009B6170" w:rsidP="009B6170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6B7006" w:rsidRDefault="006B7006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F3594E">
        <w:rPr>
          <w:rFonts w:asciiTheme="minorHAnsi" w:eastAsia="Times New Roman" w:hAnsiTheme="minorHAnsi" w:cs="Times New Roman"/>
          <w:sz w:val="20"/>
          <w:szCs w:val="20"/>
        </w:rPr>
        <w:t>7.0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230C4E" w:rsidP="00230C4E">
      <w:pPr>
        <w:pStyle w:val="PlainText"/>
        <w:ind w:left="1800"/>
      </w:pPr>
      <w:r>
        <w:tab/>
      </w:r>
      <w:r w:rsidRPr="00230C4E"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173427" w:rsidRPr="00230C4E" w:rsidRDefault="00230C4E" w:rsidP="00230C4E">
      <w:pPr>
        <w:pStyle w:val="ASPSBodytext"/>
      </w:pPr>
      <w:r>
        <w:tab/>
      </w:r>
      <w:r w:rsidR="00173427" w:rsidRPr="00230C4E">
        <w:t>Password Encryption:</w:t>
      </w:r>
    </w:p>
    <w:p w:rsidR="00173427" w:rsidRDefault="00173427" w:rsidP="00230C4E">
      <w:pPr>
        <w:pStyle w:val="PlainText"/>
        <w:ind w:left="1800"/>
      </w:pPr>
      <w:r>
        <w:tab/>
      </w:r>
      <w:r w:rsidR="00230C4E" w:rsidRPr="00230C4E">
        <w:rPr>
          <w:rFonts w:asciiTheme="minorHAnsi" w:eastAsia="Times New Roman" w:hAnsiTheme="minorHAnsi" w:cs="Times New Roman"/>
          <w:sz w:val="20"/>
          <w:szCs w:val="20"/>
        </w:rPr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30C4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proofErr w:type="spellStart"/>
      <w:r>
        <w:rPr>
          <w:rFonts w:asciiTheme="minorHAnsi" w:hAnsiTheme="minorHAnsi"/>
          <w:szCs w:val="20"/>
        </w:rPr>
        <w:t>Modelet</w:t>
      </w:r>
      <w:proofErr w:type="spellEnd"/>
      <w:r>
        <w:rPr>
          <w:rFonts w:asciiTheme="minorHAnsi" w:hAnsiTheme="minorHAnsi"/>
          <w:szCs w:val="20"/>
        </w:rPr>
        <w:t xml:space="preserve">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There should be 1 min sleep time between each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230C4E">
      <w:pPr>
        <w:pStyle w:val="ASPSBodytext"/>
      </w:pPr>
      <w:r>
        <w:t xml:space="preserve">Note: Please refer to </w:t>
      </w:r>
      <w:proofErr w:type="spellStart"/>
      <w:r w:rsidRPr="00CC610C">
        <w:t>Modelet</w:t>
      </w:r>
      <w:proofErr w:type="spellEnd"/>
      <w:r w:rsidRPr="00CC610C">
        <w:t xml:space="preserve"> Restart </w:t>
      </w:r>
      <w:proofErr w:type="gramStart"/>
      <w:r w:rsidRPr="00CC610C">
        <w:t>Steps</w:t>
      </w:r>
      <w:r w:rsidR="002E4B1B">
        <w:t>(</w:t>
      </w:r>
      <w:proofErr w:type="gramEnd"/>
      <w:r w:rsidR="002E4B1B">
        <w:t>Rollback)</w:t>
      </w:r>
      <w:r>
        <w:t xml:space="preserve"> 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60601448"/>
      <w:r>
        <w:t>Known Issues</w:t>
      </w:r>
      <w:bookmarkEnd w:id="20"/>
    </w:p>
    <w:p w:rsidR="002F3B66" w:rsidRDefault="002F3B66" w:rsidP="00230C4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60601449"/>
      <w:r>
        <w:t>Release Implementation Team</w:t>
      </w:r>
      <w:bookmarkEnd w:id="21"/>
      <w:r>
        <w:t xml:space="preserve"> </w:t>
      </w:r>
    </w:p>
    <w:p w:rsidR="002F3B66" w:rsidRDefault="002F3B66" w:rsidP="00230C4E">
      <w:pPr>
        <w:pStyle w:val="ASPSBodytext"/>
      </w:pPr>
    </w:p>
    <w:p w:rsidR="002F3B66" w:rsidRDefault="002F3B66" w:rsidP="00230C4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60601450"/>
      <w:r>
        <w:t>Appendix</w:t>
      </w:r>
      <w:bookmarkEnd w:id="24"/>
      <w:r>
        <w:t xml:space="preserve"> </w:t>
      </w:r>
    </w:p>
    <w:p w:rsidR="00961F86" w:rsidRDefault="00961F86" w:rsidP="00230C4E">
      <w:pPr>
        <w:pStyle w:val="ASPSBodytext"/>
      </w:pPr>
    </w:p>
    <w:p w:rsidR="00961F86" w:rsidRPr="007C3A47" w:rsidRDefault="00961F86" w:rsidP="00230C4E">
      <w:pPr>
        <w:pStyle w:val="ASPSBodytext"/>
      </w:pPr>
      <w:r w:rsidRPr="007C3A47">
        <w:t>GIT References</w:t>
      </w:r>
    </w:p>
    <w:p w:rsidR="00961F86" w:rsidRDefault="00961F86" w:rsidP="00230C4E">
      <w:pPr>
        <w:pStyle w:val="ASPSBodytext"/>
      </w:pPr>
      <w:r w:rsidRPr="007C3A47">
        <w:t xml:space="preserve">GIT URL for </w:t>
      </w:r>
      <w:proofErr w:type="gramStart"/>
      <w:r w:rsidRPr="007C3A47">
        <w:t>RA :</w:t>
      </w:r>
      <w:proofErr w:type="gramEnd"/>
      <w:r w:rsidRPr="007C3A47">
        <w:t xml:space="preserve"> ssh://git@inf-hub.altidev.net:7999/ra/umg.git</w:t>
      </w:r>
    </w:p>
    <w:p w:rsidR="00961F86" w:rsidRPr="007C3A47" w:rsidRDefault="00961F86" w:rsidP="00230C4E">
      <w:pPr>
        <w:pStyle w:val="ASPSBodytext"/>
      </w:pPr>
    </w:p>
    <w:p w:rsidR="00961F86" w:rsidRPr="007C3A47" w:rsidRDefault="00961F86" w:rsidP="00230C4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F20082" w:rsidP="00230C4E">
      <w:pPr>
        <w:pStyle w:val="ASPSBodytext"/>
        <w:rPr>
          <w:rFonts w:ascii="Calibri" w:hAnsi="Calibri"/>
          <w:szCs w:val="24"/>
        </w:rPr>
      </w:pPr>
      <w:hyperlink r:id="rId18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230C4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5" w:name="_Toc460601451"/>
      <w:proofErr w:type="spellStart"/>
      <w:r>
        <w:t>Modelet</w:t>
      </w:r>
      <w:proofErr w:type="spellEnd"/>
      <w:r>
        <w:t xml:space="preserve"> Restart Steps</w:t>
      </w:r>
      <w:bookmarkEnd w:id="25"/>
    </w:p>
    <w:p w:rsidR="00961F86" w:rsidRDefault="00961F86" w:rsidP="00230C4E">
      <w:pPr>
        <w:pStyle w:val="ASPSBodytext"/>
      </w:pPr>
      <w:r>
        <w:tab/>
        <w:t xml:space="preserve">Please follow below order for starting R and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Modelets</w:t>
      </w:r>
      <w:proofErr w:type="spellEnd"/>
      <w:r>
        <w:t>.</w:t>
      </w:r>
    </w:p>
    <w:p w:rsidR="00961F86" w:rsidRDefault="00BF18AA" w:rsidP="00230C4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230C4E">
      <w:pPr>
        <w:pStyle w:val="ASPSBodytext"/>
      </w:pPr>
      <w:r>
        <w:object w:dxaOrig="23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9" o:title=""/>
          </v:shape>
          <o:OLEObject Type="Embed" ProgID="Package" ShapeID="_x0000_i1025" DrawAspect="Content" ObjectID="_1534343322" r:id="rId20"/>
        </w:object>
      </w:r>
    </w:p>
    <w:p w:rsidR="0034413E" w:rsidRDefault="0034413E" w:rsidP="00230C4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6" w:name="_Toc460601452"/>
      <w:proofErr w:type="spellStart"/>
      <w:r>
        <w:t>Modelet</w:t>
      </w:r>
      <w:proofErr w:type="spellEnd"/>
      <w:r>
        <w:t xml:space="preserve">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230C4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230C4E">
      <w:pPr>
        <w:pStyle w:val="ASPSBodytext"/>
      </w:pPr>
      <w:r>
        <w:t>Please find attached file which has a</w:t>
      </w:r>
      <w:r w:rsidR="0034413E">
        <w:t xml:space="preserve">ctual startup order of </w:t>
      </w:r>
      <w:proofErr w:type="spellStart"/>
      <w:r w:rsidR="0034413E">
        <w:t>Modelets</w:t>
      </w:r>
      <w:proofErr w:type="spellEnd"/>
    </w:p>
    <w:p w:rsidR="00961F86" w:rsidRPr="00B41FE0" w:rsidRDefault="0034413E" w:rsidP="00230C4E">
      <w:pPr>
        <w:pStyle w:val="ASPSBodytext"/>
      </w:pPr>
      <w:r>
        <w:object w:dxaOrig="2341" w:dyaOrig="810">
          <v:shape id="_x0000_i1026" type="#_x0000_t75" style="width:117.25pt;height:40.8pt" o:ole="">
            <v:imagedata r:id="rId21" o:title=""/>
          </v:shape>
          <o:OLEObject Type="Embed" ProgID="Package" ShapeID="_x0000_i1026" DrawAspect="Content" ObjectID="_1534343323" r:id="rId22"/>
        </w:object>
      </w:r>
    </w:p>
    <w:p w:rsidR="00961F86" w:rsidRPr="00AE2815" w:rsidRDefault="00961F86" w:rsidP="00230C4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7" w:name="_Toc460601453"/>
      <w:r>
        <w:lastRenderedPageBreak/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230C4E">
      <w:pPr>
        <w:pStyle w:val="ASPSBodytext"/>
      </w:pPr>
    </w:p>
    <w:p w:rsidR="007C3A47" w:rsidRDefault="007C3A47" w:rsidP="00230C4E">
      <w:pPr>
        <w:pStyle w:val="ASPSBodytext"/>
      </w:pPr>
    </w:p>
    <w:p w:rsidR="007C3A47" w:rsidRPr="007C3A47" w:rsidRDefault="007C3A47" w:rsidP="00230C4E">
      <w:pPr>
        <w:pStyle w:val="ASPSBodytext"/>
      </w:pPr>
    </w:p>
    <w:sectPr w:rsidR="007C3A47" w:rsidRPr="007C3A47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082" w:rsidRDefault="00F20082">
      <w:r>
        <w:separator/>
      </w:r>
    </w:p>
  </w:endnote>
  <w:endnote w:type="continuationSeparator" w:id="0">
    <w:p w:rsidR="00F20082" w:rsidRDefault="00F2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Pr="0005033E" w:rsidRDefault="00F20082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80DEE" w:rsidRPr="00580DEE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DE69C7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DE69C7">
      <w:t>Template</w:t>
    </w:r>
    <w:r>
      <w:fldChar w:fldCharType="end"/>
    </w:r>
    <w:r w:rsidR="00DE69C7">
      <w:t xml:space="preserve"> </w:t>
    </w:r>
    <w:r w:rsidR="00DE69C7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580DEE">
      <w:rPr>
        <w:noProof/>
      </w:rPr>
      <w:t>7.0.1</w:t>
    </w:r>
    <w:r>
      <w:rPr>
        <w:noProof/>
      </w:rPr>
      <w:fldChar w:fldCharType="end"/>
    </w:r>
    <w:r w:rsidR="00DE69C7" w:rsidRPr="0005033E">
      <w:t>)</w:t>
    </w:r>
    <w:r w:rsidR="00DE69C7">
      <w:tab/>
    </w:r>
    <w:r w:rsidR="00DE69C7" w:rsidRPr="0005033E">
      <w:t xml:space="preserve">Page </w:t>
    </w:r>
    <w:r w:rsidR="00DE69C7">
      <w:fldChar w:fldCharType="begin"/>
    </w:r>
    <w:r w:rsidR="00DE69C7">
      <w:instrText xml:space="preserve"> PAGE </w:instrText>
    </w:r>
    <w:r w:rsidR="00DE69C7">
      <w:fldChar w:fldCharType="separate"/>
    </w:r>
    <w:r w:rsidR="00580DEE">
      <w:rPr>
        <w:noProof/>
      </w:rPr>
      <w:t>1</w:t>
    </w:r>
    <w:r w:rsidR="00DE69C7">
      <w:rPr>
        <w:noProof/>
      </w:rPr>
      <w:fldChar w:fldCharType="end"/>
    </w:r>
    <w:r w:rsidR="00DE69C7" w:rsidRPr="0005033E">
      <w:t xml:space="preserve"> of </w:t>
    </w:r>
    <w:fldSimple w:instr=" NUMPAGES ">
      <w:r w:rsidR="00580DEE">
        <w:rPr>
          <w:noProof/>
        </w:rPr>
        <w:t>11</w:t>
      </w:r>
    </w:fldSimple>
  </w:p>
  <w:p w:rsidR="00DE69C7" w:rsidRPr="000B0782" w:rsidRDefault="00DE69C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082" w:rsidRDefault="00F20082">
      <w:r>
        <w:separator/>
      </w:r>
    </w:p>
  </w:footnote>
  <w:footnote w:type="continuationSeparator" w:id="0">
    <w:p w:rsidR="00F20082" w:rsidRDefault="00F20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Default="00DE69C7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E69C7" w:rsidRDefault="00DE69C7">
    <w:pPr>
      <w:pStyle w:val="Header"/>
    </w:pPr>
  </w:p>
  <w:p w:rsidR="00DE69C7" w:rsidRPr="007632F4" w:rsidRDefault="00DE69C7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F20082">
      <w:fldChar w:fldCharType="begin"/>
    </w:r>
    <w:r w:rsidR="00F20082">
      <w:instrText xml:space="preserve"> STYLEREF  "ASPS Product Name"  \* MERGEFORMAT </w:instrText>
    </w:r>
    <w:r w:rsidR="00F20082">
      <w:fldChar w:fldCharType="separate"/>
    </w:r>
    <w:r w:rsidR="00580DEE">
      <w:rPr>
        <w:noProof/>
      </w:rPr>
      <w:t>Release Notes</w:t>
    </w:r>
    <w:r w:rsidR="00F20082">
      <w:rPr>
        <w:noProof/>
      </w:rPr>
      <w:fldChar w:fldCharType="end"/>
    </w:r>
  </w:p>
  <w:p w:rsidR="00DE69C7" w:rsidRDefault="00DE69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C7" w:rsidRDefault="00DE69C7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E69C7" w:rsidRDefault="00DE69C7" w:rsidP="007632F4">
    <w:pPr>
      <w:pStyle w:val="Header"/>
    </w:pPr>
  </w:p>
  <w:p w:rsidR="00DE69C7" w:rsidRPr="006B0F30" w:rsidRDefault="00F20082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80DEE" w:rsidRPr="00580DEE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DE69C7">
      <w:tab/>
    </w:r>
    <w:r w:rsidR="00DE69C7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7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E64E17"/>
    <w:multiLevelType w:val="hybridMultilevel"/>
    <w:tmpl w:val="1CC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7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1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5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13"/>
  </w:num>
  <w:num w:numId="4">
    <w:abstractNumId w:val="35"/>
  </w:num>
  <w:num w:numId="5">
    <w:abstractNumId w:val="28"/>
  </w:num>
  <w:num w:numId="6">
    <w:abstractNumId w:val="31"/>
  </w:num>
  <w:num w:numId="7">
    <w:abstractNumId w:val="12"/>
  </w:num>
  <w:num w:numId="8">
    <w:abstractNumId w:val="16"/>
  </w:num>
  <w:num w:numId="9">
    <w:abstractNumId w:val="5"/>
  </w:num>
  <w:num w:numId="10">
    <w:abstractNumId w:val="34"/>
  </w:num>
  <w:num w:numId="11">
    <w:abstractNumId w:val="26"/>
  </w:num>
  <w:num w:numId="12">
    <w:abstractNumId w:val="33"/>
  </w:num>
  <w:num w:numId="13">
    <w:abstractNumId w:val="23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36"/>
  </w:num>
  <w:num w:numId="24">
    <w:abstractNumId w:val="7"/>
  </w:num>
  <w:num w:numId="25">
    <w:abstractNumId w:val="24"/>
  </w:num>
  <w:num w:numId="26">
    <w:abstractNumId w:val="2"/>
  </w:num>
  <w:num w:numId="27">
    <w:abstractNumId w:val="8"/>
  </w:num>
  <w:num w:numId="28">
    <w:abstractNumId w:val="37"/>
  </w:num>
  <w:num w:numId="29">
    <w:abstractNumId w:val="19"/>
  </w:num>
  <w:num w:numId="30">
    <w:abstractNumId w:val="0"/>
  </w:num>
  <w:num w:numId="31">
    <w:abstractNumId w:val="17"/>
  </w:num>
  <w:num w:numId="32">
    <w:abstractNumId w:val="29"/>
  </w:num>
  <w:num w:numId="33">
    <w:abstractNumId w:val="1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"/>
  </w:num>
  <w:num w:numId="37">
    <w:abstractNumId w:val="4"/>
  </w:num>
  <w:num w:numId="38">
    <w:abstractNumId w:val="21"/>
  </w:num>
  <w:num w:numId="39">
    <w:abstractNumId w:val="3"/>
  </w:num>
  <w:num w:numId="40">
    <w:abstractNumId w:val="32"/>
  </w:num>
  <w:num w:numId="41">
    <w:abstractNumId w:val="6"/>
  </w:num>
  <w:num w:numId="42">
    <w:abstractNumId w:val="25"/>
  </w:num>
  <w:num w:numId="43">
    <w:abstractNumId w:val="11"/>
  </w:num>
  <w:num w:numId="44">
    <w:abstractNumId w:val="9"/>
  </w:num>
  <w:num w:numId="45">
    <w:abstractNumId w:val="38"/>
  </w:num>
  <w:num w:numId="4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06654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2F68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4306"/>
    <w:rsid w:val="002159B6"/>
    <w:rsid w:val="00215B4D"/>
    <w:rsid w:val="00215CDC"/>
    <w:rsid w:val="00217F65"/>
    <w:rsid w:val="00220B04"/>
    <w:rsid w:val="0022483C"/>
    <w:rsid w:val="00224C20"/>
    <w:rsid w:val="00225241"/>
    <w:rsid w:val="00230C4E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0F6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0C37"/>
    <w:rsid w:val="002C191A"/>
    <w:rsid w:val="002C33FD"/>
    <w:rsid w:val="002C4328"/>
    <w:rsid w:val="002C635E"/>
    <w:rsid w:val="002C743D"/>
    <w:rsid w:val="002C7E6D"/>
    <w:rsid w:val="002D0E1B"/>
    <w:rsid w:val="002D76D9"/>
    <w:rsid w:val="002D7759"/>
    <w:rsid w:val="002D7D40"/>
    <w:rsid w:val="002E0198"/>
    <w:rsid w:val="002E06D8"/>
    <w:rsid w:val="002E074D"/>
    <w:rsid w:val="002E49AF"/>
    <w:rsid w:val="002E4B1B"/>
    <w:rsid w:val="002F3B66"/>
    <w:rsid w:val="00300CBF"/>
    <w:rsid w:val="00301A70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39F7"/>
    <w:rsid w:val="00363B53"/>
    <w:rsid w:val="003643A0"/>
    <w:rsid w:val="003660D9"/>
    <w:rsid w:val="0037010D"/>
    <w:rsid w:val="00370C51"/>
    <w:rsid w:val="0037117C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27D6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77F7"/>
    <w:rsid w:val="003C14BF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06302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3E55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67AD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0DEE"/>
    <w:rsid w:val="00581DFA"/>
    <w:rsid w:val="005849E5"/>
    <w:rsid w:val="00585C44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B7006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420"/>
    <w:rsid w:val="007057CE"/>
    <w:rsid w:val="00706A6B"/>
    <w:rsid w:val="0071244B"/>
    <w:rsid w:val="00713440"/>
    <w:rsid w:val="007150BD"/>
    <w:rsid w:val="007210EC"/>
    <w:rsid w:val="00721177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14F8"/>
    <w:rsid w:val="007729F5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4061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3CD3"/>
    <w:rsid w:val="008B413A"/>
    <w:rsid w:val="008B42E3"/>
    <w:rsid w:val="008B6ED9"/>
    <w:rsid w:val="008C44A9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0A25"/>
    <w:rsid w:val="00941083"/>
    <w:rsid w:val="00942781"/>
    <w:rsid w:val="00944FE9"/>
    <w:rsid w:val="0095145A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097"/>
    <w:rsid w:val="009B47D6"/>
    <w:rsid w:val="009B5007"/>
    <w:rsid w:val="009B5786"/>
    <w:rsid w:val="009B5DDA"/>
    <w:rsid w:val="009B6170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2A06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434E"/>
    <w:rsid w:val="00A26AD7"/>
    <w:rsid w:val="00A310DD"/>
    <w:rsid w:val="00A32839"/>
    <w:rsid w:val="00A346E7"/>
    <w:rsid w:val="00A41CCC"/>
    <w:rsid w:val="00A42D8D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979B0"/>
    <w:rsid w:val="00AA2473"/>
    <w:rsid w:val="00AA7042"/>
    <w:rsid w:val="00AB0006"/>
    <w:rsid w:val="00AB07E5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6220"/>
    <w:rsid w:val="00AD62DA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2B4"/>
    <w:rsid w:val="00B26847"/>
    <w:rsid w:val="00B26CB9"/>
    <w:rsid w:val="00B305D7"/>
    <w:rsid w:val="00B30C0B"/>
    <w:rsid w:val="00B31F6C"/>
    <w:rsid w:val="00B34608"/>
    <w:rsid w:val="00B406B1"/>
    <w:rsid w:val="00B51562"/>
    <w:rsid w:val="00B52B6B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251"/>
    <w:rsid w:val="00C37C00"/>
    <w:rsid w:val="00C401A4"/>
    <w:rsid w:val="00C4043B"/>
    <w:rsid w:val="00C41E7F"/>
    <w:rsid w:val="00C422B2"/>
    <w:rsid w:val="00C425F6"/>
    <w:rsid w:val="00C4683F"/>
    <w:rsid w:val="00C474A0"/>
    <w:rsid w:val="00C509E4"/>
    <w:rsid w:val="00C51014"/>
    <w:rsid w:val="00C55841"/>
    <w:rsid w:val="00C572E5"/>
    <w:rsid w:val="00C60902"/>
    <w:rsid w:val="00C67483"/>
    <w:rsid w:val="00C67DF8"/>
    <w:rsid w:val="00C75BDA"/>
    <w:rsid w:val="00C77D49"/>
    <w:rsid w:val="00C80D76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E538E"/>
    <w:rsid w:val="00DE64AC"/>
    <w:rsid w:val="00DE69C7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928"/>
    <w:rsid w:val="00E927A1"/>
    <w:rsid w:val="00E94EA3"/>
    <w:rsid w:val="00EA089F"/>
    <w:rsid w:val="00EA2B59"/>
    <w:rsid w:val="00EA451E"/>
    <w:rsid w:val="00EA4919"/>
    <w:rsid w:val="00EA4DE2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F001E9"/>
    <w:rsid w:val="00F00576"/>
    <w:rsid w:val="00F01768"/>
    <w:rsid w:val="00F04A5F"/>
    <w:rsid w:val="00F05709"/>
    <w:rsid w:val="00F11F1B"/>
    <w:rsid w:val="00F1466D"/>
    <w:rsid w:val="00F20082"/>
    <w:rsid w:val="00F208AF"/>
    <w:rsid w:val="00F26523"/>
    <w:rsid w:val="00F31351"/>
    <w:rsid w:val="00F31EA7"/>
    <w:rsid w:val="00F33461"/>
    <w:rsid w:val="00F335DC"/>
    <w:rsid w:val="00F3516D"/>
    <w:rsid w:val="00F35600"/>
    <w:rsid w:val="00F3594E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C77EC"/>
    <w:rsid w:val="00FD15F4"/>
    <w:rsid w:val="00FD246E"/>
    <w:rsid w:val="00FD28EB"/>
    <w:rsid w:val="00FD2F5F"/>
    <w:rsid w:val="00FD3977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230C4E"/>
    <w:pPr>
      <w:tabs>
        <w:tab w:val="left" w:pos="720"/>
      </w:tabs>
      <w:spacing w:after="120"/>
      <w:ind w:left="7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230C4E"/>
    <w:pPr>
      <w:tabs>
        <w:tab w:val="left" w:pos="720"/>
      </w:tabs>
      <w:spacing w:after="120"/>
      <w:ind w:left="720"/>
    </w:pPr>
    <w:rPr>
      <w:rFonts w:asciiTheme="minorHAnsi" w:hAnsiTheme="minorHAnsi"/>
      <w:b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runtime/7.0-SNAPSHOT-1/" TargetMode="External"/><Relationship Id="rId18" Type="http://schemas.openxmlformats.org/officeDocument/2006/relationships/hyperlink" Target="http://wiki.altisource.com/display/CA/Local+GIT+Set+Up+and+Help+Command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umg-scheduler/7.0-SNAPSHOT-1/umg-scheduler-7.0-SNAPSHOT-1-onejar.jar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umg/web-ui/7.0-SNAPSHOT-1/web-ui-7.0-SNAPSHOT-1.war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modelet/7.0-SNAPSHOT-1/modelet-7.0-SNAPSHOT-1-onejar.jar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umg-runtime/7.0-SNAPSHOT-1/umg-runtime-7.0-SNAPSHOT-1.war" TargetMode="Externa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853C344-B323-47A4-9A23-FC4D7E10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2598</TotalTime>
  <Pages>11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Basa, Nagamani</cp:lastModifiedBy>
  <cp:revision>127</cp:revision>
  <cp:lastPrinted>2012-04-18T20:08:00Z</cp:lastPrinted>
  <dcterms:created xsi:type="dcterms:W3CDTF">2016-04-19T10:02:00Z</dcterms:created>
  <dcterms:modified xsi:type="dcterms:W3CDTF">2016-09-02T12:11:00Z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