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B66" w:rsidRDefault="002F3B66" w:rsidP="002F3B66">
      <w:pPr>
        <w:pStyle w:val="ASPSProductName"/>
      </w:pPr>
      <w:r>
        <w:t>Release Notes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>Product Name: RealAnalytics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Track/Build Number: UMG </w:t>
      </w:r>
      <w:r w:rsidR="0036212A">
        <w:rPr>
          <w:rFonts w:ascii="Calibri" w:hAnsi="Calibri"/>
          <w:noProof/>
          <w:color w:val="003876"/>
          <w:sz w:val="32"/>
          <w:szCs w:val="32"/>
        </w:rPr>
        <w:t>7.0</w:t>
      </w:r>
    </w:p>
    <w:p w:rsidR="002F3B66" w:rsidRDefault="002F3B66" w:rsidP="002F3B66">
      <w:pPr>
        <w:pStyle w:val="OFC-ITProjectName"/>
        <w:rPr>
          <w:rFonts w:ascii="Calibri" w:hAnsi="Calibri"/>
          <w:noProof/>
          <w:color w:val="003876"/>
          <w:sz w:val="32"/>
          <w:szCs w:val="32"/>
        </w:rPr>
      </w:pPr>
      <w:r>
        <w:rPr>
          <w:rFonts w:ascii="Calibri" w:hAnsi="Calibri"/>
          <w:noProof/>
          <w:color w:val="003876"/>
          <w:sz w:val="32"/>
          <w:szCs w:val="32"/>
        </w:rPr>
        <w:t xml:space="preserve">Project Type: </w:t>
      </w:r>
      <w:r w:rsidR="00500C48">
        <w:rPr>
          <w:rFonts w:ascii="Calibri" w:hAnsi="Calibri"/>
          <w:noProof/>
          <w:color w:val="003876"/>
          <w:sz w:val="32"/>
          <w:szCs w:val="32"/>
        </w:rPr>
        <w:t xml:space="preserve">Minor </w:t>
      </w:r>
      <w:r w:rsidR="008B413A">
        <w:rPr>
          <w:rFonts w:ascii="Calibri" w:hAnsi="Calibri"/>
          <w:noProof/>
          <w:color w:val="003876"/>
          <w:sz w:val="32"/>
          <w:szCs w:val="32"/>
        </w:rPr>
        <w:t>Enhancements</w:t>
      </w:r>
    </w:p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p w:rsidR="002F3B66" w:rsidRDefault="002F3B66" w:rsidP="002F3B66"/>
    <w:tbl>
      <w:tblPr>
        <w:tblW w:w="8655" w:type="dxa"/>
        <w:tblInd w:w="93" w:type="dxa"/>
        <w:tblLook w:val="04A0" w:firstRow="1" w:lastRow="0" w:firstColumn="1" w:lastColumn="0" w:noHBand="0" w:noVBand="1"/>
      </w:tblPr>
      <w:tblGrid>
        <w:gridCol w:w="2980"/>
        <w:gridCol w:w="2980"/>
        <w:gridCol w:w="2695"/>
      </w:tblGrid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2F3B66" w:rsidRDefault="002F3B66">
            <w:pPr>
              <w:rPr>
                <w:rStyle w:val="ASPSDocClass"/>
              </w:rPr>
            </w:pPr>
            <w:r>
              <w:rPr>
                <w:rStyle w:val="ASPSDocClass"/>
              </w:rPr>
              <w:t>Internal Use Only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eptName"/>
              </w:rPr>
            </w:pPr>
            <w:r>
              <w:rPr>
                <w:rStyle w:val="ASPSDeptName"/>
              </w:rPr>
              <w:t>Consumer Analytics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Document Owner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 w:rsidP="00C00746">
            <w:pPr>
              <w:pStyle w:val="ASPSDocNum"/>
            </w:pPr>
            <w:r>
              <w:t xml:space="preserve">UMG- Release Notes </w:t>
            </w:r>
            <w:r w:rsidR="0036212A">
              <w:t>7.0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36212A">
            <w:pPr>
              <w:rPr>
                <w:rStyle w:val="ASPSVerNum"/>
              </w:rPr>
            </w:pPr>
            <w:r>
              <w:rPr>
                <w:rStyle w:val="ASPSVerNum"/>
              </w:rPr>
              <w:t>7.0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Style w:val="ASPSDocOwner"/>
              </w:rPr>
            </w:pPr>
            <w:r>
              <w:rPr>
                <w:rStyle w:val="ASPSDocOwner"/>
              </w:rPr>
              <w:t>Udaya Kiran SS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Verdana"/>
                <w:b/>
                <w:bCs/>
              </w:rPr>
              <w:t>Effective Date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As needed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Fonts w:cs="Arial"/>
              </w:rPr>
              <w:t>14-09-2015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2F3B66" w:rsidRDefault="002F3B66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Approved by</w:t>
            </w:r>
          </w:p>
        </w:tc>
      </w:tr>
      <w:tr w:rsidR="002F3B66" w:rsidTr="002F3B66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5325FB">
            <w:pPr>
              <w:rPr>
                <w:rFonts w:cs="Arial"/>
              </w:rPr>
            </w:pPr>
            <w:r>
              <w:rPr>
                <w:rFonts w:cs="Arial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cs="Arial"/>
              </w:rPr>
            </w:pPr>
            <w:r>
              <w:rPr>
                <w:rStyle w:val="ASPSDocOwner"/>
              </w:rPr>
              <w:t>Udaya Kiran SS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F3B66" w:rsidRDefault="002F3B66">
            <w:pPr>
              <w:rPr>
                <w:rFonts w:cs="Arial"/>
              </w:rPr>
            </w:pPr>
          </w:p>
        </w:tc>
      </w:tr>
    </w:tbl>
    <w:p w:rsidR="002F3B66" w:rsidRDefault="002F3B66" w:rsidP="002F3B66"/>
    <w:p w:rsidR="002F3B66" w:rsidRDefault="002F3B66" w:rsidP="002F3B66">
      <w:pPr>
        <w:pStyle w:val="ASPSCopyright"/>
        <w:rPr>
          <w:sz w:val="24"/>
          <w:szCs w:val="24"/>
        </w:rPr>
      </w:pPr>
    </w:p>
    <w:p w:rsidR="002F3B66" w:rsidRDefault="002F3B66" w:rsidP="002F3B66">
      <w:pPr>
        <w:pStyle w:val="ASPSTOC"/>
        <w:rPr>
          <w:sz w:val="32"/>
          <w:szCs w:val="32"/>
        </w:rPr>
      </w:pPr>
      <w:bookmarkStart w:id="0" w:name="_Toc30329002"/>
      <w:bookmarkStart w:id="1" w:name="_Toc30328949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4"/>
          <w:szCs w:val="24"/>
          <w:lang w:eastAsia="en-US"/>
        </w:rPr>
        <w:id w:val="-835219894"/>
        <w:docPartObj>
          <w:docPartGallery w:val="Table of Contents"/>
          <w:docPartUnique/>
        </w:docPartObj>
      </w:sdtPr>
      <w:sdtContent>
        <w:p w:rsidR="002F3B66" w:rsidRDefault="002F3B66" w:rsidP="002F3B66">
          <w:pPr>
            <w:pStyle w:val="TOCHeading"/>
          </w:pPr>
          <w:r>
            <w:t>Contents</w:t>
          </w:r>
        </w:p>
        <w:p w:rsidR="008776B8" w:rsidRDefault="002F3B66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b w:val="0"/>
              <w:bCs w:val="0"/>
              <w:caps w:val="0"/>
            </w:rPr>
            <w:instrText xml:space="preserve"> TOC \o "1-4" \h \z \u </w:instrText>
          </w:r>
          <w:r>
            <w:fldChar w:fldCharType="separate"/>
          </w:r>
          <w:hyperlink w:anchor="_Toc430013622" w:history="1">
            <w:r w:rsidR="008776B8" w:rsidRPr="00E51938">
              <w:rPr>
                <w:rStyle w:val="Hyperlink"/>
                <w:noProof/>
              </w:rPr>
              <w:t>1.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Summary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3" w:history="1">
            <w:r w:rsidR="008776B8" w:rsidRPr="00E51938">
              <w:rPr>
                <w:rStyle w:val="Hyperlink"/>
                <w:noProof/>
              </w:rPr>
              <w:t>1.1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Description of the change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4" w:history="1">
            <w:r w:rsidR="008776B8" w:rsidRPr="00E51938">
              <w:rPr>
                <w:rStyle w:val="Hyperlink"/>
                <w:noProof/>
              </w:rPr>
              <w:t>1.2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Management Approvals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5" w:history="1">
            <w:r w:rsidR="008776B8" w:rsidRPr="00E51938">
              <w:rPr>
                <w:rStyle w:val="Hyperlink"/>
                <w:noProof/>
              </w:rPr>
              <w:t>1.3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Environment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6" w:history="1">
            <w:r w:rsidR="008776B8" w:rsidRPr="00E51938">
              <w:rPr>
                <w:rStyle w:val="Hyperlink"/>
                <w:noProof/>
              </w:rPr>
              <w:t>1.4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Data Fix Information (Tenant On boarding)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7" w:history="1">
            <w:r w:rsidR="008776B8" w:rsidRPr="00E51938">
              <w:rPr>
                <w:rStyle w:val="Hyperlink"/>
                <w:noProof/>
              </w:rPr>
              <w:t>1.5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Syndicate Data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8" w:history="1">
            <w:r w:rsidR="008776B8" w:rsidRPr="00E51938">
              <w:rPr>
                <w:rStyle w:val="Hyperlink"/>
                <w:noProof/>
              </w:rPr>
              <w:t>1.6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Model Fix Information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_Toc430013628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29" w:history="1">
            <w:r w:rsidR="008776B8" w:rsidRPr="00E51938">
              <w:rPr>
                <w:rStyle w:val="Hyperlink"/>
                <w:noProof/>
              </w:rPr>
              <w:t>2.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_Toc430013629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0" w:history="1">
            <w:r w:rsidR="008776B8" w:rsidRPr="00E51938">
              <w:rPr>
                <w:rStyle w:val="Hyperlink"/>
                <w:noProof/>
              </w:rPr>
              <w:t>2.1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Pre-Implementation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_Toc430013630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1" w:history="1">
            <w:r w:rsidR="008776B8" w:rsidRPr="00E51938">
              <w:rPr>
                <w:rStyle w:val="Hyperlink"/>
                <w:noProof/>
              </w:rPr>
              <w:t>2.2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_Toc430013631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2" w:history="1">
            <w:r w:rsidR="008776B8" w:rsidRPr="00E51938">
              <w:rPr>
                <w:rStyle w:val="Hyperlink"/>
                <w:noProof/>
              </w:rPr>
              <w:t>2.3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Post-Implementation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_Toc430013632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72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3" w:history="1">
            <w:r w:rsidR="008776B8" w:rsidRPr="00E51938">
              <w:rPr>
                <w:rStyle w:val="Hyperlink"/>
                <w:noProof/>
              </w:rPr>
              <w:t>2.4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Rollback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_Toc430013633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4" w:history="1">
            <w:r w:rsidR="008776B8" w:rsidRPr="00E51938">
              <w:rPr>
                <w:rStyle w:val="Hyperlink"/>
                <w:noProof/>
              </w:rPr>
              <w:t>3.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Known Issues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_Toc430013634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5" w:history="1">
            <w:r w:rsidR="008776B8" w:rsidRPr="00E51938">
              <w:rPr>
                <w:rStyle w:val="Hyperlink"/>
                <w:noProof/>
              </w:rPr>
              <w:t>4.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Release Implementation Team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_Toc430013635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6" w:history="1">
            <w:r w:rsidR="008776B8" w:rsidRPr="00E51938">
              <w:rPr>
                <w:rStyle w:val="Hyperlink"/>
                <w:noProof/>
              </w:rPr>
              <w:t>5.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Appendix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_Toc430013636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b w:val="0"/>
                <w:bCs w:val="0"/>
                <w:noProof/>
                <w:webHidden/>
              </w:rPr>
              <w:t>Error! Bookmark not defined.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8776B8" w:rsidRDefault="003C14BF">
          <w:pPr>
            <w:pStyle w:val="TOC1"/>
            <w:tabs>
              <w:tab w:val="left" w:pos="480"/>
              <w:tab w:val="righ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30013637" w:history="1">
            <w:r w:rsidR="008776B8" w:rsidRPr="00E51938">
              <w:rPr>
                <w:rStyle w:val="Hyperlink"/>
                <w:noProof/>
              </w:rPr>
              <w:t>6.</w:t>
            </w:r>
            <w:r w:rsidR="008776B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8776B8" w:rsidRPr="00E51938">
              <w:rPr>
                <w:rStyle w:val="Hyperlink"/>
                <w:noProof/>
              </w:rPr>
              <w:t>Notification</w:t>
            </w:r>
            <w:r w:rsidR="008776B8">
              <w:rPr>
                <w:noProof/>
                <w:webHidden/>
              </w:rPr>
              <w:tab/>
            </w:r>
            <w:r w:rsidR="008776B8">
              <w:rPr>
                <w:noProof/>
                <w:webHidden/>
              </w:rPr>
              <w:fldChar w:fldCharType="begin"/>
            </w:r>
            <w:r w:rsidR="008776B8">
              <w:rPr>
                <w:noProof/>
                <w:webHidden/>
              </w:rPr>
              <w:instrText xml:space="preserve"> PAGEREF _Toc430013637 \h </w:instrText>
            </w:r>
            <w:r w:rsidR="008776B8">
              <w:rPr>
                <w:noProof/>
                <w:webHidden/>
              </w:rPr>
            </w:r>
            <w:r w:rsidR="008776B8">
              <w:rPr>
                <w:noProof/>
                <w:webHidden/>
              </w:rPr>
              <w:fldChar w:fldCharType="separate"/>
            </w:r>
            <w:r w:rsidR="004E113D">
              <w:rPr>
                <w:noProof/>
                <w:webHidden/>
              </w:rPr>
              <w:t>1</w:t>
            </w:r>
            <w:r w:rsidR="008776B8">
              <w:rPr>
                <w:noProof/>
                <w:webHidden/>
              </w:rPr>
              <w:fldChar w:fldCharType="end"/>
            </w:r>
          </w:hyperlink>
        </w:p>
        <w:p w:rsidR="002F3B66" w:rsidRDefault="002F3B66" w:rsidP="002F3B66">
          <w:r>
            <w:fldChar w:fldCharType="end"/>
          </w:r>
        </w:p>
      </w:sdtContent>
    </w:sdt>
    <w:p w:rsidR="002F3B66" w:rsidRDefault="002F3B66" w:rsidP="002F3B66"/>
    <w:p w:rsidR="002F3B66" w:rsidRDefault="002F3B66" w:rsidP="002F3B66">
      <w:pPr>
        <w:ind w:firstLine="720"/>
        <w:jc w:val="both"/>
        <w:rPr>
          <w:rFonts w:asciiTheme="minorHAnsi" w:hAnsiTheme="minorHAnsi"/>
          <w:b/>
          <w:color w:val="FF0000"/>
        </w:rPr>
      </w:pPr>
      <w:r>
        <w:br w:type="page"/>
      </w:r>
      <w:bookmarkEnd w:id="0"/>
      <w:bookmarkEnd w:id="1"/>
      <w:r>
        <w:rPr>
          <w:rFonts w:asciiTheme="minorHAnsi" w:hAnsiTheme="minorHAnsi"/>
          <w:b/>
          <w:color w:val="FF0000"/>
        </w:rPr>
        <w:lastRenderedPageBreak/>
        <w:t xml:space="preserve">Note: All the sections and fields in this document should be updated 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" w:name="_Toc282625041"/>
      <w:bookmarkStart w:id="3" w:name="_Toc169347906"/>
      <w:bookmarkStart w:id="4" w:name="_Toc430013622"/>
      <w:r>
        <w:t>Summary</w:t>
      </w:r>
      <w:bookmarkEnd w:id="2"/>
      <w:bookmarkEnd w:id="3"/>
      <w:bookmarkEnd w:id="4"/>
    </w:p>
    <w:p w:rsidR="002F3B66" w:rsidRDefault="002F3B66" w:rsidP="002F3B66">
      <w:pPr>
        <w:jc w:val="both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 </w:t>
      </w:r>
    </w:p>
    <w:p w:rsidR="002F3B66" w:rsidRDefault="002F3B66" w:rsidP="002F3B66">
      <w:pPr>
        <w:pStyle w:val="ListParagraph"/>
        <w:ind w:left="806" w:firstLine="274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This release note is being prepared to move </w:t>
      </w:r>
      <w:r w:rsidR="005325FB">
        <w:rPr>
          <w:rFonts w:asciiTheme="minorHAnsi" w:hAnsiTheme="minorHAnsi"/>
          <w:sz w:val="20"/>
          <w:szCs w:val="20"/>
        </w:rPr>
        <w:t>RA 6.0</w:t>
      </w:r>
      <w:r>
        <w:rPr>
          <w:rFonts w:asciiTheme="minorHAnsi" w:hAnsiTheme="minorHAnsi"/>
          <w:sz w:val="20"/>
          <w:szCs w:val="20"/>
        </w:rPr>
        <w:t xml:space="preserve"> into </w:t>
      </w:r>
      <w:r w:rsidR="00DE2A0F">
        <w:rPr>
          <w:rFonts w:asciiTheme="minorHAnsi" w:hAnsiTheme="minorHAnsi"/>
          <w:sz w:val="20"/>
          <w:szCs w:val="20"/>
        </w:rPr>
        <w:t>INT-</w:t>
      </w:r>
      <w:r w:rsidR="00C82713">
        <w:rPr>
          <w:rFonts w:asciiTheme="minorHAnsi" w:hAnsiTheme="minorHAnsi"/>
          <w:sz w:val="20"/>
          <w:szCs w:val="20"/>
        </w:rPr>
        <w:t>UAT</w:t>
      </w:r>
      <w:r>
        <w:rPr>
          <w:rFonts w:asciiTheme="minorHAnsi" w:hAnsiTheme="minorHAnsi"/>
          <w:sz w:val="20"/>
          <w:szCs w:val="20"/>
        </w:rPr>
        <w:t xml:space="preserve"> environment</w:t>
      </w:r>
      <w:r w:rsidR="00F63891">
        <w:rPr>
          <w:rFonts w:asciiTheme="minorHAnsi" w:hAnsiTheme="minorHAnsi"/>
          <w:sz w:val="20"/>
          <w:szCs w:val="20"/>
        </w:rPr>
        <w:t>.</w:t>
      </w:r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5" w:name="_Toc282625042"/>
      <w:bookmarkStart w:id="6" w:name="_Toc169347907"/>
      <w:bookmarkStart w:id="7" w:name="_Toc430013623"/>
      <w:r>
        <w:t>Description of the change</w:t>
      </w:r>
      <w:bookmarkEnd w:id="5"/>
      <w:bookmarkEnd w:id="6"/>
      <w:bookmarkEnd w:id="7"/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following details.</w:t>
      </w:r>
    </w:p>
    <w:p w:rsidR="002F3B66" w:rsidRDefault="002F3B66" w:rsidP="002F3B66">
      <w:pPr>
        <w:ind w:left="1080" w:firstLine="360"/>
        <w:jc w:val="both"/>
        <w:rPr>
          <w:rFonts w:asciiTheme="minorHAnsi" w:hAnsiTheme="minorHAnsi"/>
          <w:sz w:val="20"/>
          <w:szCs w:val="20"/>
        </w:rPr>
      </w:pPr>
    </w:p>
    <w:p w:rsidR="002F3B66" w:rsidRDefault="006F60B4" w:rsidP="00E021DE">
      <w:pPr>
        <w:ind w:left="720" w:firstLine="72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</w:t>
      </w:r>
      <w:r w:rsidR="001F15DE">
        <w:rPr>
          <w:rFonts w:asciiTheme="minorHAnsi" w:hAnsiTheme="minorHAnsi"/>
          <w:sz w:val="20"/>
          <w:szCs w:val="20"/>
        </w:rPr>
        <w:t xml:space="preserve">usiness features for release </w:t>
      </w:r>
      <w:r w:rsidR="005325FB">
        <w:rPr>
          <w:rFonts w:asciiTheme="minorHAnsi" w:hAnsiTheme="minorHAnsi"/>
          <w:sz w:val="20"/>
          <w:szCs w:val="20"/>
        </w:rPr>
        <w:t>6</w:t>
      </w:r>
      <w:r w:rsidR="001F15DE">
        <w:rPr>
          <w:rFonts w:asciiTheme="minorHAnsi" w:hAnsiTheme="minorHAnsi"/>
          <w:sz w:val="20"/>
          <w:szCs w:val="20"/>
        </w:rPr>
        <w:t>.0</w:t>
      </w:r>
    </w:p>
    <w:p w:rsidR="002F3B66" w:rsidRDefault="002F3B66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1520"/>
        <w:gridCol w:w="5965"/>
      </w:tblGrid>
      <w:tr w:rsidR="00E021DE" w:rsidRPr="00E021DE" w:rsidTr="002B0A98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021DE" w:rsidRDefault="00E021DE" w:rsidP="00E021D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Feature</w:t>
            </w: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  <w:tr w:rsidR="00E021DE" w:rsidRPr="00E021DE" w:rsidTr="00C00746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E021DE" w:rsidRPr="00E021DE" w:rsidRDefault="00E021DE" w:rsidP="00E021DE">
            <w:pPr>
              <w:jc w:val="center"/>
              <w:rPr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5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E021DE" w:rsidRPr="00E021DE" w:rsidRDefault="00E021DE" w:rsidP="00E021DE">
            <w:pPr>
              <w:rPr>
                <w:color w:val="000000"/>
                <w:sz w:val="22"/>
                <w:szCs w:val="22"/>
              </w:rPr>
            </w:pPr>
          </w:p>
        </w:tc>
      </w:tr>
    </w:tbl>
    <w:p w:rsidR="00E021DE" w:rsidRDefault="00E021DE" w:rsidP="002F3B66">
      <w:pPr>
        <w:ind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Release Requester name: Product Management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Urgency: High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Release Risk Analysis: Medium. 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No major analytics releases clashing with the release</w:t>
      </w:r>
    </w:p>
    <w:p w:rsidR="002F3B66" w:rsidRDefault="002F3B66" w:rsidP="002F3B66">
      <w:pPr>
        <w:pStyle w:val="ListParagraph"/>
        <w:numPr>
          <w:ilvl w:val="1"/>
          <w:numId w:val="16"/>
        </w:numPr>
        <w:jc w:val="both"/>
        <w:rPr>
          <w:rFonts w:asciiTheme="minorHAnsi" w:hAnsiTheme="minorHAnsi"/>
          <w:b/>
          <w:i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Changes limited to admin capabilities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Affected Users: </w:t>
      </w:r>
      <w:r>
        <w:rPr>
          <w:rFonts w:asciiTheme="minorHAnsi" w:hAnsiTheme="minorHAnsi"/>
          <w:b/>
          <w:sz w:val="20"/>
          <w:szCs w:val="20"/>
        </w:rPr>
        <w:t>Analytics Team.</w:t>
      </w:r>
    </w:p>
    <w:p w:rsidR="002F3B66" w:rsidRDefault="002F3B66" w:rsidP="002F3B66">
      <w:pPr>
        <w:pStyle w:val="ListParagraph"/>
        <w:numPr>
          <w:ilvl w:val="0"/>
          <w:numId w:val="16"/>
        </w:numPr>
        <w:ind w:hanging="630"/>
        <w:jc w:val="both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Unaffected User: </w:t>
      </w:r>
      <w:r>
        <w:rPr>
          <w:rFonts w:asciiTheme="minorHAnsi" w:hAnsiTheme="minorHAnsi"/>
          <w:b/>
          <w:sz w:val="20"/>
          <w:szCs w:val="20"/>
        </w:rPr>
        <w:t>None</w:t>
      </w: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8" w:name="_Toc430013624"/>
      <w:r>
        <w:t>Release Management Approvals</w:t>
      </w:r>
      <w:bookmarkEnd w:id="8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Please provide Release Management Team approvals  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lastRenderedPageBreak/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C22B78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INT-</w:t>
            </w:r>
            <w:r w:rsidR="00604E12">
              <w:rPr>
                <w:rFonts w:asciiTheme="minorHAnsi" w:hAnsiTheme="minorHAnsi"/>
                <w:sz w:val="20"/>
                <w:szCs w:val="20"/>
              </w:rPr>
              <w:t>UAT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 Project Manager to confirm if final package is uploaded to SVN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Release communication sent to BU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BU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IT head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DMC approval procured and attached?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Any additional approvals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ind w:left="270" w:firstLine="720"/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9" w:name="_Toc430013625"/>
      <w:r>
        <w:t>Environment Information</w:t>
      </w:r>
      <w:bookmarkEnd w:id="9"/>
      <w:r>
        <w:t xml:space="preserve">  </w:t>
      </w:r>
    </w:p>
    <w:p w:rsidR="002F3B66" w:rsidRDefault="002F3B66" w:rsidP="002F3B66">
      <w:pPr>
        <w:ind w:left="1440"/>
        <w:rPr>
          <w:rFonts w:asciiTheme="minorHAnsi" w:hAnsiTheme="minorHAnsi" w:cs="Courier New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Please provide Production environment specific details so that Release can be installed.</w:t>
      </w:r>
    </w:p>
    <w:p w:rsidR="002F3B66" w:rsidRDefault="002F3B66" w:rsidP="002F3B66">
      <w:pPr>
        <w:ind w:left="720"/>
        <w:jc w:val="both"/>
      </w:pPr>
    </w:p>
    <w:tbl>
      <w:tblPr>
        <w:tblpPr w:leftFromText="180" w:rightFromText="180" w:vertAnchor="text" w:horzAnchor="page" w:tblpX="3435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4230"/>
      </w:tblGrid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Expected Release Date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#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Environment: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45012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</w:t>
            </w: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Release Implementation Duration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Production Server Names/ IPs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Impact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the Change replicated in disaster recovery Environment to sync production and disaster recovery?</w:t>
            </w:r>
            <w:r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  <w:t xml:space="preserve"> 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2F3B66">
      <w:pPr>
        <w:tabs>
          <w:tab w:val="num" w:pos="720"/>
        </w:tabs>
        <w:jc w:val="both"/>
        <w:rPr>
          <w:rFonts w:asciiTheme="minorHAnsi" w:hAnsiTheme="minorHAnsi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Theme="minorHAnsi" w:hAnsiTheme="minorHAnsi"/>
          <w:sz w:val="20"/>
          <w:szCs w:val="20"/>
        </w:rPr>
      </w:pPr>
    </w:p>
    <w:p w:rsidR="002F3B66" w:rsidRDefault="002F3B66" w:rsidP="00B1128E">
      <w:pPr>
        <w:pStyle w:val="ASPSBodytext"/>
      </w:pPr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ind w:left="1440" w:firstLine="0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0" w:name="_Toc430013626"/>
      <w:r>
        <w:t>Data Fix Information (Tenant On boarding)</w:t>
      </w:r>
      <w:bookmarkEnd w:id="10"/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Data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Data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triggers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Does Data fix disable any audit trails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List the fields and tables the data fix updates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2F3B66">
      <w:pPr>
        <w:tabs>
          <w:tab w:val="num" w:pos="720"/>
        </w:tabs>
        <w:jc w:val="both"/>
        <w:rPr>
          <w:rFonts w:ascii="Verdana" w:hAnsi="Verdana"/>
          <w:b/>
          <w:sz w:val="20"/>
          <w:szCs w:val="20"/>
        </w:rPr>
      </w:pPr>
    </w:p>
    <w:p w:rsidR="002F3B66" w:rsidRDefault="002F3B66" w:rsidP="002F3B66">
      <w:pPr>
        <w:jc w:val="both"/>
        <w:rPr>
          <w:rFonts w:ascii="Verdana" w:hAnsi="Verdana"/>
          <w:sz w:val="20"/>
          <w:szCs w:val="20"/>
        </w:rPr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1" w:name="_Toc430013627"/>
      <w:r>
        <w:lastRenderedPageBreak/>
        <w:t>Syndicate Data Information</w:t>
      </w:r>
      <w:bookmarkEnd w:id="11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Syndicate data update involved?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Pre-prod sign off for  Syndicate data update 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Approved by  Analytics team Manager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Syndicate data in UAT/Preprod reviewed by (Analytics Team member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5"/>
        </w:numPr>
        <w:snapToGrid w:val="0"/>
      </w:pPr>
      <w:bookmarkStart w:id="12" w:name="_Toc430013628"/>
      <w:r>
        <w:t>Model Fix Information</w:t>
      </w:r>
      <w:bookmarkEnd w:id="12"/>
      <w:r>
        <w:t xml:space="preserve"> </w:t>
      </w:r>
    </w:p>
    <w:p w:rsidR="002F3B66" w:rsidRDefault="002F3B66" w:rsidP="00B1128E">
      <w:pPr>
        <w:pStyle w:val="ASPSBodytext"/>
      </w:pPr>
      <w:r>
        <w:tab/>
      </w:r>
    </w:p>
    <w:tbl>
      <w:tblPr>
        <w:tblpPr w:leftFromText="180" w:rightFromText="180" w:vertAnchor="text" w:horzAnchor="page" w:tblpX="3363" w:tblpY="-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82"/>
        <w:gridCol w:w="4230"/>
      </w:tblGrid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involved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Is Model fix a SQL Statement/SQL script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QA sign off for above Model Fix(prod Data)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(Developer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(Dev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Approved by Development Sr. Manager (Name)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reviewed by (QE Engineer Name)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Code review approved by (QE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  <w:tr w:rsidR="002F3B66" w:rsidTr="002F3B66">
        <w:tc>
          <w:tcPr>
            <w:tcW w:w="3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2F3B66" w:rsidRDefault="002F3B66">
            <w:pPr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Model Fix signed off  by BU head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3B66" w:rsidRDefault="002F3B66">
            <w:pPr>
              <w:jc w:val="both"/>
              <w:rPr>
                <w:rFonts w:asciiTheme="minorHAnsi" w:hAnsiTheme="minorHAnsi"/>
                <w:color w:val="000000"/>
                <w:sz w:val="20"/>
                <w:szCs w:val="20"/>
                <w:highlight w:val="yellow"/>
              </w:rPr>
            </w:pPr>
          </w:p>
        </w:tc>
      </w:tr>
    </w:tbl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ind w:left="1080" w:firstLine="0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13" w:name="_Toc430013629"/>
      <w:r>
        <w:t>Implementation</w:t>
      </w:r>
      <w:bookmarkEnd w:id="13"/>
      <w:r>
        <w:t xml:space="preserve"> </w:t>
      </w:r>
    </w:p>
    <w:p w:rsidR="002F3B66" w:rsidRDefault="002F3B66" w:rsidP="002F3B66">
      <w:pPr>
        <w:rPr>
          <w:rFonts w:asciiTheme="minorHAnsi" w:hAnsiTheme="minorHAnsi"/>
          <w:sz w:val="20"/>
          <w:szCs w:val="20"/>
        </w:rPr>
      </w:pPr>
      <w:bookmarkStart w:id="14" w:name="_Toc412219868"/>
      <w:r>
        <w:tab/>
      </w:r>
      <w:bookmarkEnd w:id="14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4"/>
        </w:numPr>
        <w:snapToGrid w:val="0"/>
      </w:pPr>
      <w:bookmarkStart w:id="15" w:name="_Toc430013630"/>
      <w:r>
        <w:t>Pre-Implementation</w:t>
      </w:r>
      <w:bookmarkEnd w:id="15"/>
    </w:p>
    <w:p w:rsidR="002F3B66" w:rsidRDefault="002F3B66" w:rsidP="00B1128E">
      <w:pPr>
        <w:pStyle w:val="ASPSBodytext"/>
      </w:pPr>
      <w:r>
        <w:t xml:space="preserve">Please follow the below steps </w:t>
      </w:r>
    </w:p>
    <w:p w:rsidR="002F3B66" w:rsidRDefault="002F3B66" w:rsidP="00D42B44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Back Up the existing WAR of all the components.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umg-admin.war</w:t>
      </w:r>
    </w:p>
    <w:p w:rsidR="002F3B66" w:rsidRDefault="002F3B66" w:rsidP="002F3B66">
      <w:pPr>
        <w:pStyle w:val="OFC-ITTableText"/>
        <w:numPr>
          <w:ilvl w:val="1"/>
          <w:numId w:val="16"/>
        </w:numPr>
        <w:rPr>
          <w:rFonts w:asciiTheme="minorHAnsi" w:hAnsiTheme="minorHAnsi"/>
        </w:rPr>
      </w:pPr>
      <w:r>
        <w:rPr>
          <w:rFonts w:asciiTheme="minorHAnsi" w:hAnsiTheme="minorHAnsi"/>
        </w:rPr>
        <w:t>umg-runtime.war</w:t>
      </w:r>
    </w:p>
    <w:p w:rsidR="002F3B66" w:rsidRPr="00430268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hAnsiTheme="minorHAnsi"/>
        </w:rPr>
        <w:t xml:space="preserve">modelet.one-jar.jar </w:t>
      </w:r>
    </w:p>
    <w:p w:rsidR="00430268" w:rsidRDefault="00430268" w:rsidP="00430268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430268">
        <w:rPr>
          <w:rFonts w:asciiTheme="minorHAnsi" w:eastAsia="Times New Roman" w:hAnsiTheme="minorHAnsi" w:cs="Times New Roman"/>
          <w:sz w:val="20"/>
          <w:szCs w:val="20"/>
        </w:rPr>
        <w:t>umg-scheduler.one-jar.jar</w:t>
      </w:r>
    </w:p>
    <w:p w:rsidR="002F3B66" w:rsidRDefault="002F3B66" w:rsidP="002F3B6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b/>
          <w:i/>
          <w:sz w:val="20"/>
          <w:szCs w:val="20"/>
        </w:rPr>
      </w:pPr>
      <w:r>
        <w:rPr>
          <w:rFonts w:asciiTheme="minorHAnsi" w:eastAsia="Times New Roman" w:hAnsiTheme="minorHAnsi" w:cs="Times New Roman"/>
          <w:b/>
          <w:i/>
          <w:sz w:val="20"/>
          <w:szCs w:val="20"/>
        </w:rPr>
        <w:t>Back Up below existing schema of MySQL DB</w:t>
      </w:r>
    </w:p>
    <w:p w:rsidR="002F3B66" w:rsidRDefault="002F3B66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i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umg_admin</w:t>
      </w:r>
    </w:p>
    <w:p w:rsidR="002F3B66" w:rsidRDefault="004222F0" w:rsidP="002F3B6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i/>
          <w:sz w:val="20"/>
          <w:szCs w:val="20"/>
        </w:rPr>
        <w:t>O</w:t>
      </w:r>
      <w:r w:rsidR="002F3B66">
        <w:rPr>
          <w:rFonts w:asciiTheme="minorHAnsi" w:eastAsia="Times New Roman" w:hAnsiTheme="minorHAnsi" w:cs="Times New Roman"/>
          <w:i/>
          <w:sz w:val="20"/>
          <w:szCs w:val="20"/>
        </w:rPr>
        <w:t>cwen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6" w:name="_Toc430013631"/>
      <w:r>
        <w:lastRenderedPageBreak/>
        <w:t>Implementation</w:t>
      </w:r>
      <w:bookmarkEnd w:id="16"/>
    </w:p>
    <w:p w:rsidR="00961F86" w:rsidRDefault="00961F86" w:rsidP="00B1128E">
      <w:pPr>
        <w:pStyle w:val="ASPSBodytext"/>
      </w:pPr>
      <w:r>
        <w:t>Follow the below steps during deployment process</w:t>
      </w:r>
    </w:p>
    <w:p w:rsidR="00EA4DE2" w:rsidRDefault="00EA4DE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Shutdown all UMG modules in UAT, before starting deploying any Module</w:t>
      </w:r>
    </w:p>
    <w:p w:rsidR="00961F86" w:rsidRPr="003A2137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Pr="00682568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961F86" w:rsidRDefault="00961F86" w:rsidP="00D57B03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 xml:space="preserve">from Tomcat servers </w:t>
      </w:r>
      <w:r w:rsidR="00996573">
        <w:rPr>
          <w:rFonts w:asciiTheme="minorHAnsi" w:hAnsiTheme="minorHAnsi"/>
          <w:sz w:val="20"/>
          <w:szCs w:val="20"/>
        </w:rPr>
        <w:t>(Admin, Runtime</w:t>
      </w:r>
      <w:r>
        <w:rPr>
          <w:rFonts w:asciiTheme="minorHAnsi" w:hAnsiTheme="minorHAnsi"/>
          <w:sz w:val="20"/>
          <w:szCs w:val="20"/>
        </w:rPr>
        <w:t>).</w:t>
      </w:r>
    </w:p>
    <w:p w:rsidR="00961F86" w:rsidRDefault="00961F86" w:rsidP="00961F8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961F86" w:rsidRPr="00E90928" w:rsidRDefault="00961F86" w:rsidP="00E90928">
      <w:pPr>
        <w:ind w:left="144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Extracted Location:</w:t>
      </w:r>
      <w:r w:rsidR="00E90928">
        <w:rPr>
          <w:rFonts w:asciiTheme="minorHAnsi" w:hAnsiTheme="minorHAnsi"/>
          <w:sz w:val="20"/>
          <w:szCs w:val="20"/>
        </w:rPr>
        <w:t xml:space="preserve"> /opt/tomcat/webapp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War Location: /opt/tomcat/webapps</w:t>
      </w:r>
    </w:p>
    <w:p w:rsidR="00961F86" w:rsidRPr="00E90928" w:rsidRDefault="00961F86" w:rsidP="00E90928">
      <w:pPr>
        <w:ind w:left="720" w:firstLine="720"/>
        <w:rPr>
          <w:rFonts w:asciiTheme="minorHAnsi" w:hAnsiTheme="minorHAnsi"/>
          <w:sz w:val="20"/>
          <w:szCs w:val="20"/>
        </w:rPr>
      </w:pPr>
      <w:r w:rsidRPr="00E90928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CE0B92" w:rsidRDefault="00CE0B92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Backup of following tables</w:t>
      </w:r>
      <w:r w:rsidRPr="00CE0B92">
        <w:rPr>
          <w:rFonts w:asciiTheme="minorHAnsi" w:eastAsia="Times New Roman" w:hAnsiTheme="minorHAnsi" w:cs="Times New Roman"/>
          <w:b/>
          <w:sz w:val="20"/>
          <w:szCs w:val="20"/>
        </w:rPr>
        <w:t>:</w:t>
      </w:r>
    </w:p>
    <w:p w:rsidR="005F01CF" w:rsidRDefault="005F01CF" w:rsidP="005F01CF">
      <w:pPr>
        <w:pStyle w:val="PlainText"/>
        <w:numPr>
          <w:ilvl w:val="0"/>
          <w:numId w:val="40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5F01CF">
        <w:rPr>
          <w:rFonts w:asciiTheme="minorHAnsi" w:eastAsia="Times New Roman" w:hAnsiTheme="minorHAnsi" w:cs="Times New Roman"/>
          <w:sz w:val="20"/>
          <w:szCs w:val="20"/>
        </w:rPr>
        <w:t>Backup of TENANT table from umg_admin schema</w:t>
      </w:r>
    </w:p>
    <w:p w:rsidR="005F01CF" w:rsidRDefault="005F01CF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 w:rsidRPr="00060910">
        <w:rPr>
          <w:rFonts w:asciiTheme="minorHAnsi" w:hAnsiTheme="minorHAnsi"/>
          <w:sz w:val="20"/>
          <w:szCs w:val="20"/>
        </w:rPr>
        <w:t>Backup USERS, USER_ROLES, USERS_LOGIN_AUDIT</w:t>
      </w:r>
      <w:r w:rsidR="00060910">
        <w:rPr>
          <w:rFonts w:asciiTheme="minorHAnsi" w:hAnsiTheme="minorHAnsi"/>
          <w:sz w:val="20"/>
          <w:szCs w:val="20"/>
        </w:rPr>
        <w:t xml:space="preserve"> with table structure</w:t>
      </w:r>
    </w:p>
    <w:p w:rsidR="002C33FD" w:rsidRPr="00060910" w:rsidRDefault="002C33FD" w:rsidP="00060910">
      <w:pPr>
        <w:pStyle w:val="ListParagraph"/>
        <w:numPr>
          <w:ilvl w:val="0"/>
          <w:numId w:val="40"/>
        </w:numPr>
        <w:autoSpaceDE w:val="0"/>
        <w:autoSpaceDN w:val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Backup hazelcast configuration files</w:t>
      </w:r>
      <w:r w:rsidR="00956E93">
        <w:rPr>
          <w:rFonts w:asciiTheme="minorHAnsi" w:hAnsiTheme="minorHAnsi"/>
          <w:sz w:val="20"/>
          <w:szCs w:val="20"/>
        </w:rPr>
        <w:t xml:space="preserve"> (hazelcast-config.xml)</w:t>
      </w:r>
      <w:r>
        <w:rPr>
          <w:rFonts w:asciiTheme="minorHAnsi" w:hAnsiTheme="minorHAnsi"/>
          <w:sz w:val="20"/>
          <w:szCs w:val="20"/>
        </w:rPr>
        <w:t xml:space="preserve"> of all modules.</w:t>
      </w:r>
    </w:p>
    <w:p w:rsidR="005F01CF" w:rsidRPr="005F01CF" w:rsidRDefault="005F01CF" w:rsidP="00060910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CE0B92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E505E">
        <w:rPr>
          <w:rFonts w:asciiTheme="minorHAnsi" w:eastAsia="Times New Roman" w:hAnsiTheme="minorHAnsi" w:cs="Times New Roman"/>
          <w:b/>
          <w:sz w:val="20"/>
          <w:szCs w:val="20"/>
        </w:rPr>
        <w:t>Hazelcast configuration changes:</w:t>
      </w: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7923F7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Runtime and scheduler</w:t>
      </w:r>
      <w:r w:rsidR="007923F7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7923F7" w:rsidRPr="007923F7">
        <w:rPr>
          <w:rFonts w:asciiTheme="minorHAnsi" w:eastAsia="Times New Roman" w:hAnsiTheme="minorHAnsi" w:cs="Times New Roman"/>
          <w:sz w:val="20"/>
          <w:szCs w:val="20"/>
        </w:rPr>
        <w:t xml:space="preserve">hazelcast-config.xml  </w:t>
      </w:r>
      <w:r>
        <w:rPr>
          <w:rFonts w:asciiTheme="minorHAnsi" w:eastAsia="Times New Roman" w:hAnsiTheme="minorHAnsi" w:cs="Times New Roman"/>
          <w:sz w:val="20"/>
          <w:szCs w:val="20"/>
        </w:rPr>
        <w:t>changes</w:t>
      </w:r>
    </w:p>
    <w:p w:rsidR="006E505E" w:rsidRDefault="007923F7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C</w:t>
      </w:r>
      <w:r w:rsidR="006E505E" w:rsidRPr="006E505E">
        <w:rPr>
          <w:rFonts w:asciiTheme="minorHAnsi" w:eastAsia="Times New Roman" w:hAnsiTheme="minorHAnsi" w:cs="Times New Roman"/>
          <w:sz w:val="20"/>
          <w:szCs w:val="20"/>
        </w:rPr>
        <w:t>hange port-count from 100 to 10.</w:t>
      </w:r>
    </w:p>
    <w:p w:rsidR="007D75FB" w:rsidRP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After change it should look as below</w:t>
      </w:r>
    </w:p>
    <w:p w:rsidR="007D75FB" w:rsidRDefault="007D75FB" w:rsidP="007D75FB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7D75FB">
        <w:rPr>
          <w:rFonts w:asciiTheme="minorHAnsi" w:eastAsia="Times New Roman" w:hAnsiTheme="minorHAnsi" w:cs="Times New Roman"/>
          <w:sz w:val="20"/>
          <w:szCs w:val="20"/>
        </w:rPr>
        <w:t>&lt;port auto-increment="true" port-count="10"&gt;5901&lt;/port&gt;</w:t>
      </w:r>
    </w:p>
    <w:p w:rsidR="007D75FB" w:rsidRDefault="007D75FB" w:rsidP="007D75FB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Expose hazelcast contenet as MBean</w:t>
      </w:r>
    </w:p>
    <w:p w:rsidR="00481A40" w:rsidRP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&lt;properties&gt;</w:t>
      </w:r>
    </w:p>
    <w:p w:rsidR="00481A40" w:rsidRPr="00481A40" w:rsidRDefault="00481A40" w:rsidP="00481A40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&lt;property name="hazelcast.jmx"&gt;true&lt;/property&gt;</w:t>
      </w:r>
    </w:p>
    <w:p w:rsidR="00481A40" w:rsidRDefault="00481A40" w:rsidP="00481A40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481A40">
        <w:rPr>
          <w:rFonts w:asciiTheme="minorHAnsi" w:eastAsia="Times New Roman" w:hAnsiTheme="minorHAnsi" w:cs="Times New Roman"/>
          <w:sz w:val="20"/>
          <w:szCs w:val="20"/>
        </w:rPr>
        <w:t>&lt;/properties&gt;</w:t>
      </w:r>
    </w:p>
    <w:p w:rsidR="00C67483" w:rsidRPr="006E505E" w:rsidRDefault="00C67483" w:rsidP="00C67483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C67483">
        <w:rPr>
          <w:rFonts w:asciiTheme="minorHAnsi" w:eastAsia="Times New Roman" w:hAnsiTheme="minorHAnsi" w:cs="Times New Roman"/>
          <w:sz w:val="20"/>
          <w:szCs w:val="20"/>
        </w:rPr>
        <w:t>To reuse the same port</w:t>
      </w:r>
      <w:r w:rsidR="003B17B6">
        <w:rPr>
          <w:rFonts w:asciiTheme="minorHAnsi" w:eastAsia="Times New Roman" w:hAnsiTheme="minorHAnsi" w:cs="Times New Roman"/>
          <w:sz w:val="20"/>
          <w:szCs w:val="20"/>
        </w:rPr>
        <w:t xml:space="preserve"> add following property to network tag.</w:t>
      </w:r>
    </w:p>
    <w:p w:rsidR="003B17B6" w:rsidRDefault="003B17B6" w:rsidP="003B17B6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&lt;network&gt;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&lt;reuse-address&gt;true&lt;/reuse-address&gt;</w:t>
      </w:r>
    </w:p>
    <w:p w:rsidR="003B17B6" w:rsidRDefault="003B17B6" w:rsidP="003B17B6">
      <w:pPr>
        <w:pStyle w:val="PlainText"/>
        <w:ind w:left="288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………………….</w:t>
      </w:r>
    </w:p>
    <w:p w:rsidR="007D75FB" w:rsidRDefault="003B17B6" w:rsidP="003B17B6">
      <w:pPr>
        <w:pStyle w:val="PlainText"/>
        <w:ind w:left="216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3B17B6">
        <w:rPr>
          <w:rFonts w:asciiTheme="minorHAnsi" w:eastAsia="Times New Roman" w:hAnsiTheme="minorHAnsi" w:cs="Times New Roman"/>
          <w:sz w:val="20"/>
          <w:szCs w:val="20"/>
        </w:rPr>
        <w:t>&lt;/network&gt;</w:t>
      </w:r>
    </w:p>
    <w:p w:rsidR="0037010D" w:rsidRDefault="0037010D" w:rsidP="0037010D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Remove all modelet and umg-admin server ip addresses from the config file.</w:t>
      </w:r>
    </w:p>
    <w:p w:rsidR="00B67BCC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>Remove partition-group tag and its co</w:t>
      </w:r>
      <w:r w:rsidR="00C80D76">
        <w:rPr>
          <w:rFonts w:asciiTheme="minorHAnsi" w:eastAsia="Times New Roman" w:hAnsiTheme="minorHAnsi" w:cs="Times New Roman"/>
          <w:sz w:val="20"/>
          <w:szCs w:val="20"/>
        </w:rPr>
        <w:t>ntent.</w:t>
      </w:r>
    </w:p>
    <w:p w:rsidR="00C572E5" w:rsidRDefault="00C572E5" w:rsidP="00C572E5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</w:p>
    <w:p w:rsidR="00F76F26" w:rsidRDefault="00F76F26" w:rsidP="00F76F26">
      <w:pPr>
        <w:pStyle w:val="PlainText"/>
        <w:numPr>
          <w:ilvl w:val="0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Umg-admin and modelet hazelcast-config.xml changes</w:t>
      </w:r>
    </w:p>
    <w:p w:rsidR="003B4B98" w:rsidRPr="003B4B98" w:rsidRDefault="002C33FD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Replace the content of </w:t>
      </w:r>
      <w:r w:rsidR="003B4B98">
        <w:rPr>
          <w:rFonts w:asciiTheme="minorHAnsi" w:eastAsia="Times New Roman" w:hAnsiTheme="minorHAnsi" w:cs="Times New Roman"/>
          <w:sz w:val="20"/>
          <w:szCs w:val="20"/>
        </w:rPr>
        <w:t>existing hazelcast</w:t>
      </w:r>
      <w:r w:rsidR="00F26523">
        <w:rPr>
          <w:rFonts w:asciiTheme="minorHAnsi" w:eastAsia="Times New Roman" w:hAnsiTheme="minorHAnsi" w:cs="Times New Roman"/>
          <w:sz w:val="20"/>
          <w:szCs w:val="20"/>
        </w:rPr>
        <w:t>-config.xml with attached configuration file.</w:t>
      </w:r>
      <w:r w:rsidR="003B4B98" w:rsidRPr="003B4B98">
        <w:t xml:space="preserve"> </w:t>
      </w:r>
    </w:p>
    <w:p w:rsidR="00F76F26" w:rsidRDefault="003B4B98" w:rsidP="003B4B98">
      <w:pPr>
        <w:pStyle w:val="PlainText"/>
        <w:ind w:left="2880"/>
        <w:rPr>
          <w:rFonts w:asciiTheme="minorHAnsi" w:eastAsia="Times New Roman" w:hAnsiTheme="minorHAnsi" w:cs="Times New Roman"/>
          <w:sz w:val="20"/>
          <w:szCs w:val="20"/>
        </w:rPr>
      </w:pPr>
      <w:r>
        <w:object w:dxaOrig="205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6pt;height:40.8pt" o:ole="">
            <v:imagedata r:id="rId13" o:title=""/>
          </v:shape>
          <o:OLEObject Type="Embed" ProgID="Package" ShapeID="_x0000_i1025" DrawAspect="Content" ObjectID="_1529511594" r:id="rId14"/>
        </w:object>
      </w:r>
    </w:p>
    <w:p w:rsidR="003B4B98" w:rsidRPr="00B67BCC" w:rsidRDefault="003B4B98" w:rsidP="00F76F26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3B4B98">
        <w:rPr>
          <w:rFonts w:asciiTheme="minorHAnsi" w:hAnsiTheme="minorHAnsi"/>
        </w:rPr>
        <w:t>Replace runtime host and ports in all address tags</w:t>
      </w:r>
      <w:r>
        <w:rPr>
          <w:rFonts w:asciiTheme="minorHAnsi" w:hAnsiTheme="minorHAnsi"/>
        </w:rPr>
        <w:t>.</w:t>
      </w:r>
    </w:p>
    <w:p w:rsidR="00B67BCC" w:rsidRPr="003B4B98" w:rsidRDefault="00B67BCC" w:rsidP="00B67BCC">
      <w:pPr>
        <w:pStyle w:val="PlainText"/>
        <w:numPr>
          <w:ilvl w:val="1"/>
          <w:numId w:val="41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B67BCC">
        <w:rPr>
          <w:rFonts w:asciiTheme="minorHAnsi" w:eastAsia="Times New Roman" w:hAnsiTheme="minorHAnsi" w:cs="Times New Roman"/>
          <w:sz w:val="20"/>
          <w:szCs w:val="20"/>
        </w:rPr>
        <w:t>Change name and password inside group tag in the new hazelcast-config file as in runtime.</w:t>
      </w:r>
    </w:p>
    <w:p w:rsidR="007923F7" w:rsidRDefault="007923F7" w:rsidP="003B17B6">
      <w:pPr>
        <w:pStyle w:val="PlainText"/>
        <w:ind w:left="2160" w:firstLine="720"/>
      </w:pPr>
    </w:p>
    <w:p w:rsidR="003B4B98" w:rsidRPr="006E505E" w:rsidRDefault="003B4B98" w:rsidP="003B4B98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6E505E" w:rsidRDefault="006E505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 Scripts execution</w:t>
      </w:r>
    </w:p>
    <w:p w:rsidR="00CE0B92" w:rsidRDefault="00CE0B92" w:rsidP="00CE0B9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DF5982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Obtain the scripts 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 xml:space="preserve">zip file </w:t>
      </w:r>
      <w:r>
        <w:rPr>
          <w:rFonts w:asciiTheme="minorHAnsi" w:eastAsia="Times New Roman" w:hAnsiTheme="minorHAnsi" w:cs="Times New Roman"/>
          <w:sz w:val="20"/>
          <w:szCs w:val="20"/>
        </w:rPr>
        <w:t>from th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e </w:t>
      </w:r>
      <w:r w:rsidR="00B1128E">
        <w:rPr>
          <w:rFonts w:asciiTheme="minorHAnsi" w:eastAsia="Times New Roman" w:hAnsiTheme="minorHAnsi" w:cs="Times New Roman"/>
          <w:sz w:val="20"/>
          <w:szCs w:val="20"/>
        </w:rPr>
        <w:t>following link</w:t>
      </w:r>
      <w:r w:rsidR="00DE538E">
        <w:rPr>
          <w:rFonts w:asciiTheme="minorHAnsi" w:eastAsia="Times New Roman" w:hAnsiTheme="minorHAnsi" w:cs="Times New Roman"/>
          <w:sz w:val="20"/>
          <w:szCs w:val="20"/>
        </w:rPr>
        <w:t xml:space="preserve"> and extract the files.</w:t>
      </w:r>
    </w:p>
    <w:p w:rsidR="00B34608" w:rsidRDefault="00B34608" w:rsidP="00EA4DE2">
      <w:pPr>
        <w:pStyle w:val="PlainText"/>
        <w:ind w:left="1440"/>
        <w:rPr>
          <w:color w:val="000000" w:themeColor="text1"/>
        </w:rPr>
      </w:pPr>
    </w:p>
    <w:p w:rsidR="00B1128E" w:rsidRPr="00EA4DE2" w:rsidRDefault="003C14BF" w:rsidP="00EA4DE2">
      <w:pPr>
        <w:pStyle w:val="PlainText"/>
        <w:ind w:left="1440"/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</w:pPr>
      <w:hyperlink r:id="rId15" w:history="1">
        <w:r w:rsidR="00B14E43" w:rsidRPr="00EA4DE2">
          <w:rPr>
            <w:rStyle w:val="Hyperlink"/>
            <w:rFonts w:asciiTheme="minorHAnsi" w:eastAsia="Times New Roman" w:hAnsiTheme="minorHAnsi" w:cs="Times New Roman"/>
            <w:color w:val="000000" w:themeColor="text1"/>
            <w:sz w:val="20"/>
            <w:szCs w:val="20"/>
          </w:rPr>
          <w:t>http://atlas.altidev.net/artifactory/realanalytics/com/ca/umg/umg-db/develop-SNAPSHOT-916/umg-db-develop-SNAPSHOT-916.zip</w:t>
        </w:r>
      </w:hyperlink>
      <w:r w:rsidR="00B14E43" w:rsidRPr="00EA4DE2">
        <w:rPr>
          <w:rFonts w:asciiTheme="minorHAnsi" w:eastAsia="Times New Roman" w:hAnsiTheme="minorHAnsi" w:cs="Times New Roman"/>
          <w:color w:val="000000" w:themeColor="text1"/>
          <w:sz w:val="20"/>
          <w:szCs w:val="20"/>
        </w:rPr>
        <w:t xml:space="preserve"> </w:t>
      </w:r>
    </w:p>
    <w:p w:rsidR="001F15DE" w:rsidRDefault="001F15DE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GIT Repository Details </w:t>
      </w:r>
    </w:p>
    <w:p w:rsidR="00961F86" w:rsidRDefault="00961F86" w:rsidP="002E0198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 w:rsidR="007420D8"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37FAF" w:rsidRDefault="007150BD" w:rsidP="007150BD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537FAF" w:rsidRPr="00537FAF">
        <w:rPr>
          <w:rFonts w:asciiTheme="minorHAnsi" w:eastAsia="Times New Roman" w:hAnsiTheme="minorHAnsi" w:cs="Times New Roman"/>
          <w:sz w:val="20"/>
          <w:szCs w:val="20"/>
        </w:rPr>
        <w:t>UMG-7.0-admin_schema-ddl_common</w:t>
      </w:r>
      <w:r w:rsidR="00537FAF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BD6426" w:rsidRDefault="007150BD" w:rsidP="007150BD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BD6426" w:rsidRPr="00BD6426">
        <w:rPr>
          <w:rFonts w:asciiTheme="minorHAnsi" w:eastAsia="Times New Roman" w:hAnsiTheme="minorHAnsi" w:cs="Times New Roman"/>
          <w:sz w:val="20"/>
          <w:szCs w:val="20"/>
        </w:rPr>
        <w:t>UMG-7.0-ocwen_schema-ddl_common</w:t>
      </w:r>
      <w:r w:rsidR="00EC698E"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EC698E" w:rsidRDefault="007150BD" w:rsidP="007150BD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EC698E" w:rsidRPr="00EC698E">
        <w:rPr>
          <w:rFonts w:asciiTheme="minorHAnsi" w:eastAsia="Times New Roman" w:hAnsiTheme="minorHAnsi" w:cs="Times New Roman"/>
          <w:sz w:val="20"/>
          <w:szCs w:val="20"/>
        </w:rPr>
        <w:t>UMG-7.0-admin_schema-dml_common.sql</w:t>
      </w:r>
    </w:p>
    <w:p w:rsidR="00EC698E" w:rsidRDefault="00EC698E" w:rsidP="00EC698E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EC698E">
        <w:rPr>
          <w:rFonts w:asciiTheme="minorHAnsi" w:eastAsia="Times New Roman" w:hAnsiTheme="minorHAnsi" w:cs="Times New Roman"/>
          <w:sz w:val="20"/>
          <w:szCs w:val="20"/>
        </w:rPr>
        <w:t>IntUAT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Pr="00EC698E">
        <w:rPr>
          <w:rFonts w:asciiTheme="minorHAnsi" w:eastAsia="Times New Roman" w:hAnsiTheme="minorHAnsi" w:cs="Times New Roman"/>
          <w:sz w:val="20"/>
          <w:szCs w:val="20"/>
        </w:rPr>
        <w:t>UMG-7.0-admin-schema-dml_int_uat</w:t>
      </w:r>
      <w:r>
        <w:rPr>
          <w:rFonts w:asciiTheme="minorHAnsi" w:eastAsia="Times New Roman" w:hAnsiTheme="minorHAnsi" w:cs="Times New Roman"/>
          <w:sz w:val="20"/>
          <w:szCs w:val="20"/>
        </w:rPr>
        <w:t>.sql</w:t>
      </w:r>
    </w:p>
    <w:p w:rsidR="00FD3977" w:rsidRDefault="00FD3977" w:rsidP="00AC2352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8C7BE5" w:rsidRDefault="008C7BE5" w:rsidP="008C7BE5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8C7BE5" w:rsidRDefault="008C7BE5" w:rsidP="005738AF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 w:rsidR="00146308"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36212A">
        <w:rPr>
          <w:rFonts w:asciiTheme="minorHAnsi" w:eastAsia="Times New Roman" w:hAnsiTheme="minorHAnsi" w:cs="Times New Roman"/>
          <w:sz w:val="20"/>
          <w:szCs w:val="20"/>
        </w:rPr>
        <w:t>7.0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in externalized umg.properties file.</w:t>
      </w:r>
    </w:p>
    <w:p w:rsidR="0032174A" w:rsidRDefault="0032174A" w:rsidP="002B71F2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FD2F5F" w:rsidRDefault="00EA4DE2" w:rsidP="00B1128E">
      <w:pPr>
        <w:pStyle w:val="ASPSBodytext"/>
      </w:pPr>
      <w:r>
        <w:tab/>
      </w:r>
      <w:r w:rsidR="00FD2F5F">
        <w:t xml:space="preserve">Please update the following config in mysql server’s  my.cnf : </w:t>
      </w:r>
    </w:p>
    <w:p w:rsidR="00FD2F5F" w:rsidRDefault="00EA4DE2" w:rsidP="00B1128E">
      <w:pPr>
        <w:pStyle w:val="ASPSBodytext"/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</w:pPr>
      <w:r>
        <w:tab/>
      </w:r>
      <w:r w:rsidR="00FD2F5F">
        <w:t xml:space="preserve">Put this under </w:t>
      </w:r>
      <w:r w:rsidR="00FD2F5F">
        <w:rPr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[mysqld] tag :</w:t>
      </w:r>
    </w:p>
    <w:p w:rsidR="00FD2F5F" w:rsidRDefault="00FD2F5F" w:rsidP="00B1128E">
      <w:pPr>
        <w:pStyle w:val="ASPSBodytext"/>
        <w:rPr>
          <w:rFonts w:ascii="Calibri" w:hAnsi="Calibri"/>
        </w:rPr>
      </w:pPr>
      <w:r>
        <w:t>        </w:t>
      </w:r>
      <w:r w:rsidR="00EA4DE2">
        <w:tab/>
      </w:r>
      <w:r>
        <w:t>        group_concat_max_len = 4294967295</w:t>
      </w:r>
    </w:p>
    <w:p w:rsidR="0036212A" w:rsidRPr="0036212A" w:rsidRDefault="0036212A" w:rsidP="0036212A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Security Configuration Changes:</w:t>
      </w:r>
    </w:p>
    <w:p w:rsidR="00FD2F5F" w:rsidRDefault="00FD2F5F" w:rsidP="004E44F3">
      <w:pPr>
        <w:pStyle w:val="ASPSBodytext"/>
        <w:numPr>
          <w:ilvl w:val="0"/>
          <w:numId w:val="25"/>
        </w:numPr>
      </w:pPr>
      <w:r>
        <w:t xml:space="preserve">Add the line after the last http tag in applicationContextSecurity.xml in admin server : </w:t>
      </w:r>
    </w:p>
    <w:p w:rsidR="00FD2F5F" w:rsidRDefault="00FD2F5F" w:rsidP="00B1128E">
      <w:pPr>
        <w:pStyle w:val="ASPSBodytext"/>
      </w:pPr>
      <w:r>
        <w:t>      </w:t>
      </w:r>
      <w:r>
        <w:tab/>
      </w:r>
      <w:r>
        <w:tab/>
      </w:r>
      <w:r>
        <w:tab/>
        <w:t>&lt;global-method-security pre-post-annotations="enabled"&gt;</w:t>
      </w:r>
    </w:p>
    <w:p w:rsidR="00FD2F5F" w:rsidRDefault="00FD2F5F" w:rsidP="00B1128E">
      <w:pPr>
        <w:pStyle w:val="ASPSBodytext"/>
      </w:pPr>
      <w:r>
        <w:t xml:space="preserve">      </w:t>
      </w:r>
      <w:r>
        <w:tab/>
      </w:r>
      <w:r>
        <w:tab/>
      </w:r>
      <w:r>
        <w:tab/>
        <w:t>&lt;/global-method-security&gt;</w:t>
      </w:r>
    </w:p>
    <w:p w:rsidR="00386D6E" w:rsidRPr="004E44F3" w:rsidRDefault="00386D6E" w:rsidP="004E44F3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asciiTheme="minorHAnsi" w:hAnsiTheme="minorHAnsi"/>
          <w:sz w:val="20"/>
          <w:szCs w:val="20"/>
        </w:rPr>
      </w:pPr>
      <w:r w:rsidRPr="004E44F3">
        <w:rPr>
          <w:rFonts w:asciiTheme="minorHAnsi" w:hAnsiTheme="minorHAnsi"/>
          <w:sz w:val="20"/>
          <w:szCs w:val="20"/>
        </w:rPr>
        <w:t xml:space="preserve">comment the below line in applicationContextSecurity.xml as below : </w:t>
      </w:r>
    </w:p>
    <w:p w:rsidR="00386D6E" w:rsidRDefault="00386D6E" w:rsidP="00B1128E">
      <w:pPr>
        <w:pStyle w:val="ASPSBodytext"/>
      </w:pPr>
      <w:r w:rsidRPr="00386D6E">
        <w:tab/>
      </w:r>
      <w:r w:rsidRPr="00386D6E">
        <w:tab/>
      </w:r>
      <w:r>
        <w:t xml:space="preserve">&lt;!-- </w:t>
      </w:r>
      <w:r w:rsidRPr="00386D6E">
        <w:t>&lt;sec:intercept-url pattern="/**" access="${spring.security.role}" /&gt;</w:t>
      </w:r>
      <w:r>
        <w:t xml:space="preserve"> --&gt;</w:t>
      </w:r>
    </w:p>
    <w:p w:rsidR="00B902B3" w:rsidRPr="004E44F3" w:rsidRDefault="00B902B3" w:rsidP="00B1128E">
      <w:pPr>
        <w:pStyle w:val="ASPSBodytext"/>
        <w:rPr>
          <w:b/>
        </w:rPr>
      </w:pPr>
      <w:r w:rsidRPr="004E44F3">
        <w:rPr>
          <w:b/>
        </w:rPr>
        <w:t>Tomcat and modelet start up script changes:</w:t>
      </w:r>
    </w:p>
    <w:p w:rsidR="004E113D" w:rsidRDefault="00B902B3" w:rsidP="00B1128E">
      <w:pPr>
        <w:pStyle w:val="ASPSBodytext"/>
      </w:pPr>
      <w:r>
        <w:t>Add following gc parameters in setenv.sh file of umg-admin,umg-runtime tomcat servers and all modelet startup script.</w:t>
      </w:r>
    </w:p>
    <w:p w:rsidR="00B902B3" w:rsidRPr="00A15DE6" w:rsidRDefault="00B902B3" w:rsidP="00B1128E">
      <w:pPr>
        <w:pStyle w:val="ASPSBodytext"/>
      </w:pPr>
      <w:r w:rsidRPr="00A15DE6">
        <w:t>-XX:+UseConcMarkSweepGC -XX:+UseParNewGC -XX:CMSInitiatingOccupancyFraction=70 -XX:+UseCMSInitiatingOccupancyOnly</w:t>
      </w:r>
    </w:p>
    <w:p w:rsidR="00412C6A" w:rsidRDefault="00412C6A" w:rsidP="00B1128E">
      <w:pPr>
        <w:pStyle w:val="ASPSBodytext"/>
      </w:pPr>
      <w:r w:rsidRPr="001036FB">
        <w:rPr>
          <w:b/>
        </w:rPr>
        <w:t>Runtime log4j2.xml changes</w:t>
      </w:r>
      <w:r>
        <w:t>:</w:t>
      </w:r>
    </w:p>
    <w:p w:rsidR="004E113D" w:rsidRDefault="00C509E4" w:rsidP="00B1128E">
      <w:pPr>
        <w:pStyle w:val="ASPSBodytext"/>
      </w:pPr>
      <w:r>
        <w:rPr>
          <w:b/>
        </w:rPr>
        <w:tab/>
      </w:r>
      <w:r w:rsidRPr="00C509E4">
        <w:t>Replace</w:t>
      </w:r>
      <w:r w:rsidRPr="004E113D">
        <w:t xml:space="preserve"> the </w:t>
      </w:r>
      <w:r>
        <w:t xml:space="preserve">existing pattern tag with the </w:t>
      </w:r>
      <w:r w:rsidRPr="004E113D">
        <w:t>below line between the console tag in modelet log4j2.xml</w:t>
      </w:r>
    </w:p>
    <w:p w:rsidR="00C509E4" w:rsidRPr="00C509E4" w:rsidRDefault="00C509E4" w:rsidP="00B1128E">
      <w:pPr>
        <w:pStyle w:val="ASPSBodytext"/>
      </w:pPr>
      <w:r>
        <w:tab/>
      </w:r>
      <w:r w:rsidRPr="00C509E4">
        <w:t>&lt;Pattern&gt;%d %p %c{1.} [%t] [%X{TENANT_CODE}] [%X{modelName}] [%X{umgTransactionId}] [%X{MDC_MODELET_KEY}]</w:t>
      </w:r>
      <w:r>
        <w:t xml:space="preserve"> </w:t>
      </w:r>
      <w:r w:rsidRPr="00C509E4">
        <w:t>%m%n&lt;/Pattern&gt;</w:t>
      </w:r>
    </w:p>
    <w:p w:rsidR="004E113D" w:rsidRDefault="004E113D" w:rsidP="00B1128E">
      <w:pPr>
        <w:pStyle w:val="ASPSBodytext"/>
      </w:pPr>
      <w:r w:rsidRPr="001036FB">
        <w:rPr>
          <w:b/>
        </w:rPr>
        <w:t>Modelet LOG4j changes</w:t>
      </w:r>
      <w:r>
        <w:t>:</w:t>
      </w:r>
    </w:p>
    <w:p w:rsidR="004E113D" w:rsidRDefault="004E113D" w:rsidP="00B1128E">
      <w:pPr>
        <w:pStyle w:val="ASPSBodytext"/>
        <w:rPr>
          <w:b/>
        </w:rPr>
      </w:pPr>
      <w:r>
        <w:rPr>
          <w:b/>
        </w:rPr>
        <w:tab/>
      </w:r>
      <w:r w:rsidRPr="00EE4AA9">
        <w:t>Replace</w:t>
      </w:r>
      <w:r w:rsidRPr="004E113D">
        <w:t xml:space="preserve"> the </w:t>
      </w:r>
      <w:r>
        <w:t xml:space="preserve">existing pattern tag with the </w:t>
      </w:r>
      <w:r w:rsidRPr="004E113D">
        <w:t>below line between the console tag in modelet log4j2.xml</w:t>
      </w:r>
    </w:p>
    <w:p w:rsidR="004E113D" w:rsidRPr="004E113D" w:rsidRDefault="004E113D" w:rsidP="00B1128E">
      <w:pPr>
        <w:pStyle w:val="ASPSBodytext"/>
      </w:pPr>
      <w:r w:rsidRPr="004E113D">
        <w:lastRenderedPageBreak/>
        <w:t>&lt;Pattern&gt;%d %p %c{1.} [%t] [%X{TENANT_CODE}] [%X{umgTransactionId}] [%X{modelName}][%X{version}] %m%n&lt;/Pattern&gt;</w:t>
      </w:r>
    </w:p>
    <w:p w:rsidR="00821B86" w:rsidRDefault="00821B86" w:rsidP="00B1128E">
      <w:pPr>
        <w:pStyle w:val="ASPSBodytext"/>
      </w:pPr>
    </w:p>
    <w:p w:rsidR="00355CC9" w:rsidRPr="00B1128E" w:rsidRDefault="00355CC9" w:rsidP="00B1128E">
      <w:pPr>
        <w:pStyle w:val="ASPSBodytext"/>
        <w:rPr>
          <w:b/>
        </w:rPr>
      </w:pPr>
      <w:r w:rsidRPr="00B1128E">
        <w:rPr>
          <w:b/>
        </w:rPr>
        <w:t>Password Encryption:</w:t>
      </w:r>
    </w:p>
    <w:p w:rsidR="00355CC9" w:rsidRDefault="00355CC9" w:rsidP="00B1128E">
      <w:pPr>
        <w:pStyle w:val="ASPSBodytext"/>
      </w:pPr>
      <w:r w:rsidRPr="00355CC9">
        <w:t>Passwords to connect MySQL and Mongo are encrypted, we need to provide encrypted passwords in db.properties.</w:t>
      </w:r>
    </w:p>
    <w:p w:rsidR="00355CC9" w:rsidRDefault="00355CC9" w:rsidP="00B1128E">
      <w:pPr>
        <w:pStyle w:val="ASPSBodytext"/>
      </w:pPr>
      <w:r>
        <w:t>Please follow below instructions for generating encrypted passwords.</w:t>
      </w: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>As we are going to use encrypted passwords in db.properties, need to replace passwords with the encrypted passwords in Admin, Runtime modules.</w:t>
      </w:r>
    </w:p>
    <w:p w:rsidR="00D24491" w:rsidRDefault="00D24491" w:rsidP="00D24491">
      <w:pPr>
        <w:pStyle w:val="ListParagraph"/>
      </w:pPr>
    </w:p>
    <w:p w:rsidR="00D24491" w:rsidRDefault="00D24491" w:rsidP="00D24491">
      <w:pPr>
        <w:pStyle w:val="ListParagraph"/>
        <w:numPr>
          <w:ilvl w:val="0"/>
          <w:numId w:val="38"/>
        </w:numPr>
        <w:spacing w:after="200" w:line="276" w:lineRule="auto"/>
      </w:pPr>
      <w:r>
        <w:t>If Mysql or Mongo Db password is getting changed, we need to put encrypted password into db.properties file in admin and runtime applications.</w:t>
      </w: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 xml:space="preserve">Get jar from the artifactory  :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http://atlas.altidev.net/artifactory/realanalytics/com/ca/ca-framework/develop-SNAPSHOT-682/</w:t>
      </w:r>
      <w:hyperlink r:id="rId16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ca-framework-develop-SNAPSHOT-682.jar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  <w:color w:val="000000"/>
        </w:rPr>
        <w:t xml:space="preserve">OR 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  <w:color w:val="000000"/>
        </w:rPr>
      </w:pPr>
      <w:r w:rsidRPr="00A921CF">
        <w:rPr>
          <w:rFonts w:asciiTheme="minorHAnsi" w:hAnsiTheme="minorHAnsi"/>
        </w:rPr>
        <w:t>http://atlas.altidev.net/artifactory/realanalytics/com/ca/ca-framework/develop-SNAPSHOT-${LatestBuildNo}/</w:t>
      </w:r>
      <w:hyperlink r:id="rId17" w:history="1">
        <w:r w:rsidRPr="00A921CF">
          <w:rPr>
            <w:rFonts w:asciiTheme="minorHAnsi" w:hAnsiTheme="minorHAnsi"/>
            <w:color w:val="0000FF"/>
            <w:u w:val="single"/>
          </w:rPr>
          <w:t>ca-framework-develop-SNAPSHOT-</w:t>
        </w:r>
        <w:r w:rsidRPr="00A921CF">
          <w:rPr>
            <w:rFonts w:asciiTheme="minorHAnsi" w:hAnsiTheme="minorHAnsi"/>
          </w:rPr>
          <w:t>-${LatestBuildNo}</w:t>
        </w:r>
        <w:r w:rsidRPr="00A921CF">
          <w:rPr>
            <w:rFonts w:asciiTheme="minorHAnsi" w:hAnsiTheme="minorHAnsi"/>
            <w:color w:val="0000FF"/>
            <w:u w:val="single"/>
          </w:rPr>
          <w:t>.jar</w:t>
        </w:r>
      </w:hyperlink>
      <w:r w:rsidRPr="00A921CF">
        <w:rPr>
          <w:rFonts w:asciiTheme="minorHAnsi" w:hAnsiTheme="minorHAnsi"/>
          <w:color w:val="000000"/>
        </w:rPr>
        <w:t xml:space="preserve">  </w:t>
      </w:r>
    </w:p>
    <w:p w:rsidR="00D24491" w:rsidRPr="00A921CF" w:rsidRDefault="00D24491" w:rsidP="00D24491">
      <w:pPr>
        <w:pStyle w:val="HTMLPreformatted"/>
        <w:ind w:left="360"/>
        <w:rPr>
          <w:rFonts w:asciiTheme="minorHAnsi" w:hAnsiTheme="minorHAnsi"/>
          <w:color w:val="000000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Move this jar to any server which contains Java 1.7 as JAVA_HOME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  <w:b/>
        </w:rPr>
      </w:pPr>
      <w:r w:rsidRPr="00A921CF">
        <w:rPr>
          <w:rFonts w:asciiTheme="minorHAnsi" w:hAnsiTheme="minorHAnsi"/>
          <w:b/>
        </w:rPr>
        <w:t>Encrypt</w:t>
      </w:r>
    </w:p>
    <w:p w:rsidR="00D24491" w:rsidRPr="00A921CF" w:rsidRDefault="00D24491" w:rsidP="00D24491">
      <w:pPr>
        <w:pStyle w:val="ListParagraph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java -cp  ca-framework-develop-SNAPSHOT-682.jar com.ca.framework.security.PasswordDecryptionUtil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OR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java -cp  ca-framework-develop-SNAPSHOT-{${LatestBuildNo}}.jar com.ca.framework.security.PasswordDecryptionUtil encrypt &lt;&lt;Value which needs to be encrypted&gt;&gt;</w:t>
      </w: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numPr>
          <w:ilvl w:val="0"/>
          <w:numId w:val="37"/>
        </w:numPr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  <w:b/>
        </w:rPr>
        <w:t>Decrypt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Go to the path where jar file placed and run the below command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1080"/>
        <w:rPr>
          <w:rFonts w:asciiTheme="minorHAnsi" w:hAnsiTheme="minorHAnsi"/>
        </w:rPr>
      </w:pPr>
      <w:r w:rsidRPr="00A921CF">
        <w:rPr>
          <w:rFonts w:asciiTheme="minorHAnsi" w:hAnsiTheme="minorHAnsi"/>
        </w:rPr>
        <w:t>java -cp  ca-framework-develop-SNAPSHOT-682.jar com.ca.framework.security.PasswordDecryptionUtil decrypt &lt;&lt;Value which needs to be decrypted&gt;&gt;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  <w:r w:rsidRPr="00A921CF">
        <w:rPr>
          <w:rFonts w:asciiTheme="minorHAnsi" w:hAnsiTheme="minorHAnsi"/>
        </w:rPr>
        <w:tab/>
        <w:t>OR</w:t>
      </w:r>
    </w:p>
    <w:p w:rsidR="00D24491" w:rsidRPr="00A921CF" w:rsidRDefault="00D24491" w:rsidP="00D24491">
      <w:pPr>
        <w:pStyle w:val="HTMLPreformatted"/>
        <w:ind w:left="720"/>
        <w:rPr>
          <w:rFonts w:asciiTheme="minorHAnsi" w:hAnsiTheme="minorHAnsi"/>
        </w:rPr>
      </w:pPr>
    </w:p>
    <w:p w:rsidR="00355CC9" w:rsidRPr="00355CC9" w:rsidRDefault="00D24491" w:rsidP="00A921CF">
      <w:pPr>
        <w:pStyle w:val="HTMLPreformatted"/>
        <w:ind w:left="1276"/>
      </w:pPr>
      <w:r w:rsidRPr="00A921CF">
        <w:rPr>
          <w:rFonts w:asciiTheme="minorHAnsi" w:hAnsiTheme="minorHAnsi"/>
        </w:rPr>
        <w:t>java -cp  ca-framework-develop-SNAPSHOT-{${LatestBuildNo}}.jar com.ca.framework.security.PasswordDecryptionUtil decrypt &lt;&lt;Value which needs to be decrypted&gt;&gt;</w:t>
      </w:r>
      <w:r w:rsidR="00355CC9">
        <w:t xml:space="preserve"> </w:t>
      </w:r>
    </w:p>
    <w:p w:rsidR="00A921CF" w:rsidRDefault="00A921CF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2F3B66" w:rsidRDefault="002F3B66" w:rsidP="00A921CF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bookmarkStart w:id="17" w:name="_GoBack"/>
      <w:bookmarkEnd w:id="17"/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F7680E" w:rsidRDefault="00F7680E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F7680E" w:rsidRDefault="00F7680E" w:rsidP="009A4784">
      <w:pPr>
        <w:pStyle w:val="PlainText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TODO Build numbers will be updated later on</w:t>
      </w:r>
    </w:p>
    <w:p w:rsidR="004E6A19" w:rsidRDefault="004E6A19" w:rsidP="004E6A19">
      <w:pPr>
        <w:ind w:left="1440"/>
        <w:rPr>
          <w:rFonts w:ascii="Courier New" w:hAnsi="Courier New" w:cs="Courier New"/>
          <w:color w:val="1F497D"/>
          <w:sz w:val="20"/>
          <w:szCs w:val="20"/>
        </w:rPr>
      </w:pPr>
    </w:p>
    <w:p w:rsidR="002769FA" w:rsidRDefault="002769FA" w:rsidP="002769FA">
      <w:r>
        <w:t>Runtime:</w:t>
      </w:r>
    </w:p>
    <w:p w:rsidR="00BB21B4" w:rsidRDefault="00BB21B4" w:rsidP="00BB21B4">
      <w:pPr>
        <w:rPr>
          <w:rFonts w:ascii="Courier New" w:hAnsi="Courier New" w:cs="Courier New"/>
          <w:color w:val="1F497D"/>
          <w:sz w:val="20"/>
          <w:szCs w:val="20"/>
        </w:rPr>
      </w:pP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http://atlas.altidev.net/artifactory/realanalytics/com/ca/umg/umg-runtime/develop-SNAPSHOT-913/umg-runtime-develop-SNAPSHOT-913 .war</w:t>
        </w:r>
      </w:hyperlink>
    </w:p>
    <w:p w:rsidR="002769FA" w:rsidRDefault="002769FA" w:rsidP="002769FA"/>
    <w:p w:rsidR="002769FA" w:rsidRDefault="002769FA" w:rsidP="002769FA">
      <w:r>
        <w:t>Modelet:</w:t>
      </w:r>
    </w:p>
    <w:p w:rsidR="002A1FBE" w:rsidRDefault="002A1FBE" w:rsidP="002A1FBE">
      <w:pPr>
        <w:rPr>
          <w:rFonts w:ascii="Courier New" w:hAnsi="Courier New" w:cs="Courier New"/>
          <w:color w:val="1F497D"/>
          <w:sz w:val="20"/>
          <w:szCs w:val="20"/>
        </w:rPr>
      </w:pPr>
      <w:hyperlink r:id="rId1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http://atlas.altidev.net/artifactory/realanalytics/com/ca/umg/modelet/develop-SNAPSHOT-913/modelet-develop-SNAPSHOT-913 -onejar.jar</w:t>
        </w:r>
      </w:hyperlink>
    </w:p>
    <w:p w:rsidR="002769FA" w:rsidRDefault="002769FA" w:rsidP="002769FA"/>
    <w:p w:rsidR="002769FA" w:rsidRDefault="002769FA" w:rsidP="002769FA">
      <w:r>
        <w:t>Admin:</w:t>
      </w:r>
    </w:p>
    <w:p w:rsidR="00DB226D" w:rsidRDefault="00DB226D" w:rsidP="00DB226D">
      <w:pPr>
        <w:rPr>
          <w:rFonts w:ascii="Courier New" w:hAnsi="Courier New" w:cs="Courier New"/>
          <w:color w:val="1F497D"/>
          <w:sz w:val="20"/>
          <w:szCs w:val="20"/>
        </w:rPr>
      </w:pP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http://atlas.altidev.net/artifactory/realanalytics/com/ca/umg/web-ui/develop-SNAPSHOT-913/web-ui-develop-SNAPSHOT-913 .war</w:t>
        </w:r>
      </w:hyperlink>
    </w:p>
    <w:p w:rsidR="002769FA" w:rsidRDefault="002769FA" w:rsidP="002769FA"/>
    <w:p w:rsidR="002769FA" w:rsidRDefault="002769FA" w:rsidP="002769FA">
      <w:r>
        <w:t>Scheduler :</w:t>
      </w:r>
    </w:p>
    <w:p w:rsidR="00E8588A" w:rsidRDefault="00E8588A" w:rsidP="00E8588A">
      <w:pPr>
        <w:rPr>
          <w:rStyle w:val="Hyperlink"/>
          <w:rFonts w:ascii="Courier New" w:hAnsi="Courier New" w:cs="Courier New"/>
          <w:sz w:val="20"/>
          <w:szCs w:val="20"/>
        </w:rPr>
      </w:pPr>
      <w:hyperlink r:id="rId21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http://atlas.altidev.net/artifactory/realanalytics/com/ca/umg/umg-scheduler/develop-SNAPSHOT-913 /umg-scheduler-develop-SNAPSHOT-913 -onejar.jar</w:t>
        </w:r>
      </w:hyperlink>
    </w:p>
    <w:p w:rsidR="00372C39" w:rsidRDefault="00372C39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0754D9" w:rsidRDefault="000754D9" w:rsidP="000754D9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306295">
      <w:pPr>
        <w:pStyle w:val="PlainText"/>
        <w:ind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A4784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 w:rsidRPr="007F51E2">
        <w:rPr>
          <w:rFonts w:asciiTheme="minorHAnsi" w:hAnsiTheme="minorHAnsi"/>
          <w:szCs w:val="20"/>
        </w:rPr>
        <w:t>Start deploying modules in this order</w:t>
      </w:r>
    </w:p>
    <w:p w:rsidR="008F1A65" w:rsidRPr="007F51E2" w:rsidRDefault="008F1A65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Modelet Processes </w:t>
      </w:r>
    </w:p>
    <w:p w:rsidR="00961F86" w:rsidRDefault="00961F86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9A4784" w:rsidRDefault="009A4784" w:rsidP="00541284">
      <w:pPr>
        <w:pStyle w:val="OFC-ITTableText"/>
        <w:numPr>
          <w:ilvl w:val="0"/>
          <w:numId w:val="25"/>
        </w:numPr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UMG Scheduler</w:t>
      </w:r>
    </w:p>
    <w:p w:rsidR="00BF6E0B" w:rsidRDefault="00BF6E0B" w:rsidP="00306295">
      <w:pPr>
        <w:pStyle w:val="OFC-ITTableText"/>
        <w:ind w:left="1080"/>
        <w:rPr>
          <w:rFonts w:asciiTheme="minorHAnsi" w:hAnsiTheme="minorHAnsi"/>
          <w:szCs w:val="20"/>
        </w:rPr>
      </w:pP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306295">
      <w:pPr>
        <w:pStyle w:val="OFC-ITTableText"/>
        <w:numPr>
          <w:ilvl w:val="1"/>
          <w:numId w:val="19"/>
        </w:numPr>
        <w:ind w:left="108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306295">
      <w:pPr>
        <w:pStyle w:val="PlainText"/>
        <w:numPr>
          <w:ilvl w:val="1"/>
          <w:numId w:val="19"/>
        </w:numPr>
        <w:ind w:left="108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0-15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 w:rsidR="009A4784">
        <w:rPr>
          <w:rFonts w:asciiTheme="minorHAnsi" w:eastAsia="Times New Roman" w:hAnsiTheme="minorHAnsi" w:cs="Times New Roman"/>
          <w:sz w:val="20"/>
          <w:szCs w:val="20"/>
        </w:rPr>
        <w:t>seconds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sleep time between each Modelet process.</w:t>
      </w:r>
    </w:p>
    <w:p w:rsidR="00961F86" w:rsidRDefault="00961F86" w:rsidP="00961F86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2B76E4">
      <w:pPr>
        <w:pStyle w:val="PlainText"/>
        <w:ind w:left="720"/>
        <w:rPr>
          <w:rFonts w:asciiTheme="minorHAnsi" w:hAnsiTheme="minorHAnsi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Note: </w:t>
      </w:r>
      <w:r>
        <w:rPr>
          <w:rFonts w:asciiTheme="minorHAnsi" w:hAnsiTheme="minorHAnsi"/>
          <w:szCs w:val="20"/>
        </w:rPr>
        <w:t xml:space="preserve">Please refer to </w:t>
      </w:r>
      <w:r w:rsidRPr="00CC610C">
        <w:rPr>
          <w:rFonts w:asciiTheme="minorHAnsi" w:hAnsiTheme="minorHAnsi"/>
          <w:b/>
          <w:szCs w:val="20"/>
        </w:rPr>
        <w:t>Modelet Restart Steps</w:t>
      </w:r>
      <w:r>
        <w:rPr>
          <w:rFonts w:asciiTheme="minorHAnsi" w:hAnsiTheme="minorHAnsi"/>
          <w:b/>
          <w:szCs w:val="20"/>
        </w:rPr>
        <w:t xml:space="preserve"> </w:t>
      </w:r>
      <w:r>
        <w:rPr>
          <w:rFonts w:asciiTheme="minorHAnsi" w:hAnsiTheme="minorHAnsi"/>
          <w:szCs w:val="20"/>
        </w:rPr>
        <w:t>section in this document)</w:t>
      </w:r>
    </w:p>
    <w:p w:rsidR="00D62019" w:rsidRDefault="00D62019" w:rsidP="002B76E4">
      <w:pPr>
        <w:pStyle w:val="PlainText"/>
        <w:ind w:left="1080"/>
        <w:rPr>
          <w:rFonts w:asciiTheme="minorHAnsi" w:hAnsiTheme="minorHAnsi"/>
          <w:szCs w:val="20"/>
        </w:rPr>
      </w:pPr>
    </w:p>
    <w:p w:rsidR="00D62019" w:rsidRDefault="00D62019" w:rsidP="001B5F67">
      <w:pPr>
        <w:pStyle w:val="PlainText"/>
        <w:ind w:left="72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 w:rsidR="001B5F67">
        <w:rPr>
          <w:rFonts w:asciiTheme="minorHAnsi" w:eastAsia="Times New Roman" w:hAnsiTheme="minorHAnsi" w:cs="Times New Roman"/>
          <w:sz w:val="20"/>
          <w:szCs w:val="20"/>
        </w:rPr>
        <w:t xml:space="preserve">following 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System Parameters from UMG Admin </w:t>
      </w:r>
    </w:p>
    <w:p w:rsidR="008B6ED9" w:rsidRDefault="008B6ED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SMTP Server for </w:t>
      </w:r>
      <w:r w:rsidRPr="008B6ED9">
        <w:rPr>
          <w:rFonts w:asciiTheme="minorHAnsi" w:eastAsia="Times New Roman" w:hAnsiTheme="minorHAnsi" w:cs="Times New Roman"/>
          <w:sz w:val="20"/>
          <w:szCs w:val="20"/>
        </w:rPr>
        <w:t>SMTP_SERVER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1B5F67" w:rsidRDefault="00940A25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SMTP Server for </w:t>
      </w:r>
      <w:r w:rsidRPr="00940A25">
        <w:rPr>
          <w:rFonts w:asciiTheme="minorHAnsi" w:eastAsia="Times New Roman" w:hAnsiTheme="minorHAnsi" w:cs="Times New Roman"/>
          <w:sz w:val="20"/>
          <w:szCs w:val="20"/>
        </w:rPr>
        <w:t>NOTIFICATION_TEMPLATE_DIR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0E5244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admin URL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 xml:space="preserve">UMG_ADMIN_URL </w:t>
      </w:r>
      <w:r>
        <w:rPr>
          <w:rFonts w:asciiTheme="minorHAnsi" w:eastAsia="Times New Roman" w:hAnsiTheme="minorHAnsi" w:cs="Times New Roman"/>
          <w:sz w:val="20"/>
          <w:szCs w:val="20"/>
        </w:rPr>
        <w:t>system parameter</w:t>
      </w:r>
    </w:p>
    <w:p w:rsidR="00D62019" w:rsidRDefault="00D62019" w:rsidP="001B5F67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 xml:space="preserve">Update from address for </w:t>
      </w:r>
      <w:r w:rsidR="001E2A71" w:rsidRPr="001E2A71">
        <w:rPr>
          <w:rFonts w:asciiTheme="minorHAnsi" w:eastAsia="Times New Roman" w:hAnsiTheme="minorHAnsi" w:cs="Times New Roman"/>
          <w:sz w:val="20"/>
          <w:szCs w:val="20"/>
        </w:rPr>
        <w:t>FROM_ADDRESS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 system parameter</w:t>
      </w:r>
    </w:p>
    <w:p w:rsidR="00D62019" w:rsidRDefault="00D62019" w:rsidP="00961F86">
      <w:pPr>
        <w:pStyle w:val="PlainText"/>
        <w:ind w:left="1800"/>
        <w:rPr>
          <w:rFonts w:asciiTheme="minorHAnsi" w:eastAsia="Times New Roman" w:hAnsiTheme="minorHAnsi" w:cs="Times New Roman"/>
          <w:sz w:val="20"/>
          <w:szCs w:val="20"/>
        </w:rPr>
      </w:pPr>
    </w:p>
    <w:p w:rsidR="00A876F8" w:rsidRDefault="00A876F8" w:rsidP="00A876F8">
      <w:pPr>
        <w:pStyle w:val="PlainText"/>
        <w:ind w:left="252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8" w:name="_Toc430013632"/>
      <w:r>
        <w:t>Post-Implementation</w:t>
      </w:r>
      <w:bookmarkEnd w:id="18"/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Ensure that all Modelets are registered in Hazelcast before starting the sanity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lastRenderedPageBreak/>
        <w:t>Use the below API to get dump of Pool data in Hazelcast</w:t>
      </w:r>
    </w:p>
    <w:p w:rsidR="00961F86" w:rsidRPr="00D138D9" w:rsidRDefault="00961F86" w:rsidP="00961F86">
      <w:pPr>
        <w:pStyle w:val="ListParagraph"/>
        <w:autoSpaceDE w:val="0"/>
        <w:autoSpaceDN w:val="0"/>
        <w:ind w:left="2160" w:firstLine="360"/>
        <w:rPr>
          <w:rFonts w:asciiTheme="minorHAnsi" w:hAnsiTheme="minorHAnsi"/>
          <w:b/>
          <w:sz w:val="20"/>
          <w:szCs w:val="20"/>
        </w:rPr>
      </w:pPr>
      <w:r w:rsidRPr="00D138D9">
        <w:rPr>
          <w:rFonts w:asciiTheme="minorHAnsi" w:hAnsiTheme="minorHAnsi"/>
          <w:b/>
          <w:sz w:val="20"/>
          <w:szCs w:val="20"/>
        </w:rPr>
        <w:t>http://</w:t>
      </w:r>
      <w:r w:rsidR="00FF1264">
        <w:rPr>
          <w:rFonts w:asciiTheme="minorHAnsi" w:hAnsiTheme="minorHAnsi"/>
          <w:b/>
          <w:sz w:val="20"/>
          <w:szCs w:val="20"/>
        </w:rPr>
        <w:t>&lt;Runtime</w:t>
      </w:r>
      <w:r w:rsidR="002E4B1B">
        <w:rPr>
          <w:rFonts w:asciiTheme="minorHAnsi" w:hAnsiTheme="minorHAnsi"/>
          <w:b/>
          <w:sz w:val="20"/>
          <w:szCs w:val="20"/>
        </w:rPr>
        <w:t>-IP&gt;</w:t>
      </w:r>
      <w:r w:rsidR="00FF1264">
        <w:rPr>
          <w:rFonts w:asciiTheme="minorHAnsi" w:hAnsiTheme="minorHAnsi"/>
          <w:b/>
          <w:sz w:val="20"/>
          <w:szCs w:val="20"/>
        </w:rPr>
        <w:t>/umg-runtime</w:t>
      </w:r>
      <w:r w:rsidRPr="00D138D9">
        <w:rPr>
          <w:rFonts w:asciiTheme="minorHAnsi" w:hAnsiTheme="minorHAnsi"/>
          <w:b/>
          <w:sz w:val="20"/>
          <w:szCs w:val="20"/>
        </w:rPr>
        <w:t>/modelExecEngine/getAllModeletInfo</w:t>
      </w:r>
    </w:p>
    <w:p w:rsidR="00961F86" w:rsidRDefault="00961F86" w:rsidP="00961F86">
      <w:pPr>
        <w:pStyle w:val="PlainText"/>
        <w:ind w:left="2160" w:firstLine="3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(Load Balancer URL of ME2)</w:t>
      </w:r>
    </w:p>
    <w:p w:rsidR="00961F86" w:rsidRDefault="00961F86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D138D9">
        <w:rPr>
          <w:rFonts w:asciiTheme="minorHAnsi" w:eastAsia="Times New Roman" w:hAnsiTheme="minorHAnsi" w:cs="Times New Roman"/>
          <w:sz w:val="20"/>
          <w:szCs w:val="20"/>
        </w:rPr>
        <w:t xml:space="preserve">Logs will be present in </w:t>
      </w:r>
      <w:r>
        <w:rPr>
          <w:rFonts w:asciiTheme="minorHAnsi" w:eastAsia="Times New Roman" w:hAnsiTheme="minorHAnsi" w:cs="Times New Roman"/>
          <w:sz w:val="20"/>
          <w:szCs w:val="20"/>
        </w:rPr>
        <w:t>one of the ME2 logs</w:t>
      </w:r>
    </w:p>
    <w:p w:rsidR="005432F0" w:rsidRPr="00D138D9" w:rsidRDefault="005432F0" w:rsidP="00961F86">
      <w:pPr>
        <w:pStyle w:val="PlainText"/>
        <w:numPr>
          <w:ilvl w:val="1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Log into UMG  Admin and go to Modelet Pooling tab for checking Modelet and pool Mappings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Perform the sanity test suite for the build.</w:t>
      </w:r>
    </w:p>
    <w:p w:rsidR="00961F86" w:rsidRDefault="00961F86" w:rsidP="00961F86">
      <w:pPr>
        <w:pStyle w:val="PlainText"/>
        <w:numPr>
          <w:ilvl w:val="0"/>
          <w:numId w:val="16"/>
        </w:numPr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Once the sanity test results are verified without any issues, send a mail to all stake holders on success of the release.</w:t>
      </w:r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1"/>
          <w:numId w:val="17"/>
        </w:numPr>
        <w:snapToGrid w:val="0"/>
      </w:pPr>
      <w:bookmarkStart w:id="19" w:name="_Toc430013633"/>
      <w:r>
        <w:t>Rollback</w:t>
      </w:r>
      <w:bookmarkEnd w:id="19"/>
      <w:r>
        <w:t xml:space="preserve"> </w:t>
      </w:r>
    </w:p>
    <w:p w:rsidR="002F3B66" w:rsidRDefault="002F3B66" w:rsidP="00B1128E">
      <w:pPr>
        <w:pStyle w:val="ASPSBodytext"/>
      </w:pPr>
      <w:r>
        <w:t xml:space="preserve">If the system is not working as intended, </w:t>
      </w:r>
    </w:p>
    <w:p w:rsidR="002F3B66" w:rsidRDefault="002F3B66" w:rsidP="00B1128E">
      <w:pPr>
        <w:pStyle w:val="ASPSBodytext"/>
      </w:pPr>
      <w:r>
        <w:t>Please follow the below steps for Rollback.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Shutdown all servers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Please shut down all UMG modules, before starting deploying any Module</w:t>
      </w:r>
    </w:p>
    <w:p w:rsidR="002673BE" w:rsidRPr="003A2137" w:rsidRDefault="002673BE" w:rsidP="002673BE">
      <w:pPr>
        <w:pStyle w:val="PlainText"/>
        <w:ind w:left="1440"/>
        <w:rPr>
          <w:rFonts w:asciiTheme="minorHAnsi" w:eastAsia="Times New Roman" w:hAnsiTheme="minorHAnsi" w:cs="Times New Roman"/>
          <w:i/>
          <w:sz w:val="18"/>
          <w:szCs w:val="18"/>
        </w:rPr>
      </w:pPr>
      <w:r w:rsidRPr="003A2137">
        <w:rPr>
          <w:rFonts w:asciiTheme="minorHAnsi" w:eastAsia="Times New Roman" w:hAnsiTheme="minorHAnsi" w:cs="Times New Roman"/>
          <w:i/>
          <w:sz w:val="18"/>
          <w:szCs w:val="18"/>
        </w:rPr>
        <w:t>If any component doesn’t shuts down normally, Please use Kill -9 to kill the process.</w:t>
      </w:r>
    </w:p>
    <w:p w:rsidR="00094B1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094B16" w:rsidRPr="00682568" w:rsidRDefault="00094B16" w:rsidP="00094B1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682568">
        <w:rPr>
          <w:rFonts w:asciiTheme="minorHAnsi" w:eastAsia="Times New Roman" w:hAnsiTheme="minorHAnsi" w:cs="Times New Roman"/>
          <w:b/>
          <w:sz w:val="20"/>
          <w:szCs w:val="20"/>
        </w:rPr>
        <w:t>Clean up of Tomcat Servers</w:t>
      </w:r>
    </w:p>
    <w:p w:rsidR="00094B16" w:rsidRDefault="00094B16" w:rsidP="009D6B7D">
      <w:pPr>
        <w:pStyle w:val="ListParagraph"/>
        <w:ind w:left="1440"/>
        <w:contextualSpacing w:val="0"/>
        <w:rPr>
          <w:rFonts w:asciiTheme="minorHAnsi" w:hAnsiTheme="minorHAnsi"/>
          <w:sz w:val="20"/>
          <w:szCs w:val="20"/>
        </w:rPr>
      </w:pPr>
      <w:r w:rsidRPr="00682568">
        <w:rPr>
          <w:rFonts w:asciiTheme="minorHAnsi" w:hAnsiTheme="minorHAnsi"/>
          <w:sz w:val="20"/>
          <w:szCs w:val="20"/>
        </w:rPr>
        <w:t xml:space="preserve">Removing wars, extracted folders and work folders </w:t>
      </w:r>
      <w:r>
        <w:rPr>
          <w:rFonts w:asciiTheme="minorHAnsi" w:hAnsiTheme="minorHAnsi"/>
          <w:sz w:val="20"/>
          <w:szCs w:val="20"/>
        </w:rPr>
        <w:t>from Tomcat servers (Admin, Runtime and ME2).</w:t>
      </w:r>
    </w:p>
    <w:p w:rsidR="00094B16" w:rsidRDefault="00094B16" w:rsidP="00094B16">
      <w:pPr>
        <w:pStyle w:val="ListParagraph"/>
        <w:ind w:left="1440" w:firstLine="720"/>
        <w:contextualSpacing w:val="0"/>
        <w:rPr>
          <w:rFonts w:asciiTheme="minorHAnsi" w:hAnsiTheme="minorHAnsi"/>
          <w:sz w:val="20"/>
          <w:szCs w:val="20"/>
        </w:rPr>
      </w:pP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Extracted Location: /opt/tomcat/webapps</w:t>
      </w:r>
    </w:p>
    <w:p w:rsidR="00094B16" w:rsidRPr="009D6B7D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War Location: /opt/tomcat/webapps</w:t>
      </w:r>
    </w:p>
    <w:p w:rsidR="00094B16" w:rsidRDefault="00094B16" w:rsidP="009D6B7D">
      <w:pPr>
        <w:ind w:left="720" w:firstLine="720"/>
        <w:rPr>
          <w:rFonts w:asciiTheme="minorHAnsi" w:hAnsiTheme="minorHAnsi"/>
          <w:sz w:val="20"/>
          <w:szCs w:val="20"/>
        </w:rPr>
      </w:pPr>
      <w:r w:rsidRPr="009D6B7D">
        <w:rPr>
          <w:rFonts w:asciiTheme="minorHAnsi" w:hAnsiTheme="minorHAnsi"/>
          <w:sz w:val="20"/>
          <w:szCs w:val="20"/>
        </w:rPr>
        <w:t>Work Folder Location: /opt/tomcat/work/Catalina/localhost</w:t>
      </w:r>
    </w:p>
    <w:p w:rsidR="00D13F92" w:rsidRDefault="00D13F92" w:rsidP="009D6B7D">
      <w:pPr>
        <w:ind w:left="720" w:firstLine="720"/>
        <w:rPr>
          <w:rFonts w:asciiTheme="minorHAnsi" w:hAnsiTheme="minorHAnsi"/>
          <w:sz w:val="20"/>
          <w:szCs w:val="20"/>
        </w:rPr>
      </w:pPr>
    </w:p>
    <w:p w:rsidR="00D13F92" w:rsidRPr="00D13F92" w:rsidRDefault="00D13F92" w:rsidP="009D6B7D">
      <w:pPr>
        <w:ind w:left="720" w:firstLine="720"/>
        <w:rPr>
          <w:rFonts w:asciiTheme="minorHAnsi" w:hAnsiTheme="minorHAnsi"/>
          <w:b/>
          <w:sz w:val="20"/>
          <w:szCs w:val="20"/>
        </w:rPr>
      </w:pPr>
      <w:r w:rsidRPr="00D13F92">
        <w:rPr>
          <w:rFonts w:asciiTheme="minorHAnsi" w:hAnsiTheme="minorHAnsi"/>
          <w:b/>
          <w:sz w:val="20"/>
          <w:szCs w:val="20"/>
        </w:rPr>
        <w:t>Revert hazelcast configuration changes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094B1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DB</w:t>
      </w:r>
      <w:r w:rsidR="002F3B66">
        <w:rPr>
          <w:rFonts w:asciiTheme="minorHAnsi" w:eastAsia="Times New Roman" w:hAnsiTheme="minorHAnsi" w:cs="Times New Roman"/>
          <w:b/>
          <w:sz w:val="20"/>
          <w:szCs w:val="20"/>
        </w:rPr>
        <w:t xml:space="preserve"> Scripts execution</w:t>
      </w:r>
    </w:p>
    <w:p w:rsidR="006D1FE4" w:rsidRDefault="00027FBA" w:rsidP="00E14410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 xml:space="preserve"> </w:t>
      </w:r>
      <w:r w:rsidR="00E14410">
        <w:rPr>
          <w:rFonts w:asciiTheme="minorHAnsi" w:eastAsia="Times New Roman" w:hAnsiTheme="minorHAnsi" w:cs="Times New Roman"/>
          <w:sz w:val="20"/>
          <w:szCs w:val="20"/>
        </w:rPr>
        <w:t xml:space="preserve">Obtain the scripts from the Real Analytics GIT Repository: </w:t>
      </w:r>
      <w:r w:rsidR="00E14410">
        <w:rPr>
          <w:rFonts w:asciiTheme="minorHAnsi" w:eastAsia="Times New Roman" w:hAnsiTheme="minorHAnsi" w:cs="Times New Roman"/>
          <w:b/>
          <w:sz w:val="20"/>
          <w:szCs w:val="20"/>
        </w:rPr>
        <w:t xml:space="preserve">REFER to Appendix for </w:t>
      </w:r>
    </w:p>
    <w:p w:rsidR="005432F0" w:rsidRDefault="00E1441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GIT Repository Details and</w:t>
      </w:r>
      <w:r w:rsidRPr="00A1558A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</w:p>
    <w:p w:rsidR="005432F0" w:rsidRDefault="005432F0" w:rsidP="00E14410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5432F0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sz w:val="20"/>
          <w:szCs w:val="20"/>
        </w:rPr>
      </w:pP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Run </w:t>
      </w:r>
      <w:r>
        <w:rPr>
          <w:rFonts w:asciiTheme="minorHAnsi" w:eastAsia="Times New Roman" w:hAnsiTheme="minorHAnsi" w:cs="Times New Roman"/>
          <w:sz w:val="20"/>
          <w:szCs w:val="20"/>
        </w:rPr>
        <w:t>DB</w:t>
      </w:r>
      <w:r w:rsidRPr="00D92FC9">
        <w:rPr>
          <w:rFonts w:asciiTheme="minorHAnsi" w:eastAsia="Times New Roman" w:hAnsiTheme="minorHAnsi" w:cs="Times New Roman"/>
          <w:sz w:val="20"/>
          <w:szCs w:val="20"/>
        </w:rPr>
        <w:t xml:space="preserve"> scripts in the following order</w:t>
      </w:r>
    </w:p>
    <w:p w:rsidR="005432F0" w:rsidRPr="00A1558A" w:rsidRDefault="005432F0" w:rsidP="005432F0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UMG-7.0-admin_schema-dml_common-rollback</w:t>
      </w:r>
    </w:p>
    <w:p w:rsid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UMG-7.0-ocwen_schema-ddl_common-rollback.sql</w:t>
      </w:r>
    </w:p>
    <w:p w:rsidR="005432F0" w:rsidRPr="006B7006" w:rsidRDefault="00063C83" w:rsidP="006B7006">
      <w:pPr>
        <w:pStyle w:val="PlainText"/>
        <w:numPr>
          <w:ilvl w:val="0"/>
          <w:numId w:val="25"/>
        </w:numPr>
        <w:rPr>
          <w:rFonts w:asciiTheme="minorHAnsi" w:eastAsia="Times New Roman" w:hAnsiTheme="minorHAnsi" w:cs="Times New Roman"/>
          <w:sz w:val="20"/>
          <w:szCs w:val="20"/>
        </w:rPr>
      </w:pPr>
      <w:r w:rsidRPr="007150BD">
        <w:rPr>
          <w:rFonts w:asciiTheme="minorHAnsi" w:eastAsia="Times New Roman" w:hAnsiTheme="minorHAnsi" w:cs="Times New Roman"/>
          <w:sz w:val="20"/>
          <w:szCs w:val="20"/>
        </w:rPr>
        <w:t>Common-DB-Scripts</w:t>
      </w:r>
      <w:r>
        <w:rPr>
          <w:rFonts w:asciiTheme="minorHAnsi" w:eastAsia="Times New Roman" w:hAnsiTheme="minorHAnsi" w:cs="Times New Roman"/>
          <w:sz w:val="20"/>
          <w:szCs w:val="20"/>
        </w:rPr>
        <w:t>\</w:t>
      </w:r>
      <w:r w:rsidR="006B7006">
        <w:rPr>
          <w:rFonts w:asciiTheme="minorHAnsi" w:eastAsia="Times New Roman" w:hAnsiTheme="minorHAnsi" w:cs="Times New Roman"/>
          <w:sz w:val="20"/>
          <w:szCs w:val="20"/>
        </w:rPr>
        <w:t>U</w:t>
      </w:r>
      <w:r w:rsidR="006B7006" w:rsidRPr="006B7006">
        <w:rPr>
          <w:rFonts w:asciiTheme="minorHAnsi" w:eastAsia="Times New Roman" w:hAnsiTheme="minorHAnsi" w:cs="Times New Roman"/>
          <w:sz w:val="20"/>
          <w:szCs w:val="20"/>
        </w:rPr>
        <w:t>MG-7.0-admin_schema-ddl_common-rollback.sql</w:t>
      </w:r>
    </w:p>
    <w:p w:rsidR="006B7006" w:rsidRDefault="006B7006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</w:p>
    <w:p w:rsidR="00520255" w:rsidRDefault="00520255" w:rsidP="004D15C7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Update RA</w:t>
      </w:r>
      <w:r w:rsidRPr="008C7BE5">
        <w:rPr>
          <w:rFonts w:asciiTheme="minorHAnsi" w:eastAsia="Times New Roman" w:hAnsiTheme="minorHAnsi" w:cs="Times New Roman"/>
          <w:b/>
          <w:sz w:val="20"/>
          <w:szCs w:val="20"/>
        </w:rPr>
        <w:t xml:space="preserve"> version:</w:t>
      </w:r>
    </w:p>
    <w:p w:rsidR="00520255" w:rsidRDefault="00520255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 w:rsidRPr="008C7BE5">
        <w:rPr>
          <w:rFonts w:asciiTheme="minorHAnsi" w:eastAsia="Times New Roman" w:hAnsiTheme="minorHAnsi" w:cs="Times New Roman"/>
          <w:sz w:val="20"/>
          <w:szCs w:val="20"/>
        </w:rPr>
        <w:t xml:space="preserve">Update </w:t>
      </w:r>
      <w:r>
        <w:rPr>
          <w:rFonts w:asciiTheme="minorHAnsi" w:eastAsia="Times New Roman" w:hAnsiTheme="minorHAnsi" w:cs="Times New Roman"/>
          <w:sz w:val="20"/>
          <w:szCs w:val="20"/>
        </w:rPr>
        <w:t>“</w:t>
      </w:r>
      <w:r w:rsidRPr="008C7BE5">
        <w:rPr>
          <w:rFonts w:asciiTheme="minorHAnsi" w:eastAsia="Times New Roman" w:hAnsiTheme="minorHAnsi" w:cs="Times New Roman"/>
          <w:sz w:val="20"/>
          <w:szCs w:val="20"/>
        </w:rPr>
        <w:t>umg-ver</w:t>
      </w:r>
      <w:r>
        <w:rPr>
          <w:rFonts w:asciiTheme="minorHAnsi" w:eastAsia="Times New Roman" w:hAnsiTheme="minorHAnsi" w:cs="Times New Roman"/>
          <w:sz w:val="20"/>
          <w:szCs w:val="20"/>
        </w:rPr>
        <w:t xml:space="preserve">” parameter to </w:t>
      </w:r>
      <w:r w:rsidR="009725B2">
        <w:rPr>
          <w:rFonts w:asciiTheme="minorHAnsi" w:eastAsia="Times New Roman" w:hAnsiTheme="minorHAnsi" w:cs="Times New Roman"/>
          <w:sz w:val="20"/>
          <w:szCs w:val="20"/>
        </w:rPr>
        <w:t>6</w:t>
      </w:r>
      <w:r w:rsidR="0071244B">
        <w:rPr>
          <w:rFonts w:asciiTheme="minorHAnsi" w:eastAsia="Times New Roman" w:hAnsiTheme="minorHAnsi" w:cs="Times New Roman"/>
          <w:sz w:val="20"/>
          <w:szCs w:val="20"/>
        </w:rPr>
        <w:t>.1</w:t>
      </w:r>
      <w:r w:rsidR="00C33A5D">
        <w:rPr>
          <w:rFonts w:asciiTheme="minorHAnsi" w:eastAsia="Times New Roman" w:hAnsiTheme="minorHAnsi" w:cs="Times New Roman"/>
          <w:sz w:val="20"/>
          <w:szCs w:val="20"/>
        </w:rPr>
        <w:t xml:space="preserve"> </w:t>
      </w:r>
      <w:r>
        <w:rPr>
          <w:rFonts w:asciiTheme="minorHAnsi" w:eastAsia="Times New Roman" w:hAnsiTheme="minorHAnsi" w:cs="Times New Roman"/>
          <w:sz w:val="20"/>
          <w:szCs w:val="20"/>
        </w:rPr>
        <w:t>in externalized umg.properties file.</w:t>
      </w:r>
    </w:p>
    <w:p w:rsidR="006D1FE4" w:rsidRDefault="006D1FE4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</w:p>
    <w:p w:rsidR="007714F8" w:rsidRDefault="007714F8" w:rsidP="007714F8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 w:rsidRPr="0036212A">
        <w:rPr>
          <w:rFonts w:asciiTheme="minorHAnsi" w:eastAsia="Times New Roman" w:hAnsiTheme="minorHAnsi" w:cs="Times New Roman"/>
          <w:b/>
          <w:sz w:val="20"/>
          <w:szCs w:val="20"/>
        </w:rPr>
        <w:t>MySQL Configuration Changes:</w:t>
      </w:r>
    </w:p>
    <w:p w:rsidR="007714F8" w:rsidRDefault="007714F8" w:rsidP="00B1128E">
      <w:pPr>
        <w:pStyle w:val="ASPSBodytext"/>
      </w:pPr>
      <w:r>
        <w:t xml:space="preserve">Please update the following config in mysql server’s  my.cnf : </w:t>
      </w:r>
    </w:p>
    <w:p w:rsidR="007714F8" w:rsidRDefault="007714F8" w:rsidP="00B1128E">
      <w:pPr>
        <w:pStyle w:val="ASPSBodytext"/>
      </w:pPr>
      <w:r>
        <w:t>Remove group_concat_max_len parameter under mysqld</w:t>
      </w:r>
    </w:p>
    <w:p w:rsidR="007714F8" w:rsidRDefault="007714F8" w:rsidP="00B1128E">
      <w:pPr>
        <w:pStyle w:val="ASPSBodytext"/>
      </w:pPr>
    </w:p>
    <w:p w:rsidR="00173427" w:rsidRDefault="00173427" w:rsidP="00B1128E">
      <w:pPr>
        <w:pStyle w:val="ASPSBodytext"/>
      </w:pPr>
      <w:r w:rsidRPr="00355CC9">
        <w:t>Password Encryption:</w:t>
      </w:r>
    </w:p>
    <w:p w:rsidR="00812607" w:rsidRDefault="00173427" w:rsidP="00B1128E">
      <w:pPr>
        <w:pStyle w:val="ASPSBodytext"/>
      </w:pPr>
      <w:r>
        <w:lastRenderedPageBreak/>
        <w:tab/>
        <w:t>Put passwords for MySQL and Mongo in decrypted format.</w:t>
      </w:r>
      <w:r w:rsidR="00812607">
        <w:t xml:space="preserve"> </w:t>
      </w:r>
      <w:r w:rsidR="00812607" w:rsidRPr="00355CC9">
        <w:t xml:space="preserve">we need to provide </w:t>
      </w:r>
      <w:r w:rsidR="00812607">
        <w:t>decrypted</w:t>
      </w:r>
      <w:r w:rsidR="00812607" w:rsidRPr="00355CC9">
        <w:t xml:space="preserve"> passwords in db.properties.</w:t>
      </w:r>
    </w:p>
    <w:p w:rsidR="00173427" w:rsidRDefault="00173427" w:rsidP="00B1128E">
      <w:pPr>
        <w:pStyle w:val="ASPSBodytext"/>
      </w:pP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WAR and JAR Locations</w:t>
      </w:r>
    </w:p>
    <w:p w:rsidR="002F3B66" w:rsidRDefault="002F3B66" w:rsidP="002F3B66">
      <w:pPr>
        <w:pStyle w:val="PlainText"/>
        <w:ind w:left="144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ab/>
      </w:r>
    </w:p>
    <w:p w:rsidR="002F3B66" w:rsidRDefault="002F3B66" w:rsidP="002F3B66">
      <w:pPr>
        <w:ind w:left="1440" w:firstLine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Copy the backed up WARs to the appropriate &lt;TOMCAT-WEBAPPS&gt; of all the components respectively.</w:t>
      </w:r>
    </w:p>
    <w:p w:rsidR="002F3B66" w:rsidRDefault="002F3B66" w:rsidP="00B1128E">
      <w:pPr>
        <w:pStyle w:val="ASPSBodytext"/>
      </w:pPr>
      <w:r>
        <w:tab/>
      </w:r>
    </w:p>
    <w:p w:rsidR="00961F86" w:rsidRDefault="00961F86" w:rsidP="00961F86">
      <w:pPr>
        <w:pStyle w:val="PlainText"/>
        <w:ind w:left="720" w:firstLine="720"/>
        <w:rPr>
          <w:rFonts w:asciiTheme="minorHAnsi" w:eastAsia="Times New Roman" w:hAnsiTheme="minorHAnsi" w:cs="Times New Roman"/>
          <w:b/>
          <w:sz w:val="20"/>
          <w:szCs w:val="20"/>
        </w:rPr>
      </w:pPr>
      <w:r>
        <w:rPr>
          <w:rFonts w:asciiTheme="minorHAnsi" w:eastAsia="Times New Roman" w:hAnsiTheme="minorHAnsi" w:cs="Times New Roman"/>
          <w:b/>
          <w:sz w:val="20"/>
          <w:szCs w:val="20"/>
        </w:rPr>
        <w:t>Restart all the components</w:t>
      </w:r>
    </w:p>
    <w:p w:rsidR="00961F86" w:rsidRDefault="00961F86" w:rsidP="00961F86">
      <w:pPr>
        <w:pStyle w:val="OFC-ITTableText"/>
        <w:ind w:left="2880"/>
        <w:rPr>
          <w:rFonts w:asciiTheme="minorHAnsi" w:hAnsiTheme="minorHAnsi"/>
          <w:szCs w:val="20"/>
        </w:rPr>
      </w:pP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deploying modules in this order</w:t>
      </w:r>
    </w:p>
    <w:p w:rsidR="00D43105" w:rsidRDefault="00D43105" w:rsidP="00D43105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Runtime</w:t>
      </w:r>
    </w:p>
    <w:p w:rsidR="007C094E" w:rsidRDefault="007C094E" w:rsidP="007C094E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Modelet Process</w:t>
      </w:r>
    </w:p>
    <w:p w:rsidR="00961F86" w:rsidRDefault="00961F86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Admin</w:t>
      </w:r>
    </w:p>
    <w:p w:rsidR="007C094E" w:rsidRDefault="007C094E" w:rsidP="00961F86">
      <w:pPr>
        <w:pStyle w:val="OFC-ITTableText"/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Scheduler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Please don’t start all Modules together.</w:t>
      </w:r>
    </w:p>
    <w:p w:rsidR="00961F86" w:rsidRDefault="00961F86" w:rsidP="00961F86">
      <w:pPr>
        <w:pStyle w:val="OFC-ITTableText"/>
        <w:numPr>
          <w:ilvl w:val="1"/>
          <w:numId w:val="20"/>
        </w:numPr>
        <w:ind w:left="216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Start one module and wait until that process completely up.</w:t>
      </w:r>
    </w:p>
    <w:p w:rsidR="00961F86" w:rsidRDefault="00961F86" w:rsidP="00961F86">
      <w:pPr>
        <w:pStyle w:val="PlainText"/>
        <w:numPr>
          <w:ilvl w:val="1"/>
          <w:numId w:val="20"/>
        </w:numPr>
        <w:ind w:left="2160"/>
        <w:rPr>
          <w:rFonts w:asciiTheme="minorHAnsi" w:eastAsia="Times New Roman" w:hAnsiTheme="minorHAnsi" w:cs="Times New Roman"/>
          <w:sz w:val="20"/>
          <w:szCs w:val="20"/>
        </w:rPr>
      </w:pPr>
      <w:r>
        <w:rPr>
          <w:rFonts w:asciiTheme="minorHAnsi" w:eastAsia="Times New Roman" w:hAnsiTheme="minorHAnsi" w:cs="Times New Roman"/>
          <w:sz w:val="20"/>
          <w:szCs w:val="20"/>
        </w:rPr>
        <w:t>There should be 1 min sleep time between each Modelet process.</w:t>
      </w: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424DB1" w:rsidRDefault="00424DB1" w:rsidP="00424DB1">
      <w:pPr>
        <w:pStyle w:val="PlainText"/>
        <w:rPr>
          <w:rFonts w:asciiTheme="minorHAnsi" w:eastAsia="Times New Roman" w:hAnsiTheme="minorHAnsi" w:cs="Times New Roman"/>
          <w:sz w:val="20"/>
          <w:szCs w:val="20"/>
        </w:rPr>
      </w:pPr>
    </w:p>
    <w:p w:rsidR="00961F86" w:rsidRDefault="00961F86" w:rsidP="00961F86">
      <w:pPr>
        <w:pStyle w:val="PlainText"/>
        <w:ind w:left="2160"/>
        <w:rPr>
          <w:rFonts w:asciiTheme="minorHAnsi" w:eastAsia="Times New Roman" w:hAnsiTheme="minorHAnsi" w:cs="Times New Roman"/>
          <w:sz w:val="20"/>
          <w:szCs w:val="20"/>
        </w:rPr>
      </w:pPr>
    </w:p>
    <w:p w:rsidR="002F3B66" w:rsidRDefault="00961F86" w:rsidP="00B1128E">
      <w:pPr>
        <w:pStyle w:val="ASPSBodytext"/>
      </w:pPr>
      <w:r>
        <w:t xml:space="preserve">Note: Please refer to </w:t>
      </w:r>
      <w:r w:rsidRPr="00CC610C">
        <w:rPr>
          <w:b/>
        </w:rPr>
        <w:t>Modelet Restart Steps</w:t>
      </w:r>
      <w:r w:rsidR="002E4B1B">
        <w:rPr>
          <w:b/>
        </w:rPr>
        <w:t>(Rollback)</w:t>
      </w:r>
      <w:r>
        <w:rPr>
          <w:b/>
        </w:rPr>
        <w:t xml:space="preserve"> </w:t>
      </w:r>
      <w:r>
        <w:t>section in this document)</w:t>
      </w: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0" w:name="_Toc430013634"/>
      <w:r>
        <w:t>Known Issues</w:t>
      </w:r>
      <w:bookmarkEnd w:id="20"/>
    </w:p>
    <w:p w:rsidR="002F3B66" w:rsidRDefault="002F3B6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bookmarkStart w:id="21" w:name="_Toc430013635"/>
      <w:r>
        <w:t>Release Implementation Team</w:t>
      </w:r>
      <w:bookmarkEnd w:id="21"/>
      <w:r>
        <w:t xml:space="preserve"> </w:t>
      </w:r>
    </w:p>
    <w:p w:rsidR="002F3B66" w:rsidRDefault="002F3B66" w:rsidP="00B1128E">
      <w:pPr>
        <w:pStyle w:val="ASPSBodytext"/>
      </w:pPr>
    </w:p>
    <w:p w:rsidR="002F3B66" w:rsidRDefault="002F3B66" w:rsidP="00B1128E">
      <w:pPr>
        <w:pStyle w:val="ASPSBodytext"/>
      </w:pPr>
      <w:r>
        <w:t>Details of the Implementation team members who will be participating in the Release.</w:t>
      </w:r>
      <w:bookmarkStart w:id="22" w:name="_Toc282625054"/>
      <w:bookmarkStart w:id="23" w:name="_Toc169347918"/>
      <w:r>
        <w:t xml:space="preserve"> This includes Dev, QE, UAT, Product Management and Support teams.</w:t>
      </w: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bookmarkStart w:id="24" w:name="_Toc430013637"/>
      <w:r>
        <w:t xml:space="preserve">Appendix </w:t>
      </w:r>
    </w:p>
    <w:p w:rsidR="00961F86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 w:rsidRPr="007C3A47">
        <w:t>GIT References</w:t>
      </w:r>
    </w:p>
    <w:p w:rsidR="00961F86" w:rsidRDefault="00961F86" w:rsidP="00B1128E">
      <w:pPr>
        <w:pStyle w:val="ASPSBodytext"/>
      </w:pPr>
      <w:r w:rsidRPr="007C3A47">
        <w:t>GIT URL for RA : ssh://git@inf-hub.altidev.net:7999/ra/umg.git</w:t>
      </w:r>
    </w:p>
    <w:p w:rsidR="00961F86" w:rsidRPr="007C3A47" w:rsidRDefault="00961F86" w:rsidP="00B1128E">
      <w:pPr>
        <w:pStyle w:val="ASPSBodytext"/>
      </w:pPr>
    </w:p>
    <w:p w:rsidR="00961F86" w:rsidRPr="007C3A47" w:rsidRDefault="00961F86" w:rsidP="00B1128E">
      <w:pPr>
        <w:pStyle w:val="ASPSBodytext"/>
      </w:pPr>
      <w:r>
        <w:t>P</w:t>
      </w:r>
      <w:r w:rsidRPr="007C3A47">
        <w:t xml:space="preserve">lease </w:t>
      </w:r>
      <w:r>
        <w:t>referrer to below WIKI page for setting up GIT repository in local system.</w:t>
      </w:r>
    </w:p>
    <w:p w:rsidR="00961F86" w:rsidRPr="007C3A47" w:rsidRDefault="003C14BF" w:rsidP="00B1128E">
      <w:pPr>
        <w:pStyle w:val="ASPSBodytext"/>
        <w:rPr>
          <w:rFonts w:ascii="Calibri" w:hAnsi="Calibri"/>
          <w:szCs w:val="24"/>
        </w:rPr>
      </w:pPr>
      <w:hyperlink r:id="rId22" w:history="1">
        <w:r w:rsidR="00961F86" w:rsidRPr="007C3A47">
          <w:rPr>
            <w:rFonts w:ascii="Calibri" w:hAnsi="Calibri"/>
            <w:szCs w:val="24"/>
          </w:rPr>
          <w:t>http://wiki.altisource.com/display/CA/Local+GIT+Set+Up+and+Help+Commands</w:t>
        </w:r>
      </w:hyperlink>
    </w:p>
    <w:p w:rsidR="00961F86" w:rsidRDefault="00961F86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</w:p>
    <w:p w:rsidR="00961F86" w:rsidRDefault="00961F86" w:rsidP="00B1128E">
      <w:pPr>
        <w:pStyle w:val="ASPSBodytext"/>
      </w:pPr>
      <w:r>
        <w:tab/>
        <w:t>Please follow below order for starting R and Matlab Modelets.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E67460" w:rsidP="00B1128E">
      <w:pPr>
        <w:pStyle w:val="ASPSBodytext"/>
      </w:pPr>
      <w:r>
        <w:object w:dxaOrig="2340" w:dyaOrig="810">
          <v:shape id="_x0000_i1026" type="#_x0000_t75" style="width:117.25pt;height:40.8pt" o:ole="">
            <v:imagedata r:id="rId23" o:title=""/>
          </v:shape>
          <o:OLEObject Type="Embed" ProgID="Package" ShapeID="_x0000_i1026" DrawAspect="Content" ObjectID="_1529511595" r:id="rId24"/>
        </w:object>
      </w:r>
    </w:p>
    <w:p w:rsidR="0034413E" w:rsidRDefault="0034413E" w:rsidP="00B1128E">
      <w:pPr>
        <w:pStyle w:val="ASPSBodytext"/>
      </w:pPr>
    </w:p>
    <w:p w:rsidR="00961F86" w:rsidRDefault="00961F86" w:rsidP="00961F86">
      <w:pPr>
        <w:pStyle w:val="Heading1"/>
        <w:numPr>
          <w:ilvl w:val="0"/>
          <w:numId w:val="14"/>
        </w:numPr>
        <w:snapToGrid w:val="0"/>
      </w:pPr>
      <w:r>
        <w:t>Modelet Restart Steps</w:t>
      </w:r>
      <w:r w:rsidR="0034413E">
        <w:t xml:space="preserve"> </w:t>
      </w:r>
      <w:r>
        <w:t>(Rollback)</w:t>
      </w:r>
    </w:p>
    <w:p w:rsidR="00961F86" w:rsidRDefault="00BF18AA" w:rsidP="00B1128E">
      <w:pPr>
        <w:pStyle w:val="ASPSBodytext"/>
      </w:pPr>
      <w:r>
        <w:t>Below steps are specific to Production, change appropri</w:t>
      </w:r>
      <w:r w:rsidR="0034413E">
        <w:t>ately based on the environment.</w:t>
      </w:r>
    </w:p>
    <w:p w:rsidR="0034413E" w:rsidRDefault="00B95217" w:rsidP="00B1128E">
      <w:pPr>
        <w:pStyle w:val="ASPSBodytext"/>
      </w:pPr>
      <w:r>
        <w:t>Please find attached file which has a</w:t>
      </w:r>
      <w:r w:rsidR="0034413E">
        <w:t>ctual startup order of Modelets</w:t>
      </w:r>
    </w:p>
    <w:p w:rsidR="00961F86" w:rsidRPr="00B41FE0" w:rsidRDefault="0034413E" w:rsidP="00B1128E">
      <w:pPr>
        <w:pStyle w:val="ASPSBodytext"/>
      </w:pPr>
      <w:r>
        <w:object w:dxaOrig="2341" w:dyaOrig="810">
          <v:shape id="_x0000_i1027" type="#_x0000_t75" style="width:117.25pt;height:40.8pt" o:ole="">
            <v:imagedata r:id="rId25" o:title=""/>
          </v:shape>
          <o:OLEObject Type="Embed" ProgID="Package" ShapeID="_x0000_i1027" DrawAspect="Content" ObjectID="_1529511596" r:id="rId26"/>
        </w:object>
      </w:r>
    </w:p>
    <w:p w:rsidR="00961F86" w:rsidRPr="00AE2815" w:rsidRDefault="00961F86" w:rsidP="00B1128E">
      <w:pPr>
        <w:pStyle w:val="ASPSBodytext"/>
      </w:pPr>
    </w:p>
    <w:p w:rsidR="002F3B66" w:rsidRDefault="002F3B66" w:rsidP="002F3B66">
      <w:pPr>
        <w:pStyle w:val="Heading1"/>
        <w:numPr>
          <w:ilvl w:val="0"/>
          <w:numId w:val="14"/>
        </w:numPr>
        <w:snapToGrid w:val="0"/>
      </w:pPr>
      <w:r>
        <w:t>Notification</w:t>
      </w:r>
      <w:bookmarkEnd w:id="24"/>
      <w:r>
        <w:t xml:space="preserve"> </w:t>
      </w:r>
      <w:bookmarkEnd w:id="22"/>
      <w:bookmarkEnd w:id="23"/>
      <w:r>
        <w:t xml:space="preserve"> </w:t>
      </w:r>
    </w:p>
    <w:p w:rsidR="002F3B66" w:rsidRDefault="002F3B66" w:rsidP="002F3B66">
      <w:pPr>
        <w:ind w:left="1080"/>
        <w:jc w:val="both"/>
        <w:rPr>
          <w:rFonts w:asciiTheme="minorHAnsi" w:hAnsiTheme="minorHAnsi"/>
          <w:b/>
          <w:sz w:val="20"/>
        </w:rPr>
      </w:pPr>
      <w:r>
        <w:rPr>
          <w:sz w:val="20"/>
        </w:rPr>
        <w:t>Release notification List.</w:t>
      </w:r>
      <w:bookmarkStart w:id="25" w:name="_Toc282625055"/>
      <w:bookmarkStart w:id="26" w:name="_Toc169347919"/>
    </w:p>
    <w:p w:rsidR="002F3B66" w:rsidRDefault="002F3B66" w:rsidP="002F3B66">
      <w:pPr>
        <w:jc w:val="both"/>
        <w:rPr>
          <w:rFonts w:asciiTheme="minorHAnsi" w:hAnsiTheme="minorHAnsi"/>
          <w:b/>
        </w:rPr>
      </w:pPr>
    </w:p>
    <w:tbl>
      <w:tblPr>
        <w:tblpPr w:leftFromText="180" w:rightFromText="180" w:vertAnchor="text" w:horzAnchor="page" w:tblpX="2837" w:tblpY="-59"/>
        <w:tblW w:w="5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9"/>
        <w:gridCol w:w="2186"/>
        <w:gridCol w:w="2859"/>
      </w:tblGrid>
      <w:tr w:rsidR="002F3B66" w:rsidTr="002F3B66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bookmarkEnd w:id="25"/>
          <w:bookmarkEnd w:id="26"/>
          <w:p w:rsidR="002F3B66" w:rsidRDefault="002F3B66">
            <w:pPr>
              <w:pStyle w:val="OFC-ITCellHeading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 No.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  <w:hideMark/>
          </w:tcPr>
          <w:p w:rsidR="002F3B66" w:rsidRDefault="002F3B66">
            <w:pPr>
              <w:pStyle w:val="OFC-ITCellHeading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Team Notification details</w:t>
            </w:r>
          </w:p>
        </w:tc>
      </w:tr>
      <w:tr w:rsidR="002F3B66" w:rsidTr="002F3B66">
        <w:trPr>
          <w:trHeight w:val="183"/>
        </w:trPr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Dev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ind w:left="-63" w:firstLine="63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QE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Support Team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 Management DL</w:t>
            </w:r>
          </w:p>
        </w:tc>
      </w:tr>
      <w:tr w:rsidR="002F3B66" w:rsidTr="002F3B66">
        <w:tc>
          <w:tcPr>
            <w:tcW w:w="7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Name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</w:t>
            </w:r>
          </w:p>
        </w:tc>
      </w:tr>
      <w:tr w:rsidR="002F3B66" w:rsidTr="002F3B66">
        <w:tc>
          <w:tcPr>
            <w:tcW w:w="7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B66" w:rsidRDefault="002F3B66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Email </w:t>
            </w:r>
          </w:p>
        </w:tc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3B66" w:rsidRDefault="002F3B66">
            <w:pPr>
              <w:pStyle w:val="OFC-IT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Client DL</w:t>
            </w:r>
          </w:p>
        </w:tc>
      </w:tr>
    </w:tbl>
    <w:p w:rsidR="002F3B66" w:rsidRDefault="002F3B66" w:rsidP="002F3B66">
      <w:pPr>
        <w:jc w:val="both"/>
        <w:rPr>
          <w:rFonts w:asciiTheme="minorHAnsi" w:hAnsiTheme="minorHAnsi"/>
        </w:rPr>
      </w:pPr>
    </w:p>
    <w:p w:rsidR="00FB65A8" w:rsidRDefault="00FB65A8" w:rsidP="002F3B66"/>
    <w:p w:rsidR="007C3A47" w:rsidRDefault="007C3A47" w:rsidP="002F3B66"/>
    <w:p w:rsidR="007C3A47" w:rsidRDefault="007C3A47" w:rsidP="002F3B66"/>
    <w:p w:rsidR="007C3A47" w:rsidRDefault="007C3A47" w:rsidP="00B1128E">
      <w:pPr>
        <w:pStyle w:val="ASPSBodytext"/>
      </w:pPr>
    </w:p>
    <w:p w:rsidR="007C3A47" w:rsidRDefault="007C3A47" w:rsidP="00B1128E">
      <w:pPr>
        <w:pStyle w:val="ASPSBodytext"/>
      </w:pPr>
    </w:p>
    <w:p w:rsidR="007C3A47" w:rsidRPr="007C3A47" w:rsidRDefault="007C3A47" w:rsidP="00B1128E">
      <w:pPr>
        <w:pStyle w:val="ASPSBodytext"/>
      </w:pPr>
    </w:p>
    <w:sectPr w:rsidR="007C3A47" w:rsidRPr="007C3A47" w:rsidSect="0004741E">
      <w:headerReference w:type="default" r:id="rId27"/>
      <w:headerReference w:type="first" r:id="rId28"/>
      <w:footerReference w:type="first" r:id="rId29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64C" w:rsidRDefault="0007464C">
      <w:r>
        <w:separator/>
      </w:r>
    </w:p>
  </w:endnote>
  <w:endnote w:type="continuationSeparator" w:id="0">
    <w:p w:rsidR="0007464C" w:rsidRDefault="0007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4BF" w:rsidRPr="0005033E" w:rsidRDefault="003C14BF" w:rsidP="00F44EC0">
    <w:pPr>
      <w:pStyle w:val="Footer"/>
    </w:pPr>
    <w:fldSimple w:instr=" STYLEREF  &quot;ASPS DocClass&quot;  \* MERGEFORMAT ">
      <w:r w:rsidR="00A921CF" w:rsidRPr="00A921CF">
        <w:rPr>
          <w:b/>
          <w:bCs/>
          <w:noProof/>
        </w:rPr>
        <w:t>Internal Use Only</w:t>
      </w:r>
    </w:fldSimple>
    <w:r>
      <w:t xml:space="preserve"> </w:t>
    </w:r>
    <w:fldSimple w:instr=" DOCPROPERTY  Category  \* MERGEFORMAT ">
      <w:r>
        <w:t>Template</w:t>
      </w:r>
    </w:fldSimple>
    <w:r>
      <w:t xml:space="preserve"> </w:t>
    </w:r>
    <w:r w:rsidRPr="0005033E">
      <w:t xml:space="preserve">(Version </w:t>
    </w:r>
    <w:fldSimple w:instr=" STYLEREF  &quot;ASPS VerNum&quot;  \* MERGEFORMAT ">
      <w:r w:rsidR="00A921CF">
        <w:rPr>
          <w:noProof/>
        </w:rPr>
        <w:t>7.0</w:t>
      </w:r>
    </w:fldSimple>
    <w:r w:rsidRPr="0005033E">
      <w:t>)</w:t>
    </w:r>
    <w:r>
      <w:tab/>
    </w:r>
    <w:r w:rsidRPr="0005033E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A921CF">
      <w:rPr>
        <w:noProof/>
      </w:rPr>
      <w:t>1</w:t>
    </w:r>
    <w:r>
      <w:rPr>
        <w:noProof/>
      </w:rPr>
      <w:fldChar w:fldCharType="end"/>
    </w:r>
    <w:r w:rsidRPr="0005033E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A921CF">
      <w:rPr>
        <w:noProof/>
      </w:rPr>
      <w:t>12</w:t>
    </w:r>
    <w:r>
      <w:rPr>
        <w:noProof/>
      </w:rPr>
      <w:fldChar w:fldCharType="end"/>
    </w:r>
  </w:p>
  <w:p w:rsidR="003C14BF" w:rsidRPr="000B0782" w:rsidRDefault="003C14BF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64C" w:rsidRDefault="0007464C">
      <w:r>
        <w:separator/>
      </w:r>
    </w:p>
  </w:footnote>
  <w:footnote w:type="continuationSeparator" w:id="0">
    <w:p w:rsidR="0007464C" w:rsidRDefault="00074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4BF" w:rsidRDefault="003C14BF">
    <w:pPr>
      <w:pStyle w:val="Header"/>
    </w:pPr>
    <w:r>
      <w:rPr>
        <w:noProof/>
      </w:rPr>
      <w:drawing>
        <wp:anchor distT="0" distB="0" distL="114300" distR="114300" simplePos="0" relativeHeight="251661824" behindDoc="0" locked="0" layoutInCell="1" allowOverlap="1" wp14:anchorId="243B1819" wp14:editId="0A183F3E">
          <wp:simplePos x="0" y="0"/>
          <wp:positionH relativeFrom="column">
            <wp:posOffset>4116070</wp:posOffset>
          </wp:positionH>
          <wp:positionV relativeFrom="paragraph">
            <wp:posOffset>-378460</wp:posOffset>
          </wp:positionV>
          <wp:extent cx="2442210" cy="676910"/>
          <wp:effectExtent l="1905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C14BF" w:rsidRDefault="003C14BF">
    <w:pPr>
      <w:pStyle w:val="Header"/>
    </w:pPr>
  </w:p>
  <w:p w:rsidR="003C14BF" w:rsidRPr="007632F4" w:rsidRDefault="003C14BF" w:rsidP="00933975">
    <w:pPr>
      <w:pStyle w:val="Header"/>
      <w:pBdr>
        <w:bottom w:val="single" w:sz="4" w:space="1" w:color="auto"/>
      </w:pBdr>
      <w:jc w:val="left"/>
    </w:pPr>
    <w:r>
      <w:t>Consumer Analytics</w:t>
    </w:r>
    <w:r>
      <w:tab/>
    </w:r>
    <w:r>
      <w:tab/>
    </w:r>
    <w:fldSimple w:instr=" STYLEREF  &quot;ASPS Product Name&quot;  \* MERGEFORMAT ">
      <w:r w:rsidR="00A921CF">
        <w:rPr>
          <w:noProof/>
        </w:rPr>
        <w:t>Release Notes</w:t>
      </w:r>
    </w:fldSimple>
  </w:p>
  <w:p w:rsidR="003C14BF" w:rsidRDefault="003C14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4BF" w:rsidRDefault="003C14BF" w:rsidP="007632F4">
    <w:pPr>
      <w:pStyle w:val="Header"/>
    </w:pPr>
    <w:r>
      <w:rPr>
        <w:noProof/>
      </w:rPr>
      <w:drawing>
        <wp:anchor distT="0" distB="0" distL="114300" distR="114300" simplePos="0" relativeHeight="251658751" behindDoc="0" locked="0" layoutInCell="1" allowOverlap="1" wp14:anchorId="5F3EDDED" wp14:editId="09D4B3FA">
          <wp:simplePos x="0" y="0"/>
          <wp:positionH relativeFrom="column">
            <wp:posOffset>4107180</wp:posOffset>
          </wp:positionH>
          <wp:positionV relativeFrom="paragraph">
            <wp:posOffset>-369570</wp:posOffset>
          </wp:positionV>
          <wp:extent cx="2442210" cy="676910"/>
          <wp:effectExtent l="19050" t="0" r="0" b="0"/>
          <wp:wrapSquare wrapText="bothSides"/>
          <wp:docPr id="2" name="Picture 2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rcRect b="16507"/>
                  <a:stretch>
                    <a:fillRect/>
                  </a:stretch>
                </pic:blipFill>
                <pic:spPr bwMode="auto">
                  <a:xfrm>
                    <a:off x="0" y="0"/>
                    <a:ext cx="2442210" cy="676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C14BF" w:rsidRDefault="003C14BF" w:rsidP="007632F4">
    <w:pPr>
      <w:pStyle w:val="Header"/>
    </w:pPr>
  </w:p>
  <w:p w:rsidR="003C14BF" w:rsidRPr="006B0F30" w:rsidRDefault="003C14BF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921CF" w:rsidRPr="00A921CF">
        <w:rPr>
          <w:b/>
          <w:bCs/>
          <w:noProof/>
        </w:rPr>
        <w:t>Consumer Analytics</w:t>
      </w:r>
    </w:fldSimple>
    <w:r>
      <w:tab/>
    </w:r>
    <w:r>
      <w:tab/>
      <w:t>Release Notes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47BE"/>
    <w:multiLevelType w:val="hybridMultilevel"/>
    <w:tmpl w:val="ED602F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9E393A"/>
    <w:multiLevelType w:val="hybridMultilevel"/>
    <w:tmpl w:val="2BE2D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767B03"/>
    <w:multiLevelType w:val="hybridMultilevel"/>
    <w:tmpl w:val="F2F2D8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105067"/>
    <w:multiLevelType w:val="hybridMultilevel"/>
    <w:tmpl w:val="0D06DCD8"/>
    <w:lvl w:ilvl="0" w:tplc="3440EAD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14715950"/>
    <w:multiLevelType w:val="hybridMultilevel"/>
    <w:tmpl w:val="994A4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2E3FAD"/>
    <w:multiLevelType w:val="multilevel"/>
    <w:tmpl w:val="C03E7E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520"/>
      </w:pPr>
      <w:rPr>
        <w:rFonts w:hint="default"/>
      </w:rPr>
    </w:lvl>
  </w:abstractNum>
  <w:abstractNum w:abstractNumId="6">
    <w:nsid w:val="19503673"/>
    <w:multiLevelType w:val="hybridMultilevel"/>
    <w:tmpl w:val="702EF2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C151656"/>
    <w:multiLevelType w:val="hybridMultilevel"/>
    <w:tmpl w:val="090EC27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1C7F674D"/>
    <w:multiLevelType w:val="hybridMultilevel"/>
    <w:tmpl w:val="7CEAA5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FD721DD"/>
    <w:multiLevelType w:val="hybridMultilevel"/>
    <w:tmpl w:val="B810B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21405D1C"/>
    <w:multiLevelType w:val="hybridMultilevel"/>
    <w:tmpl w:val="A4B412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DB3719A"/>
    <w:multiLevelType w:val="hybridMultilevel"/>
    <w:tmpl w:val="FDCAB47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>
    <w:nsid w:val="33144C91"/>
    <w:multiLevelType w:val="hybridMultilevel"/>
    <w:tmpl w:val="799260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ECC2BA">
      <w:start w:val="1"/>
      <w:numFmt w:val="decimal"/>
      <w:lvlText w:val="%3."/>
      <w:lvlJc w:val="left"/>
      <w:pPr>
        <w:ind w:left="3555" w:hanging="49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4F253B9"/>
    <w:multiLevelType w:val="hybridMultilevel"/>
    <w:tmpl w:val="11DEC576"/>
    <w:lvl w:ilvl="0" w:tplc="04090005">
      <w:start w:val="1"/>
      <w:numFmt w:val="bullet"/>
      <w:pStyle w:val="ASPSBullet2"/>
      <w:lvlText w:val=""/>
      <w:lvlJc w:val="left"/>
      <w:pPr>
        <w:ind w:left="16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>
    <w:nsid w:val="39855DBE"/>
    <w:multiLevelType w:val="hybridMultilevel"/>
    <w:tmpl w:val="B6D20F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306595"/>
    <w:multiLevelType w:val="hybridMultilevel"/>
    <w:tmpl w:val="C0F877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3D0407D1"/>
    <w:multiLevelType w:val="multilevel"/>
    <w:tmpl w:val="1270A41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7">
    <w:nsid w:val="405F44F5"/>
    <w:multiLevelType w:val="hybridMultilevel"/>
    <w:tmpl w:val="47FA9C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40E37473"/>
    <w:multiLevelType w:val="hybridMultilevel"/>
    <w:tmpl w:val="42D44720"/>
    <w:lvl w:ilvl="0" w:tplc="02BAFFA2">
      <w:start w:val="1"/>
      <w:numFmt w:val="bullet"/>
      <w:pStyle w:val="ASPSBullet1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3F83407"/>
    <w:multiLevelType w:val="hybridMultilevel"/>
    <w:tmpl w:val="DC0A0F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75432B5"/>
    <w:multiLevelType w:val="hybridMultilevel"/>
    <w:tmpl w:val="10001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DE2FDD"/>
    <w:multiLevelType w:val="hybridMultilevel"/>
    <w:tmpl w:val="33641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63B6BA5"/>
    <w:multiLevelType w:val="hybridMultilevel"/>
    <w:tmpl w:val="60CAA1CA"/>
    <w:lvl w:ilvl="0" w:tplc="CDAE11C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C1F692D"/>
    <w:multiLevelType w:val="hybridMultilevel"/>
    <w:tmpl w:val="21A290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1E72BC1"/>
    <w:multiLevelType w:val="hybridMultilevel"/>
    <w:tmpl w:val="A1C8EBE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>
    <w:nsid w:val="640152BA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8280" w:hanging="360"/>
      </w:pPr>
    </w:lvl>
    <w:lvl w:ilvl="1" w:tplc="04090019">
      <w:start w:val="1"/>
      <w:numFmt w:val="lowerLetter"/>
      <w:lvlText w:val="%2."/>
      <w:lvlJc w:val="left"/>
      <w:pPr>
        <w:ind w:left="9000" w:hanging="360"/>
      </w:pPr>
    </w:lvl>
    <w:lvl w:ilvl="2" w:tplc="0409001B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6">
    <w:nsid w:val="65180635"/>
    <w:multiLevelType w:val="hybridMultilevel"/>
    <w:tmpl w:val="BC1E83AA"/>
    <w:lvl w:ilvl="0" w:tplc="8ED2ABC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A201989"/>
    <w:multiLevelType w:val="hybridMultilevel"/>
    <w:tmpl w:val="55007CA2"/>
    <w:lvl w:ilvl="0" w:tplc="E2E60EF4">
      <w:start w:val="1"/>
      <w:numFmt w:val="bullet"/>
      <w:pStyle w:val="ASPSBullet3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AB6062E"/>
    <w:multiLevelType w:val="hybridMultilevel"/>
    <w:tmpl w:val="7C4CF4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B643154"/>
    <w:multiLevelType w:val="multilevel"/>
    <w:tmpl w:val="4E429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72" w:hanging="72"/>
      </w:pPr>
      <w:rPr>
        <w:rFonts w:ascii="Verdana" w:hAnsi="Verdana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1620"/>
        </w:tabs>
        <w:ind w:left="1332" w:hanging="72"/>
      </w:pPr>
      <w:rPr>
        <w:rFonts w:ascii="Verdana" w:hAnsi="Verdana" w:hint="default"/>
        <w:b/>
        <w:i w:val="0"/>
        <w:sz w:val="20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%1)"/>
      <w:lvlJc w:val="left"/>
      <w:pPr>
        <w:tabs>
          <w:tab w:val="num" w:pos="360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decimal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30">
    <w:nsid w:val="70135D06"/>
    <w:multiLevelType w:val="hybridMultilevel"/>
    <w:tmpl w:val="D5746B26"/>
    <w:lvl w:ilvl="0" w:tplc="6018D346">
      <w:start w:val="1"/>
      <w:numFmt w:val="bullet"/>
      <w:pStyle w:val="ASPSBullet5"/>
      <w:lvlText w:val=""/>
      <w:lvlJc w:val="left"/>
      <w:pPr>
        <w:ind w:left="32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70704B39"/>
    <w:multiLevelType w:val="hybridMultilevel"/>
    <w:tmpl w:val="DD081A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707058A5"/>
    <w:multiLevelType w:val="hybridMultilevel"/>
    <w:tmpl w:val="BD20EB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>
    <w:nsid w:val="70BF1BAC"/>
    <w:multiLevelType w:val="multilevel"/>
    <w:tmpl w:val="A16C2CC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4">
    <w:nsid w:val="735B3F57"/>
    <w:multiLevelType w:val="hybridMultilevel"/>
    <w:tmpl w:val="753A9732"/>
    <w:lvl w:ilvl="0" w:tplc="F1D894FA">
      <w:start w:val="1"/>
      <w:numFmt w:val="bullet"/>
      <w:pStyle w:val="ASPSBullet4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>
    <w:nsid w:val="77D74B7E"/>
    <w:multiLevelType w:val="hybridMultilevel"/>
    <w:tmpl w:val="DD5E080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>
    <w:nsid w:val="7D1B5518"/>
    <w:multiLevelType w:val="hybridMultilevel"/>
    <w:tmpl w:val="9E0A77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7F6D3ECE"/>
    <w:multiLevelType w:val="hybridMultilevel"/>
    <w:tmpl w:val="3504367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13"/>
  </w:num>
  <w:num w:numId="4">
    <w:abstractNumId w:val="34"/>
  </w:num>
  <w:num w:numId="5">
    <w:abstractNumId w:val="27"/>
  </w:num>
  <w:num w:numId="6">
    <w:abstractNumId w:val="30"/>
  </w:num>
  <w:num w:numId="7">
    <w:abstractNumId w:val="12"/>
  </w:num>
  <w:num w:numId="8">
    <w:abstractNumId w:val="16"/>
  </w:num>
  <w:num w:numId="9">
    <w:abstractNumId w:val="5"/>
  </w:num>
  <w:num w:numId="10">
    <w:abstractNumId w:val="33"/>
  </w:num>
  <w:num w:numId="11">
    <w:abstractNumId w:val="25"/>
  </w:num>
  <w:num w:numId="12">
    <w:abstractNumId w:val="32"/>
  </w:num>
  <w:num w:numId="13">
    <w:abstractNumId w:val="22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35"/>
  </w:num>
  <w:num w:numId="24">
    <w:abstractNumId w:val="7"/>
  </w:num>
  <w:num w:numId="25">
    <w:abstractNumId w:val="23"/>
  </w:num>
  <w:num w:numId="26">
    <w:abstractNumId w:val="2"/>
  </w:num>
  <w:num w:numId="27">
    <w:abstractNumId w:val="8"/>
  </w:num>
  <w:num w:numId="28">
    <w:abstractNumId w:val="36"/>
  </w:num>
  <w:num w:numId="29">
    <w:abstractNumId w:val="19"/>
  </w:num>
  <w:num w:numId="30">
    <w:abstractNumId w:val="0"/>
  </w:num>
  <w:num w:numId="31">
    <w:abstractNumId w:val="17"/>
  </w:num>
  <w:num w:numId="32">
    <w:abstractNumId w:val="28"/>
  </w:num>
  <w:num w:numId="33">
    <w:abstractNumId w:val="10"/>
  </w:num>
  <w:num w:numId="3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1"/>
  </w:num>
  <w:num w:numId="36">
    <w:abstractNumId w:val="1"/>
  </w:num>
  <w:num w:numId="37">
    <w:abstractNumId w:val="4"/>
  </w:num>
  <w:num w:numId="38">
    <w:abstractNumId w:val="20"/>
  </w:num>
  <w:num w:numId="39">
    <w:abstractNumId w:val="3"/>
  </w:num>
  <w:num w:numId="40">
    <w:abstractNumId w:val="31"/>
  </w:num>
  <w:num w:numId="41">
    <w:abstractNumId w:val="6"/>
  </w:num>
  <w:num w:numId="42">
    <w:abstractNumId w:val="24"/>
  </w:num>
  <w:num w:numId="43">
    <w:abstractNumId w:val="11"/>
  </w:num>
  <w:num w:numId="44">
    <w:abstractNumId w:val="9"/>
  </w:num>
  <w:num w:numId="45">
    <w:abstractNumId w:val="3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059"/>
    <w:rsid w:val="00001FE1"/>
    <w:rsid w:val="000118B7"/>
    <w:rsid w:val="00011C83"/>
    <w:rsid w:val="000125B2"/>
    <w:rsid w:val="00013470"/>
    <w:rsid w:val="0001352F"/>
    <w:rsid w:val="0001398E"/>
    <w:rsid w:val="000143FA"/>
    <w:rsid w:val="00016364"/>
    <w:rsid w:val="000244B1"/>
    <w:rsid w:val="00027A9C"/>
    <w:rsid w:val="00027FBA"/>
    <w:rsid w:val="00030D2F"/>
    <w:rsid w:val="000332C6"/>
    <w:rsid w:val="000345B3"/>
    <w:rsid w:val="00035C13"/>
    <w:rsid w:val="0004030A"/>
    <w:rsid w:val="0004720F"/>
    <w:rsid w:val="0004741E"/>
    <w:rsid w:val="0005033E"/>
    <w:rsid w:val="00054966"/>
    <w:rsid w:val="00060910"/>
    <w:rsid w:val="00061A9B"/>
    <w:rsid w:val="00063C83"/>
    <w:rsid w:val="00064277"/>
    <w:rsid w:val="00064C60"/>
    <w:rsid w:val="0007076D"/>
    <w:rsid w:val="00073B5D"/>
    <w:rsid w:val="0007464C"/>
    <w:rsid w:val="000752D4"/>
    <w:rsid w:val="000754D9"/>
    <w:rsid w:val="00075B2E"/>
    <w:rsid w:val="00083E1A"/>
    <w:rsid w:val="00085105"/>
    <w:rsid w:val="00085FD3"/>
    <w:rsid w:val="00091A5F"/>
    <w:rsid w:val="00092B42"/>
    <w:rsid w:val="00094B16"/>
    <w:rsid w:val="00094BEA"/>
    <w:rsid w:val="00094FCD"/>
    <w:rsid w:val="000A4877"/>
    <w:rsid w:val="000A7474"/>
    <w:rsid w:val="000A7ACB"/>
    <w:rsid w:val="000B0782"/>
    <w:rsid w:val="000B2F6E"/>
    <w:rsid w:val="000B3BDE"/>
    <w:rsid w:val="000B4D5B"/>
    <w:rsid w:val="000B72D9"/>
    <w:rsid w:val="000B7DC9"/>
    <w:rsid w:val="000C04BB"/>
    <w:rsid w:val="000C113B"/>
    <w:rsid w:val="000C1ECD"/>
    <w:rsid w:val="000C209E"/>
    <w:rsid w:val="000C274B"/>
    <w:rsid w:val="000C39B0"/>
    <w:rsid w:val="000C3BEF"/>
    <w:rsid w:val="000C524D"/>
    <w:rsid w:val="000C5427"/>
    <w:rsid w:val="000C649C"/>
    <w:rsid w:val="000C72B4"/>
    <w:rsid w:val="000D00D5"/>
    <w:rsid w:val="000D425A"/>
    <w:rsid w:val="000D7309"/>
    <w:rsid w:val="000D7CB9"/>
    <w:rsid w:val="000E3581"/>
    <w:rsid w:val="000E3A2D"/>
    <w:rsid w:val="000E441C"/>
    <w:rsid w:val="000E5244"/>
    <w:rsid w:val="000E5A9E"/>
    <w:rsid w:val="000F0C16"/>
    <w:rsid w:val="001036FB"/>
    <w:rsid w:val="00104A4D"/>
    <w:rsid w:val="001179F9"/>
    <w:rsid w:val="001202F8"/>
    <w:rsid w:val="001205BB"/>
    <w:rsid w:val="001231E1"/>
    <w:rsid w:val="00123330"/>
    <w:rsid w:val="00124F8A"/>
    <w:rsid w:val="00131F40"/>
    <w:rsid w:val="001338AD"/>
    <w:rsid w:val="00136441"/>
    <w:rsid w:val="00137C0B"/>
    <w:rsid w:val="00140EF3"/>
    <w:rsid w:val="0014166D"/>
    <w:rsid w:val="0014602A"/>
    <w:rsid w:val="00146308"/>
    <w:rsid w:val="00153E58"/>
    <w:rsid w:val="00154C77"/>
    <w:rsid w:val="001560BE"/>
    <w:rsid w:val="00165DE3"/>
    <w:rsid w:val="001663B5"/>
    <w:rsid w:val="00166C39"/>
    <w:rsid w:val="00167DBC"/>
    <w:rsid w:val="00171478"/>
    <w:rsid w:val="00171B98"/>
    <w:rsid w:val="00173427"/>
    <w:rsid w:val="0017385B"/>
    <w:rsid w:val="00174A71"/>
    <w:rsid w:val="00174CAE"/>
    <w:rsid w:val="00176636"/>
    <w:rsid w:val="0017768B"/>
    <w:rsid w:val="0017780B"/>
    <w:rsid w:val="00177C4D"/>
    <w:rsid w:val="00181DF7"/>
    <w:rsid w:val="00181E24"/>
    <w:rsid w:val="00184DFA"/>
    <w:rsid w:val="00186CB1"/>
    <w:rsid w:val="00194EC2"/>
    <w:rsid w:val="00195477"/>
    <w:rsid w:val="001A456B"/>
    <w:rsid w:val="001B13B8"/>
    <w:rsid w:val="001B5F67"/>
    <w:rsid w:val="001C2092"/>
    <w:rsid w:val="001C4F09"/>
    <w:rsid w:val="001C5E93"/>
    <w:rsid w:val="001C64B0"/>
    <w:rsid w:val="001C7515"/>
    <w:rsid w:val="001D10C7"/>
    <w:rsid w:val="001D20D6"/>
    <w:rsid w:val="001D38A5"/>
    <w:rsid w:val="001D5ADE"/>
    <w:rsid w:val="001D6B9B"/>
    <w:rsid w:val="001D72D5"/>
    <w:rsid w:val="001E20DE"/>
    <w:rsid w:val="001E2170"/>
    <w:rsid w:val="001E2A71"/>
    <w:rsid w:val="001E4A4D"/>
    <w:rsid w:val="001F0E9F"/>
    <w:rsid w:val="001F15DE"/>
    <w:rsid w:val="001F1A57"/>
    <w:rsid w:val="001F363C"/>
    <w:rsid w:val="001F467B"/>
    <w:rsid w:val="0020317A"/>
    <w:rsid w:val="0020443B"/>
    <w:rsid w:val="00210E92"/>
    <w:rsid w:val="0021188A"/>
    <w:rsid w:val="00211EE7"/>
    <w:rsid w:val="00212F2B"/>
    <w:rsid w:val="00214306"/>
    <w:rsid w:val="002159B6"/>
    <w:rsid w:val="00215B4D"/>
    <w:rsid w:val="00215CDC"/>
    <w:rsid w:val="00217F65"/>
    <w:rsid w:val="00220B04"/>
    <w:rsid w:val="0022483C"/>
    <w:rsid w:val="00224C20"/>
    <w:rsid w:val="00231C47"/>
    <w:rsid w:val="002325B3"/>
    <w:rsid w:val="00235B75"/>
    <w:rsid w:val="002414D9"/>
    <w:rsid w:val="00241BDB"/>
    <w:rsid w:val="00242B00"/>
    <w:rsid w:val="00243225"/>
    <w:rsid w:val="00244BCD"/>
    <w:rsid w:val="00245012"/>
    <w:rsid w:val="0024577B"/>
    <w:rsid w:val="00247A07"/>
    <w:rsid w:val="00254FCB"/>
    <w:rsid w:val="00255558"/>
    <w:rsid w:val="002571B4"/>
    <w:rsid w:val="00262AB4"/>
    <w:rsid w:val="0026472C"/>
    <w:rsid w:val="002655AE"/>
    <w:rsid w:val="002673BE"/>
    <w:rsid w:val="00267775"/>
    <w:rsid w:val="00272692"/>
    <w:rsid w:val="00274399"/>
    <w:rsid w:val="00274CF3"/>
    <w:rsid w:val="002767BF"/>
    <w:rsid w:val="002769FA"/>
    <w:rsid w:val="0028160C"/>
    <w:rsid w:val="00282909"/>
    <w:rsid w:val="00283EB1"/>
    <w:rsid w:val="00284A51"/>
    <w:rsid w:val="00284E8D"/>
    <w:rsid w:val="00286C04"/>
    <w:rsid w:val="00287A8D"/>
    <w:rsid w:val="0029245E"/>
    <w:rsid w:val="00293A68"/>
    <w:rsid w:val="00294855"/>
    <w:rsid w:val="002954AA"/>
    <w:rsid w:val="00295F49"/>
    <w:rsid w:val="002966AF"/>
    <w:rsid w:val="002A1384"/>
    <w:rsid w:val="002A1FBE"/>
    <w:rsid w:val="002A24DE"/>
    <w:rsid w:val="002A5326"/>
    <w:rsid w:val="002A7317"/>
    <w:rsid w:val="002A7786"/>
    <w:rsid w:val="002B0A98"/>
    <w:rsid w:val="002B35D6"/>
    <w:rsid w:val="002B4A5B"/>
    <w:rsid w:val="002B5F63"/>
    <w:rsid w:val="002B6E59"/>
    <w:rsid w:val="002B70CB"/>
    <w:rsid w:val="002B71F2"/>
    <w:rsid w:val="002B76E4"/>
    <w:rsid w:val="002C191A"/>
    <w:rsid w:val="002C33FD"/>
    <w:rsid w:val="002C4328"/>
    <w:rsid w:val="002C635E"/>
    <w:rsid w:val="002C743D"/>
    <w:rsid w:val="002C7E6D"/>
    <w:rsid w:val="002D0E1B"/>
    <w:rsid w:val="002D76D9"/>
    <w:rsid w:val="002D7D40"/>
    <w:rsid w:val="002E0198"/>
    <w:rsid w:val="002E06D8"/>
    <w:rsid w:val="002E074D"/>
    <w:rsid w:val="002E49AF"/>
    <w:rsid w:val="002E4B1B"/>
    <w:rsid w:val="002F3B66"/>
    <w:rsid w:val="00300CBF"/>
    <w:rsid w:val="0030511A"/>
    <w:rsid w:val="00305DBE"/>
    <w:rsid w:val="00306295"/>
    <w:rsid w:val="0031161C"/>
    <w:rsid w:val="0031525B"/>
    <w:rsid w:val="00315849"/>
    <w:rsid w:val="0032174A"/>
    <w:rsid w:val="0032222A"/>
    <w:rsid w:val="003232C8"/>
    <w:rsid w:val="003274B9"/>
    <w:rsid w:val="00331603"/>
    <w:rsid w:val="00331DAC"/>
    <w:rsid w:val="00340024"/>
    <w:rsid w:val="003409CD"/>
    <w:rsid w:val="003427A1"/>
    <w:rsid w:val="0034413E"/>
    <w:rsid w:val="00344705"/>
    <w:rsid w:val="003474FB"/>
    <w:rsid w:val="003507C8"/>
    <w:rsid w:val="00353FF3"/>
    <w:rsid w:val="003552D8"/>
    <w:rsid w:val="00355CC9"/>
    <w:rsid w:val="0035697F"/>
    <w:rsid w:val="003615EA"/>
    <w:rsid w:val="0036212A"/>
    <w:rsid w:val="003639F7"/>
    <w:rsid w:val="00363B53"/>
    <w:rsid w:val="003660D9"/>
    <w:rsid w:val="0037010D"/>
    <w:rsid w:val="00370C51"/>
    <w:rsid w:val="0037117C"/>
    <w:rsid w:val="00372C39"/>
    <w:rsid w:val="00373343"/>
    <w:rsid w:val="00373A8E"/>
    <w:rsid w:val="0037443D"/>
    <w:rsid w:val="003758F0"/>
    <w:rsid w:val="003778D0"/>
    <w:rsid w:val="00382064"/>
    <w:rsid w:val="0038235B"/>
    <w:rsid w:val="0038293C"/>
    <w:rsid w:val="00385A85"/>
    <w:rsid w:val="00386D6E"/>
    <w:rsid w:val="0039061F"/>
    <w:rsid w:val="00390BEB"/>
    <w:rsid w:val="00391A74"/>
    <w:rsid w:val="00396C49"/>
    <w:rsid w:val="00397A1F"/>
    <w:rsid w:val="003A1270"/>
    <w:rsid w:val="003A1312"/>
    <w:rsid w:val="003A3FC3"/>
    <w:rsid w:val="003A538A"/>
    <w:rsid w:val="003B17B6"/>
    <w:rsid w:val="003B4B98"/>
    <w:rsid w:val="003B53C2"/>
    <w:rsid w:val="003B6059"/>
    <w:rsid w:val="003B61C5"/>
    <w:rsid w:val="003B77F7"/>
    <w:rsid w:val="003C14BF"/>
    <w:rsid w:val="003C2FD2"/>
    <w:rsid w:val="003C314E"/>
    <w:rsid w:val="003C4F08"/>
    <w:rsid w:val="003C7402"/>
    <w:rsid w:val="003D00D2"/>
    <w:rsid w:val="003D0CB8"/>
    <w:rsid w:val="003D0E7A"/>
    <w:rsid w:val="003D4782"/>
    <w:rsid w:val="003D7133"/>
    <w:rsid w:val="003D7C80"/>
    <w:rsid w:val="003E0AD7"/>
    <w:rsid w:val="003E11A6"/>
    <w:rsid w:val="003E255B"/>
    <w:rsid w:val="003E2A9C"/>
    <w:rsid w:val="003E324A"/>
    <w:rsid w:val="003E6763"/>
    <w:rsid w:val="003F170F"/>
    <w:rsid w:val="003F267D"/>
    <w:rsid w:val="003F37F6"/>
    <w:rsid w:val="003F755D"/>
    <w:rsid w:val="00400651"/>
    <w:rsid w:val="0040092D"/>
    <w:rsid w:val="004010FA"/>
    <w:rsid w:val="0040250F"/>
    <w:rsid w:val="00410CCF"/>
    <w:rsid w:val="00412C6A"/>
    <w:rsid w:val="004137B1"/>
    <w:rsid w:val="00415ABB"/>
    <w:rsid w:val="00417039"/>
    <w:rsid w:val="00420287"/>
    <w:rsid w:val="0042158A"/>
    <w:rsid w:val="00421EB4"/>
    <w:rsid w:val="004222F0"/>
    <w:rsid w:val="00424DB1"/>
    <w:rsid w:val="0042618F"/>
    <w:rsid w:val="00430268"/>
    <w:rsid w:val="00430651"/>
    <w:rsid w:val="00441B75"/>
    <w:rsid w:val="00443030"/>
    <w:rsid w:val="004473FB"/>
    <w:rsid w:val="00451D95"/>
    <w:rsid w:val="0046008C"/>
    <w:rsid w:val="004606A1"/>
    <w:rsid w:val="00461E4F"/>
    <w:rsid w:val="00461E77"/>
    <w:rsid w:val="004674B7"/>
    <w:rsid w:val="004675F9"/>
    <w:rsid w:val="00467DAA"/>
    <w:rsid w:val="00470A29"/>
    <w:rsid w:val="00481A40"/>
    <w:rsid w:val="00481A57"/>
    <w:rsid w:val="00481A60"/>
    <w:rsid w:val="00485BE0"/>
    <w:rsid w:val="00485FD0"/>
    <w:rsid w:val="00486D87"/>
    <w:rsid w:val="0049186C"/>
    <w:rsid w:val="00491FD5"/>
    <w:rsid w:val="00495089"/>
    <w:rsid w:val="0049646D"/>
    <w:rsid w:val="0049657D"/>
    <w:rsid w:val="0049688A"/>
    <w:rsid w:val="004A2855"/>
    <w:rsid w:val="004A2C34"/>
    <w:rsid w:val="004A438A"/>
    <w:rsid w:val="004A58FA"/>
    <w:rsid w:val="004B3D90"/>
    <w:rsid w:val="004C2A06"/>
    <w:rsid w:val="004C39F1"/>
    <w:rsid w:val="004C6FF4"/>
    <w:rsid w:val="004C7146"/>
    <w:rsid w:val="004C721F"/>
    <w:rsid w:val="004D15C7"/>
    <w:rsid w:val="004D1B29"/>
    <w:rsid w:val="004E113D"/>
    <w:rsid w:val="004E1225"/>
    <w:rsid w:val="004E3108"/>
    <w:rsid w:val="004E3D0D"/>
    <w:rsid w:val="004E44F3"/>
    <w:rsid w:val="004E4D22"/>
    <w:rsid w:val="004E5F13"/>
    <w:rsid w:val="004E6A19"/>
    <w:rsid w:val="004F0E03"/>
    <w:rsid w:val="004F1313"/>
    <w:rsid w:val="004F2DB8"/>
    <w:rsid w:val="004F334C"/>
    <w:rsid w:val="004F4D7B"/>
    <w:rsid w:val="004F50E3"/>
    <w:rsid w:val="004F5269"/>
    <w:rsid w:val="004F5A41"/>
    <w:rsid w:val="004F7CDD"/>
    <w:rsid w:val="005003AD"/>
    <w:rsid w:val="00500C48"/>
    <w:rsid w:val="00503116"/>
    <w:rsid w:val="005130EF"/>
    <w:rsid w:val="00514089"/>
    <w:rsid w:val="005146FF"/>
    <w:rsid w:val="00515487"/>
    <w:rsid w:val="005157E7"/>
    <w:rsid w:val="00517241"/>
    <w:rsid w:val="00520255"/>
    <w:rsid w:val="00521864"/>
    <w:rsid w:val="00522F4A"/>
    <w:rsid w:val="00524D70"/>
    <w:rsid w:val="0052687B"/>
    <w:rsid w:val="005325FB"/>
    <w:rsid w:val="005357DD"/>
    <w:rsid w:val="00535C11"/>
    <w:rsid w:val="005374E1"/>
    <w:rsid w:val="00537FAF"/>
    <w:rsid w:val="00540311"/>
    <w:rsid w:val="00541284"/>
    <w:rsid w:val="005419DA"/>
    <w:rsid w:val="005432F0"/>
    <w:rsid w:val="0054415D"/>
    <w:rsid w:val="00544DAF"/>
    <w:rsid w:val="00550CC8"/>
    <w:rsid w:val="0055454B"/>
    <w:rsid w:val="00556D81"/>
    <w:rsid w:val="00562250"/>
    <w:rsid w:val="005636CF"/>
    <w:rsid w:val="00563C26"/>
    <w:rsid w:val="005640C6"/>
    <w:rsid w:val="005656BE"/>
    <w:rsid w:val="005738AF"/>
    <w:rsid w:val="00581DFA"/>
    <w:rsid w:val="005849E5"/>
    <w:rsid w:val="00585C44"/>
    <w:rsid w:val="005926CD"/>
    <w:rsid w:val="00592955"/>
    <w:rsid w:val="00594E4D"/>
    <w:rsid w:val="005964CE"/>
    <w:rsid w:val="005972B4"/>
    <w:rsid w:val="005A0E22"/>
    <w:rsid w:val="005A1F7D"/>
    <w:rsid w:val="005A2F89"/>
    <w:rsid w:val="005A51AC"/>
    <w:rsid w:val="005A6095"/>
    <w:rsid w:val="005A609D"/>
    <w:rsid w:val="005A7479"/>
    <w:rsid w:val="005B1971"/>
    <w:rsid w:val="005B2533"/>
    <w:rsid w:val="005B2B14"/>
    <w:rsid w:val="005B4D65"/>
    <w:rsid w:val="005B6528"/>
    <w:rsid w:val="005B7063"/>
    <w:rsid w:val="005C16C4"/>
    <w:rsid w:val="005C44CA"/>
    <w:rsid w:val="005C5C04"/>
    <w:rsid w:val="005C64FE"/>
    <w:rsid w:val="005C6874"/>
    <w:rsid w:val="005C7E1D"/>
    <w:rsid w:val="005D3927"/>
    <w:rsid w:val="005D3CFB"/>
    <w:rsid w:val="005D486E"/>
    <w:rsid w:val="005D503A"/>
    <w:rsid w:val="005D5958"/>
    <w:rsid w:val="005D738C"/>
    <w:rsid w:val="005D7752"/>
    <w:rsid w:val="005E3C9A"/>
    <w:rsid w:val="005E4232"/>
    <w:rsid w:val="005E42D6"/>
    <w:rsid w:val="005F01CF"/>
    <w:rsid w:val="005F2440"/>
    <w:rsid w:val="005F69AF"/>
    <w:rsid w:val="005F69B5"/>
    <w:rsid w:val="005F720B"/>
    <w:rsid w:val="00600129"/>
    <w:rsid w:val="006040BA"/>
    <w:rsid w:val="00604E12"/>
    <w:rsid w:val="006060A9"/>
    <w:rsid w:val="00606BC1"/>
    <w:rsid w:val="0060738F"/>
    <w:rsid w:val="006114A2"/>
    <w:rsid w:val="006117D9"/>
    <w:rsid w:val="00612168"/>
    <w:rsid w:val="00612919"/>
    <w:rsid w:val="0061620C"/>
    <w:rsid w:val="0061662B"/>
    <w:rsid w:val="00616AB6"/>
    <w:rsid w:val="006170BB"/>
    <w:rsid w:val="006208E1"/>
    <w:rsid w:val="00624ADD"/>
    <w:rsid w:val="00634F3C"/>
    <w:rsid w:val="00641328"/>
    <w:rsid w:val="0064255D"/>
    <w:rsid w:val="00643E16"/>
    <w:rsid w:val="00644A58"/>
    <w:rsid w:val="00645C97"/>
    <w:rsid w:val="00646C43"/>
    <w:rsid w:val="006475B7"/>
    <w:rsid w:val="00650C55"/>
    <w:rsid w:val="00653CA8"/>
    <w:rsid w:val="00654C58"/>
    <w:rsid w:val="0065516E"/>
    <w:rsid w:val="00657103"/>
    <w:rsid w:val="006571FA"/>
    <w:rsid w:val="00661428"/>
    <w:rsid w:val="00662D2F"/>
    <w:rsid w:val="00663701"/>
    <w:rsid w:val="006639F4"/>
    <w:rsid w:val="00671019"/>
    <w:rsid w:val="0067139A"/>
    <w:rsid w:val="00682568"/>
    <w:rsid w:val="00686A5B"/>
    <w:rsid w:val="006870F5"/>
    <w:rsid w:val="00694026"/>
    <w:rsid w:val="00696005"/>
    <w:rsid w:val="006A067E"/>
    <w:rsid w:val="006A0E0D"/>
    <w:rsid w:val="006A1C5D"/>
    <w:rsid w:val="006A1F1A"/>
    <w:rsid w:val="006A2169"/>
    <w:rsid w:val="006A2468"/>
    <w:rsid w:val="006A367A"/>
    <w:rsid w:val="006B0F30"/>
    <w:rsid w:val="006B3002"/>
    <w:rsid w:val="006B410E"/>
    <w:rsid w:val="006B4138"/>
    <w:rsid w:val="006B68AF"/>
    <w:rsid w:val="006B6B0D"/>
    <w:rsid w:val="006B7006"/>
    <w:rsid w:val="006C1620"/>
    <w:rsid w:val="006C2A4A"/>
    <w:rsid w:val="006C4017"/>
    <w:rsid w:val="006C4B59"/>
    <w:rsid w:val="006D0C22"/>
    <w:rsid w:val="006D1FE4"/>
    <w:rsid w:val="006D302C"/>
    <w:rsid w:val="006D4633"/>
    <w:rsid w:val="006D4E84"/>
    <w:rsid w:val="006E05AF"/>
    <w:rsid w:val="006E1AE3"/>
    <w:rsid w:val="006E2CFA"/>
    <w:rsid w:val="006E4101"/>
    <w:rsid w:val="006E505E"/>
    <w:rsid w:val="006F29AA"/>
    <w:rsid w:val="006F4043"/>
    <w:rsid w:val="006F60B4"/>
    <w:rsid w:val="006F748E"/>
    <w:rsid w:val="006F7D03"/>
    <w:rsid w:val="007016FB"/>
    <w:rsid w:val="00702D9F"/>
    <w:rsid w:val="00702DAF"/>
    <w:rsid w:val="00703787"/>
    <w:rsid w:val="007057CE"/>
    <w:rsid w:val="00706A6B"/>
    <w:rsid w:val="0071244B"/>
    <w:rsid w:val="00713440"/>
    <w:rsid w:val="007150BD"/>
    <w:rsid w:val="007210EC"/>
    <w:rsid w:val="00721177"/>
    <w:rsid w:val="00724870"/>
    <w:rsid w:val="007259BA"/>
    <w:rsid w:val="007319C7"/>
    <w:rsid w:val="007375B0"/>
    <w:rsid w:val="007420D8"/>
    <w:rsid w:val="007460F4"/>
    <w:rsid w:val="00750FA9"/>
    <w:rsid w:val="00761FE6"/>
    <w:rsid w:val="0076261C"/>
    <w:rsid w:val="007632F4"/>
    <w:rsid w:val="00766393"/>
    <w:rsid w:val="007678CB"/>
    <w:rsid w:val="0077108D"/>
    <w:rsid w:val="007714F8"/>
    <w:rsid w:val="007729F5"/>
    <w:rsid w:val="00780CAD"/>
    <w:rsid w:val="00781449"/>
    <w:rsid w:val="00781E73"/>
    <w:rsid w:val="00782DF7"/>
    <w:rsid w:val="007843EE"/>
    <w:rsid w:val="00786BAC"/>
    <w:rsid w:val="00790DB7"/>
    <w:rsid w:val="007923F7"/>
    <w:rsid w:val="00793855"/>
    <w:rsid w:val="00793DA9"/>
    <w:rsid w:val="0079754F"/>
    <w:rsid w:val="007A1A25"/>
    <w:rsid w:val="007A43BB"/>
    <w:rsid w:val="007A6C59"/>
    <w:rsid w:val="007B22A6"/>
    <w:rsid w:val="007B2BEA"/>
    <w:rsid w:val="007B3F03"/>
    <w:rsid w:val="007B4FB0"/>
    <w:rsid w:val="007C094E"/>
    <w:rsid w:val="007C36BC"/>
    <w:rsid w:val="007C3A47"/>
    <w:rsid w:val="007C53F2"/>
    <w:rsid w:val="007D01FF"/>
    <w:rsid w:val="007D099F"/>
    <w:rsid w:val="007D156D"/>
    <w:rsid w:val="007D1693"/>
    <w:rsid w:val="007D2256"/>
    <w:rsid w:val="007D2E24"/>
    <w:rsid w:val="007D33A2"/>
    <w:rsid w:val="007D75FB"/>
    <w:rsid w:val="007D79A2"/>
    <w:rsid w:val="007E2247"/>
    <w:rsid w:val="007E3FC0"/>
    <w:rsid w:val="007E573F"/>
    <w:rsid w:val="007E6657"/>
    <w:rsid w:val="007E6E30"/>
    <w:rsid w:val="007E7CBF"/>
    <w:rsid w:val="007F4023"/>
    <w:rsid w:val="007F42A3"/>
    <w:rsid w:val="007F51E2"/>
    <w:rsid w:val="00802D0B"/>
    <w:rsid w:val="008069C0"/>
    <w:rsid w:val="00812607"/>
    <w:rsid w:val="00812980"/>
    <w:rsid w:val="00812C3D"/>
    <w:rsid w:val="0081345A"/>
    <w:rsid w:val="00813BCB"/>
    <w:rsid w:val="00813C48"/>
    <w:rsid w:val="008169BA"/>
    <w:rsid w:val="0082087B"/>
    <w:rsid w:val="00821B86"/>
    <w:rsid w:val="008224CD"/>
    <w:rsid w:val="00822673"/>
    <w:rsid w:val="008227C3"/>
    <w:rsid w:val="008306F8"/>
    <w:rsid w:val="00830E97"/>
    <w:rsid w:val="008316B3"/>
    <w:rsid w:val="008351C4"/>
    <w:rsid w:val="0083636E"/>
    <w:rsid w:val="008371AE"/>
    <w:rsid w:val="00840644"/>
    <w:rsid w:val="0084121B"/>
    <w:rsid w:val="008416B8"/>
    <w:rsid w:val="00843170"/>
    <w:rsid w:val="008444E9"/>
    <w:rsid w:val="0084574D"/>
    <w:rsid w:val="00850649"/>
    <w:rsid w:val="0085095E"/>
    <w:rsid w:val="00851E2D"/>
    <w:rsid w:val="00852A7B"/>
    <w:rsid w:val="008539AE"/>
    <w:rsid w:val="00853DA8"/>
    <w:rsid w:val="008554AA"/>
    <w:rsid w:val="00855DC7"/>
    <w:rsid w:val="008560AE"/>
    <w:rsid w:val="00857F04"/>
    <w:rsid w:val="00860754"/>
    <w:rsid w:val="00863059"/>
    <w:rsid w:val="00867E4E"/>
    <w:rsid w:val="00870D2C"/>
    <w:rsid w:val="008768D4"/>
    <w:rsid w:val="00876AE7"/>
    <w:rsid w:val="008776B8"/>
    <w:rsid w:val="008802FD"/>
    <w:rsid w:val="008813DA"/>
    <w:rsid w:val="008849DA"/>
    <w:rsid w:val="008917F3"/>
    <w:rsid w:val="00891C52"/>
    <w:rsid w:val="00893134"/>
    <w:rsid w:val="00893651"/>
    <w:rsid w:val="00896960"/>
    <w:rsid w:val="00896B90"/>
    <w:rsid w:val="008A1122"/>
    <w:rsid w:val="008A517D"/>
    <w:rsid w:val="008A51A7"/>
    <w:rsid w:val="008A6186"/>
    <w:rsid w:val="008A6FC6"/>
    <w:rsid w:val="008A7CFF"/>
    <w:rsid w:val="008B087E"/>
    <w:rsid w:val="008B0A04"/>
    <w:rsid w:val="008B1BF7"/>
    <w:rsid w:val="008B413A"/>
    <w:rsid w:val="008B42E3"/>
    <w:rsid w:val="008B6ED9"/>
    <w:rsid w:val="008C44A9"/>
    <w:rsid w:val="008C532B"/>
    <w:rsid w:val="008C5D57"/>
    <w:rsid w:val="008C6D4F"/>
    <w:rsid w:val="008C7BE5"/>
    <w:rsid w:val="008D0BAB"/>
    <w:rsid w:val="008D1C30"/>
    <w:rsid w:val="008D37F6"/>
    <w:rsid w:val="008D4C8F"/>
    <w:rsid w:val="008D5432"/>
    <w:rsid w:val="008D664D"/>
    <w:rsid w:val="008E3D72"/>
    <w:rsid w:val="008E4D23"/>
    <w:rsid w:val="008E5968"/>
    <w:rsid w:val="008F1A65"/>
    <w:rsid w:val="008F2CE5"/>
    <w:rsid w:val="008F4B66"/>
    <w:rsid w:val="008F7A53"/>
    <w:rsid w:val="00900090"/>
    <w:rsid w:val="0090336E"/>
    <w:rsid w:val="009034D4"/>
    <w:rsid w:val="00903DD3"/>
    <w:rsid w:val="00911455"/>
    <w:rsid w:val="00920467"/>
    <w:rsid w:val="009224C5"/>
    <w:rsid w:val="00923624"/>
    <w:rsid w:val="00923838"/>
    <w:rsid w:val="00932E64"/>
    <w:rsid w:val="00933975"/>
    <w:rsid w:val="0093423A"/>
    <w:rsid w:val="0093474D"/>
    <w:rsid w:val="009409F7"/>
    <w:rsid w:val="00940A25"/>
    <w:rsid w:val="00941083"/>
    <w:rsid w:val="00942781"/>
    <w:rsid w:val="00944FE9"/>
    <w:rsid w:val="00953977"/>
    <w:rsid w:val="00956E93"/>
    <w:rsid w:val="00960546"/>
    <w:rsid w:val="00961A6D"/>
    <w:rsid w:val="00961F86"/>
    <w:rsid w:val="009639A1"/>
    <w:rsid w:val="00965A51"/>
    <w:rsid w:val="009725B2"/>
    <w:rsid w:val="00973050"/>
    <w:rsid w:val="00977190"/>
    <w:rsid w:val="00977FC9"/>
    <w:rsid w:val="00982BEB"/>
    <w:rsid w:val="00986B79"/>
    <w:rsid w:val="0098734B"/>
    <w:rsid w:val="00990D0F"/>
    <w:rsid w:val="009921DE"/>
    <w:rsid w:val="0099475D"/>
    <w:rsid w:val="00996573"/>
    <w:rsid w:val="009A0E61"/>
    <w:rsid w:val="009A1BB5"/>
    <w:rsid w:val="009A4784"/>
    <w:rsid w:val="009A6B2D"/>
    <w:rsid w:val="009B07FE"/>
    <w:rsid w:val="009B176F"/>
    <w:rsid w:val="009B47D6"/>
    <w:rsid w:val="009B5786"/>
    <w:rsid w:val="009B5DDA"/>
    <w:rsid w:val="009C0934"/>
    <w:rsid w:val="009C71EA"/>
    <w:rsid w:val="009D067F"/>
    <w:rsid w:val="009D56D1"/>
    <w:rsid w:val="009D6B7D"/>
    <w:rsid w:val="009D741C"/>
    <w:rsid w:val="009E41C2"/>
    <w:rsid w:val="009E6F5D"/>
    <w:rsid w:val="009F1D18"/>
    <w:rsid w:val="009F31BD"/>
    <w:rsid w:val="009F4256"/>
    <w:rsid w:val="009F4DED"/>
    <w:rsid w:val="00A00BDF"/>
    <w:rsid w:val="00A056E7"/>
    <w:rsid w:val="00A06E3A"/>
    <w:rsid w:val="00A07F5F"/>
    <w:rsid w:val="00A10446"/>
    <w:rsid w:val="00A111D3"/>
    <w:rsid w:val="00A11BF9"/>
    <w:rsid w:val="00A11C80"/>
    <w:rsid w:val="00A15DE6"/>
    <w:rsid w:val="00A21C69"/>
    <w:rsid w:val="00A2434E"/>
    <w:rsid w:val="00A26AD7"/>
    <w:rsid w:val="00A310DD"/>
    <w:rsid w:val="00A32839"/>
    <w:rsid w:val="00A346E7"/>
    <w:rsid w:val="00A41CCC"/>
    <w:rsid w:val="00A459E5"/>
    <w:rsid w:val="00A4649D"/>
    <w:rsid w:val="00A466E4"/>
    <w:rsid w:val="00A51378"/>
    <w:rsid w:val="00A54FDB"/>
    <w:rsid w:val="00A56A03"/>
    <w:rsid w:val="00A56F94"/>
    <w:rsid w:val="00A6204E"/>
    <w:rsid w:val="00A62C24"/>
    <w:rsid w:val="00A668CA"/>
    <w:rsid w:val="00A6728C"/>
    <w:rsid w:val="00A72258"/>
    <w:rsid w:val="00A73DC3"/>
    <w:rsid w:val="00A74CCC"/>
    <w:rsid w:val="00A773E0"/>
    <w:rsid w:val="00A779FD"/>
    <w:rsid w:val="00A811D2"/>
    <w:rsid w:val="00A8186A"/>
    <w:rsid w:val="00A83FF1"/>
    <w:rsid w:val="00A847C2"/>
    <w:rsid w:val="00A8631E"/>
    <w:rsid w:val="00A876F8"/>
    <w:rsid w:val="00A87711"/>
    <w:rsid w:val="00A921CF"/>
    <w:rsid w:val="00A932E2"/>
    <w:rsid w:val="00A94367"/>
    <w:rsid w:val="00A94DD6"/>
    <w:rsid w:val="00A9595F"/>
    <w:rsid w:val="00AA2473"/>
    <w:rsid w:val="00AA7042"/>
    <w:rsid w:val="00AB0006"/>
    <w:rsid w:val="00AB07E5"/>
    <w:rsid w:val="00AB1C19"/>
    <w:rsid w:val="00AB65E9"/>
    <w:rsid w:val="00AB738E"/>
    <w:rsid w:val="00AC0A4C"/>
    <w:rsid w:val="00AC2352"/>
    <w:rsid w:val="00AC2DC9"/>
    <w:rsid w:val="00AC657E"/>
    <w:rsid w:val="00AD0C2D"/>
    <w:rsid w:val="00AD1A2C"/>
    <w:rsid w:val="00AD6220"/>
    <w:rsid w:val="00AD68A7"/>
    <w:rsid w:val="00AE26B4"/>
    <w:rsid w:val="00AE3243"/>
    <w:rsid w:val="00AE3946"/>
    <w:rsid w:val="00AE486E"/>
    <w:rsid w:val="00AE7EF0"/>
    <w:rsid w:val="00AF2A59"/>
    <w:rsid w:val="00AF5757"/>
    <w:rsid w:val="00AF6901"/>
    <w:rsid w:val="00B00E1D"/>
    <w:rsid w:val="00B03905"/>
    <w:rsid w:val="00B04B12"/>
    <w:rsid w:val="00B0703E"/>
    <w:rsid w:val="00B071ED"/>
    <w:rsid w:val="00B07F69"/>
    <w:rsid w:val="00B1128E"/>
    <w:rsid w:val="00B141D6"/>
    <w:rsid w:val="00B14E43"/>
    <w:rsid w:val="00B14FD4"/>
    <w:rsid w:val="00B154C8"/>
    <w:rsid w:val="00B1740A"/>
    <w:rsid w:val="00B17568"/>
    <w:rsid w:val="00B26847"/>
    <w:rsid w:val="00B26CB9"/>
    <w:rsid w:val="00B305D7"/>
    <w:rsid w:val="00B30C0B"/>
    <w:rsid w:val="00B31F6C"/>
    <w:rsid w:val="00B34608"/>
    <w:rsid w:val="00B406B1"/>
    <w:rsid w:val="00B51562"/>
    <w:rsid w:val="00B52B6B"/>
    <w:rsid w:val="00B62820"/>
    <w:rsid w:val="00B65891"/>
    <w:rsid w:val="00B67BCC"/>
    <w:rsid w:val="00B70470"/>
    <w:rsid w:val="00B72578"/>
    <w:rsid w:val="00B73514"/>
    <w:rsid w:val="00B73FC4"/>
    <w:rsid w:val="00B7654F"/>
    <w:rsid w:val="00B76F80"/>
    <w:rsid w:val="00B77F30"/>
    <w:rsid w:val="00B81478"/>
    <w:rsid w:val="00B82768"/>
    <w:rsid w:val="00B82EE1"/>
    <w:rsid w:val="00B902B3"/>
    <w:rsid w:val="00B93D6D"/>
    <w:rsid w:val="00B95217"/>
    <w:rsid w:val="00BA01D5"/>
    <w:rsid w:val="00BA0F40"/>
    <w:rsid w:val="00BA18E5"/>
    <w:rsid w:val="00BA4EC7"/>
    <w:rsid w:val="00BA72F6"/>
    <w:rsid w:val="00BB0B3F"/>
    <w:rsid w:val="00BB0F77"/>
    <w:rsid w:val="00BB1EE2"/>
    <w:rsid w:val="00BB21B4"/>
    <w:rsid w:val="00BB5061"/>
    <w:rsid w:val="00BC0B4F"/>
    <w:rsid w:val="00BC2378"/>
    <w:rsid w:val="00BD009F"/>
    <w:rsid w:val="00BD0950"/>
    <w:rsid w:val="00BD249F"/>
    <w:rsid w:val="00BD3472"/>
    <w:rsid w:val="00BD4EE6"/>
    <w:rsid w:val="00BD6426"/>
    <w:rsid w:val="00BE0EF6"/>
    <w:rsid w:val="00BE4952"/>
    <w:rsid w:val="00BE504B"/>
    <w:rsid w:val="00BF0F9F"/>
    <w:rsid w:val="00BF18AA"/>
    <w:rsid w:val="00BF2319"/>
    <w:rsid w:val="00BF471C"/>
    <w:rsid w:val="00BF5C20"/>
    <w:rsid w:val="00BF6E0B"/>
    <w:rsid w:val="00C00746"/>
    <w:rsid w:val="00C103AB"/>
    <w:rsid w:val="00C12011"/>
    <w:rsid w:val="00C12384"/>
    <w:rsid w:val="00C138DD"/>
    <w:rsid w:val="00C14751"/>
    <w:rsid w:val="00C1787F"/>
    <w:rsid w:val="00C17DCB"/>
    <w:rsid w:val="00C22B51"/>
    <w:rsid w:val="00C22B78"/>
    <w:rsid w:val="00C247C6"/>
    <w:rsid w:val="00C2791B"/>
    <w:rsid w:val="00C31272"/>
    <w:rsid w:val="00C33A5D"/>
    <w:rsid w:val="00C37251"/>
    <w:rsid w:val="00C37C00"/>
    <w:rsid w:val="00C401A4"/>
    <w:rsid w:val="00C4043B"/>
    <w:rsid w:val="00C41E7F"/>
    <w:rsid w:val="00C422B2"/>
    <w:rsid w:val="00C425F6"/>
    <w:rsid w:val="00C4683F"/>
    <w:rsid w:val="00C474A0"/>
    <w:rsid w:val="00C509E4"/>
    <w:rsid w:val="00C51014"/>
    <w:rsid w:val="00C55841"/>
    <w:rsid w:val="00C572E5"/>
    <w:rsid w:val="00C60902"/>
    <w:rsid w:val="00C67483"/>
    <w:rsid w:val="00C67DF8"/>
    <w:rsid w:val="00C75BDA"/>
    <w:rsid w:val="00C80D76"/>
    <w:rsid w:val="00C8177B"/>
    <w:rsid w:val="00C81832"/>
    <w:rsid w:val="00C82713"/>
    <w:rsid w:val="00C83B6D"/>
    <w:rsid w:val="00C87BD2"/>
    <w:rsid w:val="00C90443"/>
    <w:rsid w:val="00C942A6"/>
    <w:rsid w:val="00C96D40"/>
    <w:rsid w:val="00C97250"/>
    <w:rsid w:val="00CA10BD"/>
    <w:rsid w:val="00CA15BE"/>
    <w:rsid w:val="00CA19CF"/>
    <w:rsid w:val="00CA2EEF"/>
    <w:rsid w:val="00CA5198"/>
    <w:rsid w:val="00CB0E74"/>
    <w:rsid w:val="00CB3D1B"/>
    <w:rsid w:val="00CB7573"/>
    <w:rsid w:val="00CB7EBF"/>
    <w:rsid w:val="00CC22EA"/>
    <w:rsid w:val="00CC46D4"/>
    <w:rsid w:val="00CC686A"/>
    <w:rsid w:val="00CC6F5C"/>
    <w:rsid w:val="00CD0A22"/>
    <w:rsid w:val="00CD0E24"/>
    <w:rsid w:val="00CD45B2"/>
    <w:rsid w:val="00CD5911"/>
    <w:rsid w:val="00CD600D"/>
    <w:rsid w:val="00CD7963"/>
    <w:rsid w:val="00CE0108"/>
    <w:rsid w:val="00CE0B92"/>
    <w:rsid w:val="00CE2947"/>
    <w:rsid w:val="00CE47C7"/>
    <w:rsid w:val="00CE4F85"/>
    <w:rsid w:val="00CE69F9"/>
    <w:rsid w:val="00CE6F28"/>
    <w:rsid w:val="00CF000E"/>
    <w:rsid w:val="00CF3438"/>
    <w:rsid w:val="00CF45A5"/>
    <w:rsid w:val="00CF5D87"/>
    <w:rsid w:val="00CF6277"/>
    <w:rsid w:val="00CF66EB"/>
    <w:rsid w:val="00CF6FD7"/>
    <w:rsid w:val="00D018C1"/>
    <w:rsid w:val="00D0280C"/>
    <w:rsid w:val="00D035F6"/>
    <w:rsid w:val="00D062B5"/>
    <w:rsid w:val="00D062BB"/>
    <w:rsid w:val="00D11588"/>
    <w:rsid w:val="00D1304B"/>
    <w:rsid w:val="00D13C5D"/>
    <w:rsid w:val="00D13F92"/>
    <w:rsid w:val="00D16641"/>
    <w:rsid w:val="00D207FD"/>
    <w:rsid w:val="00D22651"/>
    <w:rsid w:val="00D228C0"/>
    <w:rsid w:val="00D231D8"/>
    <w:rsid w:val="00D23633"/>
    <w:rsid w:val="00D24491"/>
    <w:rsid w:val="00D25028"/>
    <w:rsid w:val="00D2514A"/>
    <w:rsid w:val="00D345BA"/>
    <w:rsid w:val="00D3462E"/>
    <w:rsid w:val="00D35298"/>
    <w:rsid w:val="00D42B44"/>
    <w:rsid w:val="00D43105"/>
    <w:rsid w:val="00D504DD"/>
    <w:rsid w:val="00D514F7"/>
    <w:rsid w:val="00D5154D"/>
    <w:rsid w:val="00D51E36"/>
    <w:rsid w:val="00D521C8"/>
    <w:rsid w:val="00D57B03"/>
    <w:rsid w:val="00D60829"/>
    <w:rsid w:val="00D61FD5"/>
    <w:rsid w:val="00D62019"/>
    <w:rsid w:val="00D63848"/>
    <w:rsid w:val="00D66674"/>
    <w:rsid w:val="00D66770"/>
    <w:rsid w:val="00D668F0"/>
    <w:rsid w:val="00D710BF"/>
    <w:rsid w:val="00D764A4"/>
    <w:rsid w:val="00D77E09"/>
    <w:rsid w:val="00D80DAC"/>
    <w:rsid w:val="00D81AB1"/>
    <w:rsid w:val="00D8253E"/>
    <w:rsid w:val="00D83E09"/>
    <w:rsid w:val="00D90B67"/>
    <w:rsid w:val="00D90C70"/>
    <w:rsid w:val="00D92D6E"/>
    <w:rsid w:val="00D92FC9"/>
    <w:rsid w:val="00D93B4C"/>
    <w:rsid w:val="00D93F09"/>
    <w:rsid w:val="00DA5D98"/>
    <w:rsid w:val="00DB17BC"/>
    <w:rsid w:val="00DB1E6B"/>
    <w:rsid w:val="00DB226D"/>
    <w:rsid w:val="00DB2A3A"/>
    <w:rsid w:val="00DB39EB"/>
    <w:rsid w:val="00DB3CB4"/>
    <w:rsid w:val="00DB5567"/>
    <w:rsid w:val="00DB7C7E"/>
    <w:rsid w:val="00DC1DA6"/>
    <w:rsid w:val="00DC2F9F"/>
    <w:rsid w:val="00DC4904"/>
    <w:rsid w:val="00DD0555"/>
    <w:rsid w:val="00DD1DF9"/>
    <w:rsid w:val="00DD2AE1"/>
    <w:rsid w:val="00DD34F4"/>
    <w:rsid w:val="00DD6875"/>
    <w:rsid w:val="00DE0D8D"/>
    <w:rsid w:val="00DE196D"/>
    <w:rsid w:val="00DE27CF"/>
    <w:rsid w:val="00DE2A0F"/>
    <w:rsid w:val="00DE538E"/>
    <w:rsid w:val="00DE64AC"/>
    <w:rsid w:val="00DF5982"/>
    <w:rsid w:val="00DF601F"/>
    <w:rsid w:val="00DF78A5"/>
    <w:rsid w:val="00E0025D"/>
    <w:rsid w:val="00E00B18"/>
    <w:rsid w:val="00E021DE"/>
    <w:rsid w:val="00E045D4"/>
    <w:rsid w:val="00E046C1"/>
    <w:rsid w:val="00E07FC7"/>
    <w:rsid w:val="00E10450"/>
    <w:rsid w:val="00E12C48"/>
    <w:rsid w:val="00E14410"/>
    <w:rsid w:val="00E17A8A"/>
    <w:rsid w:val="00E22F0B"/>
    <w:rsid w:val="00E25630"/>
    <w:rsid w:val="00E36345"/>
    <w:rsid w:val="00E36F75"/>
    <w:rsid w:val="00E37009"/>
    <w:rsid w:val="00E41658"/>
    <w:rsid w:val="00E44B0B"/>
    <w:rsid w:val="00E45578"/>
    <w:rsid w:val="00E464F3"/>
    <w:rsid w:val="00E5689C"/>
    <w:rsid w:val="00E609F8"/>
    <w:rsid w:val="00E62596"/>
    <w:rsid w:val="00E65B11"/>
    <w:rsid w:val="00E65F17"/>
    <w:rsid w:val="00E67460"/>
    <w:rsid w:val="00E678A7"/>
    <w:rsid w:val="00E71AB1"/>
    <w:rsid w:val="00E71E58"/>
    <w:rsid w:val="00E724C8"/>
    <w:rsid w:val="00E72EA4"/>
    <w:rsid w:val="00E7390B"/>
    <w:rsid w:val="00E73BA9"/>
    <w:rsid w:val="00E7402B"/>
    <w:rsid w:val="00E77456"/>
    <w:rsid w:val="00E82AD7"/>
    <w:rsid w:val="00E83215"/>
    <w:rsid w:val="00E832E0"/>
    <w:rsid w:val="00E8588A"/>
    <w:rsid w:val="00E86651"/>
    <w:rsid w:val="00E86F5C"/>
    <w:rsid w:val="00E87250"/>
    <w:rsid w:val="00E8729B"/>
    <w:rsid w:val="00E90928"/>
    <w:rsid w:val="00E927A1"/>
    <w:rsid w:val="00E94EA3"/>
    <w:rsid w:val="00EA089F"/>
    <w:rsid w:val="00EA2B59"/>
    <w:rsid w:val="00EA451E"/>
    <w:rsid w:val="00EA4919"/>
    <w:rsid w:val="00EA4DE2"/>
    <w:rsid w:val="00EA51C9"/>
    <w:rsid w:val="00EA5FA1"/>
    <w:rsid w:val="00EB0AF2"/>
    <w:rsid w:val="00EB1BB2"/>
    <w:rsid w:val="00EB245B"/>
    <w:rsid w:val="00EB3931"/>
    <w:rsid w:val="00EB3CF4"/>
    <w:rsid w:val="00EB62DA"/>
    <w:rsid w:val="00EB765F"/>
    <w:rsid w:val="00EC166A"/>
    <w:rsid w:val="00EC3452"/>
    <w:rsid w:val="00EC581B"/>
    <w:rsid w:val="00EC698E"/>
    <w:rsid w:val="00ED5416"/>
    <w:rsid w:val="00EE2B18"/>
    <w:rsid w:val="00EE33EF"/>
    <w:rsid w:val="00EE48EB"/>
    <w:rsid w:val="00EE4AA9"/>
    <w:rsid w:val="00EE5C9A"/>
    <w:rsid w:val="00EE7C47"/>
    <w:rsid w:val="00EF0690"/>
    <w:rsid w:val="00EF1C25"/>
    <w:rsid w:val="00EF6419"/>
    <w:rsid w:val="00F001E9"/>
    <w:rsid w:val="00F00576"/>
    <w:rsid w:val="00F01768"/>
    <w:rsid w:val="00F04A5F"/>
    <w:rsid w:val="00F05709"/>
    <w:rsid w:val="00F11F1B"/>
    <w:rsid w:val="00F1466D"/>
    <w:rsid w:val="00F208AF"/>
    <w:rsid w:val="00F26523"/>
    <w:rsid w:val="00F31351"/>
    <w:rsid w:val="00F31EA7"/>
    <w:rsid w:val="00F33461"/>
    <w:rsid w:val="00F335DC"/>
    <w:rsid w:val="00F3516D"/>
    <w:rsid w:val="00F35600"/>
    <w:rsid w:val="00F361E9"/>
    <w:rsid w:val="00F36744"/>
    <w:rsid w:val="00F379C0"/>
    <w:rsid w:val="00F40DB8"/>
    <w:rsid w:val="00F41490"/>
    <w:rsid w:val="00F44EC0"/>
    <w:rsid w:val="00F45122"/>
    <w:rsid w:val="00F4651A"/>
    <w:rsid w:val="00F52459"/>
    <w:rsid w:val="00F54522"/>
    <w:rsid w:val="00F54BA3"/>
    <w:rsid w:val="00F54F8D"/>
    <w:rsid w:val="00F5610C"/>
    <w:rsid w:val="00F56A3B"/>
    <w:rsid w:val="00F62A9E"/>
    <w:rsid w:val="00F63891"/>
    <w:rsid w:val="00F7027D"/>
    <w:rsid w:val="00F71088"/>
    <w:rsid w:val="00F72263"/>
    <w:rsid w:val="00F72675"/>
    <w:rsid w:val="00F7556D"/>
    <w:rsid w:val="00F7618F"/>
    <w:rsid w:val="00F7680E"/>
    <w:rsid w:val="00F76F26"/>
    <w:rsid w:val="00F77F73"/>
    <w:rsid w:val="00F80954"/>
    <w:rsid w:val="00F8293A"/>
    <w:rsid w:val="00F83146"/>
    <w:rsid w:val="00F83333"/>
    <w:rsid w:val="00F84081"/>
    <w:rsid w:val="00F8464C"/>
    <w:rsid w:val="00F90DC5"/>
    <w:rsid w:val="00F93C1A"/>
    <w:rsid w:val="00F9565C"/>
    <w:rsid w:val="00FA222B"/>
    <w:rsid w:val="00FB069D"/>
    <w:rsid w:val="00FB39C6"/>
    <w:rsid w:val="00FB478C"/>
    <w:rsid w:val="00FB65A8"/>
    <w:rsid w:val="00FB789F"/>
    <w:rsid w:val="00FC2A95"/>
    <w:rsid w:val="00FC49C0"/>
    <w:rsid w:val="00FC5EA9"/>
    <w:rsid w:val="00FD15F4"/>
    <w:rsid w:val="00FD246E"/>
    <w:rsid w:val="00FD28EB"/>
    <w:rsid w:val="00FD2F5F"/>
    <w:rsid w:val="00FD3977"/>
    <w:rsid w:val="00FD4F2F"/>
    <w:rsid w:val="00FD5AED"/>
    <w:rsid w:val="00FD5B4D"/>
    <w:rsid w:val="00FD6D81"/>
    <w:rsid w:val="00FD70A0"/>
    <w:rsid w:val="00FE15FC"/>
    <w:rsid w:val="00FE1F3D"/>
    <w:rsid w:val="00FE2E2C"/>
    <w:rsid w:val="00FE345B"/>
    <w:rsid w:val="00FF0B3D"/>
    <w:rsid w:val="00FF1264"/>
    <w:rsid w:val="00FF2371"/>
    <w:rsid w:val="00FF2B0D"/>
    <w:rsid w:val="00FF4E57"/>
    <w:rsid w:val="00FF5BC3"/>
    <w:rsid w:val="00FF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Hyperlink" w:uiPriority="99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7A8A"/>
    <w:rPr>
      <w:rFonts w:ascii="Calibri" w:hAnsi="Calibri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CF45A5"/>
    <w:pPr>
      <w:keepNext/>
      <w:widowControl w:val="0"/>
      <w:tabs>
        <w:tab w:val="left" w:pos="810"/>
      </w:tabs>
      <w:spacing w:before="120" w:after="120"/>
      <w:ind w:left="1170" w:hanging="450"/>
      <w:outlineLvl w:val="0"/>
    </w:pPr>
    <w:rPr>
      <w:rFonts w:asciiTheme="majorHAnsi" w:hAnsiTheme="majorHAnsi"/>
      <w:b/>
      <w:snapToGrid w:val="0"/>
      <w:sz w:val="32"/>
      <w:szCs w:val="32"/>
    </w:rPr>
  </w:style>
  <w:style w:type="paragraph" w:styleId="Heading2">
    <w:name w:val="heading 2"/>
    <w:basedOn w:val="Heading1"/>
    <w:next w:val="Normal"/>
    <w:autoRedefine/>
    <w:qFormat/>
    <w:rsid w:val="002E074D"/>
    <w:pPr>
      <w:tabs>
        <w:tab w:val="left" w:pos="900"/>
        <w:tab w:val="left" w:pos="1260"/>
      </w:tabs>
      <w:spacing w:before="240"/>
      <w:ind w:left="0" w:firstLine="0"/>
      <w:outlineLvl w:val="1"/>
    </w:pPr>
    <w:rPr>
      <w:b w:val="0"/>
      <w:noProof/>
      <w:sz w:val="24"/>
      <w:szCs w:val="24"/>
    </w:rPr>
  </w:style>
  <w:style w:type="paragraph" w:styleId="Heading3">
    <w:name w:val="heading 3"/>
    <w:next w:val="Normal"/>
    <w:autoRedefine/>
    <w:qFormat/>
    <w:rsid w:val="001231E1"/>
    <w:pPr>
      <w:keepNext/>
      <w:numPr>
        <w:ilvl w:val="2"/>
        <w:numId w:val="1"/>
      </w:numPr>
      <w:tabs>
        <w:tab w:val="clear" w:pos="1620"/>
        <w:tab w:val="left" w:pos="720"/>
      </w:tabs>
      <w:spacing w:before="240" w:after="120"/>
      <w:ind w:left="72"/>
      <w:outlineLvl w:val="2"/>
    </w:pPr>
    <w:rPr>
      <w:rFonts w:ascii="Arial" w:hAnsi="Arial"/>
      <w:b/>
      <w:noProof/>
      <w:sz w:val="24"/>
      <w:szCs w:val="26"/>
    </w:rPr>
  </w:style>
  <w:style w:type="paragraph" w:styleId="Heading4">
    <w:name w:val="heading 4"/>
    <w:basedOn w:val="Normal"/>
    <w:next w:val="Normal"/>
    <w:autoRedefine/>
    <w:qFormat/>
    <w:rsid w:val="001231E1"/>
    <w:pPr>
      <w:keepNext/>
      <w:numPr>
        <w:ilvl w:val="3"/>
        <w:numId w:val="1"/>
      </w:numPr>
      <w:tabs>
        <w:tab w:val="clear" w:pos="2520"/>
      </w:tabs>
      <w:spacing w:before="240" w:after="60"/>
      <w:ind w:left="720" w:hanging="7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rsid w:val="004C7146"/>
    <w:pPr>
      <w:spacing w:before="240" w:after="60"/>
      <w:outlineLvl w:val="4"/>
    </w:pPr>
    <w:rPr>
      <w:rFonts w:ascii="Verdana" w:hAnsi="Verdana"/>
      <w:b/>
      <w:sz w:val="20"/>
    </w:rPr>
  </w:style>
  <w:style w:type="paragraph" w:styleId="Heading6">
    <w:name w:val="heading 6"/>
    <w:basedOn w:val="Normal"/>
    <w:next w:val="Normal"/>
    <w:rsid w:val="004C7146"/>
    <w:pPr>
      <w:spacing w:before="240" w:after="60"/>
      <w:outlineLvl w:val="5"/>
    </w:pPr>
    <w:rPr>
      <w:rFonts w:ascii="Verdana" w:hAnsi="Verdana"/>
      <w:b/>
      <w:sz w:val="20"/>
    </w:rPr>
  </w:style>
  <w:style w:type="paragraph" w:styleId="Heading7">
    <w:name w:val="heading 7"/>
    <w:basedOn w:val="Normal"/>
    <w:next w:val="Normal"/>
    <w:rsid w:val="004C7146"/>
    <w:pPr>
      <w:spacing w:before="240" w:after="60"/>
      <w:outlineLvl w:val="6"/>
    </w:pPr>
    <w:rPr>
      <w:rFonts w:ascii="Verdana" w:hAnsi="Verdana"/>
      <w:b/>
      <w:sz w:val="20"/>
    </w:rPr>
  </w:style>
  <w:style w:type="paragraph" w:styleId="Heading8">
    <w:name w:val="heading 8"/>
    <w:basedOn w:val="Normal"/>
    <w:next w:val="Normal"/>
    <w:rsid w:val="004C7146"/>
    <w:pPr>
      <w:spacing w:before="240" w:after="60"/>
      <w:outlineLvl w:val="7"/>
    </w:pPr>
    <w:rPr>
      <w:rFonts w:ascii="Verdana" w:hAnsi="Verdana"/>
      <w:b/>
      <w:sz w:val="20"/>
    </w:rPr>
  </w:style>
  <w:style w:type="paragraph" w:styleId="Heading9">
    <w:name w:val="heading 9"/>
    <w:basedOn w:val="Normal"/>
    <w:next w:val="Normal"/>
    <w:rsid w:val="004C7146"/>
    <w:pPr>
      <w:spacing w:before="240" w:after="60"/>
      <w:outlineLvl w:val="8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PSBodytext">
    <w:name w:val="ASPS Bodytext"/>
    <w:basedOn w:val="Normal"/>
    <w:autoRedefine/>
    <w:qFormat/>
    <w:rsid w:val="00B1128E"/>
    <w:pPr>
      <w:tabs>
        <w:tab w:val="left" w:pos="720"/>
      </w:tabs>
      <w:spacing w:after="120"/>
      <w:ind w:left="720"/>
    </w:pPr>
    <w:rPr>
      <w:rFonts w:asciiTheme="minorHAnsi" w:hAnsiTheme="minorHAnsi"/>
      <w:sz w:val="20"/>
      <w:szCs w:val="20"/>
    </w:rPr>
  </w:style>
  <w:style w:type="paragraph" w:customStyle="1" w:styleId="ASPSProductName">
    <w:name w:val="ASPS Product Name"/>
    <w:next w:val="Normal"/>
    <w:autoRedefine/>
    <w:qFormat/>
    <w:rsid w:val="00495089"/>
    <w:pPr>
      <w:tabs>
        <w:tab w:val="center" w:pos="4320"/>
        <w:tab w:val="right" w:pos="8640"/>
      </w:tabs>
      <w:spacing w:before="1120" w:after="2000"/>
      <w:jc w:val="center"/>
    </w:pPr>
    <w:rPr>
      <w:rFonts w:ascii="Calibri" w:hAnsi="Calibri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4F7CDD"/>
    <w:pPr>
      <w:jc w:val="both"/>
    </w:pPr>
    <w:rPr>
      <w:rFonts w:ascii="Calibri" w:hAnsi="Calibri"/>
      <w:snapToGrid w:val="0"/>
      <w:color w:val="000000"/>
    </w:rPr>
  </w:style>
  <w:style w:type="paragraph" w:customStyle="1" w:styleId="ASPSTOC">
    <w:name w:val="ASPS TOC"/>
    <w:autoRedefine/>
    <w:rsid w:val="004F7CDD"/>
    <w:pPr>
      <w:jc w:val="center"/>
    </w:pPr>
    <w:rPr>
      <w:rFonts w:ascii="Calibri" w:hAnsi="Calibri"/>
      <w:b/>
      <w:sz w:val="28"/>
    </w:rPr>
  </w:style>
  <w:style w:type="paragraph" w:customStyle="1" w:styleId="ASPSChangeControl">
    <w:name w:val="ASPS Change Control"/>
    <w:autoRedefine/>
    <w:rsid w:val="00373343"/>
    <w:pPr>
      <w:keepNext/>
      <w:spacing w:before="40" w:after="80"/>
      <w:jc w:val="center"/>
    </w:pPr>
    <w:rPr>
      <w:rFonts w:ascii="Calibri" w:hAnsi="Calibri"/>
      <w:b/>
      <w:sz w:val="24"/>
      <w:szCs w:val="24"/>
    </w:rPr>
  </w:style>
  <w:style w:type="paragraph" w:customStyle="1" w:styleId="ASPSCellHeading">
    <w:name w:val="ASPS Cell Heading"/>
    <w:next w:val="ASPSTableText"/>
    <w:autoRedefine/>
    <w:qFormat/>
    <w:rsid w:val="00220B04"/>
    <w:rPr>
      <w:rFonts w:ascii="Calibri" w:hAnsi="Calibri"/>
      <w:b/>
      <w:sz w:val="24"/>
    </w:rPr>
  </w:style>
  <w:style w:type="paragraph" w:customStyle="1" w:styleId="ASPSTableText">
    <w:name w:val="ASPS Table Text"/>
    <w:autoRedefine/>
    <w:qFormat/>
    <w:rsid w:val="00373343"/>
    <w:pPr>
      <w:contextualSpacing/>
    </w:pPr>
    <w:rPr>
      <w:rFonts w:ascii="Calibri" w:hAnsi="Calibri"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F72263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qFormat/>
    <w:rsid w:val="00F72263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F72263"/>
    <w:pPr>
      <w:ind w:left="24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5130EF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130EF"/>
    <w:rPr>
      <w:sz w:val="16"/>
      <w:szCs w:val="16"/>
    </w:rPr>
  </w:style>
  <w:style w:type="paragraph" w:styleId="CommentText">
    <w:name w:val="annotation text"/>
    <w:basedOn w:val="Normal"/>
    <w:semiHidden/>
    <w:rsid w:val="005130E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130EF"/>
    <w:rPr>
      <w:b/>
      <w:bCs/>
    </w:rPr>
  </w:style>
  <w:style w:type="paragraph" w:styleId="BalloonText">
    <w:name w:val="Balloon Text"/>
    <w:basedOn w:val="Normal"/>
    <w:semiHidden/>
    <w:rsid w:val="005130EF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autoRedefine/>
    <w:semiHidden/>
    <w:rsid w:val="005130EF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130EF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130EF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130EF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130EF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130EF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Header">
    <w:name w:val="header"/>
    <w:aliases w:val="ASPS Header"/>
    <w:basedOn w:val="Normal"/>
    <w:autoRedefine/>
    <w:qFormat/>
    <w:rsid w:val="007632F4"/>
    <w:pPr>
      <w:tabs>
        <w:tab w:val="center" w:pos="4320"/>
        <w:tab w:val="right" w:pos="8640"/>
      </w:tabs>
      <w:jc w:val="right"/>
    </w:pPr>
    <w:rPr>
      <w:sz w:val="20"/>
    </w:rPr>
  </w:style>
  <w:style w:type="paragraph" w:styleId="Footer">
    <w:name w:val="footer"/>
    <w:aliases w:val="ASPS Footer"/>
    <w:basedOn w:val="Normal"/>
    <w:autoRedefine/>
    <w:qFormat/>
    <w:rsid w:val="00F44EC0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paragraph" w:styleId="DocumentMap">
    <w:name w:val="Document Map"/>
    <w:basedOn w:val="Normal"/>
    <w:semiHidden/>
    <w:rsid w:val="00B31F6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SPSNote">
    <w:name w:val="ASPS Note"/>
    <w:basedOn w:val="Normal"/>
    <w:autoRedefine/>
    <w:qFormat/>
    <w:rsid w:val="00220B04"/>
    <w:pPr>
      <w:pBdr>
        <w:top w:val="single" w:sz="12" w:space="1" w:color="auto"/>
        <w:bottom w:val="single" w:sz="12" w:space="1" w:color="auto"/>
      </w:pBdr>
      <w:tabs>
        <w:tab w:val="left" w:pos="720"/>
      </w:tabs>
      <w:spacing w:before="120" w:after="120"/>
      <w:ind w:left="720"/>
    </w:pPr>
    <w:rPr>
      <w:i/>
      <w:iCs/>
      <w:szCs w:val="20"/>
    </w:rPr>
  </w:style>
  <w:style w:type="character" w:customStyle="1" w:styleId="ASPSDocClass">
    <w:name w:val="ASPS DocClass"/>
    <w:basedOn w:val="DefaultParagraphFont"/>
    <w:qFormat/>
    <w:rsid w:val="00B8147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8416B8"/>
    <w:rPr>
      <w:rFonts w:cs="Arial"/>
    </w:rPr>
  </w:style>
  <w:style w:type="character" w:customStyle="1" w:styleId="ASPSVerNum">
    <w:name w:val="ASPS VerNum"/>
    <w:basedOn w:val="DefaultParagraphFont"/>
    <w:qFormat/>
    <w:rsid w:val="00F35600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B8276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860754"/>
    <w:rPr>
      <w:rFonts w:ascii="Calibri" w:hAnsi="Calibri" w:cs="Arial"/>
      <w:sz w:val="24"/>
    </w:rPr>
  </w:style>
  <w:style w:type="paragraph" w:customStyle="1" w:styleId="ASPSBullet1">
    <w:name w:val="ASPS Bullet 1"/>
    <w:basedOn w:val="ASPSBodytext"/>
    <w:autoRedefine/>
    <w:qFormat/>
    <w:rsid w:val="00852A7B"/>
    <w:pPr>
      <w:numPr>
        <w:numId w:val="2"/>
      </w:numPr>
    </w:pPr>
    <w:rPr>
      <w:szCs w:val="24"/>
    </w:rPr>
  </w:style>
  <w:style w:type="paragraph" w:customStyle="1" w:styleId="ASPSBullet2">
    <w:name w:val="ASPS Bullet 2"/>
    <w:basedOn w:val="Normal"/>
    <w:autoRedefine/>
    <w:qFormat/>
    <w:rsid w:val="001231E1"/>
    <w:pPr>
      <w:numPr>
        <w:numId w:val="3"/>
      </w:numPr>
      <w:tabs>
        <w:tab w:val="left" w:pos="720"/>
      </w:tabs>
      <w:spacing w:after="120"/>
    </w:pPr>
  </w:style>
  <w:style w:type="paragraph" w:customStyle="1" w:styleId="ASPSBullet3">
    <w:name w:val="ASPS Bullet 3"/>
    <w:basedOn w:val="Normal"/>
    <w:autoRedefine/>
    <w:qFormat/>
    <w:rsid w:val="001231E1"/>
    <w:pPr>
      <w:numPr>
        <w:numId w:val="5"/>
      </w:numPr>
      <w:tabs>
        <w:tab w:val="left" w:pos="720"/>
        <w:tab w:val="left" w:pos="1440"/>
        <w:tab w:val="left" w:pos="1800"/>
      </w:tabs>
      <w:spacing w:after="120"/>
    </w:pPr>
  </w:style>
  <w:style w:type="paragraph" w:customStyle="1" w:styleId="ASPSBullet4">
    <w:name w:val="ASPS Bullet 4"/>
    <w:basedOn w:val="Normal"/>
    <w:autoRedefine/>
    <w:qFormat/>
    <w:rsid w:val="001231E1"/>
    <w:pPr>
      <w:numPr>
        <w:numId w:val="4"/>
      </w:numPr>
      <w:spacing w:after="120"/>
    </w:pPr>
  </w:style>
  <w:style w:type="paragraph" w:customStyle="1" w:styleId="ASPSBullet5">
    <w:name w:val="ASPS Bullet 5"/>
    <w:basedOn w:val="ASPSBullet4"/>
    <w:autoRedefine/>
    <w:qFormat/>
    <w:rsid w:val="007843EE"/>
    <w:pPr>
      <w:numPr>
        <w:numId w:val="6"/>
      </w:numPr>
    </w:pPr>
  </w:style>
  <w:style w:type="paragraph" w:customStyle="1" w:styleId="OFC-ITTableText">
    <w:name w:val="OFC-IT Table Text"/>
    <w:rsid w:val="00F04A5F"/>
    <w:rPr>
      <w:rFonts w:ascii="Verdana" w:hAnsi="Verdana"/>
      <w:szCs w:val="24"/>
    </w:rPr>
  </w:style>
  <w:style w:type="paragraph" w:customStyle="1" w:styleId="OFC-ITCellHeading">
    <w:name w:val="OFC-IT Cell Heading"/>
    <w:rsid w:val="00F04A5F"/>
    <w:rPr>
      <w:rFonts w:ascii="Verdana" w:hAnsi="Verdana"/>
      <w:b/>
    </w:rPr>
  </w:style>
  <w:style w:type="paragraph" w:customStyle="1" w:styleId="OFC-ITProjectName">
    <w:name w:val="OFC-IT Project Name"/>
    <w:basedOn w:val="Normal"/>
    <w:next w:val="Normal"/>
    <w:rsid w:val="000C04BB"/>
    <w:pPr>
      <w:spacing w:before="480" w:after="480"/>
      <w:jc w:val="center"/>
    </w:pPr>
    <w:rPr>
      <w:rFonts w:ascii="Verdana" w:hAnsi="Verdana"/>
      <w:b/>
      <w:snapToGrid w:val="0"/>
      <w:color w:val="000000"/>
      <w:sz w:val="44"/>
      <w:szCs w:val="20"/>
    </w:rPr>
  </w:style>
  <w:style w:type="paragraph" w:customStyle="1" w:styleId="OFC-ITProjectID">
    <w:name w:val="OFC-IT Project ID"/>
    <w:basedOn w:val="Normal"/>
    <w:next w:val="Normal"/>
    <w:rsid w:val="000C04BB"/>
    <w:pPr>
      <w:spacing w:before="240"/>
      <w:jc w:val="center"/>
    </w:pPr>
    <w:rPr>
      <w:rFonts w:ascii="Verdana" w:hAnsi="Verdana"/>
      <w:b/>
      <w:snapToGrid w:val="0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0C1EC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D0E24"/>
  </w:style>
  <w:style w:type="character" w:customStyle="1" w:styleId="link-summary">
    <w:name w:val="link-summary"/>
    <w:basedOn w:val="DefaultParagraphFont"/>
    <w:rsid w:val="00A11C80"/>
  </w:style>
  <w:style w:type="paragraph" w:styleId="NormalWeb">
    <w:name w:val="Normal (Web)"/>
    <w:basedOn w:val="Normal"/>
    <w:uiPriority w:val="99"/>
    <w:unhideWhenUsed/>
    <w:rsid w:val="00E82AD7"/>
    <w:pPr>
      <w:spacing w:before="15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A8"/>
    <w:rPr>
      <w:rFonts w:ascii="Courier New" w:hAnsi="Courier New" w:cs="Courier New"/>
    </w:rPr>
  </w:style>
  <w:style w:type="paragraph" w:styleId="TOCHeading">
    <w:name w:val="TOC Heading"/>
    <w:basedOn w:val="Heading1"/>
    <w:next w:val="Normal"/>
    <w:uiPriority w:val="39"/>
    <w:unhideWhenUsed/>
    <w:qFormat/>
    <w:rsid w:val="005C6874"/>
    <w:pPr>
      <w:keepLines/>
      <w:widowControl/>
      <w:spacing w:before="480" w:after="0" w:line="276" w:lineRule="auto"/>
      <w:ind w:left="0" w:firstLine="0"/>
      <w:outlineLvl w:val="9"/>
    </w:pPr>
    <w:rPr>
      <w:rFonts w:eastAsiaTheme="majorEastAsia" w:cstheme="majorBidi"/>
      <w:bCs/>
      <w:snapToGrid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F7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D5432"/>
    <w:rPr>
      <w:rFonts w:asciiTheme="majorHAnsi" w:hAnsiTheme="majorHAnsi"/>
      <w:b/>
      <w:snapToGrid w:val="0"/>
      <w:sz w:val="32"/>
      <w:szCs w:val="32"/>
    </w:rPr>
  </w:style>
  <w:style w:type="character" w:customStyle="1" w:styleId="kwd">
    <w:name w:val="kwd"/>
    <w:basedOn w:val="DefaultParagraphFont"/>
    <w:rsid w:val="00215B4D"/>
  </w:style>
  <w:style w:type="character" w:customStyle="1" w:styleId="pln">
    <w:name w:val="pln"/>
    <w:basedOn w:val="DefaultParagraphFont"/>
    <w:rsid w:val="00215B4D"/>
  </w:style>
  <w:style w:type="character" w:customStyle="1" w:styleId="pun">
    <w:name w:val="pun"/>
    <w:basedOn w:val="DefaultParagraphFont"/>
    <w:rsid w:val="00215B4D"/>
  </w:style>
  <w:style w:type="character" w:customStyle="1" w:styleId="lit">
    <w:name w:val="lit"/>
    <w:basedOn w:val="DefaultParagraphFont"/>
    <w:rsid w:val="00215B4D"/>
  </w:style>
  <w:style w:type="paragraph" w:styleId="PlainText">
    <w:name w:val="Plain Text"/>
    <w:basedOn w:val="Normal"/>
    <w:link w:val="PlainTextChar"/>
    <w:uiPriority w:val="99"/>
    <w:unhideWhenUsed/>
    <w:rsid w:val="00D92FC9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2FC9"/>
    <w:rPr>
      <w:rFonts w:ascii="Consolas" w:eastAsiaTheme="minorHAnsi" w:hAnsi="Consolas" w:cs="Consolas"/>
      <w:sz w:val="21"/>
      <w:szCs w:val="21"/>
    </w:rPr>
  </w:style>
  <w:style w:type="character" w:styleId="HTMLCode">
    <w:name w:val="HTML Code"/>
    <w:basedOn w:val="DefaultParagraphFont"/>
    <w:uiPriority w:val="99"/>
    <w:unhideWhenUsed/>
    <w:rsid w:val="007C3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2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7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3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3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emf"/><Relationship Id="rId18" Type="http://schemas.openxmlformats.org/officeDocument/2006/relationships/hyperlink" Target="http://atlas.altidev.net/artifactory/realanalytics/com/ca/umg/umg-runtime/develop-SNAPSHOT-913/umg-runtime-develop-SNAPSHOT-913%20.war" TargetMode="External"/><Relationship Id="rId26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hyperlink" Target="http://atlas.altidev.net/artifactory/realanalytics/com/ca/umg/umg-scheduler/develop-SNAPSHOT-913%20/umg-scheduler-develop-SNAPSHOT-913%20-onejar.jar" TargetMode="Externa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://atlas.altidev.net/artifactory/realanalytics/com/ca/ca-framework/develop-SNAPSHOT-682/ca-framework-develop-SNAPSHOT-682.jar" TargetMode="External"/><Relationship Id="rId25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hyperlink" Target="http://atlas.altidev.net/artifactory/realanalytics/com/ca/ca-framework/develop-SNAPSHOT-682/ca-framework-develop-SNAPSHOT-682.jar" TargetMode="External"/><Relationship Id="rId20" Type="http://schemas.openxmlformats.org/officeDocument/2006/relationships/hyperlink" Target="http://atlas.altidev.net/artifactory/realanalytics/com/ca/umg/web-ui/develop-SNAPSHOT-913/web-ui-develop-SNAPSHOT-913%20.war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oleObject" Target="embeddings/oleObject2.bin"/><Relationship Id="rId5" Type="http://schemas.openxmlformats.org/officeDocument/2006/relationships/customXml" Target="../customXml/item5.xml"/><Relationship Id="rId15" Type="http://schemas.openxmlformats.org/officeDocument/2006/relationships/hyperlink" Target="http://atlas.altidev.net/artifactory/realanalytics/com/ca/umg/umg-db/develop-SNAPSHOT-916/umg-db-develop-SNAPSHOT-916.zip" TargetMode="External"/><Relationship Id="rId23" Type="http://schemas.openxmlformats.org/officeDocument/2006/relationships/image" Target="media/image2.emf"/><Relationship Id="rId28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hyperlink" Target="http://atlas.altidev.net/artifactory/realanalytics/com/ca/umg/modelet/develop-SNAPSHOT-913/modelet-develop-SNAPSHOT-913%20-onejar.ja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oleObject" Target="embeddings/oleObject1.bin"/><Relationship Id="rId22" Type="http://schemas.openxmlformats.org/officeDocument/2006/relationships/hyperlink" Target="http://wiki.altisource.com/display/CA/Local+GIT+Set+Up+and+Help+Commands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umaran\Desktop\Template\Document%20Template%20%20(7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15C39CE125F04E9E161B817B431DAC" ma:contentTypeVersion="1" ma:contentTypeDescription="Create a new document." ma:contentTypeScope="" ma:versionID="824e70bb401ae85fdd05118a23c47444">
  <xsd:schema xmlns:xsd="http://www.w3.org/2001/XMLSchema" xmlns:xs="http://www.w3.org/2001/XMLSchema" xmlns:p="http://schemas.microsoft.com/office/2006/metadata/properties" xmlns:ns2="7a180051-3106-4ec6-a3e4-903addfb9260" targetNamespace="http://schemas.microsoft.com/office/2006/metadata/properties" ma:root="true" ma:fieldsID="b4ff91c14104b24e230f7a0db9d13987" ns2:_="">
    <xsd:import namespace="7a180051-3106-4ec6-a3e4-903addfb926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80051-3106-4ec6-a3e4-903addfb926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a180051-3106-4ec6-a3e4-903addfb9260">MTJVAQYHWKWN-16-56</_dlc_DocId>
    <_dlc_DocIdUrl xmlns="7a180051-3106-4ec6-a3e4-903addfb9260">
      <Url>http://nav8apspnp01/sites/IT/Cmn/ProMgt/_layouts/DocIdRedir.aspx?ID=MTJVAQYHWKWN-16-56</Url>
      <Description>MTJVAQYHWKWN-16-56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338249B6-606A-4A04-9BF2-E0267888C4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80051-3106-4ec6-a3e4-903addfb9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997BED-612A-4D3B-B276-886DA41AC74D}">
  <ds:schemaRefs>
    <ds:schemaRef ds:uri="http://schemas.microsoft.com/office/2006/metadata/properties"/>
    <ds:schemaRef ds:uri="http://schemas.microsoft.com/office/infopath/2007/PartnerControls"/>
    <ds:schemaRef ds:uri="7a180051-3106-4ec6-a3e4-903addfb9260"/>
  </ds:schemaRefs>
</ds:datastoreItem>
</file>

<file path=customXml/itemProps3.xml><?xml version="1.0" encoding="utf-8"?>
<ds:datastoreItem xmlns:ds="http://schemas.openxmlformats.org/officeDocument/2006/customXml" ds:itemID="{979CA82D-509B-47ED-A21E-33A40C1D12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BA7478-1FAB-44C2-A998-008DA7A896F3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E0C7F57-135E-4E28-90E4-58888E693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  (7).dot</Template>
  <TotalTime>2572</TotalTime>
  <Pages>12</Pages>
  <Words>2348</Words>
  <Characters>13385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Altisource</vt:lpstr>
    </vt:vector>
  </TitlesOfParts>
  <Company>Altisource Portfolio Solutions</Company>
  <LinksUpToDate>false</LinksUpToDate>
  <CharactersWithSpaces>15702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Altisource</dc:title>
  <dc:subject>Word 2007 Template</dc:subject>
  <dc:creator>Anil Kumar</dc:creator>
  <cp:lastModifiedBy>Kamath, Anil</cp:lastModifiedBy>
  <cp:revision>97</cp:revision>
  <cp:lastPrinted>2012-04-18T20:08:00Z</cp:lastPrinted>
  <dcterms:created xsi:type="dcterms:W3CDTF">2016-04-19T10:02:00Z</dcterms:created>
  <dcterms:modified xsi:type="dcterms:W3CDTF">2016-07-08T14:02:00Z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>Document Template</vt:lpwstr>
  </property>
  <property fmtid="{D5CDD505-2E9C-101B-9397-08002B2CF9AE}" pid="3" name="Owner">
    <vt:lpwstr/>
  </property>
  <property fmtid="{D5CDD505-2E9C-101B-9397-08002B2CF9AE}" pid="4" name="Status">
    <vt:lpwstr>Final</vt:lpwstr>
  </property>
  <property fmtid="{D5CDD505-2E9C-101B-9397-08002B2CF9AE}" pid="5" name="_dlc_DocIdItemGuid">
    <vt:lpwstr>d648debb-cca2-44a5-9f35-ed7818fb2c19</vt:lpwstr>
  </property>
  <property fmtid="{D5CDD505-2E9C-101B-9397-08002B2CF9AE}" pid="6" name="ContentTypeId">
    <vt:lpwstr>0x010100DF15C39CE125F04E9E161B817B431DAC</vt:lpwstr>
  </property>
</Properties>
</file>