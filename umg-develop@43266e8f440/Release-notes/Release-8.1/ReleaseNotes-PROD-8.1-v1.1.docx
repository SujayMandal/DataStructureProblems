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A71926">
        <w:rPr>
          <w:rFonts w:ascii="Calibri" w:hAnsi="Calibri"/>
          <w:noProof/>
          <w:color w:val="003876"/>
          <w:sz w:val="32"/>
          <w:szCs w:val="32"/>
        </w:rPr>
        <w:t>8.1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CA3E37">
              <w:t>8.1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50E6C">
            <w:pPr>
              <w:rPr>
                <w:rStyle w:val="ASPSVerNum"/>
              </w:rPr>
            </w:pPr>
            <w:r>
              <w:rPr>
                <w:rStyle w:val="ASPSVerNum"/>
              </w:rPr>
              <w:t>8.1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BF08DE" w:rsidP="00977D50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93626B">
              <w:rPr>
                <w:rFonts w:cs="Arial"/>
              </w:rPr>
              <w:t>-</w:t>
            </w:r>
            <w:r w:rsidR="007A716A">
              <w:rPr>
                <w:rFonts w:cs="Arial"/>
              </w:rPr>
              <w:t>0</w:t>
            </w:r>
            <w:r>
              <w:rPr>
                <w:rFonts w:cs="Arial"/>
              </w:rPr>
              <w:t>6</w:t>
            </w:r>
            <w:r w:rsidR="0093626B">
              <w:rPr>
                <w:rFonts w:cs="Arial"/>
              </w:rPr>
              <w:t>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4B491E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85742804" w:history="1">
            <w:r w:rsidR="004B491E" w:rsidRPr="007851C1">
              <w:rPr>
                <w:rStyle w:val="Hyperlink"/>
                <w:noProof/>
              </w:rPr>
              <w:t>1.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Summary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_Toc485742804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4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5" w:history="1">
            <w:r w:rsidR="004B491E" w:rsidRPr="007851C1">
              <w:rPr>
                <w:rStyle w:val="Hyperlink"/>
                <w:noProof/>
              </w:rPr>
              <w:t>1.1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Description of the change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_Toc485742805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4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6" w:history="1">
            <w:r w:rsidR="004B491E" w:rsidRPr="007851C1">
              <w:rPr>
                <w:rStyle w:val="Hyperlink"/>
                <w:noProof/>
              </w:rPr>
              <w:t>1.2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Release Management Approvals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_Toc485742806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4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7" w:history="1">
            <w:r w:rsidR="004B491E" w:rsidRPr="007851C1">
              <w:rPr>
                <w:rStyle w:val="Hyperlink"/>
                <w:noProof/>
              </w:rPr>
              <w:t>1.3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Environment Information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_Toc485742807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4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8" w:history="1">
            <w:r w:rsidR="004B491E" w:rsidRPr="007851C1">
              <w:rPr>
                <w:rStyle w:val="Hyperlink"/>
                <w:noProof/>
              </w:rPr>
              <w:t>1.4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Data Fix Information (Tenant On boarding)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_Toc485742808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5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09" w:history="1">
            <w:r w:rsidR="004B491E" w:rsidRPr="007851C1">
              <w:rPr>
                <w:rStyle w:val="Hyperlink"/>
                <w:noProof/>
              </w:rPr>
              <w:t>1.5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Syndicate Data Information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_Toc485742809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5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0" w:history="1">
            <w:r w:rsidR="004B491E" w:rsidRPr="007851C1">
              <w:rPr>
                <w:rStyle w:val="Hyperlink"/>
                <w:noProof/>
              </w:rPr>
              <w:t>1.6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Model Fix Information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_Toc485742810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5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1" w:history="1">
            <w:r w:rsidR="004B491E" w:rsidRPr="007851C1">
              <w:rPr>
                <w:rStyle w:val="Hyperlink"/>
                <w:noProof/>
              </w:rPr>
              <w:t>2.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Implementation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_Toc485742811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6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2" w:history="1">
            <w:r w:rsidR="004B491E" w:rsidRPr="007851C1">
              <w:rPr>
                <w:rStyle w:val="Hyperlink"/>
                <w:noProof/>
              </w:rPr>
              <w:t>2.1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Pre-Implementation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_Toc485742812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6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3" w:history="1">
            <w:r w:rsidR="004B491E" w:rsidRPr="007851C1">
              <w:rPr>
                <w:rStyle w:val="Hyperlink"/>
                <w:noProof/>
              </w:rPr>
              <w:t>2.2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Implementation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_Toc485742813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6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4" w:history="1">
            <w:r w:rsidR="004B491E" w:rsidRPr="007851C1">
              <w:rPr>
                <w:rStyle w:val="Hyperlink"/>
                <w:noProof/>
              </w:rPr>
              <w:t>2.3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Post-Implementation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_Toc485742814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9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5" w:history="1">
            <w:r w:rsidR="004B491E" w:rsidRPr="007851C1">
              <w:rPr>
                <w:rStyle w:val="Hyperlink"/>
                <w:noProof/>
              </w:rPr>
              <w:t>2.4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Rollback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_Toc485742815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9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6" w:history="1">
            <w:r w:rsidR="004B491E" w:rsidRPr="007851C1">
              <w:rPr>
                <w:rStyle w:val="Hyperlink"/>
                <w:noProof/>
              </w:rPr>
              <w:t>3.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Known Issues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_Toc485742816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10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7" w:history="1">
            <w:r w:rsidR="004B491E" w:rsidRPr="007851C1">
              <w:rPr>
                <w:rStyle w:val="Hyperlink"/>
                <w:noProof/>
              </w:rPr>
              <w:t>4.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Release Implementation Team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_Toc485742817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8" w:history="1">
            <w:r w:rsidR="004B491E" w:rsidRPr="007851C1">
              <w:rPr>
                <w:rStyle w:val="Hyperlink"/>
                <w:noProof/>
              </w:rPr>
              <w:t>5.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Appendix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_Toc485742818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19" w:history="1">
            <w:r w:rsidR="004B491E" w:rsidRPr="007851C1">
              <w:rPr>
                <w:rStyle w:val="Hyperlink"/>
                <w:noProof/>
              </w:rPr>
              <w:t>6.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Modelet Restart Steps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_Toc485742819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20" w:history="1">
            <w:r w:rsidR="004B491E" w:rsidRPr="007851C1">
              <w:rPr>
                <w:rStyle w:val="Hyperlink"/>
                <w:noProof/>
              </w:rPr>
              <w:t>7.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Modelet Restart Steps (Rollback)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_Toc485742820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4B491E" w:rsidRDefault="00CE46C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5742821" w:history="1">
            <w:r w:rsidR="004B491E" w:rsidRPr="007851C1">
              <w:rPr>
                <w:rStyle w:val="Hyperlink"/>
                <w:noProof/>
              </w:rPr>
              <w:t>8.</w:t>
            </w:r>
            <w:r w:rsidR="004B49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491E" w:rsidRPr="007851C1">
              <w:rPr>
                <w:rStyle w:val="Hyperlink"/>
                <w:noProof/>
              </w:rPr>
              <w:t>Notification</w:t>
            </w:r>
            <w:r w:rsidR="004B491E">
              <w:rPr>
                <w:noProof/>
                <w:webHidden/>
              </w:rPr>
              <w:tab/>
            </w:r>
            <w:r w:rsidR="004B491E">
              <w:rPr>
                <w:noProof/>
                <w:webHidden/>
              </w:rPr>
              <w:fldChar w:fldCharType="begin"/>
            </w:r>
            <w:r w:rsidR="004B491E">
              <w:rPr>
                <w:noProof/>
                <w:webHidden/>
              </w:rPr>
              <w:instrText xml:space="preserve"> PAGEREF _Toc485742821 \h </w:instrText>
            </w:r>
            <w:r w:rsidR="004B491E">
              <w:rPr>
                <w:noProof/>
                <w:webHidden/>
              </w:rPr>
            </w:r>
            <w:r w:rsidR="004B491E">
              <w:rPr>
                <w:noProof/>
                <w:webHidden/>
              </w:rPr>
              <w:fldChar w:fldCharType="separate"/>
            </w:r>
            <w:r w:rsidR="004B491E">
              <w:rPr>
                <w:noProof/>
                <w:webHidden/>
              </w:rPr>
              <w:t>11</w:t>
            </w:r>
            <w:r w:rsidR="004B491E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0D5BD0" w:rsidRDefault="000D5BD0" w:rsidP="000D5BD0">
      <w:pPr>
        <w:pStyle w:val="Heading1"/>
        <w:numPr>
          <w:ilvl w:val="0"/>
          <w:numId w:val="7"/>
        </w:numPr>
        <w:snapToGrid w:val="0"/>
      </w:pPr>
      <w:bookmarkStart w:id="2" w:name="_Toc282625041"/>
      <w:bookmarkStart w:id="3" w:name="_Toc169347906"/>
      <w:bookmarkStart w:id="4" w:name="_Toc485742804"/>
      <w:r>
        <w:t>Summary</w:t>
      </w:r>
      <w:bookmarkEnd w:id="2"/>
      <w:bookmarkEnd w:id="3"/>
      <w:bookmarkEnd w:id="4"/>
    </w:p>
    <w:p w:rsidR="000D5BD0" w:rsidRDefault="000D5BD0" w:rsidP="000D5BD0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0D5BD0" w:rsidRDefault="000D5BD0" w:rsidP="000D5BD0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document covers the implementati</w:t>
      </w:r>
      <w:r w:rsidR="00C042EC">
        <w:rPr>
          <w:rFonts w:asciiTheme="minorHAnsi" w:hAnsiTheme="minorHAnsi"/>
          <w:sz w:val="20"/>
          <w:szCs w:val="20"/>
        </w:rPr>
        <w:t>on / rollback process for RA 8.1</w:t>
      </w:r>
      <w:r>
        <w:rPr>
          <w:rFonts w:asciiTheme="minorHAnsi" w:hAnsiTheme="minorHAnsi"/>
          <w:sz w:val="20"/>
          <w:szCs w:val="20"/>
        </w:rPr>
        <w:t xml:space="preserve"> release.</w:t>
      </w:r>
    </w:p>
    <w:p w:rsidR="000D5BD0" w:rsidRDefault="000D5BD0" w:rsidP="000D5BD0">
      <w:pPr>
        <w:jc w:val="both"/>
        <w:rPr>
          <w:rFonts w:asciiTheme="minorHAnsi" w:hAnsiTheme="minorHAnsi"/>
          <w:b/>
        </w:rPr>
      </w:pPr>
    </w:p>
    <w:p w:rsidR="000D5BD0" w:rsidRDefault="000D5BD0" w:rsidP="000D5BD0">
      <w:pPr>
        <w:pStyle w:val="Heading1"/>
        <w:numPr>
          <w:ilvl w:val="1"/>
          <w:numId w:val="8"/>
        </w:numPr>
        <w:snapToGrid w:val="0"/>
      </w:pPr>
      <w:bookmarkStart w:id="5" w:name="_Toc282625042"/>
      <w:bookmarkStart w:id="6" w:name="_Toc169347907"/>
      <w:bookmarkStart w:id="7" w:name="_Toc485742805"/>
      <w:r>
        <w:t>Description of the change</w:t>
      </w:r>
      <w:bookmarkEnd w:id="5"/>
      <w:bookmarkEnd w:id="6"/>
      <w:bookmarkEnd w:id="7"/>
    </w:p>
    <w:p w:rsidR="000D5BD0" w:rsidRDefault="000D5BD0" w:rsidP="000D5BD0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0D5BD0" w:rsidRDefault="000D5BD0" w:rsidP="000D5BD0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0D5BD0" w:rsidRDefault="000D5BD0" w:rsidP="000D5BD0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226622">
        <w:rPr>
          <w:rFonts w:asciiTheme="minorHAnsi" w:hAnsiTheme="minorHAnsi"/>
          <w:sz w:val="20"/>
          <w:szCs w:val="20"/>
        </w:rPr>
        <w:t>usiness features for release 8.1</w:t>
      </w:r>
    </w:p>
    <w:p w:rsidR="000D5BD0" w:rsidRDefault="000D5BD0" w:rsidP="000D5BD0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450" w:type="dxa"/>
        <w:tblInd w:w="-162" w:type="dxa"/>
        <w:tblLook w:val="04A0" w:firstRow="1" w:lastRow="0" w:firstColumn="1" w:lastColumn="0" w:noHBand="0" w:noVBand="1"/>
      </w:tblPr>
      <w:tblGrid>
        <w:gridCol w:w="1775"/>
        <w:gridCol w:w="7675"/>
      </w:tblGrid>
      <w:tr w:rsidR="000D5BD0" w:rsidRPr="00E021DE" w:rsidTr="00813154">
        <w:trPr>
          <w:trHeight w:val="28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5BD0" w:rsidRDefault="000D5BD0" w:rsidP="008131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7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5BD0" w:rsidRDefault="000D5BD0" w:rsidP="008131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0D5BD0" w:rsidRPr="00E021DE" w:rsidTr="00813154">
        <w:trPr>
          <w:trHeight w:val="28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813154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0D5BD0" w:rsidRDefault="000D5BD0" w:rsidP="000D5BD0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0D5BD0" w:rsidRDefault="000D5BD0" w:rsidP="000D5BD0">
      <w:pPr>
        <w:pStyle w:val="ListParagraph"/>
        <w:numPr>
          <w:ilvl w:val="1"/>
          <w:numId w:val="9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0D5BD0" w:rsidRDefault="000D5BD0" w:rsidP="000D5BD0">
      <w:pPr>
        <w:pStyle w:val="ListParagraph"/>
        <w:numPr>
          <w:ilvl w:val="1"/>
          <w:numId w:val="9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0D5BD0" w:rsidRDefault="000D5BD0" w:rsidP="000D5BD0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8" w:name="_Toc485742806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3C275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E12623">
      <w:pPr>
        <w:pStyle w:val="ASPSBodytext"/>
      </w:pPr>
      <w:r>
        <w:t xml:space="preserve"> </w:t>
      </w: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9" w:name="_Toc485742807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E12623">
      <w:pPr>
        <w:pStyle w:val="ASPSBodytext"/>
      </w:pPr>
      <w:r>
        <w:t xml:space="preserve"> </w:t>
      </w:r>
    </w:p>
    <w:p w:rsidR="002F3B66" w:rsidRDefault="002F3B66" w:rsidP="00E12623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0" w:name="_Toc485742808"/>
      <w:r>
        <w:t>Data Fix Information (Tenant On boarding)</w:t>
      </w:r>
      <w:bookmarkEnd w:id="10"/>
    </w:p>
    <w:p w:rsidR="002F3B66" w:rsidRDefault="002F3B66" w:rsidP="00E12623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E12623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1" w:name="_Toc485742809"/>
      <w:r>
        <w:t>Syndicate Data Information</w:t>
      </w:r>
      <w:bookmarkEnd w:id="11"/>
      <w:r>
        <w:t xml:space="preserve"> </w:t>
      </w:r>
    </w:p>
    <w:p w:rsidR="002F3B66" w:rsidRDefault="002F3B66" w:rsidP="00E12623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2" w:name="_Toc485742810"/>
      <w:r>
        <w:t>Model Fix Information</w:t>
      </w:r>
      <w:bookmarkEnd w:id="12"/>
      <w:r>
        <w:t xml:space="preserve"> </w:t>
      </w:r>
    </w:p>
    <w:p w:rsidR="002F3B66" w:rsidRDefault="002F3B66" w:rsidP="00E12623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13" w:name="_Toc485742811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7"/>
        </w:numPr>
        <w:snapToGrid w:val="0"/>
      </w:pPr>
      <w:bookmarkStart w:id="15" w:name="_Toc485742812"/>
      <w:r>
        <w:t>Pre-Implementation</w:t>
      </w:r>
      <w:bookmarkEnd w:id="15"/>
    </w:p>
    <w:p w:rsidR="002F3B66" w:rsidRDefault="002F3B66" w:rsidP="00E12623">
      <w:pPr>
        <w:pStyle w:val="ASPSBodytext"/>
      </w:pPr>
      <w:r>
        <w:t xml:space="preserve">Please follow the below steps </w:t>
      </w:r>
    </w:p>
    <w:p w:rsidR="002F3B66" w:rsidRDefault="002F3B6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C20BA5">
      <w:pPr>
        <w:pStyle w:val="OFC-ITTableText"/>
        <w:numPr>
          <w:ilvl w:val="1"/>
          <w:numId w:val="9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C20BA5">
      <w:pPr>
        <w:pStyle w:val="OFC-ITTableText"/>
        <w:numPr>
          <w:ilvl w:val="1"/>
          <w:numId w:val="9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08176B" w:rsidRDefault="0008176B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08176B" w:rsidRPr="00907F80" w:rsidRDefault="0008176B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Ocwen</w:t>
      </w:r>
      <w:proofErr w:type="spellEnd"/>
    </w:p>
    <w:p w:rsidR="006E5CDD" w:rsidRDefault="00172EA6" w:rsidP="00B1128E">
      <w:pPr>
        <w:pStyle w:val="PlainText"/>
        <w:numPr>
          <w:ilvl w:val="0"/>
          <w:numId w:val="9"/>
        </w:numPr>
        <w:ind w:left="2880"/>
      </w:pPr>
      <w:r w:rsidRPr="00265522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 xml:space="preserve">Back up of </w:t>
      </w:r>
      <w:proofErr w:type="spellStart"/>
      <w:r w:rsidRPr="00265522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modelet</w:t>
      </w:r>
      <w:proofErr w:type="spellEnd"/>
      <w:r w:rsidRPr="00265522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 xml:space="preserve"> scripts</w:t>
      </w: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6" w:name="_Toc485742813"/>
      <w:r>
        <w:t>Implementation</w:t>
      </w:r>
      <w:bookmarkEnd w:id="16"/>
    </w:p>
    <w:p w:rsidR="00961F86" w:rsidRDefault="00961F86" w:rsidP="00E12623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</w:t>
      </w:r>
      <w:r w:rsidR="008C52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D77398">
        <w:rPr>
          <w:rFonts w:asciiTheme="minorHAnsi" w:eastAsia="Times New Roman" w:hAnsiTheme="minorHAnsi" w:cs="Times New Roman"/>
          <w:sz w:val="20"/>
          <w:szCs w:val="20"/>
        </w:rPr>
        <w:t>PROD</w:t>
      </w:r>
      <w:r>
        <w:rPr>
          <w:rFonts w:asciiTheme="minorHAnsi" w:eastAsia="Times New Roman" w:hAnsiTheme="minorHAnsi" w:cs="Times New Roman"/>
          <w:sz w:val="20"/>
          <w:szCs w:val="20"/>
        </w:rPr>
        <w:t>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EA72BB" w:rsidRPr="005F01CF" w:rsidRDefault="00C50572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</w:t>
      </w:r>
      <w:proofErr w:type="spellEnd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 xml:space="preserve"> configuration changes:</w:t>
      </w:r>
    </w:p>
    <w:p w:rsidR="003B4B98" w:rsidRPr="006E505E" w:rsidRDefault="00212FF7" w:rsidP="00A5419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t>NA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DA52EF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Mysql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961F86"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4F27C2" w:rsidRDefault="00C50572" w:rsidP="004F27C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Obtain the scripts zip file from the following link and extract the files.</w:t>
      </w:r>
    </w:p>
    <w:p w:rsidR="004F27C2" w:rsidRDefault="00CE46C1" w:rsidP="004F27C2">
      <w:pPr>
        <w:pStyle w:val="HTMLPreformatted"/>
        <w:rPr>
          <w:color w:val="000000"/>
        </w:rPr>
      </w:pPr>
      <w:hyperlink r:id="rId13" w:history="1">
        <w:r w:rsidR="0098723D">
          <w:rPr>
            <w:rStyle w:val="Hyperlink"/>
          </w:rPr>
          <w:t>http://atlas.altidev.net/artifactory/realanalytics/com/ca/umg/umg-db/develop-SNAPSHOT-1511/umg-db-develop-SNAPSHOT-1511.zip</w:t>
        </w:r>
      </w:hyperlink>
    </w:p>
    <w:p w:rsidR="0098723D" w:rsidRDefault="0098723D" w:rsidP="004F27C2">
      <w:pPr>
        <w:pStyle w:val="HTMLPreformatted"/>
        <w:rPr>
          <w:color w:val="000000"/>
        </w:rPr>
      </w:pPr>
    </w:p>
    <w:p w:rsidR="00C36F29" w:rsidRDefault="00C36F29" w:rsidP="00D47A37">
      <w:pPr>
        <w:pStyle w:val="HTMLPreformatted"/>
        <w:rPr>
          <w:rStyle w:val="Hyperlink"/>
        </w:rPr>
      </w:pPr>
    </w:p>
    <w:p w:rsidR="00582FBC" w:rsidRDefault="00582FBC" w:rsidP="00022E4E">
      <w:pPr>
        <w:pStyle w:val="HTMLPreformatted"/>
        <w:numPr>
          <w:ilvl w:val="0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Pr="00582FBC">
        <w:rPr>
          <w:rFonts w:asciiTheme="minorHAnsi" w:hAnsiTheme="minorHAnsi" w:cs="Times New Roman"/>
          <w:b/>
        </w:rPr>
        <w:t>UMG-8.</w:t>
      </w:r>
      <w:r w:rsidR="001E4AC4">
        <w:rPr>
          <w:rFonts w:asciiTheme="minorHAnsi" w:hAnsiTheme="minorHAnsi" w:cs="Times New Roman"/>
          <w:b/>
        </w:rPr>
        <w:t>1</w:t>
      </w:r>
      <w:r w:rsidRPr="00582FBC">
        <w:rPr>
          <w:rFonts w:asciiTheme="minorHAnsi" w:hAnsiTheme="minorHAnsi" w:cs="Times New Roman"/>
          <w:b/>
        </w:rPr>
        <w:t>-admin_schema_common-ddl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</w:t>
      </w:r>
      <w:proofErr w:type="spellStart"/>
      <w:r>
        <w:rPr>
          <w:rFonts w:asciiTheme="minorHAnsi" w:hAnsiTheme="minorHAnsi" w:cs="Times New Roman"/>
        </w:rPr>
        <w:t>umg_admin</w:t>
      </w:r>
      <w:proofErr w:type="spellEnd"/>
      <w:r>
        <w:rPr>
          <w:rFonts w:asciiTheme="minorHAnsi" w:hAnsiTheme="minorHAnsi" w:cs="Times New Roman"/>
        </w:rPr>
        <w:t xml:space="preserve"> schema</w:t>
      </w:r>
    </w:p>
    <w:p w:rsidR="00582FBC" w:rsidRDefault="00582FBC" w:rsidP="00022E4E">
      <w:pPr>
        <w:pStyle w:val="HTMLPreformatted"/>
        <w:numPr>
          <w:ilvl w:val="0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="00C61806">
        <w:rPr>
          <w:rFonts w:asciiTheme="minorHAnsi" w:hAnsiTheme="minorHAnsi" w:cs="Times New Roman"/>
          <w:b/>
        </w:rPr>
        <w:t>UMG-8.1</w:t>
      </w:r>
      <w:r>
        <w:rPr>
          <w:rFonts w:asciiTheme="minorHAnsi" w:hAnsiTheme="minorHAnsi" w:cs="Times New Roman"/>
          <w:b/>
        </w:rPr>
        <w:t>-admin_schema_common-dm</w:t>
      </w:r>
      <w:r w:rsidRPr="00582FBC">
        <w:rPr>
          <w:rFonts w:asciiTheme="minorHAnsi" w:hAnsiTheme="minorHAnsi" w:cs="Times New Roman"/>
          <w:b/>
        </w:rPr>
        <w:t>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</w:t>
      </w:r>
      <w:proofErr w:type="spellStart"/>
      <w:r>
        <w:rPr>
          <w:rFonts w:asciiTheme="minorHAnsi" w:hAnsiTheme="minorHAnsi" w:cs="Times New Roman"/>
        </w:rPr>
        <w:t>umg_admin</w:t>
      </w:r>
      <w:proofErr w:type="spellEnd"/>
      <w:r>
        <w:rPr>
          <w:rFonts w:asciiTheme="minorHAnsi" w:hAnsiTheme="minorHAnsi" w:cs="Times New Roman"/>
        </w:rPr>
        <w:t xml:space="preserve"> schema</w:t>
      </w:r>
    </w:p>
    <w:p w:rsidR="00375A3F" w:rsidRDefault="00375A3F" w:rsidP="00022E4E">
      <w:pPr>
        <w:pStyle w:val="HTMLPreformatted"/>
        <w:numPr>
          <w:ilvl w:val="0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="00692768" w:rsidRPr="004D15B1">
        <w:rPr>
          <w:rFonts w:asciiTheme="minorHAnsi" w:hAnsiTheme="minorHAnsi" w:cs="Times New Roman"/>
          <w:b/>
        </w:rPr>
        <w:t>UMG-8.1</w:t>
      </w:r>
      <w:r w:rsidRPr="004D15B1">
        <w:rPr>
          <w:rFonts w:asciiTheme="minorHAnsi" w:hAnsiTheme="minorHAnsi" w:cs="Times New Roman"/>
          <w:b/>
        </w:rPr>
        <w:t>-ocwen_schema_ddl.sql</w:t>
      </w:r>
      <w:r>
        <w:rPr>
          <w:rFonts w:asciiTheme="minorHAnsi" w:hAnsiTheme="minorHAnsi" w:cs="Times New Roman"/>
        </w:rPr>
        <w:t xml:space="preserve"> file in </w:t>
      </w:r>
      <w:proofErr w:type="spellStart"/>
      <w:r>
        <w:rPr>
          <w:rFonts w:asciiTheme="minorHAnsi" w:hAnsiTheme="minorHAnsi" w:cs="Times New Roman"/>
        </w:rPr>
        <w:t>Ocwen</w:t>
      </w:r>
      <w:proofErr w:type="spellEnd"/>
      <w:r>
        <w:rPr>
          <w:rFonts w:asciiTheme="minorHAnsi" w:hAnsiTheme="minorHAnsi" w:cs="Times New Roman"/>
        </w:rPr>
        <w:t xml:space="preserve"> schema</w:t>
      </w:r>
    </w:p>
    <w:p w:rsidR="00361C66" w:rsidRDefault="00361C66" w:rsidP="00361C66">
      <w:pPr>
        <w:pStyle w:val="HTMLPreformatted"/>
        <w:ind w:left="1800"/>
        <w:rPr>
          <w:rFonts w:asciiTheme="minorHAnsi" w:hAnsiTheme="minorHAnsi" w:cs="Times New Roman"/>
        </w:rPr>
      </w:pPr>
    </w:p>
    <w:p w:rsidR="00582FBC" w:rsidRPr="00582FBC" w:rsidRDefault="00582FBC" w:rsidP="00605329">
      <w:pPr>
        <w:pStyle w:val="HTMLPreformatted"/>
        <w:ind w:left="3555"/>
        <w:rPr>
          <w:rFonts w:asciiTheme="minorHAnsi" w:hAnsiTheme="minorHAnsi" w:cs="Times New Roman"/>
        </w:rPr>
      </w:pPr>
    </w:p>
    <w:p w:rsidR="00A5419F" w:rsidRDefault="00A5419F" w:rsidP="00A5419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C20BA5">
      <w:pPr>
        <w:pStyle w:val="PlainText"/>
        <w:numPr>
          <w:ilvl w:val="0"/>
          <w:numId w:val="13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493A64">
        <w:rPr>
          <w:rFonts w:asciiTheme="minorHAnsi" w:eastAsia="Times New Roman" w:hAnsiTheme="minorHAnsi" w:cs="Times New Roman"/>
          <w:sz w:val="20"/>
          <w:szCs w:val="20"/>
        </w:rPr>
        <w:t>8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.</w:t>
      </w:r>
      <w:r w:rsidR="00346AD3">
        <w:rPr>
          <w:rFonts w:asciiTheme="minorHAnsi" w:eastAsia="Times New Roman" w:hAnsiTheme="minorHAnsi" w:cs="Times New Roman"/>
          <w:sz w:val="20"/>
          <w:szCs w:val="20"/>
        </w:rPr>
        <w:t>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504FE7" w:rsidRDefault="00EA4DE2" w:rsidP="00E12623">
      <w:pPr>
        <w:pStyle w:val="ASPSBodytext"/>
      </w:pPr>
      <w:r>
        <w:tab/>
      </w:r>
      <w:r w:rsidR="00A5419F">
        <w:t>NA</w:t>
      </w:r>
      <w:r w:rsidR="002407DD">
        <w:br/>
      </w:r>
      <w:r w:rsidR="002407DD" w:rsidRPr="00C77AE3">
        <w:t xml:space="preserve">Mongo </w:t>
      </w:r>
      <w:r w:rsidR="00504FE7" w:rsidRPr="00C77AE3">
        <w:t>Changes:</w:t>
      </w:r>
    </w:p>
    <w:p w:rsidR="005C5ADA" w:rsidRDefault="005C5ADA" w:rsidP="00E12623">
      <w:pPr>
        <w:pStyle w:val="ASPSBodytext"/>
      </w:pPr>
      <w:r>
        <w:t>NA</w:t>
      </w:r>
    </w:p>
    <w:p w:rsidR="002B5A7C" w:rsidRPr="00BD283D" w:rsidRDefault="002B5A7C" w:rsidP="00E12623">
      <w:pPr>
        <w:pStyle w:val="ASPSBodytext"/>
      </w:pPr>
      <w:proofErr w:type="spellStart"/>
      <w:r w:rsidRPr="00BD283D">
        <w:t>Sanpath</w:t>
      </w:r>
      <w:proofErr w:type="spellEnd"/>
      <w:r w:rsidRPr="00BD283D">
        <w:t xml:space="preserve"> changes</w:t>
      </w:r>
    </w:p>
    <w:p w:rsidR="002B5A7C" w:rsidRPr="00B615F9" w:rsidRDefault="002B5A7C" w:rsidP="00E12623">
      <w:pPr>
        <w:pStyle w:val="ASPSBodytext"/>
        <w:rPr>
          <w:b w:val="0"/>
        </w:rPr>
      </w:pPr>
      <w:r w:rsidRPr="00B615F9">
        <w:rPr>
          <w:b w:val="0"/>
        </w:rPr>
        <w:t xml:space="preserve">Login to one of the </w:t>
      </w:r>
      <w:proofErr w:type="spellStart"/>
      <w:r w:rsidRPr="00B615F9">
        <w:rPr>
          <w:b w:val="0"/>
        </w:rPr>
        <w:t>umg</w:t>
      </w:r>
      <w:proofErr w:type="spellEnd"/>
      <w:r w:rsidRPr="00B615F9">
        <w:rPr>
          <w:b w:val="0"/>
        </w:rPr>
        <w:t xml:space="preserve"> servers where /</w:t>
      </w:r>
      <w:proofErr w:type="spellStart"/>
      <w:r w:rsidRPr="00B615F9">
        <w:rPr>
          <w:b w:val="0"/>
        </w:rPr>
        <w:t>sanpath</w:t>
      </w:r>
      <w:proofErr w:type="spellEnd"/>
      <w:r w:rsidRPr="00B615F9">
        <w:rPr>
          <w:b w:val="0"/>
        </w:rPr>
        <w:t xml:space="preserve"> is mounted and execute following commands</w:t>
      </w:r>
    </w:p>
    <w:p w:rsidR="006F4568" w:rsidRPr="00B615F9" w:rsidRDefault="006F4568" w:rsidP="00E12623">
      <w:pPr>
        <w:pStyle w:val="ASPSBodytext"/>
        <w:numPr>
          <w:ilvl w:val="0"/>
          <w:numId w:val="13"/>
        </w:numPr>
        <w:rPr>
          <w:b w:val="0"/>
        </w:rPr>
      </w:pPr>
      <w:r w:rsidRPr="00B615F9">
        <w:rPr>
          <w:b w:val="0"/>
        </w:rPr>
        <w:t>cd /</w:t>
      </w:r>
      <w:proofErr w:type="spellStart"/>
      <w:r w:rsidRPr="00B615F9">
        <w:rPr>
          <w:b w:val="0"/>
        </w:rPr>
        <w:t>sanpath</w:t>
      </w:r>
      <w:proofErr w:type="spellEnd"/>
      <w:r w:rsidRPr="00B615F9">
        <w:rPr>
          <w:b w:val="0"/>
        </w:rPr>
        <w:t>/</w:t>
      </w:r>
      <w:proofErr w:type="spellStart"/>
      <w:r w:rsidRPr="00B615F9">
        <w:rPr>
          <w:b w:val="0"/>
        </w:rPr>
        <w:t>supportpackage</w:t>
      </w:r>
      <w:proofErr w:type="spellEnd"/>
      <w:r w:rsidRPr="00B615F9">
        <w:rPr>
          <w:b w:val="0"/>
        </w:rPr>
        <w:t>/R</w:t>
      </w:r>
    </w:p>
    <w:p w:rsidR="006F4568" w:rsidRPr="00B615F9" w:rsidRDefault="006F4568" w:rsidP="00E12623">
      <w:pPr>
        <w:pStyle w:val="ASPSBodytext"/>
        <w:numPr>
          <w:ilvl w:val="0"/>
          <w:numId w:val="13"/>
        </w:numPr>
        <w:rPr>
          <w:b w:val="0"/>
        </w:rPr>
      </w:pPr>
      <w:proofErr w:type="spellStart"/>
      <w:r w:rsidRPr="00B615F9">
        <w:rPr>
          <w:b w:val="0"/>
        </w:rPr>
        <w:t>mkdir</w:t>
      </w:r>
      <w:proofErr w:type="spellEnd"/>
      <w:r w:rsidRPr="00B615F9">
        <w:rPr>
          <w:b w:val="0"/>
        </w:rPr>
        <w:t xml:space="preserve">  3.3.2</w:t>
      </w:r>
    </w:p>
    <w:p w:rsidR="004C2494" w:rsidRDefault="004C2494" w:rsidP="00E12623">
      <w:pPr>
        <w:pStyle w:val="ASPSBodytext"/>
        <w:numPr>
          <w:ilvl w:val="0"/>
          <w:numId w:val="13"/>
        </w:numPr>
        <w:rPr>
          <w:b w:val="0"/>
        </w:rPr>
      </w:pPr>
      <w:r>
        <w:rPr>
          <w:b w:val="0"/>
        </w:rPr>
        <w:t>create following sub directories</w:t>
      </w:r>
    </w:p>
    <w:p w:rsidR="004C2494" w:rsidRDefault="004C2494" w:rsidP="004C2494">
      <w:pPr>
        <w:pStyle w:val="ASPSBodytext"/>
        <w:numPr>
          <w:ilvl w:val="1"/>
          <w:numId w:val="13"/>
        </w:numPr>
        <w:rPr>
          <w:b w:val="0"/>
        </w:rPr>
      </w:pPr>
      <w:r>
        <w:rPr>
          <w:b w:val="0"/>
        </w:rPr>
        <w:t>cd 3.3.2</w:t>
      </w:r>
    </w:p>
    <w:p w:rsidR="002B5A7C" w:rsidRPr="00B615F9" w:rsidRDefault="002B5A7C" w:rsidP="004C2494">
      <w:pPr>
        <w:pStyle w:val="ASPSBodytext"/>
        <w:numPr>
          <w:ilvl w:val="1"/>
          <w:numId w:val="13"/>
        </w:numPr>
        <w:rPr>
          <w:b w:val="0"/>
        </w:rPr>
      </w:pPr>
      <w:proofErr w:type="spellStart"/>
      <w:r w:rsidRPr="00B615F9">
        <w:rPr>
          <w:b w:val="0"/>
        </w:rPr>
        <w:t>mkdir</w:t>
      </w:r>
      <w:proofErr w:type="spellEnd"/>
      <w:r w:rsidRPr="00B615F9">
        <w:rPr>
          <w:b w:val="0"/>
        </w:rPr>
        <w:t xml:space="preserve"> Linux</w:t>
      </w:r>
    </w:p>
    <w:p w:rsidR="002B5A7C" w:rsidRPr="00B615F9" w:rsidRDefault="002B5A7C" w:rsidP="004C2494">
      <w:pPr>
        <w:pStyle w:val="ASPSBodytext"/>
        <w:numPr>
          <w:ilvl w:val="1"/>
          <w:numId w:val="13"/>
        </w:numPr>
        <w:rPr>
          <w:b w:val="0"/>
        </w:rPr>
      </w:pPr>
      <w:proofErr w:type="spellStart"/>
      <w:r w:rsidRPr="00B615F9">
        <w:rPr>
          <w:b w:val="0"/>
        </w:rPr>
        <w:t>mkdir</w:t>
      </w:r>
      <w:proofErr w:type="spellEnd"/>
      <w:r w:rsidRPr="00B615F9">
        <w:rPr>
          <w:b w:val="0"/>
        </w:rPr>
        <w:t xml:space="preserve"> Windows</w:t>
      </w:r>
    </w:p>
    <w:p w:rsidR="002B5A7C" w:rsidRPr="00B615F9" w:rsidRDefault="0008456E" w:rsidP="00E12623">
      <w:pPr>
        <w:pStyle w:val="ASPSBodytext"/>
        <w:numPr>
          <w:ilvl w:val="0"/>
          <w:numId w:val="13"/>
        </w:numPr>
        <w:rPr>
          <w:b w:val="0"/>
        </w:rPr>
      </w:pPr>
      <w:r w:rsidRPr="00B615F9">
        <w:rPr>
          <w:b w:val="0"/>
        </w:rPr>
        <w:t>copy</w:t>
      </w:r>
      <w:r w:rsidR="002B5A7C" w:rsidRPr="00B615F9">
        <w:rPr>
          <w:b w:val="0"/>
        </w:rPr>
        <w:t xml:space="preserve"> all existing support packages from </w:t>
      </w:r>
      <w:r w:rsidRPr="00B615F9">
        <w:rPr>
          <w:b w:val="0"/>
        </w:rPr>
        <w:t>/</w:t>
      </w:r>
      <w:proofErr w:type="spellStart"/>
      <w:r w:rsidRPr="00B615F9">
        <w:rPr>
          <w:b w:val="0"/>
        </w:rPr>
        <w:t>sanpath</w:t>
      </w:r>
      <w:proofErr w:type="spellEnd"/>
      <w:r w:rsidRPr="00B615F9">
        <w:rPr>
          <w:b w:val="0"/>
        </w:rPr>
        <w:t>/</w:t>
      </w:r>
      <w:proofErr w:type="spellStart"/>
      <w:r w:rsidRPr="00B615F9">
        <w:rPr>
          <w:b w:val="0"/>
        </w:rPr>
        <w:t>supportpackage</w:t>
      </w:r>
      <w:proofErr w:type="spellEnd"/>
      <w:r w:rsidRPr="00B615F9">
        <w:rPr>
          <w:b w:val="0"/>
        </w:rPr>
        <w:t xml:space="preserve">/R/3.2.1/Linux to </w:t>
      </w:r>
      <w:r w:rsidR="004962AB" w:rsidRPr="00B615F9">
        <w:rPr>
          <w:b w:val="0"/>
        </w:rPr>
        <w:t>/</w:t>
      </w:r>
      <w:proofErr w:type="spellStart"/>
      <w:r w:rsidR="004962AB" w:rsidRPr="00B615F9">
        <w:rPr>
          <w:b w:val="0"/>
        </w:rPr>
        <w:t>sanpath</w:t>
      </w:r>
      <w:proofErr w:type="spellEnd"/>
      <w:r w:rsidR="004962AB" w:rsidRPr="00B615F9">
        <w:rPr>
          <w:b w:val="0"/>
        </w:rPr>
        <w:t>/</w:t>
      </w:r>
      <w:proofErr w:type="spellStart"/>
      <w:r w:rsidR="004962AB" w:rsidRPr="00B615F9">
        <w:rPr>
          <w:b w:val="0"/>
        </w:rPr>
        <w:t>supportpackage</w:t>
      </w:r>
      <w:proofErr w:type="spellEnd"/>
      <w:r w:rsidR="004962AB" w:rsidRPr="00B615F9">
        <w:rPr>
          <w:b w:val="0"/>
        </w:rPr>
        <w:t>/R/3.3.2/Linux</w:t>
      </w:r>
    </w:p>
    <w:p w:rsidR="002B5A7C" w:rsidRDefault="002B5A7C" w:rsidP="00E12623">
      <w:pPr>
        <w:pStyle w:val="ASPSBodytext"/>
      </w:pPr>
    </w:p>
    <w:p w:rsidR="0036212A" w:rsidRPr="0036212A" w:rsidRDefault="0036212A" w:rsidP="00A2329E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Pr="006840AD" w:rsidRDefault="00A5419F" w:rsidP="00E12623">
      <w:pPr>
        <w:pStyle w:val="ASPSBodytext"/>
        <w:rPr>
          <w:b w:val="0"/>
        </w:rPr>
      </w:pPr>
      <w:r w:rsidRPr="006840AD">
        <w:rPr>
          <w:b w:val="0"/>
        </w:rPr>
        <w:tab/>
        <w:t>NA</w:t>
      </w:r>
    </w:p>
    <w:p w:rsidR="0095145A" w:rsidRDefault="0095145A" w:rsidP="00E12623">
      <w:pPr>
        <w:pStyle w:val="ASPSBodytext"/>
      </w:pPr>
      <w:r w:rsidRPr="0095145A">
        <w:t xml:space="preserve">Update </w:t>
      </w:r>
      <w:proofErr w:type="spellStart"/>
      <w:r w:rsidRPr="0095145A">
        <w:t>applicationContextSecurity.properties</w:t>
      </w:r>
      <w:proofErr w:type="spellEnd"/>
      <w:r w:rsidRPr="0095145A">
        <w:t xml:space="preserve"> file:</w:t>
      </w:r>
    </w:p>
    <w:p w:rsidR="0095145A" w:rsidRPr="0095145A" w:rsidRDefault="005615A7" w:rsidP="00E12623">
      <w:pPr>
        <w:pStyle w:val="ASPSBodytext"/>
      </w:pPr>
      <w:r>
        <w:tab/>
      </w:r>
      <w:r w:rsidR="00A5419F" w:rsidRPr="006840AD">
        <w:rPr>
          <w:b w:val="0"/>
        </w:rPr>
        <w:t>NA</w:t>
      </w:r>
    </w:p>
    <w:p w:rsidR="00B902B3" w:rsidRDefault="002758B6" w:rsidP="00E12623">
      <w:pPr>
        <w:pStyle w:val="ASPSBodytext"/>
      </w:pPr>
      <w:r>
        <w:t xml:space="preserve">Tomcat Changes </w:t>
      </w:r>
    </w:p>
    <w:p w:rsidR="002758B6" w:rsidRPr="006840AD" w:rsidRDefault="002758B6" w:rsidP="00E12623">
      <w:pPr>
        <w:pStyle w:val="ASPSBodytext"/>
        <w:rPr>
          <w:b w:val="0"/>
        </w:rPr>
      </w:pPr>
      <w:r w:rsidRPr="006840AD">
        <w:rPr>
          <w:b w:val="0"/>
        </w:rPr>
        <w:t>NA</w:t>
      </w:r>
    </w:p>
    <w:p w:rsidR="009115E4" w:rsidRPr="00E12623" w:rsidRDefault="00496A0F" w:rsidP="00E12623">
      <w:pPr>
        <w:pStyle w:val="ASPSBodytext"/>
      </w:pPr>
      <w:r w:rsidRPr="00E12623">
        <w:t>Scheduler</w:t>
      </w:r>
      <w:r w:rsidR="009115E4" w:rsidRPr="00E12623">
        <w:t xml:space="preserve"> </w:t>
      </w:r>
      <w:proofErr w:type="spellStart"/>
      <w:r w:rsidR="009115E4" w:rsidRPr="00E12623">
        <w:t>externalised</w:t>
      </w:r>
      <w:proofErr w:type="spellEnd"/>
      <w:r w:rsidRPr="00E12623">
        <w:t xml:space="preserve"> </w:t>
      </w:r>
      <w:proofErr w:type="spellStart"/>
      <w:r w:rsidRPr="00E12623">
        <w:t>application.properties</w:t>
      </w:r>
      <w:proofErr w:type="spellEnd"/>
      <w:r w:rsidRPr="00E12623">
        <w:t xml:space="preserve"> </w:t>
      </w:r>
      <w:r w:rsidR="005739AA" w:rsidRPr="00E12623">
        <w:t>files</w:t>
      </w:r>
      <w:r w:rsidRPr="00E12623">
        <w:t xml:space="preserve"> </w:t>
      </w:r>
      <w:r w:rsidR="005739AA" w:rsidRPr="00E12623">
        <w:t>changes:</w:t>
      </w:r>
    </w:p>
    <w:p w:rsidR="006F1197" w:rsidRPr="00E12623" w:rsidRDefault="00E12623" w:rsidP="00E12623">
      <w:pPr>
        <w:pStyle w:val="ASPSBodytext"/>
        <w:rPr>
          <w:b w:val="0"/>
        </w:rPr>
      </w:pPr>
      <w:r>
        <w:tab/>
      </w:r>
      <w:r w:rsidR="006F1197" w:rsidRPr="00E12623">
        <w:rPr>
          <w:b w:val="0"/>
        </w:rPr>
        <w:t>NA</w:t>
      </w:r>
    </w:p>
    <w:p w:rsidR="0040153A" w:rsidRDefault="002758B6" w:rsidP="00E12623">
      <w:pPr>
        <w:pStyle w:val="ASPSBodytext"/>
      </w:pPr>
      <w:proofErr w:type="spellStart"/>
      <w:proofErr w:type="gramStart"/>
      <w:r w:rsidRPr="004E44F3">
        <w:lastRenderedPageBreak/>
        <w:t>modelet</w:t>
      </w:r>
      <w:proofErr w:type="spellEnd"/>
      <w:proofErr w:type="gramEnd"/>
      <w:r w:rsidRPr="004E44F3">
        <w:t xml:space="preserve"> start up script changes:</w:t>
      </w:r>
    </w:p>
    <w:p w:rsidR="00466427" w:rsidRPr="006840AD" w:rsidRDefault="0040153A" w:rsidP="00495A24">
      <w:pPr>
        <w:pStyle w:val="ASPSBodytext"/>
        <w:rPr>
          <w:b w:val="0"/>
        </w:rPr>
      </w:pPr>
      <w:r w:rsidRPr="006840AD">
        <w:rPr>
          <w:b w:val="0"/>
        </w:rPr>
        <w:t xml:space="preserve"> </w:t>
      </w:r>
    </w:p>
    <w:p w:rsidR="0014490B" w:rsidRDefault="00495A24" w:rsidP="00E12623">
      <w:pPr>
        <w:pStyle w:val="ASPSBodytext"/>
      </w:pPr>
      <w:r>
        <w:t>1</w:t>
      </w:r>
      <w:r w:rsidR="0014490B">
        <w:t>. Add new argument -</w:t>
      </w:r>
      <w:proofErr w:type="spellStart"/>
      <w:r w:rsidR="0014490B">
        <w:t>DrMode</w:t>
      </w:r>
      <w:proofErr w:type="spellEnd"/>
      <w:r w:rsidR="0014490B">
        <w:t>=</w:t>
      </w:r>
      <w:proofErr w:type="spellStart"/>
      <w:r>
        <w:t>rJava</w:t>
      </w:r>
      <w:proofErr w:type="spellEnd"/>
      <w:r w:rsidR="0014490B">
        <w:t xml:space="preserve"> </w:t>
      </w:r>
      <w:proofErr w:type="gramStart"/>
      <w:r w:rsidR="0014490B">
        <w:t xml:space="preserve">in  </w:t>
      </w:r>
      <w:proofErr w:type="spellStart"/>
      <w:r w:rsidR="0014490B">
        <w:t>modelet</w:t>
      </w:r>
      <w:proofErr w:type="spellEnd"/>
      <w:proofErr w:type="gramEnd"/>
      <w:r w:rsidR="0014490B">
        <w:t xml:space="preserve"> script</w:t>
      </w:r>
    </w:p>
    <w:p w:rsidR="0081415D" w:rsidRDefault="0081415D" w:rsidP="00E12623">
      <w:pPr>
        <w:pStyle w:val="ASPSBodytext"/>
      </w:pPr>
    </w:p>
    <w:p w:rsidR="00466427" w:rsidRPr="006840AD" w:rsidRDefault="00E9766F" w:rsidP="00E12623">
      <w:pPr>
        <w:pStyle w:val="ASPSBodytext"/>
      </w:pPr>
      <w:r w:rsidRPr="006840AD">
        <w:t xml:space="preserve">Sample </w:t>
      </w:r>
      <w:proofErr w:type="spellStart"/>
      <w:r w:rsidR="00495A24">
        <w:t>rJava</w:t>
      </w:r>
      <w:proofErr w:type="spellEnd"/>
      <w:r w:rsidR="00495A24">
        <w:t xml:space="preserve"> </w:t>
      </w:r>
      <w:proofErr w:type="spellStart"/>
      <w:r w:rsidR="00495A24">
        <w:t>modelet</w:t>
      </w:r>
      <w:proofErr w:type="spellEnd"/>
      <w:r w:rsidR="00495A24">
        <w:t xml:space="preserve"> </w:t>
      </w:r>
      <w:r w:rsidRPr="006840AD">
        <w:t xml:space="preserve">Script </w:t>
      </w:r>
      <w:proofErr w:type="gramStart"/>
      <w:r w:rsidRPr="006840AD">
        <w:t>is</w:t>
      </w:r>
      <w:r w:rsidR="00466427" w:rsidRPr="006840AD">
        <w:t xml:space="preserve"> :</w:t>
      </w:r>
      <w:proofErr w:type="gramEnd"/>
    </w:p>
    <w:p w:rsidR="00466427" w:rsidRPr="006840AD" w:rsidRDefault="00466427" w:rsidP="00E12623">
      <w:pPr>
        <w:pStyle w:val="ASPSBodytext"/>
        <w:rPr>
          <w:b w:val="0"/>
        </w:rPr>
      </w:pPr>
      <w:r w:rsidRPr="006840AD">
        <w:rPr>
          <w:b w:val="0"/>
        </w:rPr>
        <w:t>-</w:t>
      </w:r>
      <w:proofErr w:type="spellStart"/>
      <w:r w:rsidRPr="006840AD">
        <w:rPr>
          <w:b w:val="0"/>
        </w:rPr>
        <w:t>Druntime</w:t>
      </w:r>
      <w:proofErr w:type="spellEnd"/>
      <w:r w:rsidRPr="006840AD">
        <w:rPr>
          <w:b w:val="0"/>
        </w:rPr>
        <w:t>=R -</w:t>
      </w:r>
      <w:proofErr w:type="spellStart"/>
      <w:r w:rsidRPr="006840AD">
        <w:rPr>
          <w:b w:val="0"/>
        </w:rPr>
        <w:t>Dlogroot</w:t>
      </w:r>
      <w:proofErr w:type="spellEnd"/>
      <w:r w:rsidRPr="006840AD">
        <w:rPr>
          <w:b w:val="0"/>
        </w:rPr>
        <w:t>=7815 -</w:t>
      </w:r>
      <w:proofErr w:type="spellStart"/>
      <w:r w:rsidRPr="006840AD">
        <w:rPr>
          <w:b w:val="0"/>
        </w:rPr>
        <w:t>Dport</w:t>
      </w:r>
      <w:proofErr w:type="spellEnd"/>
      <w:r w:rsidRPr="006840AD">
        <w:rPr>
          <w:b w:val="0"/>
        </w:rPr>
        <w:t>=7815 -</w:t>
      </w:r>
      <w:proofErr w:type="spellStart"/>
      <w:r w:rsidRPr="006840AD">
        <w:rPr>
          <w:b w:val="0"/>
        </w:rPr>
        <w:t>DserverType</w:t>
      </w:r>
      <w:proofErr w:type="spellEnd"/>
      <w:r w:rsidRPr="006840AD">
        <w:rPr>
          <w:b w:val="0"/>
        </w:rPr>
        <w:t>=SOCKET -</w:t>
      </w:r>
      <w:proofErr w:type="spellStart"/>
      <w:r w:rsidRPr="006840AD">
        <w:rPr>
          <w:b w:val="0"/>
        </w:rPr>
        <w:t>DsanPath</w:t>
      </w:r>
      <w:proofErr w:type="spellEnd"/>
      <w:r w:rsidRPr="006840AD">
        <w:rPr>
          <w:b w:val="0"/>
        </w:rPr>
        <w:t>=D:\usr\umg\data -</w:t>
      </w:r>
      <w:proofErr w:type="spellStart"/>
      <w:r w:rsidRPr="006840AD">
        <w:rPr>
          <w:b w:val="0"/>
        </w:rPr>
        <w:t>Dworkspace</w:t>
      </w:r>
      <w:proofErr w:type="spellEnd"/>
      <w:r w:rsidRPr="006840AD">
        <w:rPr>
          <w:b w:val="0"/>
        </w:rPr>
        <w:t>=D:\usr\umg\data -</w:t>
      </w:r>
      <w:proofErr w:type="spellStart"/>
      <w:r w:rsidRPr="006840AD">
        <w:rPr>
          <w:b w:val="0"/>
        </w:rPr>
        <w:t>DrTempPath</w:t>
      </w:r>
      <w:proofErr w:type="spellEnd"/>
      <w:r w:rsidRPr="006840AD">
        <w:rPr>
          <w:b w:val="0"/>
        </w:rPr>
        <w:t>=D:\usr\umg\data -</w:t>
      </w:r>
      <w:proofErr w:type="spellStart"/>
      <w:r w:rsidRPr="006840AD">
        <w:rPr>
          <w:b w:val="0"/>
        </w:rPr>
        <w:t>Dloglevel</w:t>
      </w:r>
      <w:proofErr w:type="spellEnd"/>
      <w:r w:rsidRPr="006840AD">
        <w:rPr>
          <w:b w:val="0"/>
        </w:rPr>
        <w:t>=info -</w:t>
      </w:r>
      <w:proofErr w:type="spellStart"/>
      <w:r w:rsidRPr="006840AD">
        <w:rPr>
          <w:b w:val="0"/>
        </w:rPr>
        <w:t>Djava.library.path</w:t>
      </w:r>
      <w:proofErr w:type="spellEnd"/>
      <w:r w:rsidRPr="006840AD">
        <w:rPr>
          <w:b w:val="0"/>
        </w:rPr>
        <w:t>="D:\</w:t>
      </w:r>
      <w:proofErr w:type="spellStart"/>
      <w:r w:rsidRPr="006840AD">
        <w:rPr>
          <w:b w:val="0"/>
        </w:rPr>
        <w:t>Softwares</w:t>
      </w:r>
      <w:proofErr w:type="spellEnd"/>
      <w:r w:rsidRPr="006840AD">
        <w:rPr>
          <w:b w:val="0"/>
        </w:rPr>
        <w:t>\R\rJava_0.9-8\</w:t>
      </w:r>
      <w:proofErr w:type="spellStart"/>
      <w:r w:rsidRPr="006840AD">
        <w:rPr>
          <w:b w:val="0"/>
        </w:rPr>
        <w:t>jri</w:t>
      </w:r>
      <w:proofErr w:type="spellEnd"/>
      <w:r w:rsidRPr="006840AD">
        <w:rPr>
          <w:b w:val="0"/>
        </w:rPr>
        <w:t>\x64;"  -Dlog4j.configurationFile="file:\\C:\Softwares\apache-tomcat-7.0.55\modelet\ra-conf\log4j2.xml" -Dhazelcast.config="C:\Softwares\apache-tomcat-7.0.55\umg-admin\ra-conf\hazelcast-config.xml" -DhttpConnectionPooling.properties="file:\C:\Softwares\apache-tomcat-7.0.55\modelet\ra-conf\httpConnectionPooling.properties" -</w:t>
      </w:r>
      <w:proofErr w:type="spellStart"/>
      <w:r w:rsidRPr="006840AD">
        <w:rPr>
          <w:b w:val="0"/>
        </w:rPr>
        <w:t>DexecutionLanguage</w:t>
      </w:r>
      <w:proofErr w:type="spellEnd"/>
      <w:r w:rsidRPr="006840AD">
        <w:rPr>
          <w:b w:val="0"/>
        </w:rPr>
        <w:t>=R -</w:t>
      </w:r>
      <w:proofErr w:type="spellStart"/>
      <w:r w:rsidRPr="006840AD">
        <w:rPr>
          <w:b w:val="0"/>
        </w:rPr>
        <w:t>DwriteROutput</w:t>
      </w:r>
      <w:proofErr w:type="spellEnd"/>
      <w:r w:rsidRPr="006840AD">
        <w:rPr>
          <w:b w:val="0"/>
        </w:rPr>
        <w:t>=true -</w:t>
      </w:r>
      <w:proofErr w:type="spellStart"/>
      <w:r w:rsidRPr="006840AD">
        <w:rPr>
          <w:b w:val="0"/>
        </w:rPr>
        <w:t>DexecutionEnvironment</w:t>
      </w:r>
      <w:proofErr w:type="spellEnd"/>
      <w:r w:rsidRPr="006840AD">
        <w:rPr>
          <w:b w:val="0"/>
        </w:rPr>
        <w:t>=Linux -</w:t>
      </w:r>
      <w:proofErr w:type="spellStart"/>
      <w:r w:rsidRPr="006840AD">
        <w:rPr>
          <w:b w:val="0"/>
        </w:rPr>
        <w:t>DrServePort</w:t>
      </w:r>
      <w:proofErr w:type="spellEnd"/>
      <w:r w:rsidRPr="006840AD">
        <w:rPr>
          <w:b w:val="0"/>
        </w:rPr>
        <w:t>=6311 -XX:+</w:t>
      </w:r>
      <w:proofErr w:type="spellStart"/>
      <w:r w:rsidRPr="006840AD">
        <w:rPr>
          <w:b w:val="0"/>
        </w:rPr>
        <w:t>UseConcMarkSweepGC</w:t>
      </w:r>
      <w:proofErr w:type="spellEnd"/>
      <w:r w:rsidRPr="006840AD">
        <w:rPr>
          <w:b w:val="0"/>
        </w:rPr>
        <w:t xml:space="preserve"> -XX:+</w:t>
      </w:r>
      <w:proofErr w:type="spellStart"/>
      <w:r w:rsidRPr="006840AD">
        <w:rPr>
          <w:b w:val="0"/>
        </w:rPr>
        <w:t>UseParNewGC</w:t>
      </w:r>
      <w:proofErr w:type="spellEnd"/>
      <w:r w:rsidRPr="006840AD">
        <w:rPr>
          <w:b w:val="0"/>
        </w:rPr>
        <w:t xml:space="preserve"> -</w:t>
      </w:r>
      <w:proofErr w:type="spellStart"/>
      <w:r w:rsidRPr="006840AD">
        <w:rPr>
          <w:b w:val="0"/>
        </w:rPr>
        <w:t>XX:CMSInitiatingOccupancyFraction</w:t>
      </w:r>
      <w:proofErr w:type="spellEnd"/>
      <w:r w:rsidRPr="006840AD">
        <w:rPr>
          <w:b w:val="0"/>
        </w:rPr>
        <w:t>=70 -XX:+</w:t>
      </w:r>
      <w:proofErr w:type="spellStart"/>
      <w:r w:rsidRPr="006840AD">
        <w:rPr>
          <w:b w:val="0"/>
        </w:rPr>
        <w:t>UseCMSInitiatingOccupancyOnly</w:t>
      </w:r>
      <w:proofErr w:type="spellEnd"/>
      <w:r w:rsidRPr="006840AD">
        <w:rPr>
          <w:b w:val="0"/>
        </w:rPr>
        <w:t xml:space="preserve"> -</w:t>
      </w:r>
      <w:proofErr w:type="spellStart"/>
      <w:r w:rsidRPr="006840AD">
        <w:rPr>
          <w:b w:val="0"/>
        </w:rPr>
        <w:t>XX:MaxPermSize</w:t>
      </w:r>
      <w:proofErr w:type="spellEnd"/>
      <w:r w:rsidRPr="006840AD">
        <w:rPr>
          <w:b w:val="0"/>
        </w:rPr>
        <w:t>=256m -Xms1024m -Xmx3072m</w:t>
      </w:r>
      <w:r w:rsidR="005A47FE" w:rsidRPr="006840AD">
        <w:rPr>
          <w:b w:val="0"/>
        </w:rPr>
        <w:t xml:space="preserve"> </w:t>
      </w:r>
      <w:r w:rsidR="00C926FC" w:rsidRPr="006840AD">
        <w:rPr>
          <w:b w:val="0"/>
        </w:rPr>
        <w:t>-</w:t>
      </w:r>
      <w:proofErr w:type="spellStart"/>
      <w:r w:rsidR="009B23A1" w:rsidRPr="006840AD">
        <w:rPr>
          <w:b w:val="0"/>
        </w:rPr>
        <w:t>DrServePort</w:t>
      </w:r>
      <w:proofErr w:type="spellEnd"/>
      <w:r w:rsidR="009B23A1" w:rsidRPr="006840AD">
        <w:rPr>
          <w:b w:val="0"/>
        </w:rPr>
        <w:t>=6300</w:t>
      </w:r>
      <w:r w:rsidR="00DD3A42" w:rsidRPr="006840AD">
        <w:rPr>
          <w:b w:val="0"/>
        </w:rPr>
        <w:t xml:space="preserve"> –</w:t>
      </w:r>
      <w:proofErr w:type="spellStart"/>
      <w:r w:rsidR="00DD3A42" w:rsidRPr="006840AD">
        <w:rPr>
          <w:b w:val="0"/>
        </w:rPr>
        <w:t>DrMode</w:t>
      </w:r>
      <w:proofErr w:type="spellEnd"/>
      <w:r w:rsidR="00DD3A42" w:rsidRPr="006840AD">
        <w:rPr>
          <w:b w:val="0"/>
        </w:rPr>
        <w:t>=</w:t>
      </w:r>
      <w:proofErr w:type="spellStart"/>
      <w:r w:rsidR="00CF686F">
        <w:rPr>
          <w:b w:val="0"/>
        </w:rPr>
        <w:t>rJava</w:t>
      </w:r>
      <w:proofErr w:type="spellEnd"/>
    </w:p>
    <w:p w:rsidR="00E9766F" w:rsidRDefault="00FF09CE" w:rsidP="00E12623">
      <w:pPr>
        <w:pStyle w:val="ASPSBodytext"/>
      </w:pPr>
      <w:r w:rsidRPr="00E9766F">
        <w:rPr>
          <w:highlight w:val="yellow"/>
        </w:rPr>
        <w:t>Note:</w:t>
      </w:r>
      <w:r w:rsidR="00E9766F" w:rsidRPr="00E9766F">
        <w:rPr>
          <w:highlight w:val="yellow"/>
        </w:rPr>
        <w:t xml:space="preserve"> Do not copy the above scrip.</w:t>
      </w:r>
    </w:p>
    <w:p w:rsidR="00495A24" w:rsidRDefault="00495A24" w:rsidP="00495A24">
      <w:pPr>
        <w:pStyle w:val="ASPSBodytext"/>
        <w:rPr>
          <w:b w:val="0"/>
        </w:rPr>
      </w:pPr>
      <w:r w:rsidRPr="00495A24">
        <w:t>2.</w:t>
      </w:r>
      <w:r>
        <w:rPr>
          <w:b w:val="0"/>
        </w:rPr>
        <w:t xml:space="preserve">  Create copy of all </w:t>
      </w:r>
      <w:proofErr w:type="spellStart"/>
      <w:r>
        <w:rPr>
          <w:b w:val="0"/>
        </w:rPr>
        <w:t>modelet</w:t>
      </w:r>
      <w:proofErr w:type="spellEnd"/>
      <w:r>
        <w:rPr>
          <w:b w:val="0"/>
        </w:rPr>
        <w:t xml:space="preserve"> startup scripts for starting </w:t>
      </w:r>
      <w:proofErr w:type="spellStart"/>
      <w:r>
        <w:rPr>
          <w:b w:val="0"/>
        </w:rPr>
        <w:t>modelet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rServe</w:t>
      </w:r>
      <w:proofErr w:type="spellEnd"/>
      <w:r>
        <w:rPr>
          <w:b w:val="0"/>
        </w:rPr>
        <w:t xml:space="preserve"> mode.</w:t>
      </w:r>
    </w:p>
    <w:p w:rsidR="00495A24" w:rsidRPr="006840AD" w:rsidRDefault="00495A24" w:rsidP="00495A24">
      <w:pPr>
        <w:pStyle w:val="ASPSBodytext"/>
        <w:rPr>
          <w:b w:val="0"/>
        </w:rPr>
      </w:pPr>
      <w:r>
        <w:rPr>
          <w:b w:val="0"/>
        </w:rPr>
        <w:t xml:space="preserve">3.  </w:t>
      </w:r>
      <w:r w:rsidRPr="006840AD">
        <w:rPr>
          <w:b w:val="0"/>
        </w:rPr>
        <w:t>Add new argument "</w:t>
      </w:r>
      <w:proofErr w:type="spellStart"/>
      <w:proofErr w:type="gramStart"/>
      <w:r w:rsidRPr="006840AD">
        <w:rPr>
          <w:b w:val="0"/>
        </w:rPr>
        <w:t>rServePort</w:t>
      </w:r>
      <w:proofErr w:type="spellEnd"/>
      <w:r w:rsidRPr="006840AD">
        <w:rPr>
          <w:b w:val="0"/>
        </w:rPr>
        <w:t xml:space="preserve"> "</w:t>
      </w:r>
      <w:proofErr w:type="gramEnd"/>
      <w:r w:rsidRPr="006840AD">
        <w:rPr>
          <w:b w:val="0"/>
        </w:rPr>
        <w:t xml:space="preserve"> and assign value depends on the </w:t>
      </w:r>
      <w:proofErr w:type="spellStart"/>
      <w:r w:rsidRPr="006840AD">
        <w:rPr>
          <w:b w:val="0"/>
        </w:rPr>
        <w:t>modelet</w:t>
      </w:r>
      <w:proofErr w:type="spellEnd"/>
      <w:r w:rsidRPr="006840AD">
        <w:rPr>
          <w:b w:val="0"/>
        </w:rPr>
        <w:t>. (</w:t>
      </w:r>
      <w:proofErr w:type="gramStart"/>
      <w:r w:rsidRPr="006840AD">
        <w:rPr>
          <w:b w:val="0"/>
        </w:rPr>
        <w:t>sample :</w:t>
      </w:r>
      <w:proofErr w:type="gramEnd"/>
      <w:r w:rsidRPr="006840AD">
        <w:rPr>
          <w:b w:val="0"/>
        </w:rPr>
        <w:t xml:space="preserve"> </w:t>
      </w:r>
    </w:p>
    <w:p w:rsidR="00495A24" w:rsidRPr="006840AD" w:rsidRDefault="00495A24" w:rsidP="00495A24">
      <w:pPr>
        <w:pStyle w:val="ASPSBodytext"/>
        <w:rPr>
          <w:b w:val="0"/>
        </w:rPr>
      </w:pPr>
      <w:r w:rsidRPr="006840AD">
        <w:rPr>
          <w:b w:val="0"/>
        </w:rPr>
        <w:t>-</w:t>
      </w:r>
      <w:proofErr w:type="spellStart"/>
      <w:r w:rsidRPr="006840AD">
        <w:rPr>
          <w:b w:val="0"/>
        </w:rPr>
        <w:t>DrServePort</w:t>
      </w:r>
      <w:proofErr w:type="spellEnd"/>
      <w:r w:rsidRPr="006840AD">
        <w:rPr>
          <w:b w:val="0"/>
        </w:rPr>
        <w:t xml:space="preserve"> =6300)</w:t>
      </w:r>
    </w:p>
    <w:p w:rsidR="00495A24" w:rsidRPr="006840AD" w:rsidRDefault="00495A24" w:rsidP="00495A24">
      <w:pPr>
        <w:pStyle w:val="ASPSBodytext"/>
      </w:pPr>
      <w:r w:rsidRPr="006840AD">
        <w:t xml:space="preserve">Sample </w:t>
      </w:r>
      <w:proofErr w:type="spellStart"/>
      <w:r>
        <w:t>Rserve</w:t>
      </w:r>
      <w:proofErr w:type="spellEnd"/>
      <w:r>
        <w:t xml:space="preserve"> </w:t>
      </w:r>
      <w:proofErr w:type="spellStart"/>
      <w:r>
        <w:t>modelet</w:t>
      </w:r>
      <w:proofErr w:type="spellEnd"/>
      <w:r>
        <w:t xml:space="preserve"> </w:t>
      </w:r>
      <w:r w:rsidRPr="006840AD">
        <w:t xml:space="preserve">Script </w:t>
      </w:r>
      <w:proofErr w:type="gramStart"/>
      <w:r w:rsidRPr="006840AD">
        <w:t>is :</w:t>
      </w:r>
      <w:proofErr w:type="gramEnd"/>
    </w:p>
    <w:p w:rsidR="00495A24" w:rsidRDefault="00495A24" w:rsidP="00495A24">
      <w:pPr>
        <w:pStyle w:val="ASPSBodytext"/>
        <w:ind w:left="720"/>
        <w:rPr>
          <w:b w:val="0"/>
        </w:rPr>
      </w:pPr>
      <w:proofErr w:type="gramStart"/>
      <w:r w:rsidRPr="00495A24">
        <w:rPr>
          <w:b w:val="0"/>
        </w:rPr>
        <w:t>export</w:t>
      </w:r>
      <w:proofErr w:type="gramEnd"/>
      <w:r w:rsidRPr="00495A24">
        <w:rPr>
          <w:b w:val="0"/>
        </w:rPr>
        <w:t xml:space="preserve"> LD_LIBRARY_PATH=/usr/lib64/R/library/rJava/jri:/usr/lib64/R/lib:/usr/lib/jvm/java-1.7.0-openjdk-1.7.0.85.x86_64/jre/lib/amd64/server;export JAVA_HOME=/</w:t>
      </w:r>
      <w:proofErr w:type="spellStart"/>
      <w:r w:rsidRPr="00495A24">
        <w:rPr>
          <w:b w:val="0"/>
        </w:rPr>
        <w:t>usr</w:t>
      </w:r>
      <w:proofErr w:type="spellEnd"/>
      <w:r w:rsidRPr="00495A24">
        <w:rPr>
          <w:b w:val="0"/>
        </w:rPr>
        <w:t>/bin/</w:t>
      </w:r>
      <w:proofErr w:type="spellStart"/>
      <w:r w:rsidRPr="00495A24">
        <w:rPr>
          <w:b w:val="0"/>
        </w:rPr>
        <w:t>java;export</w:t>
      </w:r>
      <w:proofErr w:type="spellEnd"/>
      <w:r w:rsidRPr="00495A24">
        <w:rPr>
          <w:b w:val="0"/>
        </w:rPr>
        <w:t xml:space="preserve"> R_HOME=/</w:t>
      </w:r>
      <w:proofErr w:type="spellStart"/>
      <w:r w:rsidRPr="00495A24">
        <w:rPr>
          <w:b w:val="0"/>
        </w:rPr>
        <w:t>usr</w:t>
      </w:r>
      <w:proofErr w:type="spellEnd"/>
      <w:r w:rsidRPr="00495A24">
        <w:rPr>
          <w:b w:val="0"/>
        </w:rPr>
        <w:t>/lib64/R;</w:t>
      </w:r>
    </w:p>
    <w:p w:rsidR="00493B45" w:rsidRPr="00495A24" w:rsidRDefault="00493B45" w:rsidP="00495A24">
      <w:pPr>
        <w:pStyle w:val="ASPSBodytext"/>
        <w:ind w:left="720"/>
        <w:rPr>
          <w:b w:val="0"/>
        </w:rPr>
      </w:pPr>
      <w:proofErr w:type="gramStart"/>
      <w:r w:rsidRPr="00493B45">
        <w:rPr>
          <w:b w:val="0"/>
        </w:rPr>
        <w:t>tar</w:t>
      </w:r>
      <w:proofErr w:type="gramEnd"/>
      <w:r w:rsidRPr="00493B45">
        <w:rPr>
          <w:b w:val="0"/>
        </w:rPr>
        <w:t xml:space="preserve"> -</w:t>
      </w:r>
      <w:proofErr w:type="spellStart"/>
      <w:r w:rsidRPr="00493B45">
        <w:rPr>
          <w:b w:val="0"/>
        </w:rPr>
        <w:t>zcvf</w:t>
      </w:r>
      <w:proofErr w:type="spellEnd"/>
      <w:r w:rsidRPr="00493B45">
        <w:rPr>
          <w:b w:val="0"/>
        </w:rPr>
        <w:t xml:space="preserve"> /op</w:t>
      </w:r>
      <w:r>
        <w:rPr>
          <w:b w:val="0"/>
        </w:rPr>
        <w:t>t/</w:t>
      </w:r>
      <w:proofErr w:type="spellStart"/>
      <w:r>
        <w:rPr>
          <w:b w:val="0"/>
        </w:rPr>
        <w:t>ra-modelet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umg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log_backup</w:t>
      </w:r>
      <w:proofErr w:type="spellEnd"/>
      <w:r>
        <w:rPr>
          <w:b w:val="0"/>
        </w:rPr>
        <w:t>/#</w:t>
      </w:r>
      <w:proofErr w:type="spellStart"/>
      <w:r>
        <w:rPr>
          <w:b w:val="0"/>
        </w:rPr>
        <w:t>rServePort</w:t>
      </w:r>
      <w:proofErr w:type="spellEnd"/>
      <w:r>
        <w:rPr>
          <w:b w:val="0"/>
        </w:rPr>
        <w:t>#</w:t>
      </w:r>
      <w:r w:rsidRPr="00493B45">
        <w:rPr>
          <w:b w:val="0"/>
        </w:rPr>
        <w:t>_</w:t>
      </w:r>
      <w:proofErr w:type="spellStart"/>
      <w:r w:rsidRPr="00493B45">
        <w:rPr>
          <w:b w:val="0"/>
        </w:rPr>
        <w:t>Rserve</w:t>
      </w:r>
      <w:proofErr w:type="spellEnd"/>
      <w:r w:rsidRPr="00493B45">
        <w:rPr>
          <w:b w:val="0"/>
        </w:rPr>
        <w:t>_`date +%Y%m%d_%H%M%S`.tar.gz /opt/</w:t>
      </w:r>
      <w:proofErr w:type="spellStart"/>
      <w:r w:rsidRPr="00493B45">
        <w:rPr>
          <w:b w:val="0"/>
        </w:rPr>
        <w:t>ra-modelet</w:t>
      </w:r>
      <w:proofErr w:type="spellEnd"/>
      <w:r w:rsidRPr="00493B45">
        <w:rPr>
          <w:b w:val="0"/>
        </w:rPr>
        <w:t>/</w:t>
      </w:r>
      <w:proofErr w:type="spellStart"/>
      <w:r w:rsidRPr="00493B45">
        <w:rPr>
          <w:b w:val="0"/>
        </w:rPr>
        <w:t>umg</w:t>
      </w:r>
      <w:proofErr w:type="spellEnd"/>
      <w:r w:rsidRPr="00493B45">
        <w:rPr>
          <w:b w:val="0"/>
        </w:rPr>
        <w:t>/</w:t>
      </w:r>
      <w:r>
        <w:rPr>
          <w:b w:val="0"/>
        </w:rPr>
        <w:t>#rServePort#</w:t>
      </w:r>
      <w:r w:rsidRPr="00493B45">
        <w:rPr>
          <w:b w:val="0"/>
        </w:rPr>
        <w:t>_Rserve.log</w:t>
      </w:r>
    </w:p>
    <w:p w:rsidR="00495A24" w:rsidRPr="00290F61" w:rsidRDefault="00495A24" w:rsidP="00290F61">
      <w:pPr>
        <w:autoSpaceDE w:val="0"/>
        <w:autoSpaceDN w:val="0"/>
        <w:spacing w:before="40" w:after="40"/>
        <w:ind w:firstLine="720"/>
        <w:rPr>
          <w:rFonts w:cs="Calibri"/>
          <w:sz w:val="22"/>
          <w:szCs w:val="22"/>
        </w:rPr>
      </w:pPr>
      <w:r w:rsidRPr="00495A24">
        <w:t xml:space="preserve">R CMD </w:t>
      </w:r>
      <w:proofErr w:type="spellStart"/>
      <w:r w:rsidRPr="00495A24">
        <w:t>Rserve</w:t>
      </w:r>
      <w:proofErr w:type="spellEnd"/>
      <w:r w:rsidRPr="00495A24">
        <w:t xml:space="preserve"> --RS-port #</w:t>
      </w:r>
      <w:proofErr w:type="spellStart"/>
      <w:r w:rsidRPr="00495A24">
        <w:t>rServePort</w:t>
      </w:r>
      <w:proofErr w:type="spellEnd"/>
      <w:r w:rsidRPr="00495A24">
        <w:t># --vanilla</w:t>
      </w:r>
      <w:r w:rsidR="00290F61">
        <w:rPr>
          <w:b/>
        </w:rPr>
        <w:t xml:space="preserve"> </w:t>
      </w:r>
      <w:r w:rsidR="00290F61">
        <w:rPr>
          <w:rFonts w:ascii="Segoe UI" w:hAnsi="Segoe UI" w:cs="Segoe UI"/>
          <w:color w:val="000000"/>
          <w:sz w:val="20"/>
          <w:szCs w:val="20"/>
        </w:rPr>
        <w:t>&gt; #</w:t>
      </w:r>
      <w:r w:rsidR="00290F61" w:rsidRPr="00290F61">
        <w:t xml:space="preserve"> </w:t>
      </w:r>
      <w:r w:rsidR="00290F61" w:rsidRPr="00495A24">
        <w:t>rServePort</w:t>
      </w:r>
      <w:r w:rsidR="00290F61">
        <w:rPr>
          <w:rFonts w:ascii="Segoe UI" w:hAnsi="Segoe UI" w:cs="Segoe UI"/>
          <w:color w:val="000000"/>
          <w:sz w:val="20"/>
          <w:szCs w:val="20"/>
        </w:rPr>
        <w:t>#_Rserve.log</w:t>
      </w:r>
      <w:r w:rsidRPr="00495A24">
        <w:t>;</w:t>
      </w:r>
    </w:p>
    <w:p w:rsidR="00495A24" w:rsidRPr="00495A24" w:rsidRDefault="00495A24" w:rsidP="00495A24">
      <w:pPr>
        <w:pStyle w:val="ASPSBodytext"/>
        <w:ind w:left="720"/>
        <w:rPr>
          <w:b w:val="0"/>
        </w:rPr>
      </w:pPr>
      <w:proofErr w:type="gramStart"/>
      <w:r w:rsidRPr="00495A24">
        <w:rPr>
          <w:b w:val="0"/>
        </w:rPr>
        <w:t>sleep</w:t>
      </w:r>
      <w:proofErr w:type="gramEnd"/>
      <w:r w:rsidRPr="00495A24">
        <w:rPr>
          <w:b w:val="0"/>
        </w:rPr>
        <w:t xml:space="preserve"> 5s;</w:t>
      </w:r>
    </w:p>
    <w:p w:rsidR="009B563E" w:rsidRDefault="00495A24" w:rsidP="00495A24">
      <w:pPr>
        <w:pStyle w:val="ASPSBodytext"/>
        <w:ind w:left="720"/>
        <w:rPr>
          <w:b w:val="0"/>
        </w:rPr>
      </w:pPr>
      <w:proofErr w:type="spellStart"/>
      <w:r w:rsidRPr="00495A24">
        <w:rPr>
          <w:b w:val="0"/>
        </w:rPr>
        <w:t>nohup</w:t>
      </w:r>
      <w:proofErr w:type="spellEnd"/>
      <w:r w:rsidRPr="00495A24">
        <w:rPr>
          <w:b w:val="0"/>
        </w:rPr>
        <w:t xml:space="preserve"> java -</w:t>
      </w:r>
      <w:proofErr w:type="spellStart"/>
      <w:r w:rsidRPr="00495A24">
        <w:rPr>
          <w:b w:val="0"/>
        </w:rPr>
        <w:t>XX:MaxPermSize</w:t>
      </w:r>
      <w:proofErr w:type="spellEnd"/>
      <w:r w:rsidRPr="00495A24">
        <w:rPr>
          <w:b w:val="0"/>
        </w:rPr>
        <w:t>=256m -XX:+</w:t>
      </w:r>
      <w:proofErr w:type="spellStart"/>
      <w:r w:rsidRPr="00495A24">
        <w:rPr>
          <w:b w:val="0"/>
        </w:rPr>
        <w:t>UseConcMarkSweepGC</w:t>
      </w:r>
      <w:proofErr w:type="spellEnd"/>
      <w:r w:rsidRPr="00495A24">
        <w:rPr>
          <w:b w:val="0"/>
        </w:rPr>
        <w:t xml:space="preserve"> -XX:+</w:t>
      </w:r>
      <w:proofErr w:type="spellStart"/>
      <w:r w:rsidRPr="00495A24">
        <w:rPr>
          <w:b w:val="0"/>
        </w:rPr>
        <w:t>UseParNewGC</w:t>
      </w:r>
      <w:proofErr w:type="spellEnd"/>
      <w:r w:rsidRPr="00495A24">
        <w:rPr>
          <w:b w:val="0"/>
        </w:rPr>
        <w:t xml:space="preserve"> -</w:t>
      </w:r>
      <w:proofErr w:type="spellStart"/>
      <w:r w:rsidRPr="00495A24">
        <w:rPr>
          <w:b w:val="0"/>
        </w:rPr>
        <w:t>XX:CMSInitiatingOccupancyFraction</w:t>
      </w:r>
      <w:proofErr w:type="spellEnd"/>
      <w:r w:rsidRPr="00495A24">
        <w:rPr>
          <w:b w:val="0"/>
        </w:rPr>
        <w:t>=70 -XX:+</w:t>
      </w:r>
      <w:proofErr w:type="spellStart"/>
      <w:r w:rsidRPr="00495A24">
        <w:rPr>
          <w:b w:val="0"/>
        </w:rPr>
        <w:t>UseCMSInitiatingOccupancyOnly</w:t>
      </w:r>
      <w:proofErr w:type="spellEnd"/>
      <w:r w:rsidRPr="00495A24">
        <w:rPr>
          <w:b w:val="0"/>
        </w:rPr>
        <w:t xml:space="preserve"> -Xmx3072m -</w:t>
      </w:r>
      <w:proofErr w:type="spellStart"/>
      <w:r w:rsidRPr="00495A24">
        <w:rPr>
          <w:b w:val="0"/>
        </w:rPr>
        <w:t>Dlogroot</w:t>
      </w:r>
      <w:proofErr w:type="spellEnd"/>
      <w:r w:rsidRPr="00495A24">
        <w:rPr>
          <w:b w:val="0"/>
        </w:rPr>
        <w:t>=#port# -</w:t>
      </w:r>
      <w:proofErr w:type="spellStart"/>
      <w:r w:rsidRPr="00495A24">
        <w:rPr>
          <w:b w:val="0"/>
        </w:rPr>
        <w:t>Dloglevel</w:t>
      </w:r>
      <w:proofErr w:type="spellEnd"/>
      <w:r w:rsidRPr="00495A24">
        <w:rPr>
          <w:b w:val="0"/>
        </w:rPr>
        <w:t>=debug -</w:t>
      </w:r>
      <w:proofErr w:type="spellStart"/>
      <w:r w:rsidRPr="00495A24">
        <w:rPr>
          <w:b w:val="0"/>
        </w:rPr>
        <w:t>Dport</w:t>
      </w:r>
      <w:proofErr w:type="spellEnd"/>
      <w:r w:rsidRPr="00495A24">
        <w:rPr>
          <w:b w:val="0"/>
        </w:rPr>
        <w:t>=#port# -</w:t>
      </w:r>
      <w:proofErr w:type="spellStart"/>
      <w:r w:rsidRPr="00495A24">
        <w:rPr>
          <w:b w:val="0"/>
        </w:rPr>
        <w:t>DrServePort</w:t>
      </w:r>
      <w:proofErr w:type="spellEnd"/>
      <w:r w:rsidRPr="00495A24">
        <w:rPr>
          <w:b w:val="0"/>
        </w:rPr>
        <w:t>=#</w:t>
      </w:r>
      <w:proofErr w:type="spellStart"/>
      <w:r w:rsidRPr="00495A24">
        <w:rPr>
          <w:b w:val="0"/>
        </w:rPr>
        <w:t>rServePort</w:t>
      </w:r>
      <w:proofErr w:type="spellEnd"/>
      <w:r w:rsidRPr="00495A24">
        <w:rPr>
          <w:b w:val="0"/>
        </w:rPr>
        <w:t># -</w:t>
      </w:r>
      <w:proofErr w:type="spellStart"/>
      <w:r w:rsidRPr="00495A24">
        <w:rPr>
          <w:b w:val="0"/>
        </w:rPr>
        <w:t>DrMode</w:t>
      </w:r>
      <w:proofErr w:type="spellEnd"/>
      <w:r w:rsidRPr="00495A24">
        <w:rPr>
          <w:b w:val="0"/>
        </w:rPr>
        <w:t>=#</w:t>
      </w:r>
      <w:proofErr w:type="spellStart"/>
      <w:r w:rsidRPr="00495A24">
        <w:rPr>
          <w:b w:val="0"/>
        </w:rPr>
        <w:t>rMode</w:t>
      </w:r>
      <w:proofErr w:type="spellEnd"/>
      <w:r w:rsidRPr="00495A24">
        <w:rPr>
          <w:b w:val="0"/>
        </w:rPr>
        <w:t># -</w:t>
      </w:r>
      <w:proofErr w:type="spellStart"/>
      <w:r w:rsidRPr="00495A24">
        <w:rPr>
          <w:b w:val="0"/>
        </w:rPr>
        <w:t>DserverType</w:t>
      </w:r>
      <w:proofErr w:type="spellEnd"/>
      <w:r w:rsidRPr="00495A24">
        <w:rPr>
          <w:b w:val="0"/>
        </w:rPr>
        <w:t>=#</w:t>
      </w:r>
      <w:proofErr w:type="spellStart"/>
      <w:r w:rsidRPr="00495A24">
        <w:rPr>
          <w:b w:val="0"/>
        </w:rPr>
        <w:t>serverType</w:t>
      </w:r>
      <w:proofErr w:type="spellEnd"/>
      <w:r w:rsidRPr="00495A24">
        <w:rPr>
          <w:b w:val="0"/>
        </w:rPr>
        <w:t># -</w:t>
      </w:r>
      <w:proofErr w:type="spellStart"/>
      <w:r w:rsidRPr="00495A24">
        <w:rPr>
          <w:b w:val="0"/>
        </w:rPr>
        <w:t>DsanPath</w:t>
      </w:r>
      <w:proofErr w:type="spellEnd"/>
      <w:r w:rsidRPr="00495A24">
        <w:rPr>
          <w:b w:val="0"/>
        </w:rPr>
        <w:t>=/</w:t>
      </w:r>
      <w:proofErr w:type="spellStart"/>
      <w:r w:rsidRPr="00495A24">
        <w:rPr>
          <w:b w:val="0"/>
        </w:rPr>
        <w:t>sanpath</w:t>
      </w:r>
      <w:proofErr w:type="spellEnd"/>
      <w:r w:rsidRPr="00495A24">
        <w:rPr>
          <w:b w:val="0"/>
        </w:rPr>
        <w:t xml:space="preserve"> -</w:t>
      </w:r>
      <w:proofErr w:type="spellStart"/>
      <w:r w:rsidRPr="00495A24">
        <w:rPr>
          <w:b w:val="0"/>
        </w:rPr>
        <w:t>Dworkspace</w:t>
      </w:r>
      <w:proofErr w:type="spellEnd"/>
      <w:r w:rsidRPr="00495A24">
        <w:rPr>
          <w:b w:val="0"/>
        </w:rPr>
        <w:t>=/opt/</w:t>
      </w:r>
      <w:proofErr w:type="spellStart"/>
      <w:r w:rsidRPr="00495A24">
        <w:rPr>
          <w:b w:val="0"/>
        </w:rPr>
        <w:t>umg</w:t>
      </w:r>
      <w:proofErr w:type="spellEnd"/>
      <w:r w:rsidRPr="00495A24">
        <w:rPr>
          <w:b w:val="0"/>
        </w:rPr>
        <w:t>/</w:t>
      </w:r>
      <w:proofErr w:type="spellStart"/>
      <w:r w:rsidRPr="00495A24">
        <w:rPr>
          <w:b w:val="0"/>
        </w:rPr>
        <w:t>matlab_workspace</w:t>
      </w:r>
      <w:proofErr w:type="spellEnd"/>
      <w:r w:rsidRPr="00495A24">
        <w:rPr>
          <w:b w:val="0"/>
        </w:rPr>
        <w:t xml:space="preserve"> -DLog4jContextSelector=org.apache.logging.log4j.core.async.AsyncLoggerContextSelector -</w:t>
      </w:r>
      <w:proofErr w:type="spellStart"/>
      <w:r w:rsidRPr="00495A24">
        <w:rPr>
          <w:b w:val="0"/>
        </w:rPr>
        <w:t>DisThreadContextMapInheritable</w:t>
      </w:r>
      <w:proofErr w:type="spellEnd"/>
      <w:r w:rsidRPr="00495A24">
        <w:rPr>
          <w:b w:val="0"/>
        </w:rPr>
        <w:t>=true -</w:t>
      </w:r>
      <w:proofErr w:type="spellStart"/>
      <w:r w:rsidRPr="00495A24">
        <w:rPr>
          <w:b w:val="0"/>
        </w:rPr>
        <w:t>Dcom.sun.management.jmxremote</w:t>
      </w:r>
      <w:proofErr w:type="spellEnd"/>
      <w:r w:rsidRPr="00495A24">
        <w:rPr>
          <w:b w:val="0"/>
        </w:rPr>
        <w:t xml:space="preserve"> -</w:t>
      </w:r>
      <w:proofErr w:type="spellStart"/>
      <w:r w:rsidRPr="00495A24">
        <w:rPr>
          <w:b w:val="0"/>
        </w:rPr>
        <w:t>Dcom.sun.management.jmxremote.port</w:t>
      </w:r>
      <w:proofErr w:type="spellEnd"/>
      <w:r w:rsidRPr="00495A24">
        <w:rPr>
          <w:b w:val="0"/>
        </w:rPr>
        <w:t>=#JMX_PORT# -</w:t>
      </w:r>
      <w:proofErr w:type="spellStart"/>
      <w:r w:rsidRPr="00495A24">
        <w:rPr>
          <w:b w:val="0"/>
        </w:rPr>
        <w:t>Dcom.sun.management.jmxremote.ssl</w:t>
      </w:r>
      <w:proofErr w:type="spellEnd"/>
      <w:r w:rsidRPr="00495A24">
        <w:rPr>
          <w:b w:val="0"/>
        </w:rPr>
        <w:t>=false -</w:t>
      </w:r>
      <w:proofErr w:type="spellStart"/>
      <w:r w:rsidRPr="00495A24">
        <w:rPr>
          <w:b w:val="0"/>
        </w:rPr>
        <w:t>Dcom.sun.management.jmxremote.authenticate</w:t>
      </w:r>
      <w:proofErr w:type="spellEnd"/>
      <w:r w:rsidRPr="00495A24">
        <w:rPr>
          <w:b w:val="0"/>
        </w:rPr>
        <w:t>=false -Dlog4j.configurationFile=file:/opt/raconf/log4j2.xml -</w:t>
      </w:r>
      <w:proofErr w:type="spellStart"/>
      <w:r w:rsidRPr="00495A24">
        <w:rPr>
          <w:b w:val="0"/>
        </w:rPr>
        <w:t>Dhazelcast.config</w:t>
      </w:r>
      <w:proofErr w:type="spellEnd"/>
      <w:r w:rsidRPr="00495A24">
        <w:rPr>
          <w:b w:val="0"/>
        </w:rPr>
        <w:t>=/opt/</w:t>
      </w:r>
      <w:proofErr w:type="spellStart"/>
      <w:r w:rsidRPr="00495A24">
        <w:rPr>
          <w:b w:val="0"/>
        </w:rPr>
        <w:t>raconf</w:t>
      </w:r>
      <w:proofErr w:type="spellEnd"/>
      <w:r w:rsidRPr="00495A24">
        <w:rPr>
          <w:b w:val="0"/>
        </w:rPr>
        <w:t>/hazelcast-config.xml -DhttpConnectionPooling.properties=file:/opt/raconf/httpConnectionPooling.properties -</w:t>
      </w:r>
      <w:proofErr w:type="spellStart"/>
      <w:r w:rsidRPr="00495A24">
        <w:rPr>
          <w:b w:val="0"/>
        </w:rPr>
        <w:t>DexecutionLanguage</w:t>
      </w:r>
      <w:proofErr w:type="spellEnd"/>
      <w:r w:rsidRPr="00495A24">
        <w:rPr>
          <w:b w:val="0"/>
        </w:rPr>
        <w:t>=R -</w:t>
      </w:r>
      <w:proofErr w:type="spellStart"/>
      <w:r w:rsidRPr="00495A24">
        <w:rPr>
          <w:b w:val="0"/>
        </w:rPr>
        <w:t>DexecutionEnvironment</w:t>
      </w:r>
      <w:proofErr w:type="spellEnd"/>
      <w:r w:rsidRPr="00495A24">
        <w:rPr>
          <w:b w:val="0"/>
        </w:rPr>
        <w:t>=Linux -jar /opt/</w:t>
      </w:r>
      <w:proofErr w:type="spellStart"/>
      <w:r w:rsidRPr="00495A24">
        <w:rPr>
          <w:b w:val="0"/>
        </w:rPr>
        <w:t>umg</w:t>
      </w:r>
      <w:proofErr w:type="spellEnd"/>
      <w:r w:rsidRPr="00495A24">
        <w:rPr>
          <w:b w:val="0"/>
        </w:rPr>
        <w:t>/modelet.one-jar.jar &gt; /opt/</w:t>
      </w:r>
      <w:proofErr w:type="spellStart"/>
      <w:r w:rsidRPr="00495A24">
        <w:rPr>
          <w:b w:val="0"/>
        </w:rPr>
        <w:t>umg</w:t>
      </w:r>
      <w:proofErr w:type="spellEnd"/>
      <w:r w:rsidRPr="00495A24">
        <w:rPr>
          <w:b w:val="0"/>
        </w:rPr>
        <w:t>/#</w:t>
      </w:r>
      <w:proofErr w:type="spellStart"/>
      <w:r w:rsidRPr="00495A24">
        <w:rPr>
          <w:b w:val="0"/>
        </w:rPr>
        <w:t>port#.out</w:t>
      </w:r>
      <w:proofErr w:type="spellEnd"/>
      <w:r w:rsidRPr="00495A24">
        <w:rPr>
          <w:b w:val="0"/>
        </w:rPr>
        <w:t xml:space="preserve"> 2&gt;&amp;1 &amp;</w:t>
      </w:r>
    </w:p>
    <w:p w:rsidR="00495A24" w:rsidRDefault="00495A24" w:rsidP="00495A24">
      <w:pPr>
        <w:pStyle w:val="ASPSBodytext"/>
      </w:pPr>
      <w:r w:rsidRPr="00E9766F">
        <w:rPr>
          <w:highlight w:val="yellow"/>
        </w:rPr>
        <w:t>Note:</w:t>
      </w:r>
      <w:r>
        <w:rPr>
          <w:highlight w:val="yellow"/>
        </w:rPr>
        <w:t xml:space="preserve"> Do not copy the above scrip</w:t>
      </w:r>
      <w:r w:rsidRPr="00495A24">
        <w:rPr>
          <w:highlight w:val="yellow"/>
        </w:rPr>
        <w:t xml:space="preserve">. Replace </w:t>
      </w:r>
      <w:proofErr w:type="spellStart"/>
      <w:r w:rsidRPr="00495A24">
        <w:rPr>
          <w:b w:val="0"/>
          <w:highlight w:val="yellow"/>
        </w:rPr>
        <w:t>rServePort</w:t>
      </w:r>
      <w:proofErr w:type="spellEnd"/>
      <w:r w:rsidRPr="00495A24">
        <w:rPr>
          <w:b w:val="0"/>
          <w:highlight w:val="yellow"/>
        </w:rPr>
        <w:t xml:space="preserve"> port with unique ports in all </w:t>
      </w:r>
      <w:proofErr w:type="spellStart"/>
      <w:r w:rsidRPr="00495A24">
        <w:rPr>
          <w:b w:val="0"/>
          <w:highlight w:val="yellow"/>
        </w:rPr>
        <w:t>modelet</w:t>
      </w:r>
      <w:proofErr w:type="spellEnd"/>
      <w:r w:rsidRPr="00495A24">
        <w:rPr>
          <w:b w:val="0"/>
          <w:highlight w:val="yellow"/>
        </w:rPr>
        <w:t xml:space="preserve"> startup scripts.</w:t>
      </w:r>
    </w:p>
    <w:p w:rsidR="00495A24" w:rsidRPr="00495A24" w:rsidRDefault="00495A24" w:rsidP="00495A24">
      <w:pPr>
        <w:pStyle w:val="ASPSBodytext"/>
        <w:ind w:left="720"/>
        <w:rPr>
          <w:b w:val="0"/>
        </w:rPr>
      </w:pPr>
    </w:p>
    <w:p w:rsidR="00946C4A" w:rsidRDefault="009B563E" w:rsidP="00E12623">
      <w:pPr>
        <w:pStyle w:val="ASPSBodytext"/>
      </w:pPr>
      <w:r>
        <w:t>Instal</w:t>
      </w:r>
      <w:r w:rsidR="00705EAF">
        <w:t>lation</w:t>
      </w:r>
      <w:r>
        <w:t xml:space="preserve"> of </w:t>
      </w:r>
      <w:proofErr w:type="spellStart"/>
      <w:r>
        <w:t>RServe</w:t>
      </w:r>
      <w:proofErr w:type="spellEnd"/>
      <w:r>
        <w:t xml:space="preserve"> package</w:t>
      </w:r>
      <w:r w:rsidR="00946C4A">
        <w:t>:</w:t>
      </w:r>
    </w:p>
    <w:p w:rsidR="00773F29" w:rsidRDefault="003E325D" w:rsidP="00F5032A">
      <w:pPr>
        <w:pStyle w:val="ASPSBodytext"/>
      </w:pPr>
      <w:r w:rsidRPr="007C39E2">
        <w:rPr>
          <w:b w:val="0"/>
        </w:rPr>
        <w:t xml:space="preserve">Open </w:t>
      </w:r>
      <w:proofErr w:type="spellStart"/>
      <w:r w:rsidRPr="007C39E2">
        <w:rPr>
          <w:b w:val="0"/>
        </w:rPr>
        <w:t>rConsole</w:t>
      </w:r>
      <w:proofErr w:type="spellEnd"/>
      <w:r w:rsidRPr="007C39E2">
        <w:rPr>
          <w:b w:val="0"/>
        </w:rPr>
        <w:t xml:space="preserve"> and run the command</w:t>
      </w:r>
      <w:r w:rsidR="002A7083">
        <w:rPr>
          <w:b w:val="0"/>
        </w:rPr>
        <w:t xml:space="preserve"> </w:t>
      </w:r>
      <w:proofErr w:type="spellStart"/>
      <w:proofErr w:type="gramStart"/>
      <w:r w:rsidR="006B6B85">
        <w:t>install.package</w:t>
      </w:r>
      <w:r w:rsidR="00CA7307">
        <w:t>s</w:t>
      </w:r>
      <w:proofErr w:type="spellEnd"/>
      <w:r w:rsidR="006B6B85">
        <w:t>(</w:t>
      </w:r>
      <w:proofErr w:type="gramEnd"/>
      <w:r w:rsidR="006B6B85">
        <w:t>"</w:t>
      </w:r>
      <w:proofErr w:type="spellStart"/>
      <w:r w:rsidR="006B6B85">
        <w:t>Rs</w:t>
      </w:r>
      <w:r w:rsidR="006D1960">
        <w:t>erve</w:t>
      </w:r>
      <w:proofErr w:type="spellEnd"/>
      <w:r w:rsidR="006D1960">
        <w:t>")</w:t>
      </w:r>
      <w:r w:rsidR="00F5032A">
        <w:t xml:space="preserve"> </w:t>
      </w:r>
    </w:p>
    <w:p w:rsidR="00773F29" w:rsidRPr="00773F29" w:rsidRDefault="00773F29" w:rsidP="00F5032A">
      <w:pPr>
        <w:pStyle w:val="ASPSBodytext"/>
        <w:rPr>
          <w:b w:val="0"/>
        </w:rPr>
      </w:pPr>
      <w:r w:rsidRPr="00773F29">
        <w:rPr>
          <w:b w:val="0"/>
        </w:rPr>
        <w:t>Select</w:t>
      </w:r>
      <w:r>
        <w:rPr>
          <w:b w:val="0"/>
        </w:rPr>
        <w:t xml:space="preserve"> closest mirror to USA and continue with the installation.</w:t>
      </w:r>
    </w:p>
    <w:p w:rsidR="00412C6A" w:rsidRDefault="00412C6A" w:rsidP="00E12623">
      <w:pPr>
        <w:pStyle w:val="ASPSBodytext"/>
      </w:pPr>
      <w:r w:rsidRPr="001036FB">
        <w:t>Runtime log4j2.xml changes</w:t>
      </w:r>
      <w:r>
        <w:t>:</w:t>
      </w:r>
      <w:bookmarkStart w:id="17" w:name="_GoBack"/>
      <w:bookmarkEnd w:id="17"/>
    </w:p>
    <w:p w:rsidR="00C509E4" w:rsidRPr="00C509E4" w:rsidRDefault="005615A7" w:rsidP="00E12623">
      <w:pPr>
        <w:pStyle w:val="ASPSBodytext"/>
      </w:pPr>
      <w:r>
        <w:tab/>
      </w:r>
      <w:r w:rsidR="00A5419F" w:rsidRPr="002B7EA1">
        <w:rPr>
          <w:b w:val="0"/>
        </w:rPr>
        <w:t>NA</w:t>
      </w:r>
    </w:p>
    <w:p w:rsidR="004E113D" w:rsidRDefault="004E113D" w:rsidP="00E12623">
      <w:pPr>
        <w:pStyle w:val="ASPSBodytext"/>
      </w:pPr>
      <w:proofErr w:type="spellStart"/>
      <w:r w:rsidRPr="001036FB">
        <w:t>Modelet</w:t>
      </w:r>
      <w:proofErr w:type="spellEnd"/>
      <w:r w:rsidRPr="001036FB">
        <w:t xml:space="preserve"> LOG4j changes</w:t>
      </w:r>
      <w:r>
        <w:t>:</w:t>
      </w:r>
    </w:p>
    <w:p w:rsidR="00821B86" w:rsidRDefault="005615A7" w:rsidP="00E12623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E12623">
      <w:pPr>
        <w:pStyle w:val="ASPSBodytext"/>
      </w:pPr>
      <w:r w:rsidRPr="00B1128E">
        <w:t>Password Encryption:</w:t>
      </w:r>
    </w:p>
    <w:p w:rsidR="0047688F" w:rsidRDefault="005615A7" w:rsidP="00E12623">
      <w:pPr>
        <w:pStyle w:val="ASPSBodytext"/>
      </w:pPr>
      <w:r w:rsidRPr="0041464B">
        <w:tab/>
      </w:r>
      <w:r w:rsidR="00A5419F" w:rsidRPr="0041464B">
        <w:t>NA</w:t>
      </w:r>
    </w:p>
    <w:p w:rsidR="009F0B96" w:rsidRDefault="00661A4C" w:rsidP="00E12623">
      <w:pPr>
        <w:pStyle w:val="ASPSBodytext"/>
        <w:rPr>
          <w:color w:val="FF0000"/>
        </w:rPr>
      </w:pPr>
      <w:r>
        <w:tab/>
      </w:r>
      <w:r w:rsidR="009F0B96" w:rsidRPr="00344321">
        <w:t>System Parameter changes in Admin:</w:t>
      </w:r>
    </w:p>
    <w:p w:rsidR="00D4274D" w:rsidRPr="001E487F" w:rsidRDefault="0072564D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 w:rsidRPr="001E487F"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D4274D" w:rsidRPr="002B7EA1" w:rsidRDefault="00D4274D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644FB0" w:rsidRDefault="0067147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Creation of </w:t>
      </w: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t>Base</w:t>
      </w:r>
      <w:r w:rsidR="00644FB0">
        <w:rPr>
          <w:rFonts w:asciiTheme="minorHAnsi" w:eastAsia="Times New Roman" w:hAnsiTheme="minorHAnsi" w:cs="Times New Roman"/>
          <w:b/>
          <w:sz w:val="20"/>
          <w:szCs w:val="20"/>
        </w:rPr>
        <w:t>packages</w:t>
      </w:r>
      <w:proofErr w:type="spellEnd"/>
      <w:r w:rsidR="00644FB0">
        <w:rPr>
          <w:rFonts w:asciiTheme="minorHAnsi" w:eastAsia="Times New Roman" w:hAnsiTheme="minorHAnsi" w:cs="Times New Roman"/>
          <w:b/>
          <w:sz w:val="20"/>
          <w:szCs w:val="20"/>
        </w:rPr>
        <w:t xml:space="preserve"> in </w:t>
      </w:r>
      <w:proofErr w:type="spellStart"/>
      <w:r w:rsidR="00644FB0">
        <w:rPr>
          <w:rFonts w:asciiTheme="minorHAnsi" w:eastAsia="Times New Roman" w:hAnsiTheme="minorHAnsi" w:cs="Times New Roman"/>
          <w:b/>
          <w:sz w:val="20"/>
          <w:szCs w:val="20"/>
        </w:rPr>
        <w:t>Mysql</w:t>
      </w:r>
      <w:proofErr w:type="spellEnd"/>
      <w:r w:rsidR="00644FB0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proofErr w:type="spellStart"/>
      <w:r w:rsidR="00644FB0"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proofErr w:type="spellEnd"/>
    </w:p>
    <w:p w:rsidR="00644FB0" w:rsidRDefault="00644FB0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644FB0" w:rsidRDefault="00644FB0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Go to any server which is having java </w:t>
      </w:r>
    </w:p>
    <w:p w:rsidR="0094082F" w:rsidRDefault="0094082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4082F" w:rsidRDefault="0094082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Insertion of Base Support Packages in </w:t>
      </w: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t>umg_admin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schema:</w:t>
      </w:r>
    </w:p>
    <w:p w:rsidR="0094082F" w:rsidRDefault="0094082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4082F" w:rsidRDefault="0094082F" w:rsidP="001B4CE4">
      <w:pPr>
        <w:pStyle w:val="PlainText"/>
        <w:numPr>
          <w:ilvl w:val="3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compile below class in any server which is having java </w:t>
      </w:r>
      <w:r w:rsidR="006E7239">
        <w:rPr>
          <w:rFonts w:asciiTheme="minorHAnsi" w:eastAsia="Times New Roman" w:hAnsiTheme="minorHAnsi" w:cs="Times New Roman"/>
          <w:b/>
          <w:sz w:val="20"/>
          <w:szCs w:val="20"/>
        </w:rPr>
        <w:t xml:space="preserve"> with the command </w:t>
      </w:r>
      <w:proofErr w:type="spellStart"/>
      <w:r w:rsidR="006E7239">
        <w:rPr>
          <w:rFonts w:asciiTheme="minorHAnsi" w:eastAsia="Times New Roman" w:hAnsiTheme="minorHAnsi" w:cs="Times New Roman"/>
          <w:b/>
          <w:sz w:val="20"/>
          <w:szCs w:val="20"/>
        </w:rPr>
        <w:t>javac</w:t>
      </w:r>
      <w:proofErr w:type="spellEnd"/>
      <w:r w:rsidR="006E7239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6E7239" w:rsidRPr="006E7239">
        <w:rPr>
          <w:rFonts w:asciiTheme="minorHAnsi" w:eastAsia="Times New Roman" w:hAnsiTheme="minorHAnsi" w:cs="Times New Roman"/>
          <w:b/>
          <w:sz w:val="20"/>
          <w:szCs w:val="20"/>
        </w:rPr>
        <w:t>InsertScriptCreator</w:t>
      </w:r>
      <w:r w:rsidR="006E7239">
        <w:rPr>
          <w:rFonts w:asciiTheme="minorHAnsi" w:eastAsia="Times New Roman" w:hAnsiTheme="minorHAnsi" w:cs="Times New Roman"/>
          <w:b/>
          <w:sz w:val="20"/>
          <w:szCs w:val="20"/>
        </w:rPr>
        <w:t>.java</w:t>
      </w:r>
    </w:p>
    <w:p w:rsidR="006E7239" w:rsidRDefault="0067055B" w:rsidP="006E7239">
      <w:pPr>
        <w:pStyle w:val="PlainText"/>
        <w:ind w:left="306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7055B">
        <w:rPr>
          <w:rFonts w:asciiTheme="minorHAnsi" w:eastAsia="Times New Roman" w:hAnsiTheme="minorHAnsi" w:cs="Times New Roman"/>
          <w:b/>
          <w:sz w:val="20"/>
          <w:szCs w:val="20"/>
        </w:rPr>
        <w:object w:dxaOrig="22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9pt;height:40.85pt" o:ole="">
            <v:imagedata r:id="rId14" o:title=""/>
          </v:shape>
          <o:OLEObject Type="Embed" ProgID="Package" ShapeID="_x0000_i1025" DrawAspect="Content" ObjectID="_1560865304" r:id="rId15"/>
        </w:object>
      </w:r>
    </w:p>
    <w:p w:rsidR="006E7239" w:rsidRDefault="006E7239" w:rsidP="006E7239">
      <w:pPr>
        <w:pStyle w:val="PlainText"/>
        <w:ind w:left="360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D0F0C" w:rsidRDefault="006E7239" w:rsidP="001B4CE4">
      <w:pPr>
        <w:pStyle w:val="PlainText"/>
        <w:numPr>
          <w:ilvl w:val="3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Run the below program with the command :</w:t>
      </w:r>
    </w:p>
    <w:p w:rsidR="001B4CE4" w:rsidRDefault="006E7239" w:rsidP="001D0F0C">
      <w:pPr>
        <w:pStyle w:val="PlainText"/>
        <w:ind w:left="3960"/>
        <w:rPr>
          <w:rFonts w:asciiTheme="minorHAnsi" w:eastAsia="Times New Roman" w:hAnsiTheme="minorHAnsi" w:cs="Times New Roman"/>
          <w:sz w:val="20"/>
          <w:szCs w:val="20"/>
        </w:rPr>
      </w:pPr>
      <w:r w:rsidRPr="006C260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gramStart"/>
      <w:r w:rsidRPr="006C2600">
        <w:rPr>
          <w:rFonts w:asciiTheme="minorHAnsi" w:eastAsia="Times New Roman" w:hAnsiTheme="minorHAnsi" w:cs="Times New Roman"/>
          <w:sz w:val="20"/>
          <w:szCs w:val="20"/>
        </w:rPr>
        <w:t>java</w:t>
      </w:r>
      <w:proofErr w:type="gramEnd"/>
      <w:r w:rsidRPr="006C260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6C2600">
        <w:rPr>
          <w:rFonts w:asciiTheme="minorHAnsi" w:eastAsia="Times New Roman" w:hAnsiTheme="minorHAnsi" w:cs="Times New Roman"/>
          <w:sz w:val="20"/>
          <w:szCs w:val="20"/>
        </w:rPr>
        <w:t>InsertScriptCreator</w:t>
      </w:r>
      <w:proofErr w:type="spellEnd"/>
      <w:r w:rsidRPr="006C260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C90464" w:rsidRDefault="00C90464" w:rsidP="001D0F0C">
      <w:pPr>
        <w:pStyle w:val="PlainText"/>
        <w:ind w:left="3960"/>
        <w:rPr>
          <w:color w:val="2A00FF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After successful creation of java program file </w:t>
      </w:r>
      <w:r w:rsidRPr="00C90464">
        <w:rPr>
          <w:rFonts w:asciiTheme="minorHAnsi" w:eastAsia="Times New Roman" w:hAnsiTheme="minorHAnsi" w:cs="Times New Roman"/>
          <w:sz w:val="20"/>
          <w:szCs w:val="20"/>
        </w:rPr>
        <w:t>insertQuery.txt will be present in the folder</w:t>
      </w:r>
      <w:r>
        <w:rPr>
          <w:color w:val="2A00FF"/>
          <w:sz w:val="20"/>
          <w:szCs w:val="20"/>
        </w:rPr>
        <w:t xml:space="preserve"> </w:t>
      </w:r>
    </w:p>
    <w:p w:rsidR="00C90464" w:rsidRDefault="00C90464" w:rsidP="001D0F0C">
      <w:pPr>
        <w:pStyle w:val="PlainText"/>
        <w:ind w:left="396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C90464">
        <w:rPr>
          <w:rFonts w:asciiTheme="minorHAnsi" w:eastAsia="Times New Roman" w:hAnsiTheme="minorHAnsi" w:cs="Times New Roman"/>
          <w:b/>
          <w:sz w:val="20"/>
          <w:szCs w:val="20"/>
        </w:rPr>
        <w:t>/</w:t>
      </w:r>
      <w:r w:rsidR="0067055B">
        <w:rPr>
          <w:rFonts w:asciiTheme="minorHAnsi" w:eastAsia="Times New Roman" w:hAnsiTheme="minorHAnsi" w:cs="Times New Roman"/>
          <w:b/>
          <w:sz w:val="20"/>
          <w:szCs w:val="20"/>
        </w:rPr>
        <w:t>opt</w:t>
      </w:r>
    </w:p>
    <w:p w:rsidR="00B52F4A" w:rsidRDefault="00F76E10" w:rsidP="0067643C">
      <w:pPr>
        <w:pStyle w:val="PlainText"/>
        <w:numPr>
          <w:ilvl w:val="3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Rename the extension as .</w:t>
      </w: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t>sql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and runt r</w:t>
      </w:r>
      <w:r w:rsidR="0014158C">
        <w:rPr>
          <w:rFonts w:asciiTheme="minorHAnsi" w:eastAsia="Times New Roman" w:hAnsiTheme="minorHAnsi" w:cs="Times New Roman"/>
          <w:b/>
          <w:sz w:val="20"/>
          <w:szCs w:val="20"/>
        </w:rPr>
        <w:t xml:space="preserve">un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the</w:t>
      </w:r>
      <w:r w:rsidR="0014158C">
        <w:rPr>
          <w:rFonts w:asciiTheme="minorHAnsi" w:eastAsia="Times New Roman" w:hAnsiTheme="minorHAnsi" w:cs="Times New Roman"/>
          <w:b/>
          <w:sz w:val="20"/>
          <w:szCs w:val="20"/>
        </w:rPr>
        <w:t xml:space="preserve"> file in </w:t>
      </w:r>
      <w:proofErr w:type="spellStart"/>
      <w:r w:rsidR="00DC7BD0">
        <w:rPr>
          <w:rFonts w:asciiTheme="minorHAnsi" w:eastAsia="Times New Roman" w:hAnsiTheme="minorHAnsi" w:cs="Times New Roman"/>
          <w:b/>
          <w:sz w:val="20"/>
          <w:szCs w:val="20"/>
        </w:rPr>
        <w:t>mysql</w:t>
      </w:r>
      <w:proofErr w:type="spellEnd"/>
      <w:r w:rsidR="00DC7BD0">
        <w:rPr>
          <w:rFonts w:asciiTheme="minorHAnsi" w:eastAsia="Times New Roman" w:hAnsiTheme="minorHAnsi" w:cs="Times New Roman"/>
          <w:b/>
          <w:sz w:val="20"/>
          <w:szCs w:val="20"/>
        </w:rPr>
        <w:t xml:space="preserve"> server in </w:t>
      </w:r>
      <w:proofErr w:type="spellStart"/>
      <w:r w:rsidR="00DC7BD0" w:rsidRPr="0087359F">
        <w:rPr>
          <w:rFonts w:asciiTheme="minorHAnsi" w:eastAsia="Times New Roman" w:hAnsiTheme="minorHAnsi" w:cs="Times New Roman"/>
          <w:b/>
          <w:sz w:val="20"/>
          <w:szCs w:val="20"/>
          <w:highlight w:val="yellow"/>
        </w:rPr>
        <w:t>umg_admin</w:t>
      </w:r>
      <w:proofErr w:type="spellEnd"/>
      <w:r w:rsidR="00DC7BD0">
        <w:rPr>
          <w:rFonts w:asciiTheme="minorHAnsi" w:eastAsia="Times New Roman" w:hAnsiTheme="minorHAnsi" w:cs="Times New Roman"/>
          <w:b/>
          <w:sz w:val="20"/>
          <w:szCs w:val="20"/>
        </w:rPr>
        <w:t xml:space="preserve"> schema</w:t>
      </w: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C3E4B" w:rsidRDefault="001C3E4B" w:rsidP="001C3E4B">
      <w:r>
        <w:t>Runtime:</w:t>
      </w:r>
    </w:p>
    <w:p w:rsidR="00813A08" w:rsidRDefault="00CE46C1" w:rsidP="00813A08">
      <w:pPr>
        <w:pStyle w:val="HTMLPreformatted"/>
        <w:rPr>
          <w:color w:val="000000"/>
        </w:rPr>
      </w:pPr>
      <w:hyperlink r:id="rId16" w:history="1">
        <w:r w:rsidR="00813A08">
          <w:rPr>
            <w:rStyle w:val="Hyperlink"/>
          </w:rPr>
          <w:t>http://atlas.altidev.net/artifactory/realanalytics/com/ca/umg/umg-runtime/develop-SNAPSHOT-1511/umg-runtime-develop-SNAPSHOT-1511.war</w:t>
        </w:r>
      </w:hyperlink>
    </w:p>
    <w:p w:rsidR="001C3E4B" w:rsidRDefault="001C3E4B" w:rsidP="001C3E4B">
      <w:pPr>
        <w:rPr>
          <w:rFonts w:ascii="Courier New" w:hAnsi="Courier New" w:cs="Courier New"/>
          <w:color w:val="000000"/>
          <w:sz w:val="20"/>
          <w:szCs w:val="20"/>
        </w:rPr>
      </w:pPr>
    </w:p>
    <w:p w:rsidR="001C3E4B" w:rsidRDefault="001C3E4B" w:rsidP="001C3E4B">
      <w:pPr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r>
        <w:t>Modelet</w:t>
      </w:r>
      <w:proofErr w:type="spellEnd"/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813A08" w:rsidRDefault="00CE46C1" w:rsidP="00813A08">
      <w:pPr>
        <w:pStyle w:val="HTMLPreformatted"/>
        <w:rPr>
          <w:color w:val="000000"/>
        </w:rPr>
      </w:pPr>
      <w:hyperlink r:id="rId17" w:history="1">
        <w:r w:rsidR="00813A08">
          <w:rPr>
            <w:rStyle w:val="Hyperlink"/>
          </w:rPr>
          <w:t>http://atlas.altidev.net/artifactory/realanalytics/com/ca/umg/modelet/develop-SNAPSHOT-1511/modelet-develop-SNAPSHOT-1511-onejar.jar</w:t>
        </w:r>
      </w:hyperlink>
    </w:p>
    <w:p w:rsidR="001C3E4B" w:rsidRDefault="001C3E4B" w:rsidP="001C3E4B">
      <w:pPr>
        <w:rPr>
          <w:color w:val="1F497D"/>
        </w:rPr>
      </w:pPr>
    </w:p>
    <w:p w:rsidR="001C3E4B" w:rsidRDefault="001C3E4B" w:rsidP="001C3E4B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813A08" w:rsidRDefault="00CE46C1" w:rsidP="00813A08">
      <w:pPr>
        <w:rPr>
          <w:rFonts w:ascii="Courier New" w:hAnsi="Courier New" w:cs="Courier New"/>
          <w:color w:val="000000"/>
          <w:sz w:val="20"/>
          <w:szCs w:val="20"/>
        </w:rPr>
      </w:pPr>
      <w:hyperlink r:id="rId18" w:history="1">
        <w:r w:rsidR="00813A08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http://atlas.altidev.net/artifactory/realanalytics/com/ca/umg/web-ui/develop-SNAPSHOT-1511/web-ui-develop-SNAPSHOT-1511.war</w:t>
        </w:r>
      </w:hyperlink>
    </w:p>
    <w:p w:rsidR="00813A08" w:rsidRDefault="00813A08" w:rsidP="00813A08">
      <w:pPr>
        <w:rPr>
          <w:rFonts w:ascii="Courier New" w:hAnsi="Courier New" w:cs="Courier New"/>
          <w:color w:val="000000"/>
          <w:sz w:val="20"/>
          <w:szCs w:val="20"/>
        </w:rPr>
      </w:pPr>
    </w:p>
    <w:p w:rsidR="001C3E4B" w:rsidRDefault="00D73F1E" w:rsidP="001C3E4B">
      <w:pPr>
        <w:rPr>
          <w:color w:val="1F497D"/>
        </w:rPr>
      </w:pPr>
      <w:r w:rsidRPr="007B2F38">
        <w:t>Scheduler</w:t>
      </w:r>
      <w:r>
        <w:rPr>
          <w:color w:val="1F497D"/>
        </w:rPr>
        <w:t>:</w:t>
      </w:r>
    </w:p>
    <w:p w:rsidR="00813A08" w:rsidRDefault="00CE46C1" w:rsidP="00813A08">
      <w:pPr>
        <w:pStyle w:val="HTMLPreformatted"/>
        <w:rPr>
          <w:color w:val="000000"/>
        </w:rPr>
      </w:pPr>
      <w:hyperlink r:id="rId19" w:history="1">
        <w:r w:rsidR="00813A08">
          <w:rPr>
            <w:rStyle w:val="Hyperlink"/>
          </w:rPr>
          <w:t>http://atlas.altidev.net/artifactory/realanalytics/com/ca/umg/umg-scheduler/develop-SNAPSHOT-1511/umg-scheduler-develop-SNAPSHOT-1511-onejar.jar</w:t>
        </w:r>
      </w:hyperlink>
    </w:p>
    <w:p w:rsidR="00813A08" w:rsidRDefault="00813A08" w:rsidP="001C3E4B">
      <w:pPr>
        <w:rPr>
          <w:color w:val="1F497D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C20BA5">
      <w:pPr>
        <w:pStyle w:val="PlainText"/>
        <w:numPr>
          <w:ilvl w:val="1"/>
          <w:numId w:val="11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8" w:name="_Toc485742814"/>
      <w:r>
        <w:t>Post-Implementation</w:t>
      </w:r>
      <w:bookmarkEnd w:id="18"/>
    </w:p>
    <w:p w:rsidR="00361C66" w:rsidRDefault="00361C66" w:rsidP="00361C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value of </w:t>
      </w:r>
      <w:r w:rsidRPr="00361C66">
        <w:rPr>
          <w:rFonts w:asciiTheme="minorHAnsi" w:eastAsia="Times New Roman" w:hAnsiTheme="minorHAnsi" w:cs="Times New Roman"/>
          <w:sz w:val="20"/>
          <w:szCs w:val="20"/>
        </w:rPr>
        <w:t>R_MODELET_STARTUP_SCRIPT_RJAVA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proofErr w:type="spellStart"/>
      <w:r w:rsidRPr="00361C66">
        <w:rPr>
          <w:rFonts w:asciiTheme="minorHAnsi" w:eastAsia="Times New Roman" w:hAnsiTheme="minorHAnsi" w:cs="Times New Roman"/>
          <w:sz w:val="20"/>
          <w:szCs w:val="20"/>
        </w:rPr>
        <w:t>R_MODELET_STARTUP_SCRIPT_</w:t>
      </w:r>
      <w:proofErr w:type="gramStart"/>
      <w:r w:rsidRPr="00361C66">
        <w:rPr>
          <w:rFonts w:asciiTheme="minorHAnsi" w:eastAsia="Times New Roman" w:hAnsiTheme="minorHAnsi" w:cs="Times New Roman"/>
          <w:sz w:val="20"/>
          <w:szCs w:val="20"/>
        </w:rPr>
        <w:t>RServe</w:t>
      </w:r>
      <w:proofErr w:type="spellEnd"/>
      <w:r w:rsidRPr="00361C66">
        <w:rPr>
          <w:rFonts w:asciiTheme="minorHAnsi" w:eastAsia="Times New Roman" w:hAnsiTheme="minorHAnsi" w:cs="Times New Roman"/>
          <w:sz w:val="20"/>
          <w:szCs w:val="20"/>
        </w:rPr>
        <w:t xml:space="preserve">  </w:t>
      </w:r>
      <w:r>
        <w:rPr>
          <w:rFonts w:asciiTheme="minorHAnsi" w:eastAsia="Times New Roman" w:hAnsiTheme="minorHAnsi" w:cs="Times New Roman"/>
          <w:sz w:val="20"/>
          <w:szCs w:val="20"/>
        </w:rPr>
        <w:t>as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per environment. (Please verify the R library and Java paths mentioned are as per environment).</w:t>
      </w:r>
    </w:p>
    <w:p w:rsidR="00961F86" w:rsidRDefault="00961F86" w:rsidP="00701BB3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701BB3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9" w:name="_Toc485742815"/>
      <w:r>
        <w:t>Rollback</w:t>
      </w:r>
      <w:bookmarkEnd w:id="19"/>
      <w:r>
        <w:t xml:space="preserve"> </w:t>
      </w:r>
    </w:p>
    <w:p w:rsidR="002F3B66" w:rsidRDefault="002F3B66" w:rsidP="00E12623">
      <w:pPr>
        <w:pStyle w:val="ASPSBodytext"/>
      </w:pPr>
      <w:r>
        <w:t xml:space="preserve">If the system is not working as intended, </w:t>
      </w:r>
    </w:p>
    <w:p w:rsidR="002F3B66" w:rsidRDefault="002F3B66" w:rsidP="00E12623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proofErr w:type="gramStart"/>
      <w:r w:rsidRPr="00D13F92">
        <w:rPr>
          <w:rFonts w:asciiTheme="minorHAnsi" w:hAnsiTheme="minorHAnsi"/>
          <w:b/>
          <w:sz w:val="20"/>
          <w:szCs w:val="20"/>
        </w:rPr>
        <w:t>Revert</w:t>
      </w:r>
      <w:proofErr w:type="gramEnd"/>
      <w:r w:rsidRPr="00D13F9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D13F92">
        <w:rPr>
          <w:rFonts w:asciiTheme="minorHAnsi" w:hAnsiTheme="minorHAnsi"/>
          <w:b/>
          <w:sz w:val="20"/>
          <w:szCs w:val="20"/>
        </w:rPr>
        <w:t>hazelcast</w:t>
      </w:r>
      <w:proofErr w:type="spellEnd"/>
      <w:r w:rsidRPr="00D13F92">
        <w:rPr>
          <w:rFonts w:asciiTheme="minorHAnsi" w:hAnsiTheme="minorHAnsi"/>
          <w:b/>
          <w:sz w:val="20"/>
          <w:szCs w:val="20"/>
        </w:rPr>
        <w:t xml:space="preserve">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E12623">
      <w:pPr>
        <w:pStyle w:val="ASPSBodytext"/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FD2708" w:rsidRDefault="00FD2708" w:rsidP="00FD270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 xml:space="preserve">Rollback </w:t>
      </w:r>
      <w:proofErr w:type="spellStart"/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</w:t>
      </w:r>
      <w:proofErr w:type="spellEnd"/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 xml:space="preserve"> changes:</w:t>
      </w:r>
    </w:p>
    <w:p w:rsidR="00813154" w:rsidRDefault="00813154" w:rsidP="0081315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13154">
        <w:rPr>
          <w:rFonts w:asciiTheme="minorHAnsi" w:eastAsia="Times New Roman" w:hAnsiTheme="minorHAnsi" w:cs="Times New Roman"/>
          <w:sz w:val="20"/>
          <w:szCs w:val="20"/>
        </w:rPr>
        <w:t xml:space="preserve">Login to one of the </w:t>
      </w:r>
      <w:proofErr w:type="spellStart"/>
      <w:r w:rsidRPr="00813154"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 w:rsidRPr="00813154">
        <w:rPr>
          <w:rFonts w:asciiTheme="minorHAnsi" w:eastAsia="Times New Roman" w:hAnsiTheme="minorHAnsi" w:cs="Times New Roman"/>
          <w:sz w:val="20"/>
          <w:szCs w:val="20"/>
        </w:rPr>
        <w:t xml:space="preserve"> servers where /</w:t>
      </w:r>
      <w:proofErr w:type="spellStart"/>
      <w:r w:rsidRPr="00813154"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 w:rsidRPr="00813154">
        <w:rPr>
          <w:rFonts w:asciiTheme="minorHAnsi" w:eastAsia="Times New Roman" w:hAnsiTheme="minorHAnsi" w:cs="Times New Roman"/>
          <w:sz w:val="20"/>
          <w:szCs w:val="20"/>
        </w:rPr>
        <w:t xml:space="preserve"> is mounted and execute following commands</w:t>
      </w:r>
    </w:p>
    <w:p w:rsidR="007D2338" w:rsidRDefault="00813154" w:rsidP="00813154">
      <w:pPr>
        <w:pStyle w:val="PlainText"/>
        <w:numPr>
          <w:ilvl w:val="0"/>
          <w:numId w:val="22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D2338">
        <w:rPr>
          <w:rFonts w:asciiTheme="minorHAnsi" w:eastAsia="Times New Roman" w:hAnsiTheme="minorHAnsi" w:cs="Times New Roman"/>
          <w:sz w:val="20"/>
          <w:szCs w:val="20"/>
        </w:rPr>
        <w:t>cd /</w:t>
      </w:r>
      <w:proofErr w:type="spellStart"/>
      <w:r w:rsidRPr="007D2338"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 w:rsidRPr="007D2338"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 w:rsidRPr="007D2338">
        <w:rPr>
          <w:rFonts w:asciiTheme="minorHAnsi" w:eastAsia="Times New Roman" w:hAnsiTheme="minorHAnsi" w:cs="Times New Roman"/>
          <w:sz w:val="20"/>
          <w:szCs w:val="20"/>
        </w:rPr>
        <w:t>supportpackage</w:t>
      </w:r>
      <w:proofErr w:type="spellEnd"/>
      <w:r w:rsidRPr="007D2338">
        <w:rPr>
          <w:rFonts w:asciiTheme="minorHAnsi" w:eastAsia="Times New Roman" w:hAnsiTheme="minorHAnsi" w:cs="Times New Roman"/>
          <w:sz w:val="20"/>
          <w:szCs w:val="20"/>
        </w:rPr>
        <w:t>/R</w:t>
      </w:r>
    </w:p>
    <w:p w:rsidR="007D2338" w:rsidRDefault="007D2338" w:rsidP="00813154">
      <w:pPr>
        <w:pStyle w:val="PlainText"/>
        <w:numPr>
          <w:ilvl w:val="0"/>
          <w:numId w:val="22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="Verdana" w:hAnsi="Verdana"/>
          <w:color w:val="454545"/>
          <w:shd w:val="clear" w:color="auto" w:fill="F1F5F9"/>
        </w:rPr>
        <w:t>rm</w:t>
      </w:r>
      <w:proofErr w:type="spellEnd"/>
      <w:r>
        <w:rPr>
          <w:rFonts w:ascii="Verdana" w:hAnsi="Verdana"/>
          <w:color w:val="454545"/>
          <w:shd w:val="clear" w:color="auto" w:fill="F1F5F9"/>
        </w:rPr>
        <w:t xml:space="preserve"> -</w:t>
      </w:r>
      <w:proofErr w:type="spellStart"/>
      <w:r>
        <w:rPr>
          <w:rFonts w:ascii="Verdana" w:hAnsi="Verdana"/>
          <w:color w:val="454545"/>
          <w:shd w:val="clear" w:color="auto" w:fill="F1F5F9"/>
        </w:rPr>
        <w:t>rf</w:t>
      </w:r>
      <w:proofErr w:type="spellEnd"/>
      <w:r>
        <w:rPr>
          <w:rFonts w:ascii="Verdana" w:hAnsi="Verdana"/>
          <w:color w:val="454545"/>
          <w:shd w:val="clear" w:color="auto" w:fill="F1F5F9"/>
        </w:rPr>
        <w:t xml:space="preserve">  3.3.2</w:t>
      </w:r>
    </w:p>
    <w:p w:rsidR="00813154" w:rsidRPr="00813154" w:rsidRDefault="00813154" w:rsidP="00813154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846181" w:rsidRDefault="00846181" w:rsidP="00E12623">
      <w:pPr>
        <w:pStyle w:val="ASPSBodytext"/>
      </w:pPr>
      <w:r>
        <w:tab/>
      </w:r>
      <w:proofErr w:type="gramStart"/>
      <w:r w:rsidRPr="00093D2C">
        <w:t>Revert</w:t>
      </w:r>
      <w:proofErr w:type="gramEnd"/>
      <w:r w:rsidRPr="00093D2C">
        <w:t xml:space="preserve"> DB changes:</w:t>
      </w:r>
    </w:p>
    <w:p w:rsidR="00846181" w:rsidRDefault="00846181" w:rsidP="00AA0AE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Run following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script</w:t>
      </w:r>
    </w:p>
    <w:p w:rsidR="0053357A" w:rsidRPr="0053357A" w:rsidRDefault="0053357A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53357A">
        <w:rPr>
          <w:rFonts w:asciiTheme="minorHAnsi" w:eastAsia="Times New Roman" w:hAnsiTheme="minorHAnsi" w:cs="Times New Roman"/>
          <w:sz w:val="20"/>
          <w:szCs w:val="20"/>
        </w:rPr>
        <w:t>UMG-8.</w:t>
      </w:r>
      <w:r w:rsidR="004B7A41">
        <w:rPr>
          <w:rFonts w:asciiTheme="minorHAnsi" w:eastAsia="Times New Roman" w:hAnsiTheme="minorHAnsi" w:cs="Times New Roman"/>
          <w:sz w:val="20"/>
          <w:szCs w:val="20"/>
        </w:rPr>
        <w:t>1</w:t>
      </w:r>
      <w:r w:rsidRPr="0053357A">
        <w:rPr>
          <w:rFonts w:asciiTheme="minorHAnsi" w:eastAsia="Times New Roman" w:hAnsiTheme="minorHAnsi" w:cs="Times New Roman"/>
          <w:sz w:val="20"/>
          <w:szCs w:val="20"/>
        </w:rPr>
        <w:t>-admin_schema_common-ddl</w:t>
      </w:r>
    </w:p>
    <w:p w:rsidR="0053357A" w:rsidRPr="0053357A" w:rsidRDefault="004B7A41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UMG-8.1</w:t>
      </w:r>
      <w:r w:rsidR="00846181" w:rsidRPr="0053357A">
        <w:rPr>
          <w:rFonts w:asciiTheme="minorHAnsi" w:eastAsia="Times New Roman" w:hAnsiTheme="minorHAnsi" w:cs="Times New Roman"/>
          <w:sz w:val="20"/>
          <w:szCs w:val="20"/>
        </w:rPr>
        <w:t>-Ocwen_schema-dml-rollback.sql</w:t>
      </w:r>
    </w:p>
    <w:p w:rsidR="0053357A" w:rsidRPr="0053357A" w:rsidRDefault="00846181" w:rsidP="00813154">
      <w:pPr>
        <w:pStyle w:val="PlainText"/>
        <w:numPr>
          <w:ilvl w:val="0"/>
          <w:numId w:val="21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53357A">
        <w:rPr>
          <w:rFonts w:asciiTheme="minorHAnsi" w:eastAsia="Times New Roman" w:hAnsiTheme="minorHAnsi" w:cs="Times New Roman"/>
          <w:sz w:val="20"/>
          <w:szCs w:val="20"/>
        </w:rPr>
        <w:t>UMG-</w:t>
      </w:r>
      <w:r w:rsidR="00AA0AE8" w:rsidRPr="0053357A">
        <w:rPr>
          <w:rFonts w:asciiTheme="minorHAnsi" w:eastAsia="Times New Roman" w:hAnsiTheme="minorHAnsi" w:cs="Times New Roman"/>
          <w:sz w:val="20"/>
          <w:szCs w:val="20"/>
        </w:rPr>
        <w:t>8</w:t>
      </w:r>
      <w:r w:rsidRPr="0053357A">
        <w:rPr>
          <w:rFonts w:asciiTheme="minorHAnsi" w:eastAsia="Times New Roman" w:hAnsiTheme="minorHAnsi" w:cs="Times New Roman"/>
          <w:sz w:val="20"/>
          <w:szCs w:val="20"/>
        </w:rPr>
        <w:t>.</w:t>
      </w:r>
      <w:r w:rsidR="004B7A41">
        <w:rPr>
          <w:rFonts w:asciiTheme="minorHAnsi" w:eastAsia="Times New Roman" w:hAnsiTheme="minorHAnsi" w:cs="Times New Roman"/>
          <w:sz w:val="20"/>
          <w:szCs w:val="20"/>
        </w:rPr>
        <w:t>1</w:t>
      </w:r>
      <w:r w:rsidRPr="0053357A">
        <w:rPr>
          <w:rFonts w:asciiTheme="minorHAnsi" w:eastAsia="Times New Roman" w:hAnsiTheme="minorHAnsi" w:cs="Times New Roman"/>
          <w:sz w:val="20"/>
          <w:szCs w:val="20"/>
        </w:rPr>
        <w:t>-admin_schema-dml-rollback.sql</w:t>
      </w:r>
    </w:p>
    <w:p w:rsidR="00846181" w:rsidRDefault="00846181" w:rsidP="00E12623">
      <w:pPr>
        <w:pStyle w:val="ASPSBodytext"/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AD4AAC">
        <w:rPr>
          <w:rFonts w:asciiTheme="minorHAnsi" w:eastAsia="Times New Roman" w:hAnsiTheme="minorHAnsi" w:cs="Times New Roman"/>
          <w:sz w:val="20"/>
          <w:szCs w:val="20"/>
        </w:rPr>
        <w:t>8.0.1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553C75" w:rsidP="00E12623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E12623">
      <w:pPr>
        <w:pStyle w:val="ASPSBodytext"/>
      </w:pPr>
      <w:r>
        <w:tab/>
      </w:r>
      <w:r w:rsidR="00173427" w:rsidRPr="00553C75">
        <w:t>Password Encryption:</w:t>
      </w:r>
    </w:p>
    <w:p w:rsidR="00173427" w:rsidRDefault="00173427" w:rsidP="00E12623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04755" w:rsidRPr="00204755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204755">
        <w:rPr>
          <w:rFonts w:asciiTheme="minorHAnsi" w:eastAsia="Times New Roman" w:hAnsiTheme="minorHAnsi" w:cs="Times New Roman"/>
          <w:b/>
          <w:sz w:val="20"/>
          <w:szCs w:val="20"/>
        </w:rPr>
        <w:t>Modelet</w:t>
      </w:r>
      <w:proofErr w:type="spellEnd"/>
      <w:r w:rsidRPr="00204755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</w:t>
      </w:r>
    </w:p>
    <w:p w:rsidR="007D4766" w:rsidRDefault="007D4766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04755" w:rsidRP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251399">
        <w:rPr>
          <w:rFonts w:asciiTheme="minorHAnsi" w:eastAsia="Times New Roman" w:hAnsiTheme="minorHAnsi" w:cs="Times New Roman"/>
          <w:sz w:val="20"/>
          <w:szCs w:val="20"/>
        </w:rPr>
        <w:t xml:space="preserve">Copy the </w:t>
      </w:r>
      <w:proofErr w:type="spellStart"/>
      <w:r w:rsidRPr="00251399">
        <w:rPr>
          <w:rFonts w:asciiTheme="minorHAnsi" w:eastAsia="Times New Roman" w:hAnsiTheme="minorHAnsi" w:cs="Times New Roman"/>
          <w:sz w:val="20"/>
          <w:szCs w:val="20"/>
        </w:rPr>
        <w:t>mod</w:t>
      </w:r>
      <w:r w:rsidR="00CA1061">
        <w:rPr>
          <w:rFonts w:asciiTheme="minorHAnsi" w:eastAsia="Times New Roman" w:hAnsiTheme="minorHAnsi" w:cs="Times New Roman"/>
          <w:sz w:val="20"/>
          <w:szCs w:val="20"/>
        </w:rPr>
        <w:t>e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let</w:t>
      </w:r>
      <w:proofErr w:type="spellEnd"/>
      <w:r w:rsidRPr="00251399">
        <w:rPr>
          <w:rFonts w:asciiTheme="minorHAnsi" w:eastAsia="Times New Roman" w:hAnsiTheme="minorHAnsi" w:cs="Times New Roman"/>
          <w:sz w:val="20"/>
          <w:szCs w:val="20"/>
        </w:rPr>
        <w:t xml:space="preserve"> scripts which </w:t>
      </w:r>
      <w:r w:rsidR="00576325">
        <w:rPr>
          <w:rFonts w:asciiTheme="minorHAnsi" w:eastAsia="Times New Roman" w:hAnsiTheme="minorHAnsi" w:cs="Times New Roman"/>
          <w:sz w:val="20"/>
          <w:szCs w:val="20"/>
        </w:rPr>
        <w:t xml:space="preserve">was 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taken as ba</w:t>
      </w:r>
      <w:r w:rsidR="00251399">
        <w:rPr>
          <w:rFonts w:asciiTheme="minorHAnsi" w:eastAsia="Times New Roman" w:hAnsiTheme="minorHAnsi" w:cs="Times New Roman"/>
          <w:sz w:val="20"/>
          <w:szCs w:val="20"/>
        </w:rPr>
        <w:t>c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kup</w:t>
      </w:r>
    </w:p>
    <w:p w:rsidR="002F3B66" w:rsidRDefault="002F3B66" w:rsidP="00E12623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C20BA5">
      <w:pPr>
        <w:pStyle w:val="PlainText"/>
        <w:numPr>
          <w:ilvl w:val="1"/>
          <w:numId w:val="12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E12623">
      <w:pPr>
        <w:pStyle w:val="ASPSBodytext"/>
      </w:pPr>
      <w:r>
        <w:t xml:space="preserve">Note: Please refer to </w:t>
      </w:r>
      <w:proofErr w:type="spellStart"/>
      <w:r w:rsidRPr="00CC610C">
        <w:t>Modelet</w:t>
      </w:r>
      <w:proofErr w:type="spellEnd"/>
      <w:r w:rsidRPr="00CC610C">
        <w:t xml:space="preserve"> Restart </w:t>
      </w:r>
      <w:proofErr w:type="gramStart"/>
      <w:r w:rsidRPr="00CC610C">
        <w:t>Steps</w:t>
      </w:r>
      <w:r w:rsidR="002E4B1B">
        <w:t>(</w:t>
      </w:r>
      <w:proofErr w:type="gramEnd"/>
      <w:r w:rsidR="002E4B1B">
        <w:t>Rollback)</w:t>
      </w:r>
      <w:r>
        <w:t xml:space="preserve"> section in this document)</w:t>
      </w: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0" w:name="_Toc485742816"/>
      <w:r>
        <w:t>Known Issues</w:t>
      </w:r>
      <w:bookmarkEnd w:id="20"/>
    </w:p>
    <w:p w:rsidR="002F3B66" w:rsidRDefault="002F3B66" w:rsidP="00E12623">
      <w:pPr>
        <w:pStyle w:val="ASPSBodytext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1" w:name="_Toc485742817"/>
      <w:r>
        <w:lastRenderedPageBreak/>
        <w:t>Release Implementation Team</w:t>
      </w:r>
      <w:bookmarkEnd w:id="21"/>
      <w:r>
        <w:t xml:space="preserve"> </w:t>
      </w:r>
    </w:p>
    <w:p w:rsidR="002F3B66" w:rsidRDefault="002F3B66" w:rsidP="00E12623">
      <w:pPr>
        <w:pStyle w:val="ASPSBodytext"/>
      </w:pPr>
    </w:p>
    <w:p w:rsidR="002F3B66" w:rsidRDefault="002F3B66" w:rsidP="00E12623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4" w:name="_Toc485742818"/>
      <w:r>
        <w:t>Appendix</w:t>
      </w:r>
      <w:bookmarkEnd w:id="24"/>
      <w:r>
        <w:t xml:space="preserve"> </w:t>
      </w:r>
    </w:p>
    <w:p w:rsidR="00961F86" w:rsidRDefault="00961F86" w:rsidP="00E12623">
      <w:pPr>
        <w:pStyle w:val="ASPSBodytext"/>
      </w:pPr>
    </w:p>
    <w:p w:rsidR="00961F86" w:rsidRPr="007C3A47" w:rsidRDefault="00961F86" w:rsidP="00E12623">
      <w:pPr>
        <w:pStyle w:val="ASPSBodytext"/>
      </w:pPr>
      <w:r w:rsidRPr="007C3A47">
        <w:t>GIT References</w:t>
      </w:r>
    </w:p>
    <w:p w:rsidR="00961F86" w:rsidRDefault="00961F86" w:rsidP="00E12623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E12623">
      <w:pPr>
        <w:pStyle w:val="ASPSBodytext"/>
      </w:pPr>
    </w:p>
    <w:p w:rsidR="00961F86" w:rsidRPr="007C3A47" w:rsidRDefault="00961F86" w:rsidP="00E12623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CE46C1" w:rsidP="00E12623">
      <w:pPr>
        <w:pStyle w:val="ASPSBodytext"/>
        <w:rPr>
          <w:rFonts w:ascii="Calibri" w:hAnsi="Calibri"/>
          <w:szCs w:val="24"/>
        </w:rPr>
      </w:pPr>
      <w:hyperlink r:id="rId20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E12623">
      <w:pPr>
        <w:pStyle w:val="ASPSBodytext"/>
      </w:pP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5" w:name="_Toc485742819"/>
      <w:proofErr w:type="spellStart"/>
      <w:r>
        <w:t>Modelet</w:t>
      </w:r>
      <w:proofErr w:type="spellEnd"/>
      <w:r>
        <w:t xml:space="preserve"> Restart Steps</w:t>
      </w:r>
      <w:bookmarkEnd w:id="25"/>
    </w:p>
    <w:p w:rsidR="00961F86" w:rsidRDefault="00961F86" w:rsidP="00E12623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E12623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E12623">
      <w:pPr>
        <w:pStyle w:val="ASPSBodytext"/>
      </w:pPr>
      <w:r>
        <w:object w:dxaOrig="2340" w:dyaOrig="810">
          <v:shape id="_x0000_i1026" type="#_x0000_t75" style="width:117pt;height:40.85pt" o:ole="">
            <v:imagedata r:id="rId21" o:title=""/>
          </v:shape>
          <o:OLEObject Type="Embed" ProgID="Package" ShapeID="_x0000_i1026" DrawAspect="Content" ObjectID="_1560865305" r:id="rId22"/>
        </w:object>
      </w:r>
    </w:p>
    <w:p w:rsidR="0034413E" w:rsidRDefault="0034413E" w:rsidP="00E12623">
      <w:pPr>
        <w:pStyle w:val="ASPSBodytext"/>
      </w:pP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6" w:name="_Toc485742820"/>
      <w:proofErr w:type="spellStart"/>
      <w:r>
        <w:t>Modelet</w:t>
      </w:r>
      <w:proofErr w:type="spellEnd"/>
      <w:r>
        <w:t xml:space="preserve">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E12623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E12623">
      <w:pPr>
        <w:pStyle w:val="ASPSBodytext"/>
      </w:pPr>
      <w:r>
        <w:t>Please find attached file which has a</w:t>
      </w:r>
      <w:r w:rsidR="0034413E">
        <w:t xml:space="preserve">ctual startup order of </w:t>
      </w:r>
      <w:proofErr w:type="spellStart"/>
      <w:r w:rsidR="0034413E">
        <w:t>Modelets</w:t>
      </w:r>
      <w:proofErr w:type="spellEnd"/>
    </w:p>
    <w:p w:rsidR="00961F86" w:rsidRPr="00B41FE0" w:rsidRDefault="00C50572" w:rsidP="00E12623">
      <w:pPr>
        <w:pStyle w:val="ASPSBodytext"/>
      </w:pPr>
      <w:r>
        <w:object w:dxaOrig="2340" w:dyaOrig="810">
          <v:shape id="_x0000_i1027" type="#_x0000_t75" style="width:117pt;height:40.85pt" o:ole="">
            <v:imagedata r:id="rId23" o:title=""/>
          </v:shape>
          <o:OLEObject Type="Embed" ProgID="Package" ShapeID="_x0000_i1027" DrawAspect="Content" ObjectID="_1560865306" r:id="rId24"/>
        </w:object>
      </w:r>
    </w:p>
    <w:p w:rsidR="00961F86" w:rsidRPr="00AE2815" w:rsidRDefault="00961F86" w:rsidP="00E12623">
      <w:pPr>
        <w:pStyle w:val="ASPSBodytext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7" w:name="_Toc485742821"/>
      <w:r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E12623">
      <w:pPr>
        <w:pStyle w:val="ASPSBodytext"/>
      </w:pPr>
    </w:p>
    <w:p w:rsidR="007C3A47" w:rsidRDefault="007C3A47" w:rsidP="00E12623">
      <w:pPr>
        <w:pStyle w:val="ASPSBodytext"/>
      </w:pPr>
    </w:p>
    <w:p w:rsidR="007C3A47" w:rsidRPr="007C3A47" w:rsidRDefault="007C3A47" w:rsidP="00E12623">
      <w:pPr>
        <w:pStyle w:val="ASPSBodytext"/>
      </w:pPr>
    </w:p>
    <w:sectPr w:rsidR="007C3A47" w:rsidRPr="007C3A47" w:rsidSect="0004741E">
      <w:headerReference w:type="default" r:id="rId25"/>
      <w:headerReference w:type="first" r:id="rId26"/>
      <w:footerReference w:type="first" r:id="rId2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6C1" w:rsidRDefault="00CE46C1">
      <w:r>
        <w:separator/>
      </w:r>
    </w:p>
  </w:endnote>
  <w:endnote w:type="continuationSeparator" w:id="0">
    <w:p w:rsidR="00CE46C1" w:rsidRDefault="00CE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7F" w:rsidRPr="0005033E" w:rsidRDefault="00E667AD" w:rsidP="00F44EC0">
    <w:pPr>
      <w:pStyle w:val="Footer"/>
    </w:pPr>
    <w:fldSimple w:instr=" STYLEREF  &quot;ASPS DocClass&quot;  \* MERGEFORMAT ">
      <w:r w:rsidR="00773F29" w:rsidRPr="00773F29">
        <w:rPr>
          <w:b/>
          <w:bCs/>
          <w:noProof/>
        </w:rPr>
        <w:t>Internal Use Only</w:t>
      </w:r>
    </w:fldSimple>
    <w:r w:rsidR="0067147F">
      <w:t xml:space="preserve"> </w:t>
    </w:r>
    <w:fldSimple w:instr=" DOCPROPERTY  Category  \* MERGEFORMAT ">
      <w:r w:rsidR="0067147F">
        <w:t>Template</w:t>
      </w:r>
    </w:fldSimple>
    <w:r w:rsidR="0067147F">
      <w:t xml:space="preserve"> </w:t>
    </w:r>
    <w:r w:rsidR="0067147F" w:rsidRPr="0005033E">
      <w:t xml:space="preserve">(Version </w:t>
    </w:r>
    <w:fldSimple w:instr=" STYLEREF  &quot;ASPS VerNum&quot;  \* MERGEFORMAT ">
      <w:r w:rsidR="00773F29">
        <w:rPr>
          <w:noProof/>
        </w:rPr>
        <w:t>8.1</w:t>
      </w:r>
    </w:fldSimple>
    <w:r w:rsidR="0067147F" w:rsidRPr="0005033E">
      <w:t>)</w:t>
    </w:r>
    <w:r w:rsidR="0067147F">
      <w:tab/>
    </w:r>
    <w:r w:rsidR="0067147F" w:rsidRPr="0005033E">
      <w:t xml:space="preserve">Page </w:t>
    </w:r>
    <w:r w:rsidR="0067147F">
      <w:fldChar w:fldCharType="begin"/>
    </w:r>
    <w:r w:rsidR="0067147F">
      <w:instrText xml:space="preserve"> PAGE </w:instrText>
    </w:r>
    <w:r w:rsidR="0067147F">
      <w:fldChar w:fldCharType="separate"/>
    </w:r>
    <w:r w:rsidR="00773F29">
      <w:rPr>
        <w:noProof/>
      </w:rPr>
      <w:t>1</w:t>
    </w:r>
    <w:r w:rsidR="0067147F">
      <w:rPr>
        <w:noProof/>
      </w:rPr>
      <w:fldChar w:fldCharType="end"/>
    </w:r>
    <w:r w:rsidR="0067147F" w:rsidRPr="0005033E">
      <w:t xml:space="preserve"> of </w:t>
    </w:r>
    <w:r w:rsidR="00CE46C1">
      <w:fldChar w:fldCharType="begin"/>
    </w:r>
    <w:r w:rsidR="00CE46C1">
      <w:instrText xml:space="preserve"> NUMPAGES </w:instrText>
    </w:r>
    <w:r w:rsidR="00CE46C1">
      <w:fldChar w:fldCharType="separate"/>
    </w:r>
    <w:r w:rsidR="00773F29">
      <w:rPr>
        <w:noProof/>
      </w:rPr>
      <w:t>12</w:t>
    </w:r>
    <w:r w:rsidR="00CE46C1">
      <w:rPr>
        <w:noProof/>
      </w:rPr>
      <w:fldChar w:fldCharType="end"/>
    </w:r>
  </w:p>
  <w:p w:rsidR="0067147F" w:rsidRPr="000B0782" w:rsidRDefault="0067147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6C1" w:rsidRDefault="00CE46C1">
      <w:r>
        <w:separator/>
      </w:r>
    </w:p>
  </w:footnote>
  <w:footnote w:type="continuationSeparator" w:id="0">
    <w:p w:rsidR="00CE46C1" w:rsidRDefault="00CE4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7F" w:rsidRDefault="0067147F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7147F" w:rsidRDefault="0067147F">
    <w:pPr>
      <w:pStyle w:val="Header"/>
    </w:pPr>
  </w:p>
  <w:p w:rsidR="0067147F" w:rsidRPr="007632F4" w:rsidRDefault="0067147F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773F29">
        <w:rPr>
          <w:noProof/>
        </w:rPr>
        <w:t>Release Notes</w:t>
      </w:r>
    </w:fldSimple>
  </w:p>
  <w:p w:rsidR="0067147F" w:rsidRDefault="00671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7F" w:rsidRDefault="0067147F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7147F" w:rsidRDefault="0067147F" w:rsidP="007632F4">
    <w:pPr>
      <w:pStyle w:val="Header"/>
    </w:pPr>
  </w:p>
  <w:p w:rsidR="0067147F" w:rsidRPr="006B0F30" w:rsidRDefault="00E667AD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73F29" w:rsidRPr="00773F29">
        <w:rPr>
          <w:b/>
          <w:bCs/>
          <w:noProof/>
        </w:rPr>
        <w:t>Consumer Analytics</w:t>
      </w:r>
    </w:fldSimple>
    <w:r w:rsidR="0067147F">
      <w:tab/>
    </w:r>
    <w:r w:rsidR="0067147F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1496"/>
    <w:multiLevelType w:val="hybridMultilevel"/>
    <w:tmpl w:val="D11A8A5A"/>
    <w:lvl w:ilvl="0" w:tplc="5CC8DE1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A57DC"/>
    <w:multiLevelType w:val="hybridMultilevel"/>
    <w:tmpl w:val="46FE14EE"/>
    <w:lvl w:ilvl="0" w:tplc="379485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>
    <w:nsid w:val="213355E7"/>
    <w:multiLevelType w:val="hybridMultilevel"/>
    <w:tmpl w:val="6B2AB6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3144C91"/>
    <w:multiLevelType w:val="hybridMultilevel"/>
    <w:tmpl w:val="9C4EE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84DEACA8">
      <w:start w:val="1"/>
      <w:numFmt w:val="decimal"/>
      <w:lvlText w:val="%4."/>
      <w:lvlJc w:val="left"/>
      <w:pPr>
        <w:ind w:left="3960" w:hanging="360"/>
      </w:pPr>
      <w:rPr>
        <w:rFonts w:asciiTheme="minorHAnsi" w:eastAsia="Times New Roman" w:hAnsiTheme="minorHAnsi"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3B0C0425"/>
    <w:multiLevelType w:val="hybridMultilevel"/>
    <w:tmpl w:val="74D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1A0002"/>
    <w:multiLevelType w:val="hybridMultilevel"/>
    <w:tmpl w:val="12CC7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C6758CD"/>
    <w:multiLevelType w:val="hybridMultilevel"/>
    <w:tmpl w:val="D49E4386"/>
    <w:lvl w:ilvl="0" w:tplc="A1B04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6127EE5"/>
    <w:multiLevelType w:val="hybridMultilevel"/>
    <w:tmpl w:val="F81A8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77C05D61"/>
    <w:multiLevelType w:val="hybridMultilevel"/>
    <w:tmpl w:val="3D847D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9"/>
  </w:num>
  <w:num w:numId="5">
    <w:abstractNumId w:val="14"/>
  </w:num>
  <w:num w:numId="6">
    <w:abstractNumId w:val="1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9"/>
  </w:num>
  <w:num w:numId="15">
    <w:abstractNumId w:val="0"/>
  </w:num>
  <w:num w:numId="16">
    <w:abstractNumId w:val="1"/>
  </w:num>
  <w:num w:numId="17">
    <w:abstractNumId w:val="10"/>
  </w:num>
  <w:num w:numId="18">
    <w:abstractNumId w:val="4"/>
  </w:num>
  <w:num w:numId="19">
    <w:abstractNumId w:val="6"/>
  </w:num>
  <w:num w:numId="20">
    <w:abstractNumId w:val="3"/>
  </w:num>
  <w:num w:numId="21">
    <w:abstractNumId w:val="20"/>
  </w:num>
  <w:num w:numId="22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4C5A"/>
    <w:rsid w:val="00016364"/>
    <w:rsid w:val="00022E4E"/>
    <w:rsid w:val="000244B1"/>
    <w:rsid w:val="00027A9C"/>
    <w:rsid w:val="00027FBA"/>
    <w:rsid w:val="000306BF"/>
    <w:rsid w:val="00030D2F"/>
    <w:rsid w:val="00032E0F"/>
    <w:rsid w:val="000332C6"/>
    <w:rsid w:val="000345B3"/>
    <w:rsid w:val="00035C13"/>
    <w:rsid w:val="0004030A"/>
    <w:rsid w:val="000413A6"/>
    <w:rsid w:val="00043066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176B"/>
    <w:rsid w:val="00081F2B"/>
    <w:rsid w:val="00083E1A"/>
    <w:rsid w:val="0008456E"/>
    <w:rsid w:val="00085105"/>
    <w:rsid w:val="00085FD3"/>
    <w:rsid w:val="0009011C"/>
    <w:rsid w:val="00091A5F"/>
    <w:rsid w:val="00092B42"/>
    <w:rsid w:val="0009409D"/>
    <w:rsid w:val="00094B16"/>
    <w:rsid w:val="00094BEA"/>
    <w:rsid w:val="00094FCD"/>
    <w:rsid w:val="000A4877"/>
    <w:rsid w:val="000A5BBC"/>
    <w:rsid w:val="000A7474"/>
    <w:rsid w:val="000A7ACB"/>
    <w:rsid w:val="000B0782"/>
    <w:rsid w:val="000B1596"/>
    <w:rsid w:val="000B2F6E"/>
    <w:rsid w:val="000B3BDE"/>
    <w:rsid w:val="000B4D5B"/>
    <w:rsid w:val="000B72D9"/>
    <w:rsid w:val="000B7DC9"/>
    <w:rsid w:val="000C020D"/>
    <w:rsid w:val="000C04BB"/>
    <w:rsid w:val="000C0CEA"/>
    <w:rsid w:val="000C113B"/>
    <w:rsid w:val="000C1ECD"/>
    <w:rsid w:val="000C209E"/>
    <w:rsid w:val="000C274B"/>
    <w:rsid w:val="000C39B0"/>
    <w:rsid w:val="000C3BEF"/>
    <w:rsid w:val="000C3D66"/>
    <w:rsid w:val="000C524D"/>
    <w:rsid w:val="000C5427"/>
    <w:rsid w:val="000C62F0"/>
    <w:rsid w:val="000C649C"/>
    <w:rsid w:val="000C6893"/>
    <w:rsid w:val="000C72B4"/>
    <w:rsid w:val="000D00D5"/>
    <w:rsid w:val="000D425A"/>
    <w:rsid w:val="000D5BD0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06015"/>
    <w:rsid w:val="001179F9"/>
    <w:rsid w:val="001202F8"/>
    <w:rsid w:val="001205BB"/>
    <w:rsid w:val="001219EC"/>
    <w:rsid w:val="001231E1"/>
    <w:rsid w:val="00123330"/>
    <w:rsid w:val="00123B53"/>
    <w:rsid w:val="00124F8A"/>
    <w:rsid w:val="00131F40"/>
    <w:rsid w:val="001338AD"/>
    <w:rsid w:val="00136441"/>
    <w:rsid w:val="00137C0B"/>
    <w:rsid w:val="00140EF3"/>
    <w:rsid w:val="0014158C"/>
    <w:rsid w:val="0014166D"/>
    <w:rsid w:val="0014490B"/>
    <w:rsid w:val="0014602A"/>
    <w:rsid w:val="00146308"/>
    <w:rsid w:val="00153E58"/>
    <w:rsid w:val="00154C6A"/>
    <w:rsid w:val="00154C77"/>
    <w:rsid w:val="001560BE"/>
    <w:rsid w:val="001636E6"/>
    <w:rsid w:val="00165DE3"/>
    <w:rsid w:val="001663B5"/>
    <w:rsid w:val="00166C39"/>
    <w:rsid w:val="00167DBC"/>
    <w:rsid w:val="00171478"/>
    <w:rsid w:val="00171B98"/>
    <w:rsid w:val="00172EA6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3FF8"/>
    <w:rsid w:val="00184DFA"/>
    <w:rsid w:val="001861C3"/>
    <w:rsid w:val="00186CB1"/>
    <w:rsid w:val="00194EC2"/>
    <w:rsid w:val="00195477"/>
    <w:rsid w:val="001A456B"/>
    <w:rsid w:val="001B13B8"/>
    <w:rsid w:val="001B4CE4"/>
    <w:rsid w:val="001B5CAA"/>
    <w:rsid w:val="001B5F67"/>
    <w:rsid w:val="001C2092"/>
    <w:rsid w:val="001C3E4B"/>
    <w:rsid w:val="001C4F09"/>
    <w:rsid w:val="001C5E93"/>
    <w:rsid w:val="001C64B0"/>
    <w:rsid w:val="001C67B0"/>
    <w:rsid w:val="001C70F7"/>
    <w:rsid w:val="001C7515"/>
    <w:rsid w:val="001D0F0C"/>
    <w:rsid w:val="001D10C7"/>
    <w:rsid w:val="001D20D6"/>
    <w:rsid w:val="001D38A5"/>
    <w:rsid w:val="001D5ADE"/>
    <w:rsid w:val="001D6B9B"/>
    <w:rsid w:val="001D72D5"/>
    <w:rsid w:val="001E047D"/>
    <w:rsid w:val="001E20DE"/>
    <w:rsid w:val="001E2170"/>
    <w:rsid w:val="001E2A71"/>
    <w:rsid w:val="001E487F"/>
    <w:rsid w:val="001E4A4D"/>
    <w:rsid w:val="001E4AC4"/>
    <w:rsid w:val="001F0E9F"/>
    <w:rsid w:val="001F1425"/>
    <w:rsid w:val="001F15DE"/>
    <w:rsid w:val="001F1A57"/>
    <w:rsid w:val="001F363C"/>
    <w:rsid w:val="001F467B"/>
    <w:rsid w:val="001F4D0B"/>
    <w:rsid w:val="001F7989"/>
    <w:rsid w:val="0020018B"/>
    <w:rsid w:val="0020317A"/>
    <w:rsid w:val="00203D10"/>
    <w:rsid w:val="0020443B"/>
    <w:rsid w:val="00204755"/>
    <w:rsid w:val="00210E92"/>
    <w:rsid w:val="0021188A"/>
    <w:rsid w:val="00211EE7"/>
    <w:rsid w:val="00212F2B"/>
    <w:rsid w:val="00212FF7"/>
    <w:rsid w:val="00214306"/>
    <w:rsid w:val="002159B6"/>
    <w:rsid w:val="00215B4D"/>
    <w:rsid w:val="00215CDC"/>
    <w:rsid w:val="00217F65"/>
    <w:rsid w:val="00220B04"/>
    <w:rsid w:val="002230AA"/>
    <w:rsid w:val="0022483C"/>
    <w:rsid w:val="00224C20"/>
    <w:rsid w:val="00226622"/>
    <w:rsid w:val="00231C47"/>
    <w:rsid w:val="00232465"/>
    <w:rsid w:val="002325B3"/>
    <w:rsid w:val="00235B75"/>
    <w:rsid w:val="002407DD"/>
    <w:rsid w:val="002414D9"/>
    <w:rsid w:val="00241BDB"/>
    <w:rsid w:val="00242B00"/>
    <w:rsid w:val="00243225"/>
    <w:rsid w:val="00244BCD"/>
    <w:rsid w:val="00245012"/>
    <w:rsid w:val="0024577B"/>
    <w:rsid w:val="0024657E"/>
    <w:rsid w:val="00247A07"/>
    <w:rsid w:val="00250E6C"/>
    <w:rsid w:val="00251399"/>
    <w:rsid w:val="00254FCB"/>
    <w:rsid w:val="00255558"/>
    <w:rsid w:val="002571B4"/>
    <w:rsid w:val="00261405"/>
    <w:rsid w:val="00262AB4"/>
    <w:rsid w:val="002646CC"/>
    <w:rsid w:val="0026472C"/>
    <w:rsid w:val="00265522"/>
    <w:rsid w:val="002655AE"/>
    <w:rsid w:val="002673BE"/>
    <w:rsid w:val="00267775"/>
    <w:rsid w:val="00272692"/>
    <w:rsid w:val="00274399"/>
    <w:rsid w:val="00274CF3"/>
    <w:rsid w:val="002758B6"/>
    <w:rsid w:val="002765E6"/>
    <w:rsid w:val="002767BF"/>
    <w:rsid w:val="002769FA"/>
    <w:rsid w:val="0028160C"/>
    <w:rsid w:val="00282909"/>
    <w:rsid w:val="002831BF"/>
    <w:rsid w:val="00283EB1"/>
    <w:rsid w:val="00284A51"/>
    <w:rsid w:val="00284E8D"/>
    <w:rsid w:val="00286C04"/>
    <w:rsid w:val="00287A8D"/>
    <w:rsid w:val="00290F61"/>
    <w:rsid w:val="00291168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083"/>
    <w:rsid w:val="002A7317"/>
    <w:rsid w:val="002A7786"/>
    <w:rsid w:val="002B0A98"/>
    <w:rsid w:val="002B31E0"/>
    <w:rsid w:val="002B35D6"/>
    <w:rsid w:val="002B3C21"/>
    <w:rsid w:val="002B4A5B"/>
    <w:rsid w:val="002B5A7C"/>
    <w:rsid w:val="002B5F63"/>
    <w:rsid w:val="002B6E59"/>
    <w:rsid w:val="002B70CB"/>
    <w:rsid w:val="002B71F2"/>
    <w:rsid w:val="002B76E4"/>
    <w:rsid w:val="002B7EA1"/>
    <w:rsid w:val="002C0786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E5E67"/>
    <w:rsid w:val="002E7EA6"/>
    <w:rsid w:val="002F3B66"/>
    <w:rsid w:val="00300CBF"/>
    <w:rsid w:val="00301A70"/>
    <w:rsid w:val="00304CBA"/>
    <w:rsid w:val="0030511A"/>
    <w:rsid w:val="00305DBE"/>
    <w:rsid w:val="00306295"/>
    <w:rsid w:val="0031161C"/>
    <w:rsid w:val="0031525B"/>
    <w:rsid w:val="00315849"/>
    <w:rsid w:val="0032048C"/>
    <w:rsid w:val="0032174A"/>
    <w:rsid w:val="0032222A"/>
    <w:rsid w:val="003232C8"/>
    <w:rsid w:val="00325CCF"/>
    <w:rsid w:val="00326283"/>
    <w:rsid w:val="00326539"/>
    <w:rsid w:val="003274B9"/>
    <w:rsid w:val="00331603"/>
    <w:rsid w:val="00331DAC"/>
    <w:rsid w:val="00340024"/>
    <w:rsid w:val="0034015E"/>
    <w:rsid w:val="0034084A"/>
    <w:rsid w:val="003409CD"/>
    <w:rsid w:val="003427A1"/>
    <w:rsid w:val="0034413E"/>
    <w:rsid w:val="00344321"/>
    <w:rsid w:val="00344705"/>
    <w:rsid w:val="00346AD3"/>
    <w:rsid w:val="003474FB"/>
    <w:rsid w:val="003507C8"/>
    <w:rsid w:val="00353A14"/>
    <w:rsid w:val="00353FF3"/>
    <w:rsid w:val="003552D8"/>
    <w:rsid w:val="00355CC9"/>
    <w:rsid w:val="0035697F"/>
    <w:rsid w:val="003615EA"/>
    <w:rsid w:val="00361C66"/>
    <w:rsid w:val="0036212A"/>
    <w:rsid w:val="00362419"/>
    <w:rsid w:val="00362869"/>
    <w:rsid w:val="003639F7"/>
    <w:rsid w:val="00363B53"/>
    <w:rsid w:val="003660D9"/>
    <w:rsid w:val="0037010D"/>
    <w:rsid w:val="00370C51"/>
    <w:rsid w:val="0037117C"/>
    <w:rsid w:val="0037154D"/>
    <w:rsid w:val="00372C39"/>
    <w:rsid w:val="00373343"/>
    <w:rsid w:val="00373A8E"/>
    <w:rsid w:val="0037443D"/>
    <w:rsid w:val="003758F0"/>
    <w:rsid w:val="00375A3F"/>
    <w:rsid w:val="003778D0"/>
    <w:rsid w:val="00382064"/>
    <w:rsid w:val="0038235B"/>
    <w:rsid w:val="0038293C"/>
    <w:rsid w:val="00385A85"/>
    <w:rsid w:val="00385F70"/>
    <w:rsid w:val="00386D6E"/>
    <w:rsid w:val="0039061F"/>
    <w:rsid w:val="00390BEB"/>
    <w:rsid w:val="00391A74"/>
    <w:rsid w:val="003927D6"/>
    <w:rsid w:val="00392C42"/>
    <w:rsid w:val="003955D7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65DF"/>
    <w:rsid w:val="003B77F7"/>
    <w:rsid w:val="003C14BF"/>
    <w:rsid w:val="003C275A"/>
    <w:rsid w:val="003C2FD2"/>
    <w:rsid w:val="003C314E"/>
    <w:rsid w:val="003C4F08"/>
    <w:rsid w:val="003C7402"/>
    <w:rsid w:val="003D00D2"/>
    <w:rsid w:val="003D0CB8"/>
    <w:rsid w:val="003D0D90"/>
    <w:rsid w:val="003D0E7A"/>
    <w:rsid w:val="003D4782"/>
    <w:rsid w:val="003D7133"/>
    <w:rsid w:val="003D7C80"/>
    <w:rsid w:val="003D7D13"/>
    <w:rsid w:val="003E0AD7"/>
    <w:rsid w:val="003E11A6"/>
    <w:rsid w:val="003E255B"/>
    <w:rsid w:val="003E2A9C"/>
    <w:rsid w:val="003E324A"/>
    <w:rsid w:val="003E325D"/>
    <w:rsid w:val="003E6763"/>
    <w:rsid w:val="003F170F"/>
    <w:rsid w:val="003F267D"/>
    <w:rsid w:val="003F2685"/>
    <w:rsid w:val="003F37EE"/>
    <w:rsid w:val="003F37F6"/>
    <w:rsid w:val="003F755D"/>
    <w:rsid w:val="00400651"/>
    <w:rsid w:val="0040092D"/>
    <w:rsid w:val="004010FA"/>
    <w:rsid w:val="0040153A"/>
    <w:rsid w:val="0040250F"/>
    <w:rsid w:val="00410CCF"/>
    <w:rsid w:val="00412C6A"/>
    <w:rsid w:val="004137B1"/>
    <w:rsid w:val="0041464B"/>
    <w:rsid w:val="00415ABB"/>
    <w:rsid w:val="00417039"/>
    <w:rsid w:val="00420287"/>
    <w:rsid w:val="0042041E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6167"/>
    <w:rsid w:val="004473FB"/>
    <w:rsid w:val="00451D95"/>
    <w:rsid w:val="0046008C"/>
    <w:rsid w:val="004606A1"/>
    <w:rsid w:val="00461E4F"/>
    <w:rsid w:val="00461E77"/>
    <w:rsid w:val="00466427"/>
    <w:rsid w:val="004674B7"/>
    <w:rsid w:val="004675F9"/>
    <w:rsid w:val="00467DAA"/>
    <w:rsid w:val="00470A29"/>
    <w:rsid w:val="0047688F"/>
    <w:rsid w:val="00481A40"/>
    <w:rsid w:val="00481A57"/>
    <w:rsid w:val="00481A60"/>
    <w:rsid w:val="00485BE0"/>
    <w:rsid w:val="00485FD0"/>
    <w:rsid w:val="00486D87"/>
    <w:rsid w:val="0049186C"/>
    <w:rsid w:val="004919D4"/>
    <w:rsid w:val="00491FD5"/>
    <w:rsid w:val="00493A64"/>
    <w:rsid w:val="00493B45"/>
    <w:rsid w:val="00495089"/>
    <w:rsid w:val="00495A24"/>
    <w:rsid w:val="004962AB"/>
    <w:rsid w:val="0049646D"/>
    <w:rsid w:val="0049657D"/>
    <w:rsid w:val="0049688A"/>
    <w:rsid w:val="00496A0F"/>
    <w:rsid w:val="004A2855"/>
    <w:rsid w:val="004A2C34"/>
    <w:rsid w:val="004A438A"/>
    <w:rsid w:val="004A58FA"/>
    <w:rsid w:val="004A74A2"/>
    <w:rsid w:val="004B312B"/>
    <w:rsid w:val="004B3D90"/>
    <w:rsid w:val="004B491E"/>
    <w:rsid w:val="004B52A0"/>
    <w:rsid w:val="004B6A51"/>
    <w:rsid w:val="004B7A41"/>
    <w:rsid w:val="004C2494"/>
    <w:rsid w:val="004C2A06"/>
    <w:rsid w:val="004C39F1"/>
    <w:rsid w:val="004C6FF4"/>
    <w:rsid w:val="004C7146"/>
    <w:rsid w:val="004C721F"/>
    <w:rsid w:val="004D15B1"/>
    <w:rsid w:val="004D15C7"/>
    <w:rsid w:val="004D1B29"/>
    <w:rsid w:val="004D7A5D"/>
    <w:rsid w:val="004E113D"/>
    <w:rsid w:val="004E1225"/>
    <w:rsid w:val="004E3108"/>
    <w:rsid w:val="004E3D0D"/>
    <w:rsid w:val="004E44F3"/>
    <w:rsid w:val="004E4D22"/>
    <w:rsid w:val="004E5F13"/>
    <w:rsid w:val="004E6A19"/>
    <w:rsid w:val="004F09FA"/>
    <w:rsid w:val="004F0E03"/>
    <w:rsid w:val="004F1313"/>
    <w:rsid w:val="004F27C2"/>
    <w:rsid w:val="004F2DB8"/>
    <w:rsid w:val="004F334C"/>
    <w:rsid w:val="004F4D7B"/>
    <w:rsid w:val="004F50E3"/>
    <w:rsid w:val="004F5269"/>
    <w:rsid w:val="004F5940"/>
    <w:rsid w:val="004F5A41"/>
    <w:rsid w:val="004F7CDD"/>
    <w:rsid w:val="005003AD"/>
    <w:rsid w:val="00500A50"/>
    <w:rsid w:val="00500C48"/>
    <w:rsid w:val="00503116"/>
    <w:rsid w:val="00504FE7"/>
    <w:rsid w:val="00512955"/>
    <w:rsid w:val="005130EF"/>
    <w:rsid w:val="00514089"/>
    <w:rsid w:val="005146FF"/>
    <w:rsid w:val="00515487"/>
    <w:rsid w:val="005157E7"/>
    <w:rsid w:val="00515EAF"/>
    <w:rsid w:val="00517241"/>
    <w:rsid w:val="00520255"/>
    <w:rsid w:val="00521864"/>
    <w:rsid w:val="00522F4A"/>
    <w:rsid w:val="00524D70"/>
    <w:rsid w:val="0052687B"/>
    <w:rsid w:val="00531FBB"/>
    <w:rsid w:val="005325FB"/>
    <w:rsid w:val="00533095"/>
    <w:rsid w:val="005331CB"/>
    <w:rsid w:val="0053357A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03A"/>
    <w:rsid w:val="005656BE"/>
    <w:rsid w:val="005738AF"/>
    <w:rsid w:val="005739AA"/>
    <w:rsid w:val="005749CA"/>
    <w:rsid w:val="00576325"/>
    <w:rsid w:val="00581DFA"/>
    <w:rsid w:val="005822E6"/>
    <w:rsid w:val="00582A1F"/>
    <w:rsid w:val="00582FBC"/>
    <w:rsid w:val="00583BBE"/>
    <w:rsid w:val="005848B6"/>
    <w:rsid w:val="005849E5"/>
    <w:rsid w:val="00585C44"/>
    <w:rsid w:val="00586FB3"/>
    <w:rsid w:val="005926CD"/>
    <w:rsid w:val="00592955"/>
    <w:rsid w:val="00594E4D"/>
    <w:rsid w:val="005964CE"/>
    <w:rsid w:val="005972B4"/>
    <w:rsid w:val="005A0E22"/>
    <w:rsid w:val="005A1F7D"/>
    <w:rsid w:val="005A2F89"/>
    <w:rsid w:val="005A47FE"/>
    <w:rsid w:val="005A51AC"/>
    <w:rsid w:val="005A6095"/>
    <w:rsid w:val="005A609D"/>
    <w:rsid w:val="005A7479"/>
    <w:rsid w:val="005B1971"/>
    <w:rsid w:val="005B2533"/>
    <w:rsid w:val="005B2AE8"/>
    <w:rsid w:val="005B2B14"/>
    <w:rsid w:val="005B4D65"/>
    <w:rsid w:val="005B6528"/>
    <w:rsid w:val="005B7063"/>
    <w:rsid w:val="005C0F40"/>
    <w:rsid w:val="005C16C4"/>
    <w:rsid w:val="005C44CA"/>
    <w:rsid w:val="005C5ADA"/>
    <w:rsid w:val="005C5C04"/>
    <w:rsid w:val="005C64FE"/>
    <w:rsid w:val="005C6874"/>
    <w:rsid w:val="005C7E1D"/>
    <w:rsid w:val="005D3927"/>
    <w:rsid w:val="005D3CFB"/>
    <w:rsid w:val="005D3F02"/>
    <w:rsid w:val="005D486E"/>
    <w:rsid w:val="005D503A"/>
    <w:rsid w:val="005D5958"/>
    <w:rsid w:val="005D738C"/>
    <w:rsid w:val="005D7752"/>
    <w:rsid w:val="005E0411"/>
    <w:rsid w:val="005E3C9A"/>
    <w:rsid w:val="005E4232"/>
    <w:rsid w:val="005E42D6"/>
    <w:rsid w:val="005F01CF"/>
    <w:rsid w:val="005F2440"/>
    <w:rsid w:val="005F68F8"/>
    <w:rsid w:val="005F69AF"/>
    <w:rsid w:val="005F69B5"/>
    <w:rsid w:val="005F720B"/>
    <w:rsid w:val="00600129"/>
    <w:rsid w:val="00601B8D"/>
    <w:rsid w:val="006040BA"/>
    <w:rsid w:val="00604E12"/>
    <w:rsid w:val="00605329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17EE4"/>
    <w:rsid w:val="006208E1"/>
    <w:rsid w:val="00624ADD"/>
    <w:rsid w:val="00634F3C"/>
    <w:rsid w:val="00641328"/>
    <w:rsid w:val="0064255D"/>
    <w:rsid w:val="00642754"/>
    <w:rsid w:val="00643E16"/>
    <w:rsid w:val="00644A58"/>
    <w:rsid w:val="00644FB0"/>
    <w:rsid w:val="00645C97"/>
    <w:rsid w:val="00646C43"/>
    <w:rsid w:val="006475B7"/>
    <w:rsid w:val="00650C55"/>
    <w:rsid w:val="006520DB"/>
    <w:rsid w:val="00653CA8"/>
    <w:rsid w:val="00654C58"/>
    <w:rsid w:val="0065516E"/>
    <w:rsid w:val="00655AD9"/>
    <w:rsid w:val="00657103"/>
    <w:rsid w:val="006571FA"/>
    <w:rsid w:val="00660DC2"/>
    <w:rsid w:val="00661428"/>
    <w:rsid w:val="006616FC"/>
    <w:rsid w:val="00661A4C"/>
    <w:rsid w:val="00662D2F"/>
    <w:rsid w:val="00663701"/>
    <w:rsid w:val="006639F4"/>
    <w:rsid w:val="0067055B"/>
    <w:rsid w:val="00671019"/>
    <w:rsid w:val="0067139A"/>
    <w:rsid w:val="0067147F"/>
    <w:rsid w:val="0067643C"/>
    <w:rsid w:val="00682568"/>
    <w:rsid w:val="006840AD"/>
    <w:rsid w:val="00686A5B"/>
    <w:rsid w:val="006870F5"/>
    <w:rsid w:val="00692768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3ACA"/>
    <w:rsid w:val="006B410E"/>
    <w:rsid w:val="006B4138"/>
    <w:rsid w:val="006B68AF"/>
    <w:rsid w:val="006B6B0D"/>
    <w:rsid w:val="006B6B85"/>
    <w:rsid w:val="006B7006"/>
    <w:rsid w:val="006C108A"/>
    <w:rsid w:val="006C1620"/>
    <w:rsid w:val="006C2600"/>
    <w:rsid w:val="006C2A4A"/>
    <w:rsid w:val="006C2FD3"/>
    <w:rsid w:val="006C3FEE"/>
    <w:rsid w:val="006C4017"/>
    <w:rsid w:val="006C4B59"/>
    <w:rsid w:val="006C4CBA"/>
    <w:rsid w:val="006C4E40"/>
    <w:rsid w:val="006D0C22"/>
    <w:rsid w:val="006D1960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E5CDD"/>
    <w:rsid w:val="006E7239"/>
    <w:rsid w:val="006F1197"/>
    <w:rsid w:val="006F29AA"/>
    <w:rsid w:val="006F33FD"/>
    <w:rsid w:val="006F3429"/>
    <w:rsid w:val="006F4043"/>
    <w:rsid w:val="006F4568"/>
    <w:rsid w:val="006F60B4"/>
    <w:rsid w:val="006F67E3"/>
    <w:rsid w:val="006F748E"/>
    <w:rsid w:val="006F7D03"/>
    <w:rsid w:val="007016FB"/>
    <w:rsid w:val="00701BB3"/>
    <w:rsid w:val="00702D9F"/>
    <w:rsid w:val="00702DAF"/>
    <w:rsid w:val="00703787"/>
    <w:rsid w:val="007037E4"/>
    <w:rsid w:val="007057CE"/>
    <w:rsid w:val="00705EAF"/>
    <w:rsid w:val="007066E0"/>
    <w:rsid w:val="00706A6B"/>
    <w:rsid w:val="00710FA6"/>
    <w:rsid w:val="00712385"/>
    <w:rsid w:val="0071244B"/>
    <w:rsid w:val="00713440"/>
    <w:rsid w:val="00714683"/>
    <w:rsid w:val="007150BD"/>
    <w:rsid w:val="007210EC"/>
    <w:rsid w:val="00721177"/>
    <w:rsid w:val="00723D10"/>
    <w:rsid w:val="00723E92"/>
    <w:rsid w:val="00724870"/>
    <w:rsid w:val="0072564D"/>
    <w:rsid w:val="007259BA"/>
    <w:rsid w:val="00725ED3"/>
    <w:rsid w:val="007319C7"/>
    <w:rsid w:val="0073265B"/>
    <w:rsid w:val="007375B0"/>
    <w:rsid w:val="007420D8"/>
    <w:rsid w:val="00745E8C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3F29"/>
    <w:rsid w:val="007769C7"/>
    <w:rsid w:val="00777AF5"/>
    <w:rsid w:val="00780CAD"/>
    <w:rsid w:val="00781449"/>
    <w:rsid w:val="00781E73"/>
    <w:rsid w:val="00782DF7"/>
    <w:rsid w:val="007843EE"/>
    <w:rsid w:val="00786BAC"/>
    <w:rsid w:val="0078702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A716A"/>
    <w:rsid w:val="007B22A6"/>
    <w:rsid w:val="007B2BEA"/>
    <w:rsid w:val="007B2F38"/>
    <w:rsid w:val="007B3F03"/>
    <w:rsid w:val="007B4FB0"/>
    <w:rsid w:val="007B6EBF"/>
    <w:rsid w:val="007C094E"/>
    <w:rsid w:val="007C36BC"/>
    <w:rsid w:val="007C39E2"/>
    <w:rsid w:val="007C3A47"/>
    <w:rsid w:val="007C53F2"/>
    <w:rsid w:val="007D01FF"/>
    <w:rsid w:val="007D099F"/>
    <w:rsid w:val="007D156D"/>
    <w:rsid w:val="007D1693"/>
    <w:rsid w:val="007D2256"/>
    <w:rsid w:val="007D2338"/>
    <w:rsid w:val="007D2E24"/>
    <w:rsid w:val="007D33A2"/>
    <w:rsid w:val="007D4766"/>
    <w:rsid w:val="007D75FB"/>
    <w:rsid w:val="007D79A2"/>
    <w:rsid w:val="007E2247"/>
    <w:rsid w:val="007E2B54"/>
    <w:rsid w:val="007E3FC0"/>
    <w:rsid w:val="007E573F"/>
    <w:rsid w:val="007E6657"/>
    <w:rsid w:val="007E6E30"/>
    <w:rsid w:val="007E7CBF"/>
    <w:rsid w:val="007F4023"/>
    <w:rsid w:val="007F42A3"/>
    <w:rsid w:val="007F51E2"/>
    <w:rsid w:val="007F74B9"/>
    <w:rsid w:val="00802D0B"/>
    <w:rsid w:val="008062E6"/>
    <w:rsid w:val="008069C0"/>
    <w:rsid w:val="00812607"/>
    <w:rsid w:val="00812980"/>
    <w:rsid w:val="00812C3D"/>
    <w:rsid w:val="00813154"/>
    <w:rsid w:val="0081345A"/>
    <w:rsid w:val="00813A08"/>
    <w:rsid w:val="00813BCB"/>
    <w:rsid w:val="00813C48"/>
    <w:rsid w:val="0081415D"/>
    <w:rsid w:val="008169BA"/>
    <w:rsid w:val="0082087B"/>
    <w:rsid w:val="00821B86"/>
    <w:rsid w:val="008224CD"/>
    <w:rsid w:val="00822673"/>
    <w:rsid w:val="008227C3"/>
    <w:rsid w:val="008306F8"/>
    <w:rsid w:val="00830E97"/>
    <w:rsid w:val="0083118B"/>
    <w:rsid w:val="008316B3"/>
    <w:rsid w:val="008351C4"/>
    <w:rsid w:val="0083636E"/>
    <w:rsid w:val="008368A7"/>
    <w:rsid w:val="008371AE"/>
    <w:rsid w:val="0083785B"/>
    <w:rsid w:val="00837F16"/>
    <w:rsid w:val="00840644"/>
    <w:rsid w:val="00840F5C"/>
    <w:rsid w:val="0084121B"/>
    <w:rsid w:val="008416B8"/>
    <w:rsid w:val="00843170"/>
    <w:rsid w:val="0084443E"/>
    <w:rsid w:val="008444E9"/>
    <w:rsid w:val="00844C6B"/>
    <w:rsid w:val="0084574D"/>
    <w:rsid w:val="00845D54"/>
    <w:rsid w:val="00846181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929"/>
    <w:rsid w:val="00857F04"/>
    <w:rsid w:val="00860754"/>
    <w:rsid w:val="008614E0"/>
    <w:rsid w:val="00863059"/>
    <w:rsid w:val="008651E4"/>
    <w:rsid w:val="00867E4E"/>
    <w:rsid w:val="00870D2C"/>
    <w:rsid w:val="0087229B"/>
    <w:rsid w:val="0087359F"/>
    <w:rsid w:val="008768D4"/>
    <w:rsid w:val="00876AE7"/>
    <w:rsid w:val="008776B8"/>
    <w:rsid w:val="00877B34"/>
    <w:rsid w:val="008802FD"/>
    <w:rsid w:val="008813DA"/>
    <w:rsid w:val="008849DA"/>
    <w:rsid w:val="00885682"/>
    <w:rsid w:val="00885E07"/>
    <w:rsid w:val="00886290"/>
    <w:rsid w:val="00886AF3"/>
    <w:rsid w:val="0088753D"/>
    <w:rsid w:val="008917F3"/>
    <w:rsid w:val="00891C52"/>
    <w:rsid w:val="00893134"/>
    <w:rsid w:val="00893651"/>
    <w:rsid w:val="0089369C"/>
    <w:rsid w:val="0089580F"/>
    <w:rsid w:val="00896960"/>
    <w:rsid w:val="00896B90"/>
    <w:rsid w:val="008A1122"/>
    <w:rsid w:val="008A3B30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58D"/>
    <w:rsid w:val="008B6ED9"/>
    <w:rsid w:val="008C117F"/>
    <w:rsid w:val="008C44A9"/>
    <w:rsid w:val="008C4A21"/>
    <w:rsid w:val="008C521B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0BB"/>
    <w:rsid w:val="008D5432"/>
    <w:rsid w:val="008D664D"/>
    <w:rsid w:val="008E1B3E"/>
    <w:rsid w:val="008E3D72"/>
    <w:rsid w:val="008E4D23"/>
    <w:rsid w:val="008E5968"/>
    <w:rsid w:val="008E6B19"/>
    <w:rsid w:val="008F1A65"/>
    <w:rsid w:val="008F2CE5"/>
    <w:rsid w:val="008F4B66"/>
    <w:rsid w:val="008F7A53"/>
    <w:rsid w:val="00900090"/>
    <w:rsid w:val="00902BF7"/>
    <w:rsid w:val="0090336E"/>
    <w:rsid w:val="009034D4"/>
    <w:rsid w:val="00903DD3"/>
    <w:rsid w:val="009079A9"/>
    <w:rsid w:val="00907BE6"/>
    <w:rsid w:val="00907F80"/>
    <w:rsid w:val="00911455"/>
    <w:rsid w:val="009115E4"/>
    <w:rsid w:val="00920467"/>
    <w:rsid w:val="009224C5"/>
    <w:rsid w:val="00923624"/>
    <w:rsid w:val="00923838"/>
    <w:rsid w:val="0092701C"/>
    <w:rsid w:val="00932E64"/>
    <w:rsid w:val="00933975"/>
    <w:rsid w:val="0093423A"/>
    <w:rsid w:val="0093444D"/>
    <w:rsid w:val="0093474D"/>
    <w:rsid w:val="0093626B"/>
    <w:rsid w:val="0094082F"/>
    <w:rsid w:val="009409F7"/>
    <w:rsid w:val="00940A25"/>
    <w:rsid w:val="00941083"/>
    <w:rsid w:val="00942781"/>
    <w:rsid w:val="00942A8B"/>
    <w:rsid w:val="00944FE9"/>
    <w:rsid w:val="00946C4A"/>
    <w:rsid w:val="0095145A"/>
    <w:rsid w:val="00953977"/>
    <w:rsid w:val="00956E93"/>
    <w:rsid w:val="00960546"/>
    <w:rsid w:val="00961A6D"/>
    <w:rsid w:val="00961F0B"/>
    <w:rsid w:val="00961F86"/>
    <w:rsid w:val="009639A1"/>
    <w:rsid w:val="00965A51"/>
    <w:rsid w:val="00965E5B"/>
    <w:rsid w:val="009725B2"/>
    <w:rsid w:val="00973050"/>
    <w:rsid w:val="00977190"/>
    <w:rsid w:val="00977D50"/>
    <w:rsid w:val="00977FC9"/>
    <w:rsid w:val="00982BEB"/>
    <w:rsid w:val="00986B79"/>
    <w:rsid w:val="0098723D"/>
    <w:rsid w:val="0098734B"/>
    <w:rsid w:val="00990D0F"/>
    <w:rsid w:val="0099184F"/>
    <w:rsid w:val="009921DE"/>
    <w:rsid w:val="0099475D"/>
    <w:rsid w:val="0099500A"/>
    <w:rsid w:val="00996573"/>
    <w:rsid w:val="009A0E61"/>
    <w:rsid w:val="009A1BB5"/>
    <w:rsid w:val="009A4784"/>
    <w:rsid w:val="009A6B2D"/>
    <w:rsid w:val="009B07FE"/>
    <w:rsid w:val="009B176F"/>
    <w:rsid w:val="009B17F9"/>
    <w:rsid w:val="009B23A1"/>
    <w:rsid w:val="009B2CE0"/>
    <w:rsid w:val="009B4097"/>
    <w:rsid w:val="009B47D6"/>
    <w:rsid w:val="009B5007"/>
    <w:rsid w:val="009B563E"/>
    <w:rsid w:val="009B5786"/>
    <w:rsid w:val="009B5DDA"/>
    <w:rsid w:val="009B75C0"/>
    <w:rsid w:val="009C0735"/>
    <w:rsid w:val="009C0934"/>
    <w:rsid w:val="009C3BDA"/>
    <w:rsid w:val="009C52DD"/>
    <w:rsid w:val="009C52DF"/>
    <w:rsid w:val="009C71EA"/>
    <w:rsid w:val="009D067F"/>
    <w:rsid w:val="009D56D1"/>
    <w:rsid w:val="009D6B7D"/>
    <w:rsid w:val="009D741C"/>
    <w:rsid w:val="009E41C2"/>
    <w:rsid w:val="009E6F5D"/>
    <w:rsid w:val="009F0B96"/>
    <w:rsid w:val="009F1207"/>
    <w:rsid w:val="009F1D18"/>
    <w:rsid w:val="009F31BD"/>
    <w:rsid w:val="009F4256"/>
    <w:rsid w:val="009F45B6"/>
    <w:rsid w:val="009F4DED"/>
    <w:rsid w:val="009F7E6C"/>
    <w:rsid w:val="00A00BDF"/>
    <w:rsid w:val="00A0227A"/>
    <w:rsid w:val="00A034B5"/>
    <w:rsid w:val="00A056E7"/>
    <w:rsid w:val="00A06E3A"/>
    <w:rsid w:val="00A07F5F"/>
    <w:rsid w:val="00A10446"/>
    <w:rsid w:val="00A111D3"/>
    <w:rsid w:val="00A11BF9"/>
    <w:rsid w:val="00A11C80"/>
    <w:rsid w:val="00A15DE6"/>
    <w:rsid w:val="00A17B0F"/>
    <w:rsid w:val="00A21C69"/>
    <w:rsid w:val="00A230E4"/>
    <w:rsid w:val="00A2329E"/>
    <w:rsid w:val="00A23487"/>
    <w:rsid w:val="00A2349A"/>
    <w:rsid w:val="00A2434E"/>
    <w:rsid w:val="00A26AD7"/>
    <w:rsid w:val="00A310DD"/>
    <w:rsid w:val="00A32839"/>
    <w:rsid w:val="00A346E7"/>
    <w:rsid w:val="00A3704B"/>
    <w:rsid w:val="00A41CCC"/>
    <w:rsid w:val="00A4355E"/>
    <w:rsid w:val="00A44F45"/>
    <w:rsid w:val="00A4565B"/>
    <w:rsid w:val="00A45977"/>
    <w:rsid w:val="00A459E5"/>
    <w:rsid w:val="00A45B4C"/>
    <w:rsid w:val="00A4649D"/>
    <w:rsid w:val="00A466E4"/>
    <w:rsid w:val="00A51378"/>
    <w:rsid w:val="00A534D2"/>
    <w:rsid w:val="00A5419F"/>
    <w:rsid w:val="00A54FDB"/>
    <w:rsid w:val="00A56A03"/>
    <w:rsid w:val="00A56F94"/>
    <w:rsid w:val="00A6204E"/>
    <w:rsid w:val="00A62C24"/>
    <w:rsid w:val="00A668CA"/>
    <w:rsid w:val="00A6728C"/>
    <w:rsid w:val="00A71926"/>
    <w:rsid w:val="00A72258"/>
    <w:rsid w:val="00A73DC3"/>
    <w:rsid w:val="00A74BC2"/>
    <w:rsid w:val="00A74CCC"/>
    <w:rsid w:val="00A76D81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0AE8"/>
    <w:rsid w:val="00AA15C8"/>
    <w:rsid w:val="00AA2473"/>
    <w:rsid w:val="00AA6CE1"/>
    <w:rsid w:val="00AA7042"/>
    <w:rsid w:val="00AB0006"/>
    <w:rsid w:val="00AB07E5"/>
    <w:rsid w:val="00AB11D2"/>
    <w:rsid w:val="00AB1C19"/>
    <w:rsid w:val="00AB300B"/>
    <w:rsid w:val="00AB3D0E"/>
    <w:rsid w:val="00AB55B0"/>
    <w:rsid w:val="00AB5CC6"/>
    <w:rsid w:val="00AB65E9"/>
    <w:rsid w:val="00AB738E"/>
    <w:rsid w:val="00AC0A4C"/>
    <w:rsid w:val="00AC2352"/>
    <w:rsid w:val="00AC2DC9"/>
    <w:rsid w:val="00AC657E"/>
    <w:rsid w:val="00AD0C2D"/>
    <w:rsid w:val="00AD1A2C"/>
    <w:rsid w:val="00AD3C7E"/>
    <w:rsid w:val="00AD48FF"/>
    <w:rsid w:val="00AD4AAC"/>
    <w:rsid w:val="00AD5322"/>
    <w:rsid w:val="00AD6220"/>
    <w:rsid w:val="00AD68A7"/>
    <w:rsid w:val="00AE26B4"/>
    <w:rsid w:val="00AE3243"/>
    <w:rsid w:val="00AE3946"/>
    <w:rsid w:val="00AE486E"/>
    <w:rsid w:val="00AE6C0A"/>
    <w:rsid w:val="00AE7EF0"/>
    <w:rsid w:val="00AF2A59"/>
    <w:rsid w:val="00AF5757"/>
    <w:rsid w:val="00AF6901"/>
    <w:rsid w:val="00B00E1D"/>
    <w:rsid w:val="00B03905"/>
    <w:rsid w:val="00B041E9"/>
    <w:rsid w:val="00B04B12"/>
    <w:rsid w:val="00B063BD"/>
    <w:rsid w:val="00B0703E"/>
    <w:rsid w:val="00B071ED"/>
    <w:rsid w:val="00B07F69"/>
    <w:rsid w:val="00B1128E"/>
    <w:rsid w:val="00B1146D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41D3E"/>
    <w:rsid w:val="00B51562"/>
    <w:rsid w:val="00B52B6B"/>
    <w:rsid w:val="00B52F4A"/>
    <w:rsid w:val="00B567CF"/>
    <w:rsid w:val="00B615F9"/>
    <w:rsid w:val="00B62820"/>
    <w:rsid w:val="00B6526C"/>
    <w:rsid w:val="00B65891"/>
    <w:rsid w:val="00B66504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1826"/>
    <w:rsid w:val="00B82768"/>
    <w:rsid w:val="00B82EE1"/>
    <w:rsid w:val="00B902B3"/>
    <w:rsid w:val="00B93D6D"/>
    <w:rsid w:val="00B95217"/>
    <w:rsid w:val="00B97D6A"/>
    <w:rsid w:val="00BA01D5"/>
    <w:rsid w:val="00BA0F40"/>
    <w:rsid w:val="00BA18E5"/>
    <w:rsid w:val="00BA4C94"/>
    <w:rsid w:val="00BA4EC7"/>
    <w:rsid w:val="00BA50E8"/>
    <w:rsid w:val="00BA72F6"/>
    <w:rsid w:val="00BB0B3F"/>
    <w:rsid w:val="00BB0F77"/>
    <w:rsid w:val="00BB1EE2"/>
    <w:rsid w:val="00BB21B4"/>
    <w:rsid w:val="00BB5061"/>
    <w:rsid w:val="00BB726C"/>
    <w:rsid w:val="00BC0B4F"/>
    <w:rsid w:val="00BC2378"/>
    <w:rsid w:val="00BC250A"/>
    <w:rsid w:val="00BD009F"/>
    <w:rsid w:val="00BD0950"/>
    <w:rsid w:val="00BD249F"/>
    <w:rsid w:val="00BD283D"/>
    <w:rsid w:val="00BD3472"/>
    <w:rsid w:val="00BD4EE6"/>
    <w:rsid w:val="00BD6426"/>
    <w:rsid w:val="00BE0EF6"/>
    <w:rsid w:val="00BE10E6"/>
    <w:rsid w:val="00BE191D"/>
    <w:rsid w:val="00BE3ED6"/>
    <w:rsid w:val="00BE4952"/>
    <w:rsid w:val="00BE504B"/>
    <w:rsid w:val="00BF08DE"/>
    <w:rsid w:val="00BF0F9F"/>
    <w:rsid w:val="00BF18AA"/>
    <w:rsid w:val="00BF2319"/>
    <w:rsid w:val="00BF471C"/>
    <w:rsid w:val="00BF5C20"/>
    <w:rsid w:val="00BF6E0B"/>
    <w:rsid w:val="00BF7766"/>
    <w:rsid w:val="00C00746"/>
    <w:rsid w:val="00C042EC"/>
    <w:rsid w:val="00C103AB"/>
    <w:rsid w:val="00C12011"/>
    <w:rsid w:val="00C12384"/>
    <w:rsid w:val="00C138DD"/>
    <w:rsid w:val="00C14186"/>
    <w:rsid w:val="00C14751"/>
    <w:rsid w:val="00C1787F"/>
    <w:rsid w:val="00C17DCB"/>
    <w:rsid w:val="00C20BA5"/>
    <w:rsid w:val="00C20C0B"/>
    <w:rsid w:val="00C22B51"/>
    <w:rsid w:val="00C22B78"/>
    <w:rsid w:val="00C247C6"/>
    <w:rsid w:val="00C2791B"/>
    <w:rsid w:val="00C31185"/>
    <w:rsid w:val="00C31272"/>
    <w:rsid w:val="00C324AA"/>
    <w:rsid w:val="00C33A5D"/>
    <w:rsid w:val="00C367DC"/>
    <w:rsid w:val="00C36F29"/>
    <w:rsid w:val="00C37251"/>
    <w:rsid w:val="00C37C00"/>
    <w:rsid w:val="00C401A4"/>
    <w:rsid w:val="00C4043B"/>
    <w:rsid w:val="00C40C8A"/>
    <w:rsid w:val="00C41E7F"/>
    <w:rsid w:val="00C422B2"/>
    <w:rsid w:val="00C425F6"/>
    <w:rsid w:val="00C4683F"/>
    <w:rsid w:val="00C474A0"/>
    <w:rsid w:val="00C50572"/>
    <w:rsid w:val="00C509E4"/>
    <w:rsid w:val="00C51014"/>
    <w:rsid w:val="00C5266B"/>
    <w:rsid w:val="00C53392"/>
    <w:rsid w:val="00C55841"/>
    <w:rsid w:val="00C572E5"/>
    <w:rsid w:val="00C60902"/>
    <w:rsid w:val="00C61806"/>
    <w:rsid w:val="00C648F2"/>
    <w:rsid w:val="00C67483"/>
    <w:rsid w:val="00C67DF8"/>
    <w:rsid w:val="00C75BDA"/>
    <w:rsid w:val="00C77AE3"/>
    <w:rsid w:val="00C80D76"/>
    <w:rsid w:val="00C8177B"/>
    <w:rsid w:val="00C81832"/>
    <w:rsid w:val="00C8252C"/>
    <w:rsid w:val="00C82713"/>
    <w:rsid w:val="00C83B6D"/>
    <w:rsid w:val="00C84ACA"/>
    <w:rsid w:val="00C86906"/>
    <w:rsid w:val="00C87BD2"/>
    <w:rsid w:val="00C90228"/>
    <w:rsid w:val="00C90443"/>
    <w:rsid w:val="00C90464"/>
    <w:rsid w:val="00C926FC"/>
    <w:rsid w:val="00C942A6"/>
    <w:rsid w:val="00C96D40"/>
    <w:rsid w:val="00C97250"/>
    <w:rsid w:val="00CA1061"/>
    <w:rsid w:val="00CA10BD"/>
    <w:rsid w:val="00CA15BE"/>
    <w:rsid w:val="00CA19CF"/>
    <w:rsid w:val="00CA2890"/>
    <w:rsid w:val="00CA2EEF"/>
    <w:rsid w:val="00CA3708"/>
    <w:rsid w:val="00CA3E37"/>
    <w:rsid w:val="00CA5198"/>
    <w:rsid w:val="00CA7307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23A7"/>
    <w:rsid w:val="00CD45B2"/>
    <w:rsid w:val="00CD5911"/>
    <w:rsid w:val="00CD600D"/>
    <w:rsid w:val="00CD7963"/>
    <w:rsid w:val="00CE0108"/>
    <w:rsid w:val="00CE0B92"/>
    <w:rsid w:val="00CE2947"/>
    <w:rsid w:val="00CE46C1"/>
    <w:rsid w:val="00CE47C7"/>
    <w:rsid w:val="00CE4F85"/>
    <w:rsid w:val="00CE5C2D"/>
    <w:rsid w:val="00CE69F9"/>
    <w:rsid w:val="00CE6F28"/>
    <w:rsid w:val="00CF000E"/>
    <w:rsid w:val="00CF1233"/>
    <w:rsid w:val="00CF257C"/>
    <w:rsid w:val="00CF3438"/>
    <w:rsid w:val="00CF45A5"/>
    <w:rsid w:val="00CF5D87"/>
    <w:rsid w:val="00CF6277"/>
    <w:rsid w:val="00CF66EB"/>
    <w:rsid w:val="00CF686F"/>
    <w:rsid w:val="00CF6FD7"/>
    <w:rsid w:val="00D018C1"/>
    <w:rsid w:val="00D0280C"/>
    <w:rsid w:val="00D035F6"/>
    <w:rsid w:val="00D04005"/>
    <w:rsid w:val="00D062B5"/>
    <w:rsid w:val="00D062BB"/>
    <w:rsid w:val="00D07C52"/>
    <w:rsid w:val="00D11588"/>
    <w:rsid w:val="00D1304B"/>
    <w:rsid w:val="00D13C5D"/>
    <w:rsid w:val="00D13F92"/>
    <w:rsid w:val="00D15AC1"/>
    <w:rsid w:val="00D16641"/>
    <w:rsid w:val="00D207FD"/>
    <w:rsid w:val="00D20A81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3769A"/>
    <w:rsid w:val="00D4274D"/>
    <w:rsid w:val="00D42B44"/>
    <w:rsid w:val="00D43105"/>
    <w:rsid w:val="00D4506F"/>
    <w:rsid w:val="00D47A37"/>
    <w:rsid w:val="00D504DD"/>
    <w:rsid w:val="00D514F7"/>
    <w:rsid w:val="00D5154D"/>
    <w:rsid w:val="00D51E36"/>
    <w:rsid w:val="00D521C8"/>
    <w:rsid w:val="00D52371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3F1E"/>
    <w:rsid w:val="00D764A4"/>
    <w:rsid w:val="00D77398"/>
    <w:rsid w:val="00D77E09"/>
    <w:rsid w:val="00D80DAC"/>
    <w:rsid w:val="00D81114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2FB5"/>
    <w:rsid w:val="00DA3EBF"/>
    <w:rsid w:val="00DA52EF"/>
    <w:rsid w:val="00DA59EE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5F6"/>
    <w:rsid w:val="00DC1DA6"/>
    <w:rsid w:val="00DC2F9F"/>
    <w:rsid w:val="00DC4904"/>
    <w:rsid w:val="00DC7BD0"/>
    <w:rsid w:val="00DC7C73"/>
    <w:rsid w:val="00DD0555"/>
    <w:rsid w:val="00DD1DF9"/>
    <w:rsid w:val="00DD2AE1"/>
    <w:rsid w:val="00DD34F4"/>
    <w:rsid w:val="00DD3A42"/>
    <w:rsid w:val="00DD6875"/>
    <w:rsid w:val="00DE0D8D"/>
    <w:rsid w:val="00DE196D"/>
    <w:rsid w:val="00DE27CF"/>
    <w:rsid w:val="00DE29BF"/>
    <w:rsid w:val="00DE2A0F"/>
    <w:rsid w:val="00DE538E"/>
    <w:rsid w:val="00DE64AC"/>
    <w:rsid w:val="00DE69C7"/>
    <w:rsid w:val="00DF2B61"/>
    <w:rsid w:val="00DF426D"/>
    <w:rsid w:val="00DF5982"/>
    <w:rsid w:val="00DF601F"/>
    <w:rsid w:val="00DF78A5"/>
    <w:rsid w:val="00E0025D"/>
    <w:rsid w:val="00E00B18"/>
    <w:rsid w:val="00E021DE"/>
    <w:rsid w:val="00E02D60"/>
    <w:rsid w:val="00E045D4"/>
    <w:rsid w:val="00E046C1"/>
    <w:rsid w:val="00E07FC7"/>
    <w:rsid w:val="00E10450"/>
    <w:rsid w:val="00E12623"/>
    <w:rsid w:val="00E12C48"/>
    <w:rsid w:val="00E14410"/>
    <w:rsid w:val="00E17A8A"/>
    <w:rsid w:val="00E22F0B"/>
    <w:rsid w:val="00E25630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2372"/>
    <w:rsid w:val="00E5258A"/>
    <w:rsid w:val="00E5689C"/>
    <w:rsid w:val="00E609F8"/>
    <w:rsid w:val="00E62596"/>
    <w:rsid w:val="00E65B11"/>
    <w:rsid w:val="00E65F17"/>
    <w:rsid w:val="00E667AD"/>
    <w:rsid w:val="00E669D0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17E9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8B1"/>
    <w:rsid w:val="00E90928"/>
    <w:rsid w:val="00E927A1"/>
    <w:rsid w:val="00E94EA3"/>
    <w:rsid w:val="00E9766F"/>
    <w:rsid w:val="00EA089F"/>
    <w:rsid w:val="00EA2B59"/>
    <w:rsid w:val="00EA34F6"/>
    <w:rsid w:val="00EA451E"/>
    <w:rsid w:val="00EA4919"/>
    <w:rsid w:val="00EA4DE2"/>
    <w:rsid w:val="00EA51C9"/>
    <w:rsid w:val="00EA5FA1"/>
    <w:rsid w:val="00EA72BB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003D"/>
    <w:rsid w:val="00EE2B18"/>
    <w:rsid w:val="00EE33EF"/>
    <w:rsid w:val="00EE48EB"/>
    <w:rsid w:val="00EE4AA9"/>
    <w:rsid w:val="00EE5C9A"/>
    <w:rsid w:val="00EE7C47"/>
    <w:rsid w:val="00EF0690"/>
    <w:rsid w:val="00EF077D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21DC"/>
    <w:rsid w:val="00F24E51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0DE4"/>
    <w:rsid w:val="00F41490"/>
    <w:rsid w:val="00F44EC0"/>
    <w:rsid w:val="00F45122"/>
    <w:rsid w:val="00F4651A"/>
    <w:rsid w:val="00F5032A"/>
    <w:rsid w:val="00F52459"/>
    <w:rsid w:val="00F54522"/>
    <w:rsid w:val="00F54BA3"/>
    <w:rsid w:val="00F54C7E"/>
    <w:rsid w:val="00F54F8D"/>
    <w:rsid w:val="00F5610C"/>
    <w:rsid w:val="00F56A3B"/>
    <w:rsid w:val="00F579AF"/>
    <w:rsid w:val="00F60019"/>
    <w:rsid w:val="00F61DE3"/>
    <w:rsid w:val="00F62A9E"/>
    <w:rsid w:val="00F63891"/>
    <w:rsid w:val="00F661D6"/>
    <w:rsid w:val="00F7027D"/>
    <w:rsid w:val="00F71088"/>
    <w:rsid w:val="00F72263"/>
    <w:rsid w:val="00F72675"/>
    <w:rsid w:val="00F7556D"/>
    <w:rsid w:val="00F7618F"/>
    <w:rsid w:val="00F7680E"/>
    <w:rsid w:val="00F76E10"/>
    <w:rsid w:val="00F76F26"/>
    <w:rsid w:val="00F77C90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1B60"/>
    <w:rsid w:val="00FB2A19"/>
    <w:rsid w:val="00FB39C6"/>
    <w:rsid w:val="00FB437F"/>
    <w:rsid w:val="00FB478C"/>
    <w:rsid w:val="00FB65A8"/>
    <w:rsid w:val="00FB789F"/>
    <w:rsid w:val="00FC2A95"/>
    <w:rsid w:val="00FC49C0"/>
    <w:rsid w:val="00FC5EA9"/>
    <w:rsid w:val="00FD15F4"/>
    <w:rsid w:val="00FD246E"/>
    <w:rsid w:val="00FD2708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9CE"/>
    <w:rsid w:val="00FF0A9F"/>
    <w:rsid w:val="00FF0B3D"/>
    <w:rsid w:val="00FF1264"/>
    <w:rsid w:val="00FF2371"/>
    <w:rsid w:val="00FF2B0D"/>
    <w:rsid w:val="00FF38CB"/>
    <w:rsid w:val="00FF4E57"/>
    <w:rsid w:val="00FF5BC3"/>
    <w:rsid w:val="00FF6A27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E12623"/>
    <w:pPr>
      <w:tabs>
        <w:tab w:val="left" w:pos="720"/>
      </w:tabs>
      <w:spacing w:after="120"/>
    </w:pPr>
    <w:rPr>
      <w:rFonts w:asciiTheme="minorHAnsi" w:hAnsiTheme="minorHAnsi"/>
      <w:b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E12623"/>
    <w:pPr>
      <w:tabs>
        <w:tab w:val="left" w:pos="720"/>
      </w:tabs>
      <w:spacing w:after="120"/>
    </w:pPr>
    <w:rPr>
      <w:rFonts w:asciiTheme="minorHAnsi" w:hAnsiTheme="minorHAnsi"/>
      <w:b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db/develop-SNAPSHOT-1511/umg-db-develop-SNAPSHOT-1511.zip" TargetMode="External"/><Relationship Id="rId18" Type="http://schemas.openxmlformats.org/officeDocument/2006/relationships/hyperlink" Target="http://atlas.altidev.net/artifactory/realanalytics/com/ca/umg/web-ui/develop-SNAPSHOT-1511/web-ui-develop-SNAPSHOT-1511.war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umg/modelet/develop-SNAPSHOT-1511/modelet-develop-SNAPSHOT-1511-onejar.jar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umg-runtime/develop-SNAPSHOT-1511/umg-runtime-develop-SNAPSHOT-1511.war" TargetMode="External"/><Relationship Id="rId20" Type="http://schemas.openxmlformats.org/officeDocument/2006/relationships/hyperlink" Target="http://wiki.altisource.com/display/CA/Local+GIT+Set+Up+and+Help+Comman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3.bin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image" Target="media/image3.emf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://atlas.altidev.net/artifactory/realanalytics/com/ca/umg/umg-scheduler/develop-SNAPSHOT-1511/umg-scheduler-develop-SNAPSHOT-1511-onejar.jar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emf"/><Relationship Id="rId22" Type="http://schemas.openxmlformats.org/officeDocument/2006/relationships/oleObject" Target="embeddings/oleObject2.bin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FB2BF43-6446-4E30-8E8C-93C17CA4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3590</TotalTime>
  <Pages>13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571</cp:revision>
  <cp:lastPrinted>2012-04-18T20:08:00Z</cp:lastPrinted>
  <dcterms:created xsi:type="dcterms:W3CDTF">2016-04-19T10:02:00Z</dcterms:created>
  <dcterms:modified xsi:type="dcterms:W3CDTF">2017-07-06T11:25:00Z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