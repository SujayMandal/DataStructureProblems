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5325FB">
        <w:rPr>
          <w:rFonts w:ascii="Calibri" w:hAnsi="Calibri"/>
          <w:noProof/>
          <w:color w:val="003876"/>
          <w:sz w:val="32"/>
          <w:szCs w:val="32"/>
        </w:rPr>
        <w:t>6</w:t>
      </w:r>
      <w:r w:rsidR="00C00746">
        <w:rPr>
          <w:rFonts w:ascii="Calibri" w:hAnsi="Calibri"/>
          <w:noProof/>
          <w:color w:val="003876"/>
          <w:sz w:val="32"/>
          <w:szCs w:val="32"/>
        </w:rPr>
        <w:t>.1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 w:rsidP="00C00746">
            <w:pPr>
              <w:pStyle w:val="ASPSDocNum"/>
            </w:pPr>
            <w:r>
              <w:t>UMG- Release Notes 6</w:t>
            </w:r>
            <w:r w:rsidR="001F15DE">
              <w:t>.</w:t>
            </w:r>
            <w:r w:rsidR="00C00746"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Style w:val="ASPSVerNum"/>
              </w:rPr>
            </w:pPr>
            <w:r>
              <w:rPr>
                <w:rStyle w:val="ASPSVerNum"/>
              </w:rPr>
              <w:t>6</w:t>
            </w:r>
            <w:r w:rsidR="00C00746">
              <w:rPr>
                <w:rStyle w:val="ASPSVerNum"/>
              </w:rPr>
              <w:t>.1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14-09-2015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D460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D460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D460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D460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D460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D460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D4609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D460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D460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6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D460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D460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D4609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D4609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D4609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D4609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This release note is being prepared to move </w:t>
      </w:r>
      <w:r w:rsidR="005325FB">
        <w:rPr>
          <w:rFonts w:asciiTheme="minorHAnsi" w:hAnsiTheme="minorHAnsi"/>
          <w:sz w:val="20"/>
          <w:szCs w:val="20"/>
        </w:rPr>
        <w:t>RA 6.0</w:t>
      </w:r>
      <w:r>
        <w:rPr>
          <w:rFonts w:asciiTheme="minorHAnsi" w:hAnsiTheme="minorHAnsi"/>
          <w:sz w:val="20"/>
          <w:szCs w:val="20"/>
        </w:rPr>
        <w:t xml:space="preserve"> into </w:t>
      </w:r>
      <w:r w:rsidR="00DE2A0F">
        <w:rPr>
          <w:rFonts w:asciiTheme="minorHAnsi" w:hAnsiTheme="minorHAnsi"/>
          <w:sz w:val="20"/>
          <w:szCs w:val="20"/>
        </w:rPr>
        <w:t>INT-</w:t>
      </w:r>
      <w:r w:rsidR="00C82713">
        <w:rPr>
          <w:rFonts w:asciiTheme="minorHAnsi" w:hAnsiTheme="minorHAnsi"/>
          <w:sz w:val="20"/>
          <w:szCs w:val="20"/>
        </w:rPr>
        <w:t>UAT</w:t>
      </w:r>
      <w:r>
        <w:rPr>
          <w:rFonts w:asciiTheme="minorHAnsi" w:hAnsiTheme="minorHAnsi"/>
          <w:sz w:val="20"/>
          <w:szCs w:val="20"/>
        </w:rPr>
        <w:t xml:space="preserve"> environment</w:t>
      </w:r>
      <w:r w:rsidR="00F63891">
        <w:rPr>
          <w:rFonts w:asciiTheme="minorHAnsi" w:hAnsiTheme="minorHAnsi"/>
          <w:sz w:val="20"/>
          <w:szCs w:val="20"/>
        </w:rPr>
        <w:t>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F60B4" w:rsidP="00E021DE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1F15DE">
        <w:rPr>
          <w:rFonts w:asciiTheme="minorHAnsi" w:hAnsiTheme="minorHAnsi"/>
          <w:sz w:val="20"/>
          <w:szCs w:val="20"/>
        </w:rPr>
        <w:t xml:space="preserve">usiness features for release </w:t>
      </w:r>
      <w:r w:rsidR="005325FB">
        <w:rPr>
          <w:rFonts w:asciiTheme="minorHAnsi" w:hAnsiTheme="minorHAnsi"/>
          <w:sz w:val="20"/>
          <w:szCs w:val="20"/>
        </w:rPr>
        <w:t>6</w:t>
      </w:r>
      <w:r w:rsidR="001F15DE">
        <w:rPr>
          <w:rFonts w:asciiTheme="minorHAnsi" w:hAnsiTheme="minorHAnsi"/>
          <w:sz w:val="20"/>
          <w:szCs w:val="20"/>
        </w:rPr>
        <w:t>.0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7485" w:type="dxa"/>
        <w:tblInd w:w="93" w:type="dxa"/>
        <w:tblLook w:val="04A0" w:firstRow="1" w:lastRow="0" w:firstColumn="1" w:lastColumn="0" w:noHBand="0" w:noVBand="1"/>
      </w:tblPr>
      <w:tblGrid>
        <w:gridCol w:w="1520"/>
        <w:gridCol w:w="5965"/>
      </w:tblGrid>
      <w:tr w:rsidR="00E021DE" w:rsidRPr="00E021DE" w:rsidTr="002B0A98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Story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E021DE" w:rsidRDefault="00E021DE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30013624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C22B78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INT-</w:t>
            </w:r>
            <w:r w:rsidR="00604E12">
              <w:rPr>
                <w:rFonts w:asciiTheme="minorHAnsi" w:hAnsiTheme="minorHAnsi"/>
                <w:sz w:val="20"/>
                <w:szCs w:val="20"/>
              </w:rPr>
              <w:t>UAT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5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4501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6"/>
      <w:r>
        <w:t>Data Fix Information (Tenant On boarding)</w:t>
      </w:r>
      <w:bookmarkEnd w:id="10"/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7"/>
      <w:r>
        <w:lastRenderedPageBreak/>
        <w:t>Syndicate Data Information</w:t>
      </w:r>
      <w:bookmarkEnd w:id="11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8"/>
      <w:r>
        <w:t>Model Fix Information</w:t>
      </w:r>
      <w:bookmarkEnd w:id="12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30013629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30013630"/>
      <w:r>
        <w:t>Pre-Implementation</w:t>
      </w:r>
      <w:bookmarkEnd w:id="15"/>
    </w:p>
    <w:p w:rsidR="002F3B66" w:rsidRDefault="002F3B66" w:rsidP="002F3B66">
      <w:pPr>
        <w:pStyle w:val="ASPSBodytext"/>
      </w:pPr>
      <w:r>
        <w:t xml:space="preserve">Please follow the below steps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Pr="00430268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430268" w:rsidRDefault="00430268" w:rsidP="00430268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430268">
        <w:rPr>
          <w:rFonts w:asciiTheme="minorHAnsi" w:eastAsia="Times New Roman" w:hAnsiTheme="minorHAnsi" w:cs="Times New Roman"/>
          <w:sz w:val="20"/>
          <w:szCs w:val="20"/>
        </w:rPr>
        <w:t>umg-scheduler.one-jar.jar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  <w:proofErr w:type="spellEnd"/>
    </w:p>
    <w:p w:rsidR="002F3B66" w:rsidRDefault="004222F0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O</w:t>
      </w:r>
      <w:r w:rsidR="002F3B66">
        <w:rPr>
          <w:rFonts w:asciiTheme="minorHAnsi" w:eastAsia="Times New Roman" w:hAnsiTheme="minorHAnsi" w:cs="Times New Roman"/>
          <w:i/>
          <w:sz w:val="20"/>
          <w:szCs w:val="20"/>
        </w:rPr>
        <w:t>cwen</w:t>
      </w:r>
      <w:proofErr w:type="spellEnd"/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30013631"/>
      <w:r>
        <w:lastRenderedPageBreak/>
        <w:t>Implementation</w:t>
      </w:r>
      <w:bookmarkEnd w:id="16"/>
    </w:p>
    <w:p w:rsidR="00961F86" w:rsidRDefault="00961F86" w:rsidP="00961F86">
      <w:pPr>
        <w:pStyle w:val="ASPSBodytext"/>
      </w:pPr>
      <w:r>
        <w:t>Follow the below steps during deployment process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Shutdown all UMG modules in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D57B03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 xml:space="preserve">from Tomcat servers </w:t>
      </w:r>
      <w:r w:rsidR="00996573">
        <w:rPr>
          <w:rFonts w:asciiTheme="minorHAnsi" w:hAnsiTheme="minorHAnsi"/>
          <w:sz w:val="20"/>
          <w:szCs w:val="20"/>
        </w:rPr>
        <w:t>(Admin, Runtime</w:t>
      </w:r>
      <w:r>
        <w:rPr>
          <w:rFonts w:asciiTheme="minorHAnsi" w:hAnsiTheme="minorHAnsi"/>
          <w:sz w:val="20"/>
          <w:szCs w:val="20"/>
        </w:rPr>
        <w:t>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Pr="00E90928" w:rsidRDefault="00961F86" w:rsidP="00E90928">
      <w:pPr>
        <w:ind w:left="144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Extracted Location:</w:t>
      </w:r>
      <w:r w:rsidR="00E90928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="00E90928">
        <w:rPr>
          <w:rFonts w:asciiTheme="minorHAnsi" w:hAnsiTheme="minorHAnsi"/>
          <w:sz w:val="20"/>
          <w:szCs w:val="20"/>
        </w:rPr>
        <w:t>webapp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E90928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>Obtain the scripts from the Real Analytics GIT Repository:</w:t>
      </w:r>
    </w:p>
    <w:p w:rsidR="001F15DE" w:rsidRDefault="001F15D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961F86" w:rsidRDefault="00961F86" w:rsidP="00961F8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2E019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r w:rsidR="007420D8">
        <w:rPr>
          <w:rFonts w:asciiTheme="minorHAnsi" w:eastAsia="Times New Roman" w:hAnsiTheme="minorHAnsi" w:cs="Times New Roman"/>
          <w:sz w:val="20"/>
          <w:szCs w:val="20"/>
        </w:rPr>
        <w:t>DB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E0198" w:rsidRPr="00A1558A" w:rsidRDefault="002E0198" w:rsidP="002E0198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BB1EE2" w:rsidRDefault="00AC2352" w:rsidP="00AC2352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AC2352">
        <w:rPr>
          <w:rFonts w:asciiTheme="minorHAnsi" w:eastAsia="Times New Roman" w:hAnsiTheme="minorHAnsi" w:cs="Times New Roman"/>
          <w:sz w:val="20"/>
          <w:szCs w:val="20"/>
        </w:rPr>
        <w:t>Release-6.1/</w:t>
      </w:r>
      <w:proofErr w:type="spellStart"/>
      <w:r w:rsidRPr="00AC2352">
        <w:rPr>
          <w:rFonts w:asciiTheme="minorHAnsi" w:eastAsia="Times New Roman" w:hAnsiTheme="minorHAnsi" w:cs="Times New Roman"/>
          <w:sz w:val="20"/>
          <w:szCs w:val="20"/>
        </w:rPr>
        <w:t>Comon</w:t>
      </w:r>
      <w:proofErr w:type="spellEnd"/>
      <w:r w:rsidRPr="00AC2352">
        <w:rPr>
          <w:rFonts w:asciiTheme="minorHAnsi" w:eastAsia="Times New Roman" w:hAnsiTheme="minorHAnsi" w:cs="Times New Roman"/>
          <w:sz w:val="20"/>
          <w:szCs w:val="20"/>
        </w:rPr>
        <w:t>-</w:t>
      </w:r>
      <w:proofErr w:type="spellStart"/>
      <w:r w:rsidRPr="00AC2352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AC2352">
        <w:rPr>
          <w:rFonts w:asciiTheme="minorHAnsi" w:eastAsia="Times New Roman" w:hAnsiTheme="minorHAnsi" w:cs="Times New Roman"/>
          <w:sz w:val="20"/>
          <w:szCs w:val="20"/>
        </w:rPr>
        <w:t>-scripts/UMG-6.1-admin_schema-dml.sql</w:t>
      </w:r>
    </w:p>
    <w:p w:rsidR="00904334" w:rsidRDefault="00904334" w:rsidP="00904334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904334">
        <w:rPr>
          <w:rFonts w:asciiTheme="minorHAnsi" w:eastAsia="Times New Roman" w:hAnsiTheme="minorHAnsi" w:cs="Times New Roman"/>
          <w:sz w:val="20"/>
          <w:szCs w:val="20"/>
        </w:rPr>
        <w:t>Release-6.1</w:t>
      </w:r>
      <w:r>
        <w:rPr>
          <w:rFonts w:asciiTheme="minorHAnsi" w:eastAsia="Times New Roman" w:hAnsiTheme="minorHAnsi" w:cs="Times New Roman"/>
          <w:sz w:val="20"/>
          <w:szCs w:val="20"/>
        </w:rPr>
        <w:t>/</w:t>
      </w:r>
      <w:proofErr w:type="spellStart"/>
      <w:r w:rsidRPr="00904334">
        <w:rPr>
          <w:rFonts w:asciiTheme="minorHAnsi" w:eastAsia="Times New Roman" w:hAnsiTheme="minorHAnsi" w:cs="Times New Roman"/>
          <w:sz w:val="20"/>
          <w:szCs w:val="20"/>
        </w:rPr>
        <w:t>Comon</w:t>
      </w:r>
      <w:proofErr w:type="spellEnd"/>
      <w:r w:rsidRPr="00904334">
        <w:rPr>
          <w:rFonts w:asciiTheme="minorHAnsi" w:eastAsia="Times New Roman" w:hAnsiTheme="minorHAnsi" w:cs="Times New Roman"/>
          <w:sz w:val="20"/>
          <w:szCs w:val="20"/>
        </w:rPr>
        <w:t>-</w:t>
      </w:r>
      <w:proofErr w:type="spellStart"/>
      <w:r w:rsidRPr="00904334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904334">
        <w:rPr>
          <w:rFonts w:asciiTheme="minorHAnsi" w:eastAsia="Times New Roman" w:hAnsiTheme="minorHAnsi" w:cs="Times New Roman"/>
          <w:sz w:val="20"/>
          <w:szCs w:val="20"/>
        </w:rPr>
        <w:t>-scripts</w:t>
      </w:r>
      <w:r>
        <w:rPr>
          <w:rFonts w:asciiTheme="minorHAnsi" w:eastAsia="Times New Roman" w:hAnsiTheme="minorHAnsi" w:cs="Times New Roman"/>
          <w:sz w:val="20"/>
          <w:szCs w:val="20"/>
        </w:rPr>
        <w:t>/</w:t>
      </w:r>
      <w:r w:rsidRPr="00904334">
        <w:rPr>
          <w:rFonts w:asciiTheme="minorHAnsi" w:eastAsia="Times New Roman" w:hAnsiTheme="minorHAnsi" w:cs="Times New Roman"/>
          <w:sz w:val="20"/>
          <w:szCs w:val="20"/>
        </w:rPr>
        <w:t>PROD</w:t>
      </w:r>
      <w:r>
        <w:rPr>
          <w:rFonts w:asciiTheme="minorHAnsi" w:eastAsia="Times New Roman" w:hAnsiTheme="minorHAnsi" w:cs="Times New Roman"/>
          <w:sz w:val="20"/>
          <w:szCs w:val="20"/>
        </w:rPr>
        <w:t>/</w:t>
      </w:r>
      <w:r w:rsidRPr="00904334">
        <w:rPr>
          <w:rFonts w:asciiTheme="minorHAnsi" w:eastAsia="Times New Roman" w:hAnsiTheme="minorHAnsi" w:cs="Times New Roman"/>
          <w:sz w:val="20"/>
          <w:szCs w:val="20"/>
        </w:rPr>
        <w:t>UMG-6.1-admin_schema-dml.sql</w:t>
      </w:r>
    </w:p>
    <w:p w:rsidR="00AC2352" w:rsidRDefault="00AC2352" w:rsidP="00AC2352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738A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 w:rsidR="00146308"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6F7D03">
        <w:rPr>
          <w:rFonts w:asciiTheme="minorHAnsi" w:eastAsia="Times New Roman" w:hAnsiTheme="minorHAnsi" w:cs="Times New Roman"/>
          <w:sz w:val="20"/>
          <w:szCs w:val="20"/>
        </w:rPr>
        <w:t>6</w:t>
      </w:r>
      <w:r w:rsidR="009725B2">
        <w:rPr>
          <w:rFonts w:asciiTheme="minorHAnsi" w:eastAsia="Times New Roman" w:hAnsiTheme="minorHAnsi" w:cs="Times New Roman"/>
          <w:sz w:val="20"/>
          <w:szCs w:val="20"/>
        </w:rPr>
        <w:t>.1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2B71F2" w:rsidRDefault="002B71F2" w:rsidP="002B71F2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2B71F2" w:rsidRPr="002B71F2" w:rsidRDefault="002B71F2" w:rsidP="002B71F2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2B71F2">
        <w:rPr>
          <w:rFonts w:asciiTheme="minorHAnsi" w:eastAsia="Times New Roman" w:hAnsiTheme="minorHAnsi" w:cs="Times New Roman"/>
          <w:b/>
          <w:sz w:val="20"/>
          <w:szCs w:val="20"/>
        </w:rPr>
        <w:t xml:space="preserve">Update the scheduler property </w:t>
      </w:r>
      <w:proofErr w:type="gramStart"/>
      <w:r w:rsidRPr="002B71F2">
        <w:rPr>
          <w:rFonts w:asciiTheme="minorHAnsi" w:eastAsia="Times New Roman" w:hAnsiTheme="minorHAnsi" w:cs="Times New Roman"/>
          <w:b/>
          <w:sz w:val="20"/>
          <w:szCs w:val="20"/>
        </w:rPr>
        <w:t>file :</w:t>
      </w:r>
      <w:proofErr w:type="gramEnd"/>
      <w:r w:rsidRPr="002B71F2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</w:p>
    <w:p w:rsidR="002B71F2" w:rsidRDefault="002B71F2" w:rsidP="002B71F2">
      <w:pPr>
        <w:pStyle w:val="ASPSBodytext"/>
        <w:numPr>
          <w:ilvl w:val="0"/>
          <w:numId w:val="34"/>
        </w:numPr>
        <w:ind w:left="1800"/>
      </w:pPr>
      <w:r>
        <w:t>Add the parameter to the “</w:t>
      </w:r>
      <w:proofErr w:type="spellStart"/>
      <w:r>
        <w:t>application.properties</w:t>
      </w:r>
      <w:proofErr w:type="spellEnd"/>
      <w:r>
        <w:t>”  file of scheduler</w:t>
      </w:r>
    </w:p>
    <w:p w:rsidR="002B71F2" w:rsidRDefault="002B71F2" w:rsidP="002B71F2">
      <w:pPr>
        <w:pStyle w:val="ASPSBodytext"/>
        <w:numPr>
          <w:ilvl w:val="0"/>
          <w:numId w:val="35"/>
        </w:numPr>
        <w:ind w:left="2160"/>
      </w:pPr>
      <w:proofErr w:type="spellStart"/>
      <w:r>
        <w:t>enable.modelet.event.reg.listener</w:t>
      </w:r>
      <w:proofErr w:type="spellEnd"/>
      <w:r>
        <w:t>=false</w:t>
      </w:r>
    </w:p>
    <w:p w:rsidR="002B71F2" w:rsidRDefault="002B71F2" w:rsidP="002B71F2">
      <w:pPr>
        <w:pStyle w:val="ASPSBodytext"/>
        <w:numPr>
          <w:ilvl w:val="0"/>
          <w:numId w:val="35"/>
        </w:numPr>
        <w:ind w:left="2160"/>
      </w:pPr>
      <w:proofErr w:type="spellStart"/>
      <w:r>
        <w:t>lookup.rate</w:t>
      </w:r>
      <w:proofErr w:type="spellEnd"/>
      <w:r>
        <w:t>=5000</w:t>
      </w:r>
    </w:p>
    <w:p w:rsidR="002B71F2" w:rsidRDefault="002B71F2" w:rsidP="002B71F2">
      <w:pPr>
        <w:pStyle w:val="ASPSBodytext"/>
        <w:numPr>
          <w:ilvl w:val="0"/>
          <w:numId w:val="35"/>
        </w:numPr>
        <w:ind w:left="2160"/>
      </w:pPr>
      <w:proofErr w:type="spellStart"/>
      <w:r>
        <w:t>enable.lookup</w:t>
      </w:r>
      <w:proofErr w:type="spellEnd"/>
      <w:r>
        <w:t>=false</w:t>
      </w:r>
    </w:p>
    <w:p w:rsidR="002B71F2" w:rsidRDefault="002B71F2" w:rsidP="002B71F2">
      <w:pPr>
        <w:pStyle w:val="ASPSBodytext"/>
        <w:numPr>
          <w:ilvl w:val="0"/>
          <w:numId w:val="34"/>
        </w:numPr>
        <w:ind w:left="1800"/>
      </w:pPr>
      <w:r>
        <w:t>set the property “</w:t>
      </w:r>
      <w:proofErr w:type="spellStart"/>
      <w:r>
        <w:t>scheduler.rate</w:t>
      </w:r>
      <w:proofErr w:type="spellEnd"/>
      <w:r>
        <w:t>” value to 5 seconds of scheduler</w:t>
      </w:r>
    </w:p>
    <w:p w:rsidR="002B71F2" w:rsidRDefault="002B71F2" w:rsidP="002B71F2">
      <w:pPr>
        <w:pStyle w:val="ASPSBodytext"/>
        <w:numPr>
          <w:ilvl w:val="0"/>
          <w:numId w:val="35"/>
        </w:numPr>
        <w:ind w:left="2160"/>
      </w:pPr>
      <w:proofErr w:type="spellStart"/>
      <w:r>
        <w:t>scheduler.rate</w:t>
      </w:r>
      <w:proofErr w:type="spellEnd"/>
      <w:r>
        <w:t>=5000</w:t>
      </w:r>
    </w:p>
    <w:p w:rsidR="002B71F2" w:rsidRPr="002B71F2" w:rsidRDefault="002B71F2" w:rsidP="002B71F2">
      <w:pPr>
        <w:pStyle w:val="ASPSBodytext"/>
        <w:rPr>
          <w:b/>
        </w:rPr>
      </w:pPr>
      <w:r w:rsidRPr="002B71F2">
        <w:rPr>
          <w:b/>
        </w:rPr>
        <w:tab/>
        <w:t xml:space="preserve">Update the runtime tomcat </w:t>
      </w:r>
      <w:proofErr w:type="gramStart"/>
      <w:r w:rsidRPr="002B71F2">
        <w:rPr>
          <w:b/>
        </w:rPr>
        <w:t>setting :</w:t>
      </w:r>
      <w:proofErr w:type="gramEnd"/>
    </w:p>
    <w:p w:rsidR="002B71F2" w:rsidRDefault="002B71F2" w:rsidP="002B71F2">
      <w:pPr>
        <w:pStyle w:val="ASPSBodytext"/>
      </w:pPr>
      <w:r>
        <w:tab/>
        <w:t>Add the property to the “Connector port="8080"” in server.xml of runtime</w:t>
      </w:r>
    </w:p>
    <w:p w:rsidR="002B71F2" w:rsidRDefault="002B71F2" w:rsidP="002B71F2">
      <w:pPr>
        <w:pStyle w:val="ASPSBodytext"/>
        <w:numPr>
          <w:ilvl w:val="0"/>
          <w:numId w:val="35"/>
        </w:numPr>
        <w:ind w:left="2160"/>
      </w:pPr>
      <w:proofErr w:type="spellStart"/>
      <w:r>
        <w:t>maxThreads</w:t>
      </w:r>
      <w:proofErr w:type="spellEnd"/>
      <w:r>
        <w:t>="500"</w:t>
      </w:r>
    </w:p>
    <w:p w:rsidR="002B71F2" w:rsidRDefault="002B71F2" w:rsidP="002B71F2">
      <w:pPr>
        <w:pStyle w:val="ASPSBodytext"/>
        <w:ind w:left="2160"/>
      </w:pPr>
      <w:proofErr w:type="spellStart"/>
      <w:r>
        <w:t>Eg</w:t>
      </w:r>
      <w:proofErr w:type="spellEnd"/>
      <w:r>
        <w:t xml:space="preserve"> :- &lt;Connector port="8080" protocol="HTTP/1.1"</w:t>
      </w:r>
    </w:p>
    <w:p w:rsidR="002B71F2" w:rsidRDefault="002B71F2" w:rsidP="002B71F2">
      <w:pPr>
        <w:pStyle w:val="ASPSBodytext"/>
        <w:ind w:left="2160"/>
      </w:pPr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="1800000"</w:t>
      </w:r>
    </w:p>
    <w:p w:rsidR="002B71F2" w:rsidRDefault="002B71F2" w:rsidP="002B71F2">
      <w:pPr>
        <w:pStyle w:val="ASPSBodytext"/>
        <w:ind w:left="2160"/>
      </w:pPr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 xml:space="preserve">="8443" </w:t>
      </w:r>
      <w:proofErr w:type="spellStart"/>
      <w:r>
        <w:t>maxThreads</w:t>
      </w:r>
      <w:proofErr w:type="spellEnd"/>
      <w:r>
        <w:t>="500"/&gt;</w:t>
      </w:r>
    </w:p>
    <w:p w:rsidR="002B71F2" w:rsidRDefault="002B71F2" w:rsidP="002B71F2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821B86" w:rsidRDefault="00821B8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TODO Build numbers will be updated later on</w:t>
      </w: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</w:p>
    <w:p w:rsidR="004E6A19" w:rsidRPr="00D231D8" w:rsidRDefault="004E6A19" w:rsidP="004E6A19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  <w:proofErr w:type="spellStart"/>
      <w:r w:rsidRPr="00D231D8">
        <w:rPr>
          <w:rFonts w:asciiTheme="minorHAnsi" w:hAnsiTheme="minorHAnsi" w:cs="Courier New"/>
          <w:color w:val="000000" w:themeColor="text1"/>
          <w:sz w:val="20"/>
          <w:szCs w:val="20"/>
        </w:rPr>
        <w:t>Modelet</w:t>
      </w:r>
      <w:proofErr w:type="spellEnd"/>
      <w:r w:rsidRPr="00D231D8">
        <w:rPr>
          <w:rFonts w:asciiTheme="minorHAnsi" w:hAnsiTheme="minorHAnsi" w:cs="Courier New"/>
          <w:color w:val="000000" w:themeColor="text1"/>
          <w:sz w:val="20"/>
          <w:szCs w:val="20"/>
        </w:rPr>
        <w:t>:</w:t>
      </w:r>
    </w:p>
    <w:p w:rsidR="00D231D8" w:rsidRDefault="009D4609" w:rsidP="004E6A19">
      <w:pPr>
        <w:ind w:left="1440"/>
        <w:rPr>
          <w:rFonts w:asciiTheme="minorHAnsi" w:hAnsiTheme="minorHAnsi"/>
          <w:color w:val="000000" w:themeColor="text1"/>
          <w:sz w:val="20"/>
          <w:szCs w:val="20"/>
        </w:rPr>
      </w:pPr>
      <w:hyperlink r:id="rId13" w:history="1">
        <w:r w:rsidR="00372C39" w:rsidRPr="002C190D">
          <w:rPr>
            <w:rStyle w:val="Hyperlink"/>
            <w:rFonts w:asciiTheme="minorHAnsi" w:hAnsiTheme="minorHAnsi"/>
            <w:sz w:val="20"/>
            <w:szCs w:val="20"/>
          </w:rPr>
          <w:t>http://atlas.altidev.net/artifactory/realanalytics/com/ca/umg/modelet/6.1.0-SNAPSHOT-5/modelet-6.1.0-SNAPSHOT-5-onejar.jar</w:t>
        </w:r>
      </w:hyperlink>
    </w:p>
    <w:p w:rsidR="00372C39" w:rsidRPr="00D231D8" w:rsidRDefault="00372C39" w:rsidP="004E6A19">
      <w:pPr>
        <w:ind w:left="1440"/>
        <w:rPr>
          <w:rFonts w:asciiTheme="minorHAnsi" w:hAnsiTheme="minorHAnsi"/>
          <w:color w:val="000000" w:themeColor="text1"/>
          <w:sz w:val="20"/>
          <w:szCs w:val="20"/>
        </w:rPr>
      </w:pPr>
    </w:p>
    <w:p w:rsidR="004E6A19" w:rsidRPr="00D231D8" w:rsidRDefault="004E6A19" w:rsidP="004E6A19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  <w:r w:rsidRPr="00D231D8">
        <w:rPr>
          <w:rFonts w:asciiTheme="minorHAnsi" w:hAnsiTheme="minorHAnsi" w:cs="Courier New"/>
          <w:color w:val="000000" w:themeColor="text1"/>
          <w:sz w:val="20"/>
          <w:szCs w:val="20"/>
        </w:rPr>
        <w:t>Admin:</w:t>
      </w:r>
    </w:p>
    <w:p w:rsidR="009725B2" w:rsidRDefault="009D4609" w:rsidP="004E6A19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  <w:hyperlink r:id="rId14" w:history="1">
        <w:r w:rsidR="00372C39" w:rsidRPr="002C190D">
          <w:rPr>
            <w:rStyle w:val="Hyperlink"/>
            <w:rFonts w:asciiTheme="minorHAnsi" w:hAnsiTheme="minorHAnsi" w:cs="Courier New"/>
            <w:sz w:val="20"/>
            <w:szCs w:val="20"/>
          </w:rPr>
          <w:t>http://atlas.altidev.net/artifactory/realanalytics/com/ca/umg/web-ui/6.1.0-SNAPSHOT-5/web-ui-6.1.0-SNAPSHOT-5.war</w:t>
        </w:r>
      </w:hyperlink>
    </w:p>
    <w:p w:rsidR="00372C39" w:rsidRDefault="00372C39" w:rsidP="004E6A19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</w:p>
    <w:p w:rsidR="004E6A19" w:rsidRDefault="004E6A19" w:rsidP="004E6A19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  <w:r w:rsidRPr="00D231D8">
        <w:rPr>
          <w:rFonts w:asciiTheme="minorHAnsi" w:hAnsiTheme="minorHAnsi" w:cs="Courier New"/>
          <w:color w:val="000000" w:themeColor="text1"/>
          <w:sz w:val="20"/>
          <w:szCs w:val="20"/>
        </w:rPr>
        <w:t>Runtime:</w:t>
      </w:r>
    </w:p>
    <w:p w:rsidR="00372C39" w:rsidRDefault="009D4609" w:rsidP="004E6A19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  <w:hyperlink r:id="rId15" w:history="1">
        <w:r w:rsidR="00372C39" w:rsidRPr="002C190D">
          <w:rPr>
            <w:rStyle w:val="Hyperlink"/>
            <w:rFonts w:asciiTheme="minorHAnsi" w:hAnsiTheme="minorHAnsi" w:cs="Courier New"/>
            <w:sz w:val="20"/>
            <w:szCs w:val="20"/>
          </w:rPr>
          <w:t>http://atlas.altidev.net/artifactory/realanalytics/com/ca/umg/umg-runtime/6.1.0-SNAPSHOT-5/umg-runtime-6.1.0-SNAPSHOT-5.war</w:t>
        </w:r>
      </w:hyperlink>
    </w:p>
    <w:p w:rsidR="009725B2" w:rsidRDefault="009725B2" w:rsidP="004E6A19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</w:p>
    <w:p w:rsidR="0040092D" w:rsidRPr="00D231D8" w:rsidRDefault="0040092D" w:rsidP="004E6A19">
      <w:pPr>
        <w:ind w:left="1440"/>
        <w:rPr>
          <w:rFonts w:asciiTheme="minorHAnsi" w:hAnsiTheme="minorHAnsi" w:cs="Courier New"/>
          <w:color w:val="000000" w:themeColor="text1"/>
          <w:sz w:val="20"/>
          <w:szCs w:val="20"/>
        </w:rPr>
      </w:pPr>
      <w:proofErr w:type="spellStart"/>
      <w:r w:rsidRPr="00D231D8">
        <w:rPr>
          <w:rFonts w:asciiTheme="minorHAnsi" w:hAnsiTheme="minorHAnsi" w:cs="Courier New"/>
          <w:color w:val="000000" w:themeColor="text1"/>
          <w:sz w:val="20"/>
          <w:szCs w:val="20"/>
        </w:rPr>
        <w:t>Umg</w:t>
      </w:r>
      <w:proofErr w:type="spellEnd"/>
      <w:r w:rsidRPr="00D231D8">
        <w:rPr>
          <w:rFonts w:asciiTheme="minorHAnsi" w:hAnsiTheme="minorHAnsi" w:cs="Courier New"/>
          <w:color w:val="000000" w:themeColor="text1"/>
          <w:sz w:val="20"/>
          <w:szCs w:val="20"/>
        </w:rPr>
        <w:t xml:space="preserve"> Scheduler:</w:t>
      </w:r>
    </w:p>
    <w:p w:rsidR="00D231D8" w:rsidRPr="00372C39" w:rsidRDefault="009D4609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hyperlink r:id="rId16" w:history="1">
        <w:r w:rsidR="00372C39" w:rsidRPr="00372C39">
          <w:rPr>
            <w:rStyle w:val="Hyperlink"/>
            <w:rFonts w:asciiTheme="minorHAnsi" w:eastAsia="Times New Roman" w:hAnsiTheme="minorHAnsi" w:cs="Times New Roman"/>
            <w:sz w:val="20"/>
            <w:szCs w:val="20"/>
          </w:rPr>
          <w:t>http://atlas.altidev.net/artifactory/realanalytics/com/ca/umg/umg-scheduler/6.1.0-SNAPSHOT-5/umg-scheduler-6.1.0-SNAPSHOT-5-onejar.jar</w:t>
        </w:r>
      </w:hyperlink>
    </w:p>
    <w:p w:rsidR="00372C39" w:rsidRDefault="00372C39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0754D9" w:rsidRDefault="000754D9" w:rsidP="000754D9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Processes </w:t>
      </w:r>
    </w:p>
    <w:p w:rsidR="00BF6E0B" w:rsidRDefault="00BF6E0B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UMG Scheduler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proofErr w:type="spellStart"/>
      <w:r w:rsidRPr="00CC610C">
        <w:rPr>
          <w:rFonts w:asciiTheme="minorHAnsi" w:hAnsiTheme="minorHAnsi"/>
          <w:b/>
          <w:szCs w:val="20"/>
        </w:rPr>
        <w:t>Modelet</w:t>
      </w:r>
      <w:proofErr w:type="spellEnd"/>
      <w:r w:rsidRPr="00CC610C">
        <w:rPr>
          <w:rFonts w:asciiTheme="minorHAnsi" w:hAnsiTheme="minorHAnsi"/>
          <w:b/>
          <w:szCs w:val="20"/>
        </w:rPr>
        <w:t xml:space="preserve">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7" w:name="_Toc430013632"/>
      <w:r>
        <w:t>Post-Implementation</w:t>
      </w:r>
      <w:bookmarkEnd w:id="17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Ensure that all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are registered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Use the below API to get dump of Pool data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FF1264">
        <w:rPr>
          <w:rFonts w:asciiTheme="minorHAnsi" w:hAnsiTheme="minorHAnsi"/>
          <w:b/>
          <w:sz w:val="20"/>
          <w:szCs w:val="20"/>
        </w:rPr>
        <w:t>&lt;Runtime</w:t>
      </w:r>
      <w:r w:rsidR="002E4B1B">
        <w:rPr>
          <w:rFonts w:asciiTheme="minorHAnsi" w:hAnsiTheme="minorHAnsi"/>
          <w:b/>
          <w:sz w:val="20"/>
          <w:szCs w:val="20"/>
        </w:rPr>
        <w:t>-IP&gt;</w:t>
      </w:r>
      <w:r w:rsidR="00FF1264">
        <w:rPr>
          <w:rFonts w:asciiTheme="minorHAnsi" w:hAnsiTheme="minorHAnsi"/>
          <w:b/>
          <w:sz w:val="20"/>
          <w:szCs w:val="20"/>
        </w:rPr>
        <w:t>/umg-runtime</w:t>
      </w:r>
      <w:r w:rsidRPr="00D138D9">
        <w:rPr>
          <w:rFonts w:asciiTheme="minorHAnsi" w:hAnsiTheme="minorHAnsi"/>
          <w:b/>
          <w:sz w:val="20"/>
          <w:szCs w:val="20"/>
        </w:rPr>
        <w:t>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Pr="00D138D9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3"/>
      <w:r>
        <w:t>Rollback</w:t>
      </w:r>
      <w:bookmarkEnd w:id="18"/>
      <w:r>
        <w:t xml:space="preserve"> </w:t>
      </w:r>
    </w:p>
    <w:p w:rsidR="002F3B66" w:rsidRDefault="002F3B66" w:rsidP="002F3B66">
      <w:pPr>
        <w:pStyle w:val="ASPSBodytext"/>
      </w:pPr>
      <w:r>
        <w:t xml:space="preserve">If the system is not working as intended, </w:t>
      </w:r>
    </w:p>
    <w:p w:rsidR="002F3B66" w:rsidRDefault="002F3B66" w:rsidP="002F3B66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lastRenderedPageBreak/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9D6B7D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Extracted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6D1FE4" w:rsidRDefault="00027FBA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E14410"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 w:rsidR="00E14410"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</w:t>
      </w:r>
    </w:p>
    <w:p w:rsidR="00E14410" w:rsidRPr="00A155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520255" w:rsidRDefault="00520255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9725B2">
        <w:rPr>
          <w:rFonts w:asciiTheme="minorHAnsi" w:eastAsia="Times New Roman" w:hAnsiTheme="minorHAnsi" w:cs="Times New Roman"/>
          <w:sz w:val="20"/>
          <w:szCs w:val="20"/>
        </w:rPr>
        <w:t>6</w:t>
      </w:r>
      <w:r w:rsidR="009B176F">
        <w:rPr>
          <w:rFonts w:asciiTheme="minorHAnsi" w:eastAsia="Times New Roman" w:hAnsiTheme="minorHAnsi" w:cs="Times New Roman"/>
          <w:sz w:val="20"/>
          <w:szCs w:val="20"/>
        </w:rPr>
        <w:t>.0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2F3B66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Pr="00CC610C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961F86">
      <w:pPr>
        <w:pStyle w:val="ASPSBodytext"/>
      </w:pPr>
      <w:r>
        <w:t xml:space="preserve">Note: Please refer to </w:t>
      </w:r>
      <w:proofErr w:type="spellStart"/>
      <w:r w:rsidRPr="00CC610C">
        <w:rPr>
          <w:b/>
        </w:rPr>
        <w:t>Modelet</w:t>
      </w:r>
      <w:proofErr w:type="spellEnd"/>
      <w:r w:rsidRPr="00CC610C">
        <w:rPr>
          <w:b/>
        </w:rPr>
        <w:t xml:space="preserve"> Restart </w:t>
      </w:r>
      <w:proofErr w:type="gramStart"/>
      <w:r w:rsidRPr="00CC610C">
        <w:rPr>
          <w:b/>
        </w:rPr>
        <w:t>Steps</w:t>
      </w:r>
      <w:r w:rsidR="002E4B1B">
        <w:rPr>
          <w:b/>
        </w:rPr>
        <w:t>(</w:t>
      </w:r>
      <w:proofErr w:type="gramEnd"/>
      <w:r w:rsidR="002E4B1B">
        <w:rPr>
          <w:b/>
        </w:rPr>
        <w:t>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9" w:name="_Toc430013634"/>
      <w:r>
        <w:t>Known Issues</w:t>
      </w:r>
      <w:bookmarkEnd w:id="19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5"/>
      <w:r>
        <w:t>Release Implementation Team</w:t>
      </w:r>
      <w:bookmarkEnd w:id="20"/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  <w:r>
        <w:t>Details of the Implementation team members who will be participating in the Release.</w:t>
      </w:r>
      <w:bookmarkStart w:id="21" w:name="_Toc282625054"/>
      <w:bookmarkStart w:id="22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3" w:name="_Toc430013637"/>
      <w:r>
        <w:t xml:space="preserve">Appendix </w:t>
      </w:r>
    </w:p>
    <w:p w:rsidR="00961F86" w:rsidRDefault="00961F86" w:rsidP="00961F86">
      <w:pPr>
        <w:pStyle w:val="ASPSBodytext"/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>GIT References</w:t>
      </w:r>
    </w:p>
    <w:p w:rsidR="00961F86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 xml:space="preserve">GIT URL for </w:t>
      </w:r>
      <w:proofErr w:type="gramStart"/>
      <w:r w:rsidRPr="007C3A47">
        <w:rPr>
          <w:rFonts w:ascii="Calibri" w:hAnsi="Calibri"/>
          <w:szCs w:val="24"/>
        </w:rPr>
        <w:t>RA :</w:t>
      </w:r>
      <w:proofErr w:type="gramEnd"/>
      <w:r w:rsidRPr="007C3A47">
        <w:rPr>
          <w:rFonts w:ascii="Calibri" w:hAnsi="Calibri"/>
          <w:szCs w:val="24"/>
        </w:rPr>
        <w:t xml:space="preserve"> ssh://git@inf-hub.altidev.net:7999/ra/umg.git</w:t>
      </w: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</w:t>
      </w:r>
      <w:r w:rsidRPr="007C3A47">
        <w:rPr>
          <w:rFonts w:ascii="Calibri" w:hAnsi="Calibri"/>
          <w:szCs w:val="24"/>
        </w:rPr>
        <w:t xml:space="preserve">lease </w:t>
      </w:r>
      <w:r>
        <w:rPr>
          <w:rFonts w:ascii="Calibri" w:hAnsi="Calibri"/>
          <w:szCs w:val="24"/>
        </w:rPr>
        <w:t>referrer to below WIKI page for setting up GIT repository in local system.</w:t>
      </w:r>
    </w:p>
    <w:p w:rsidR="00961F86" w:rsidRPr="007C3A47" w:rsidRDefault="009D4609" w:rsidP="00961F86">
      <w:pPr>
        <w:pStyle w:val="ASPSBodytext"/>
        <w:rPr>
          <w:rFonts w:ascii="Calibri" w:hAnsi="Calibri"/>
          <w:szCs w:val="24"/>
        </w:rPr>
      </w:pPr>
      <w:hyperlink r:id="rId17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proofErr w:type="spellStart"/>
      <w:r>
        <w:t>Modelet</w:t>
      </w:r>
      <w:proofErr w:type="spellEnd"/>
      <w:r>
        <w:t xml:space="preserve"> Restart Steps</w:t>
      </w:r>
    </w:p>
    <w:p w:rsidR="00961F86" w:rsidRDefault="00961F86" w:rsidP="00961F86">
      <w:pPr>
        <w:pStyle w:val="ASPSBodytext"/>
      </w:pPr>
      <w:r>
        <w:tab/>
        <w:t xml:space="preserve">Please follow below order for starting R and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Modelets</w:t>
      </w:r>
      <w:proofErr w:type="spellEnd"/>
      <w:r>
        <w:t>.</w:t>
      </w:r>
    </w:p>
    <w:p w:rsidR="00961F86" w:rsidRDefault="00BF18AA" w:rsidP="0034413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CA6818" w:rsidP="00961F86">
      <w:pPr>
        <w:pStyle w:val="ASPSBodytext"/>
      </w:pPr>
      <w:r w:rsidRPr="00183BB6">
        <w:object w:dxaOrig="397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8.8pt;height:40.8pt" o:ole="">
            <v:imagedata r:id="rId18" o:title=""/>
          </v:shape>
          <o:OLEObject Type="Embed" ProgID="Package" ShapeID="_x0000_i1026" DrawAspect="Content" ObjectID="_1522761293" r:id="rId19"/>
        </w:object>
      </w:r>
    </w:p>
    <w:p w:rsidR="0034413E" w:rsidRDefault="0034413E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proofErr w:type="spellStart"/>
      <w:r>
        <w:t>Modelet</w:t>
      </w:r>
      <w:proofErr w:type="spellEnd"/>
      <w:r>
        <w:t xml:space="preserve"> Restart Steps</w:t>
      </w:r>
      <w:r w:rsidR="0034413E">
        <w:t xml:space="preserve"> </w:t>
      </w:r>
      <w:r>
        <w:t>(Rollback)</w:t>
      </w:r>
      <w:bookmarkStart w:id="24" w:name="_GoBack"/>
      <w:bookmarkEnd w:id="24"/>
    </w:p>
    <w:p w:rsidR="00961F86" w:rsidRDefault="00BF18AA" w:rsidP="0034413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34413E">
      <w:pPr>
        <w:pStyle w:val="ASPSBodytext"/>
      </w:pPr>
      <w:r>
        <w:t>Please find attached file which has a</w:t>
      </w:r>
      <w:r w:rsidR="0034413E">
        <w:t xml:space="preserve">ctual startup order of </w:t>
      </w:r>
      <w:proofErr w:type="spellStart"/>
      <w:r w:rsidR="0034413E">
        <w:t>Modelets</w:t>
      </w:r>
      <w:proofErr w:type="spellEnd"/>
    </w:p>
    <w:p w:rsidR="00961F86" w:rsidRPr="00B41FE0" w:rsidRDefault="00183BB6" w:rsidP="0034413E">
      <w:pPr>
        <w:pStyle w:val="ASPSBodytext"/>
      </w:pPr>
      <w:r w:rsidRPr="00183BB6">
        <w:object w:dxaOrig="3976" w:dyaOrig="810">
          <v:shape id="_x0000_i1025" type="#_x0000_t75" style="width:198.8pt;height:40.8pt" o:ole="">
            <v:imagedata r:id="rId20" o:title=""/>
          </v:shape>
          <o:OLEObject Type="Embed" ProgID="Package" ShapeID="_x0000_i1025" DrawAspect="Content" ObjectID="_1522761294" r:id="rId21"/>
        </w:object>
      </w:r>
    </w:p>
    <w:p w:rsidR="00961F86" w:rsidRPr="00AE2815" w:rsidRDefault="00961F86" w:rsidP="00961F8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r>
        <w:t>Notification</w:t>
      </w:r>
      <w:bookmarkEnd w:id="23"/>
      <w:r>
        <w:t xml:space="preserve"> </w:t>
      </w:r>
      <w:bookmarkEnd w:id="21"/>
      <w:bookmarkEnd w:id="22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5" w:name="_Toc282625055"/>
      <w:bookmarkStart w:id="26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5"/>
          <w:bookmarkEnd w:id="26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7C3A47">
      <w:pPr>
        <w:pStyle w:val="ASPSBodytext"/>
      </w:pPr>
    </w:p>
    <w:p w:rsidR="007C3A47" w:rsidRDefault="007C3A47" w:rsidP="007C3A47">
      <w:pPr>
        <w:pStyle w:val="ASPSBodytext"/>
      </w:pPr>
    </w:p>
    <w:p w:rsidR="007C3A47" w:rsidRPr="007C3A47" w:rsidRDefault="007C3A47" w:rsidP="007C3A47">
      <w:pPr>
        <w:pStyle w:val="ASPSBodytext"/>
      </w:pPr>
    </w:p>
    <w:sectPr w:rsidR="007C3A47" w:rsidRPr="007C3A47" w:rsidSect="0004741E">
      <w:headerReference w:type="default" r:id="rId22"/>
      <w:headerReference w:type="first" r:id="rId23"/>
      <w:footerReference w:type="first" r:id="rId2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609" w:rsidRDefault="009D4609">
      <w:r>
        <w:separator/>
      </w:r>
    </w:p>
  </w:endnote>
  <w:endnote w:type="continuationSeparator" w:id="0">
    <w:p w:rsidR="009D4609" w:rsidRDefault="009D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E2" w:rsidRPr="0005033E" w:rsidRDefault="009D4609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CA6818" w:rsidRPr="00CA6818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BB1EE2"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r w:rsidR="00BB1EE2">
      <w:t>Template</w:t>
    </w:r>
    <w:r>
      <w:fldChar w:fldCharType="end"/>
    </w:r>
    <w:r w:rsidR="00BB1EE2">
      <w:t xml:space="preserve"> </w:t>
    </w:r>
    <w:r w:rsidR="00BB1EE2"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fldChar w:fldCharType="separate"/>
    </w:r>
    <w:r w:rsidR="00CA6818">
      <w:rPr>
        <w:noProof/>
      </w:rPr>
      <w:t>6.1</w:t>
    </w:r>
    <w:r>
      <w:rPr>
        <w:noProof/>
      </w:rPr>
      <w:fldChar w:fldCharType="end"/>
    </w:r>
    <w:r w:rsidR="00BB1EE2" w:rsidRPr="0005033E">
      <w:t>)</w:t>
    </w:r>
    <w:r w:rsidR="00BB1EE2">
      <w:tab/>
    </w:r>
    <w:r w:rsidR="00BB1EE2" w:rsidRPr="0005033E">
      <w:t xml:space="preserve">Page </w:t>
    </w:r>
    <w:r w:rsidR="00BB1EE2">
      <w:fldChar w:fldCharType="begin"/>
    </w:r>
    <w:r w:rsidR="00BB1EE2">
      <w:instrText xml:space="preserve"> PAGE </w:instrText>
    </w:r>
    <w:r w:rsidR="00BB1EE2">
      <w:fldChar w:fldCharType="separate"/>
    </w:r>
    <w:r w:rsidR="00CA6818">
      <w:rPr>
        <w:noProof/>
      </w:rPr>
      <w:t>1</w:t>
    </w:r>
    <w:r w:rsidR="00BB1EE2">
      <w:rPr>
        <w:noProof/>
      </w:rPr>
      <w:fldChar w:fldCharType="end"/>
    </w:r>
    <w:r w:rsidR="00BB1EE2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A6818">
      <w:rPr>
        <w:noProof/>
      </w:rPr>
      <w:t>9</w:t>
    </w:r>
    <w:r>
      <w:rPr>
        <w:noProof/>
      </w:rPr>
      <w:fldChar w:fldCharType="end"/>
    </w:r>
  </w:p>
  <w:p w:rsidR="00BB1EE2" w:rsidRPr="000B0782" w:rsidRDefault="00BB1EE2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609" w:rsidRDefault="009D4609">
      <w:r>
        <w:separator/>
      </w:r>
    </w:p>
  </w:footnote>
  <w:footnote w:type="continuationSeparator" w:id="0">
    <w:p w:rsidR="009D4609" w:rsidRDefault="009D46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E2" w:rsidRDefault="00BB1EE2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1EE2" w:rsidRDefault="00BB1EE2">
    <w:pPr>
      <w:pStyle w:val="Header"/>
    </w:pPr>
  </w:p>
  <w:p w:rsidR="00BB1EE2" w:rsidRPr="007632F4" w:rsidRDefault="00BB1EE2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r w:rsidR="009D4609">
      <w:fldChar w:fldCharType="begin"/>
    </w:r>
    <w:r w:rsidR="009D4609">
      <w:instrText xml:space="preserve"> STYLEREF  "ASPS Product Name"  \* MERGEFORMAT </w:instrText>
    </w:r>
    <w:r w:rsidR="009D4609">
      <w:fldChar w:fldCharType="separate"/>
    </w:r>
    <w:r w:rsidR="00CA6818">
      <w:rPr>
        <w:noProof/>
      </w:rPr>
      <w:t>Release Notes</w:t>
    </w:r>
    <w:r w:rsidR="009D4609">
      <w:rPr>
        <w:noProof/>
      </w:rPr>
      <w:fldChar w:fldCharType="end"/>
    </w:r>
  </w:p>
  <w:p w:rsidR="00BB1EE2" w:rsidRDefault="00BB1E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E2" w:rsidRDefault="00BB1EE2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1EE2" w:rsidRDefault="00BB1EE2" w:rsidP="007632F4">
    <w:pPr>
      <w:pStyle w:val="Header"/>
    </w:pPr>
  </w:p>
  <w:p w:rsidR="00BB1EE2" w:rsidRPr="006B0F30" w:rsidRDefault="009D4609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CA6818" w:rsidRPr="00CA6818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BB1EE2">
      <w:tab/>
    </w:r>
    <w:r w:rsidR="00BB1EE2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7BE"/>
    <w:multiLevelType w:val="hybridMultilevel"/>
    <w:tmpl w:val="ED602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3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C7F674D"/>
    <w:multiLevelType w:val="hybridMultilevel"/>
    <w:tmpl w:val="7CEA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1405D1C"/>
    <w:multiLevelType w:val="hybridMultilevel"/>
    <w:tmpl w:val="A4B41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8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11">
    <w:nsid w:val="405F44F5"/>
    <w:multiLevelType w:val="hybridMultilevel"/>
    <w:tmpl w:val="47FA9C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F83407"/>
    <w:multiLevelType w:val="hybridMultilevel"/>
    <w:tmpl w:val="DC0A0F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3DE2FDD"/>
    <w:multiLevelType w:val="hybridMultilevel"/>
    <w:tmpl w:val="33641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C1F692D"/>
    <w:multiLevelType w:val="hybridMultilevel"/>
    <w:tmpl w:val="4F9C7A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8">
    <w:nsid w:val="65180635"/>
    <w:multiLevelType w:val="hybridMultilevel"/>
    <w:tmpl w:val="BC1E83AA"/>
    <w:lvl w:ilvl="0" w:tplc="8ED2ABC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AB6062E"/>
    <w:multiLevelType w:val="hybridMultilevel"/>
    <w:tmpl w:val="7C4CF4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2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5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7D1B5518"/>
    <w:multiLevelType w:val="hybridMultilevel"/>
    <w:tmpl w:val="9E0A77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7"/>
  </w:num>
  <w:num w:numId="4">
    <w:abstractNumId w:val="25"/>
  </w:num>
  <w:num w:numId="5">
    <w:abstractNumId w:val="19"/>
  </w:num>
  <w:num w:numId="6">
    <w:abstractNumId w:val="22"/>
  </w:num>
  <w:num w:numId="7">
    <w:abstractNumId w:val="6"/>
  </w:num>
  <w:num w:numId="8">
    <w:abstractNumId w:val="10"/>
  </w:num>
  <w:num w:numId="9">
    <w:abstractNumId w:val="2"/>
  </w:num>
  <w:num w:numId="10">
    <w:abstractNumId w:val="24"/>
  </w:num>
  <w:num w:numId="11">
    <w:abstractNumId w:val="17"/>
  </w:num>
  <w:num w:numId="12">
    <w:abstractNumId w:val="23"/>
  </w:num>
  <w:num w:numId="13">
    <w:abstractNumId w:val="1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26"/>
  </w:num>
  <w:num w:numId="24">
    <w:abstractNumId w:val="3"/>
  </w:num>
  <w:num w:numId="25">
    <w:abstractNumId w:val="16"/>
  </w:num>
  <w:num w:numId="26">
    <w:abstractNumId w:val="1"/>
  </w:num>
  <w:num w:numId="27">
    <w:abstractNumId w:val="4"/>
  </w:num>
  <w:num w:numId="28">
    <w:abstractNumId w:val="27"/>
  </w:num>
  <w:num w:numId="29">
    <w:abstractNumId w:val="13"/>
  </w:num>
  <w:num w:numId="30">
    <w:abstractNumId w:val="0"/>
  </w:num>
  <w:num w:numId="31">
    <w:abstractNumId w:val="11"/>
  </w:num>
  <w:num w:numId="32">
    <w:abstractNumId w:val="20"/>
  </w:num>
  <w:num w:numId="33">
    <w:abstractNumId w:val="5"/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398E"/>
    <w:rsid w:val="000143FA"/>
    <w:rsid w:val="00016364"/>
    <w:rsid w:val="000244B1"/>
    <w:rsid w:val="00027A9C"/>
    <w:rsid w:val="00027FBA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1A9B"/>
    <w:rsid w:val="00064277"/>
    <w:rsid w:val="00064C60"/>
    <w:rsid w:val="0007076D"/>
    <w:rsid w:val="00073B5D"/>
    <w:rsid w:val="000752D4"/>
    <w:rsid w:val="000754D9"/>
    <w:rsid w:val="00075B2E"/>
    <w:rsid w:val="00083E1A"/>
    <w:rsid w:val="00085105"/>
    <w:rsid w:val="00085FD3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2F6E"/>
    <w:rsid w:val="000B3BDE"/>
    <w:rsid w:val="000B4D5B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24D"/>
    <w:rsid w:val="000C5427"/>
    <w:rsid w:val="000C649C"/>
    <w:rsid w:val="000C72B4"/>
    <w:rsid w:val="000D00D5"/>
    <w:rsid w:val="000D425A"/>
    <w:rsid w:val="000D7309"/>
    <w:rsid w:val="000D7CB9"/>
    <w:rsid w:val="000E3581"/>
    <w:rsid w:val="000E3A2D"/>
    <w:rsid w:val="000E441C"/>
    <w:rsid w:val="000E5A9E"/>
    <w:rsid w:val="000F0C16"/>
    <w:rsid w:val="00104A4D"/>
    <w:rsid w:val="001202F8"/>
    <w:rsid w:val="001205BB"/>
    <w:rsid w:val="001231E1"/>
    <w:rsid w:val="00123330"/>
    <w:rsid w:val="00124F8A"/>
    <w:rsid w:val="00131F40"/>
    <w:rsid w:val="001338AD"/>
    <w:rsid w:val="00136441"/>
    <w:rsid w:val="00137C0B"/>
    <w:rsid w:val="00140EF3"/>
    <w:rsid w:val="0014166D"/>
    <w:rsid w:val="0014602A"/>
    <w:rsid w:val="00146308"/>
    <w:rsid w:val="00153E58"/>
    <w:rsid w:val="00154C77"/>
    <w:rsid w:val="001560BE"/>
    <w:rsid w:val="00165DE3"/>
    <w:rsid w:val="001663B5"/>
    <w:rsid w:val="00166C39"/>
    <w:rsid w:val="00167DBC"/>
    <w:rsid w:val="00171478"/>
    <w:rsid w:val="00171B98"/>
    <w:rsid w:val="00174A71"/>
    <w:rsid w:val="00174CAE"/>
    <w:rsid w:val="00176636"/>
    <w:rsid w:val="0017768B"/>
    <w:rsid w:val="0017780B"/>
    <w:rsid w:val="00177C4D"/>
    <w:rsid w:val="00181DF7"/>
    <w:rsid w:val="00181E24"/>
    <w:rsid w:val="00183BB6"/>
    <w:rsid w:val="00184DFA"/>
    <w:rsid w:val="00186CB1"/>
    <w:rsid w:val="00194EC2"/>
    <w:rsid w:val="00195477"/>
    <w:rsid w:val="001A456B"/>
    <w:rsid w:val="001B13B8"/>
    <w:rsid w:val="001C2092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4A4D"/>
    <w:rsid w:val="001F0E9F"/>
    <w:rsid w:val="001F15DE"/>
    <w:rsid w:val="001F1A57"/>
    <w:rsid w:val="001F363C"/>
    <w:rsid w:val="001F467B"/>
    <w:rsid w:val="0020317A"/>
    <w:rsid w:val="0020443B"/>
    <w:rsid w:val="00210E92"/>
    <w:rsid w:val="0021188A"/>
    <w:rsid w:val="00211EE7"/>
    <w:rsid w:val="00212F2B"/>
    <w:rsid w:val="00214306"/>
    <w:rsid w:val="002159B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1BDB"/>
    <w:rsid w:val="00242B00"/>
    <w:rsid w:val="00243225"/>
    <w:rsid w:val="00244BCD"/>
    <w:rsid w:val="00245012"/>
    <w:rsid w:val="0024577B"/>
    <w:rsid w:val="00247A07"/>
    <w:rsid w:val="00254FCB"/>
    <w:rsid w:val="002571B4"/>
    <w:rsid w:val="00262AB4"/>
    <w:rsid w:val="0026472C"/>
    <w:rsid w:val="002655AE"/>
    <w:rsid w:val="002673BE"/>
    <w:rsid w:val="00267775"/>
    <w:rsid w:val="00272692"/>
    <w:rsid w:val="00274399"/>
    <w:rsid w:val="00274CF3"/>
    <w:rsid w:val="002767BF"/>
    <w:rsid w:val="0028160C"/>
    <w:rsid w:val="00282909"/>
    <w:rsid w:val="00283EB1"/>
    <w:rsid w:val="00284A5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24DE"/>
    <w:rsid w:val="002A5326"/>
    <w:rsid w:val="002A7317"/>
    <w:rsid w:val="002A7786"/>
    <w:rsid w:val="002B0A98"/>
    <w:rsid w:val="002B35D6"/>
    <w:rsid w:val="002B4A5B"/>
    <w:rsid w:val="002B5F63"/>
    <w:rsid w:val="002B6E59"/>
    <w:rsid w:val="002B70CB"/>
    <w:rsid w:val="002B71F2"/>
    <w:rsid w:val="002C191A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9AF"/>
    <w:rsid w:val="002E4B1B"/>
    <w:rsid w:val="002F3B66"/>
    <w:rsid w:val="00300CBF"/>
    <w:rsid w:val="0030511A"/>
    <w:rsid w:val="00305DBE"/>
    <w:rsid w:val="0031161C"/>
    <w:rsid w:val="0031525B"/>
    <w:rsid w:val="00315849"/>
    <w:rsid w:val="0032222A"/>
    <w:rsid w:val="003232C8"/>
    <w:rsid w:val="003274B9"/>
    <w:rsid w:val="00331603"/>
    <w:rsid w:val="00331DAC"/>
    <w:rsid w:val="00340024"/>
    <w:rsid w:val="003409CD"/>
    <w:rsid w:val="003427A1"/>
    <w:rsid w:val="0034413E"/>
    <w:rsid w:val="00344705"/>
    <w:rsid w:val="003474FB"/>
    <w:rsid w:val="003507C8"/>
    <w:rsid w:val="00353FF3"/>
    <w:rsid w:val="003552D8"/>
    <w:rsid w:val="0035697F"/>
    <w:rsid w:val="003615EA"/>
    <w:rsid w:val="003639F7"/>
    <w:rsid w:val="00363B53"/>
    <w:rsid w:val="003660D9"/>
    <w:rsid w:val="00370C51"/>
    <w:rsid w:val="0037117C"/>
    <w:rsid w:val="00372C39"/>
    <w:rsid w:val="00373343"/>
    <w:rsid w:val="0037443D"/>
    <w:rsid w:val="003758F0"/>
    <w:rsid w:val="003778D0"/>
    <w:rsid w:val="00382064"/>
    <w:rsid w:val="0038235B"/>
    <w:rsid w:val="0038293C"/>
    <w:rsid w:val="00385A85"/>
    <w:rsid w:val="0039061F"/>
    <w:rsid w:val="00390BEB"/>
    <w:rsid w:val="00391A74"/>
    <w:rsid w:val="00396C49"/>
    <w:rsid w:val="00397A1F"/>
    <w:rsid w:val="003A1270"/>
    <w:rsid w:val="003A1312"/>
    <w:rsid w:val="003A3FC3"/>
    <w:rsid w:val="003A538A"/>
    <w:rsid w:val="003B53C2"/>
    <w:rsid w:val="003B6059"/>
    <w:rsid w:val="003B61C5"/>
    <w:rsid w:val="003B77F7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E0AD7"/>
    <w:rsid w:val="003E255B"/>
    <w:rsid w:val="003E2A9C"/>
    <w:rsid w:val="003E324A"/>
    <w:rsid w:val="003E6763"/>
    <w:rsid w:val="003F170F"/>
    <w:rsid w:val="003F267D"/>
    <w:rsid w:val="003F37F6"/>
    <w:rsid w:val="003F755D"/>
    <w:rsid w:val="00400651"/>
    <w:rsid w:val="0040092D"/>
    <w:rsid w:val="004010FA"/>
    <w:rsid w:val="0040250F"/>
    <w:rsid w:val="00410CCF"/>
    <w:rsid w:val="004137B1"/>
    <w:rsid w:val="00415ABB"/>
    <w:rsid w:val="00417039"/>
    <w:rsid w:val="00420287"/>
    <w:rsid w:val="0042158A"/>
    <w:rsid w:val="00421EB4"/>
    <w:rsid w:val="004222F0"/>
    <w:rsid w:val="0042618F"/>
    <w:rsid w:val="00430268"/>
    <w:rsid w:val="00430651"/>
    <w:rsid w:val="00441B75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57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C2A06"/>
    <w:rsid w:val="004C39F1"/>
    <w:rsid w:val="004C6FF4"/>
    <w:rsid w:val="004C7146"/>
    <w:rsid w:val="004C721F"/>
    <w:rsid w:val="004D15C7"/>
    <w:rsid w:val="004D1B29"/>
    <w:rsid w:val="004E1225"/>
    <w:rsid w:val="004E3108"/>
    <w:rsid w:val="004E3D0D"/>
    <w:rsid w:val="004E4D22"/>
    <w:rsid w:val="004E5F13"/>
    <w:rsid w:val="004E6A19"/>
    <w:rsid w:val="004F0E03"/>
    <w:rsid w:val="004F1313"/>
    <w:rsid w:val="004F2DB8"/>
    <w:rsid w:val="004F334C"/>
    <w:rsid w:val="004F4D7B"/>
    <w:rsid w:val="004F50E3"/>
    <w:rsid w:val="004F5269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4D70"/>
    <w:rsid w:val="0052687B"/>
    <w:rsid w:val="005325FB"/>
    <w:rsid w:val="005357DD"/>
    <w:rsid w:val="00535C11"/>
    <w:rsid w:val="005374E1"/>
    <w:rsid w:val="00540311"/>
    <w:rsid w:val="005419DA"/>
    <w:rsid w:val="0054415D"/>
    <w:rsid w:val="00544DAF"/>
    <w:rsid w:val="00550CC8"/>
    <w:rsid w:val="0055454B"/>
    <w:rsid w:val="00556D81"/>
    <w:rsid w:val="00562250"/>
    <w:rsid w:val="005636CF"/>
    <w:rsid w:val="00563C26"/>
    <w:rsid w:val="005640C6"/>
    <w:rsid w:val="005656BE"/>
    <w:rsid w:val="005738AF"/>
    <w:rsid w:val="00581DFA"/>
    <w:rsid w:val="005849E5"/>
    <w:rsid w:val="00585C44"/>
    <w:rsid w:val="005926CD"/>
    <w:rsid w:val="00592955"/>
    <w:rsid w:val="00594E4D"/>
    <w:rsid w:val="005964CE"/>
    <w:rsid w:val="005972B4"/>
    <w:rsid w:val="005A2F89"/>
    <w:rsid w:val="005A51AC"/>
    <w:rsid w:val="005A6095"/>
    <w:rsid w:val="005A609D"/>
    <w:rsid w:val="005A7479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32"/>
    <w:rsid w:val="005E42D6"/>
    <w:rsid w:val="005F2440"/>
    <w:rsid w:val="005F69AF"/>
    <w:rsid w:val="005F69B5"/>
    <w:rsid w:val="005F720B"/>
    <w:rsid w:val="00600129"/>
    <w:rsid w:val="006040BA"/>
    <w:rsid w:val="00604E12"/>
    <w:rsid w:val="006060A9"/>
    <w:rsid w:val="00606BC1"/>
    <w:rsid w:val="0060738F"/>
    <w:rsid w:val="006114A2"/>
    <w:rsid w:val="006117D9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3E16"/>
    <w:rsid w:val="00644A58"/>
    <w:rsid w:val="00645C97"/>
    <w:rsid w:val="00646C43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2169"/>
    <w:rsid w:val="006A2468"/>
    <w:rsid w:val="006A367A"/>
    <w:rsid w:val="006B0F30"/>
    <w:rsid w:val="006B3002"/>
    <w:rsid w:val="006B410E"/>
    <w:rsid w:val="006B4138"/>
    <w:rsid w:val="006B68AF"/>
    <w:rsid w:val="006B6B0D"/>
    <w:rsid w:val="006C1620"/>
    <w:rsid w:val="006C2A4A"/>
    <w:rsid w:val="006C4017"/>
    <w:rsid w:val="006C4B59"/>
    <w:rsid w:val="006D0C22"/>
    <w:rsid w:val="006D1FE4"/>
    <w:rsid w:val="006D302C"/>
    <w:rsid w:val="006D4633"/>
    <w:rsid w:val="006D4E84"/>
    <w:rsid w:val="006E05AF"/>
    <w:rsid w:val="006E1AE3"/>
    <w:rsid w:val="006E2CFA"/>
    <w:rsid w:val="006E4101"/>
    <w:rsid w:val="006F29AA"/>
    <w:rsid w:val="006F4043"/>
    <w:rsid w:val="006F60B4"/>
    <w:rsid w:val="006F748E"/>
    <w:rsid w:val="006F7D03"/>
    <w:rsid w:val="007016FB"/>
    <w:rsid w:val="00702D9F"/>
    <w:rsid w:val="00702DAF"/>
    <w:rsid w:val="00703787"/>
    <w:rsid w:val="007057CE"/>
    <w:rsid w:val="00706A6B"/>
    <w:rsid w:val="00713440"/>
    <w:rsid w:val="007210EC"/>
    <w:rsid w:val="00721177"/>
    <w:rsid w:val="007259BA"/>
    <w:rsid w:val="007319C7"/>
    <w:rsid w:val="007375B0"/>
    <w:rsid w:val="007420D8"/>
    <w:rsid w:val="007460F4"/>
    <w:rsid w:val="00750FA9"/>
    <w:rsid w:val="00761FE6"/>
    <w:rsid w:val="0076261C"/>
    <w:rsid w:val="007632F4"/>
    <w:rsid w:val="00766393"/>
    <w:rsid w:val="007678CB"/>
    <w:rsid w:val="0077108D"/>
    <w:rsid w:val="007729F5"/>
    <w:rsid w:val="00780CAD"/>
    <w:rsid w:val="00781449"/>
    <w:rsid w:val="00781E73"/>
    <w:rsid w:val="00782DF7"/>
    <w:rsid w:val="007843EE"/>
    <w:rsid w:val="00790DB7"/>
    <w:rsid w:val="00793855"/>
    <w:rsid w:val="00793DA9"/>
    <w:rsid w:val="0079754F"/>
    <w:rsid w:val="007A1A25"/>
    <w:rsid w:val="007A43BB"/>
    <w:rsid w:val="007A6C59"/>
    <w:rsid w:val="007B22A6"/>
    <w:rsid w:val="007B2BEA"/>
    <w:rsid w:val="007B3F03"/>
    <w:rsid w:val="007B4FB0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9A2"/>
    <w:rsid w:val="007E2247"/>
    <w:rsid w:val="007E3FC0"/>
    <w:rsid w:val="007E573F"/>
    <w:rsid w:val="007E6657"/>
    <w:rsid w:val="007E6E30"/>
    <w:rsid w:val="007E7CBF"/>
    <w:rsid w:val="007F4023"/>
    <w:rsid w:val="007F42A3"/>
    <w:rsid w:val="00802D0B"/>
    <w:rsid w:val="008069C0"/>
    <w:rsid w:val="00812980"/>
    <w:rsid w:val="00812C3D"/>
    <w:rsid w:val="0081345A"/>
    <w:rsid w:val="00813BCB"/>
    <w:rsid w:val="00813C48"/>
    <w:rsid w:val="008169BA"/>
    <w:rsid w:val="0082087B"/>
    <w:rsid w:val="00821B86"/>
    <w:rsid w:val="008224CD"/>
    <w:rsid w:val="00822673"/>
    <w:rsid w:val="008227C3"/>
    <w:rsid w:val="008306F8"/>
    <w:rsid w:val="00830E97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649"/>
    <w:rsid w:val="0085095E"/>
    <w:rsid w:val="00851E2D"/>
    <w:rsid w:val="00852A7B"/>
    <w:rsid w:val="008539AE"/>
    <w:rsid w:val="00853DA8"/>
    <w:rsid w:val="008554AA"/>
    <w:rsid w:val="008560AE"/>
    <w:rsid w:val="00857F04"/>
    <w:rsid w:val="00860754"/>
    <w:rsid w:val="00863059"/>
    <w:rsid w:val="00867E4E"/>
    <w:rsid w:val="00870D2C"/>
    <w:rsid w:val="008768D4"/>
    <w:rsid w:val="00876AE7"/>
    <w:rsid w:val="008776B8"/>
    <w:rsid w:val="008802FD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C44A9"/>
    <w:rsid w:val="008C532B"/>
    <w:rsid w:val="008C5D57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2CE5"/>
    <w:rsid w:val="008F4B66"/>
    <w:rsid w:val="00900090"/>
    <w:rsid w:val="0090336E"/>
    <w:rsid w:val="009034D4"/>
    <w:rsid w:val="00903DD3"/>
    <w:rsid w:val="00904334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409F7"/>
    <w:rsid w:val="00941083"/>
    <w:rsid w:val="00942781"/>
    <w:rsid w:val="00944FE9"/>
    <w:rsid w:val="00953977"/>
    <w:rsid w:val="00960546"/>
    <w:rsid w:val="00961A6D"/>
    <w:rsid w:val="00961F86"/>
    <w:rsid w:val="009639A1"/>
    <w:rsid w:val="00965A51"/>
    <w:rsid w:val="009725B2"/>
    <w:rsid w:val="00973050"/>
    <w:rsid w:val="00977190"/>
    <w:rsid w:val="00977FC9"/>
    <w:rsid w:val="00986B79"/>
    <w:rsid w:val="0098734B"/>
    <w:rsid w:val="00990D0F"/>
    <w:rsid w:val="009921DE"/>
    <w:rsid w:val="0099475D"/>
    <w:rsid w:val="00996573"/>
    <w:rsid w:val="009A0E61"/>
    <w:rsid w:val="009A1BB5"/>
    <w:rsid w:val="009A6B2D"/>
    <w:rsid w:val="009B07FE"/>
    <w:rsid w:val="009B176F"/>
    <w:rsid w:val="009B47D6"/>
    <w:rsid w:val="009B5786"/>
    <w:rsid w:val="009B5DDA"/>
    <w:rsid w:val="009C0934"/>
    <w:rsid w:val="009C71EA"/>
    <w:rsid w:val="009D067F"/>
    <w:rsid w:val="009D4609"/>
    <w:rsid w:val="009D56D1"/>
    <w:rsid w:val="009D6B7D"/>
    <w:rsid w:val="009D741C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21C69"/>
    <w:rsid w:val="00A2434E"/>
    <w:rsid w:val="00A26AD7"/>
    <w:rsid w:val="00A32839"/>
    <w:rsid w:val="00A346E7"/>
    <w:rsid w:val="00A41CCC"/>
    <w:rsid w:val="00A459E5"/>
    <w:rsid w:val="00A4649D"/>
    <w:rsid w:val="00A466E4"/>
    <w:rsid w:val="00A51378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2352"/>
    <w:rsid w:val="00AC2DC9"/>
    <w:rsid w:val="00AC657E"/>
    <w:rsid w:val="00AD0C2D"/>
    <w:rsid w:val="00AD1A2C"/>
    <w:rsid w:val="00AD6220"/>
    <w:rsid w:val="00AD68A7"/>
    <w:rsid w:val="00AE26B4"/>
    <w:rsid w:val="00AE3243"/>
    <w:rsid w:val="00AE3946"/>
    <w:rsid w:val="00AE486E"/>
    <w:rsid w:val="00AE7EF0"/>
    <w:rsid w:val="00AF2A59"/>
    <w:rsid w:val="00AF5757"/>
    <w:rsid w:val="00AF6901"/>
    <w:rsid w:val="00B00E1D"/>
    <w:rsid w:val="00B03905"/>
    <w:rsid w:val="00B04B12"/>
    <w:rsid w:val="00B0703E"/>
    <w:rsid w:val="00B071ED"/>
    <w:rsid w:val="00B07F69"/>
    <w:rsid w:val="00B141D6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406B1"/>
    <w:rsid w:val="00B51562"/>
    <w:rsid w:val="00B52B6B"/>
    <w:rsid w:val="00B62820"/>
    <w:rsid w:val="00B65891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3D6D"/>
    <w:rsid w:val="00B95217"/>
    <w:rsid w:val="00BA01D5"/>
    <w:rsid w:val="00BA0F40"/>
    <w:rsid w:val="00BA18E5"/>
    <w:rsid w:val="00BA4EC7"/>
    <w:rsid w:val="00BB0B3F"/>
    <w:rsid w:val="00BB0F77"/>
    <w:rsid w:val="00BB1EE2"/>
    <w:rsid w:val="00BB5061"/>
    <w:rsid w:val="00BC0B4F"/>
    <w:rsid w:val="00BC2378"/>
    <w:rsid w:val="00BD009F"/>
    <w:rsid w:val="00BD0950"/>
    <w:rsid w:val="00BD249F"/>
    <w:rsid w:val="00BD3472"/>
    <w:rsid w:val="00BD4EE6"/>
    <w:rsid w:val="00BE0EF6"/>
    <w:rsid w:val="00BE4952"/>
    <w:rsid w:val="00BE504B"/>
    <w:rsid w:val="00BF0F9F"/>
    <w:rsid w:val="00BF18AA"/>
    <w:rsid w:val="00BF2319"/>
    <w:rsid w:val="00BF471C"/>
    <w:rsid w:val="00BF5C20"/>
    <w:rsid w:val="00BF6E0B"/>
    <w:rsid w:val="00C00746"/>
    <w:rsid w:val="00C103AB"/>
    <w:rsid w:val="00C12011"/>
    <w:rsid w:val="00C12384"/>
    <w:rsid w:val="00C138DD"/>
    <w:rsid w:val="00C14751"/>
    <w:rsid w:val="00C1787F"/>
    <w:rsid w:val="00C17DCB"/>
    <w:rsid w:val="00C22B51"/>
    <w:rsid w:val="00C22B78"/>
    <w:rsid w:val="00C247C6"/>
    <w:rsid w:val="00C2791B"/>
    <w:rsid w:val="00C30E7C"/>
    <w:rsid w:val="00C31272"/>
    <w:rsid w:val="00C33A5D"/>
    <w:rsid w:val="00C37C00"/>
    <w:rsid w:val="00C4043B"/>
    <w:rsid w:val="00C41E7F"/>
    <w:rsid w:val="00C422B2"/>
    <w:rsid w:val="00C425F6"/>
    <w:rsid w:val="00C4683F"/>
    <w:rsid w:val="00C474A0"/>
    <w:rsid w:val="00C51014"/>
    <w:rsid w:val="00C55841"/>
    <w:rsid w:val="00C60902"/>
    <w:rsid w:val="00C67DF8"/>
    <w:rsid w:val="00C75BDA"/>
    <w:rsid w:val="00C8177B"/>
    <w:rsid w:val="00C81832"/>
    <w:rsid w:val="00C82713"/>
    <w:rsid w:val="00C83B6D"/>
    <w:rsid w:val="00C87BD2"/>
    <w:rsid w:val="00C90443"/>
    <w:rsid w:val="00C942A6"/>
    <w:rsid w:val="00C96D40"/>
    <w:rsid w:val="00C97250"/>
    <w:rsid w:val="00CA10BD"/>
    <w:rsid w:val="00CA15BE"/>
    <w:rsid w:val="00CA19CF"/>
    <w:rsid w:val="00CA2EEF"/>
    <w:rsid w:val="00CA5198"/>
    <w:rsid w:val="00CA6818"/>
    <w:rsid w:val="00CB0E74"/>
    <w:rsid w:val="00CB3D1B"/>
    <w:rsid w:val="00CB7573"/>
    <w:rsid w:val="00CB7EBF"/>
    <w:rsid w:val="00CC22EA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2947"/>
    <w:rsid w:val="00CE47C7"/>
    <w:rsid w:val="00CE4F85"/>
    <w:rsid w:val="00CE69F9"/>
    <w:rsid w:val="00CE6F28"/>
    <w:rsid w:val="00CF000E"/>
    <w:rsid w:val="00CF3438"/>
    <w:rsid w:val="00CF45A5"/>
    <w:rsid w:val="00CF6277"/>
    <w:rsid w:val="00CF66EB"/>
    <w:rsid w:val="00CF6FD7"/>
    <w:rsid w:val="00D018C1"/>
    <w:rsid w:val="00D0280C"/>
    <w:rsid w:val="00D035F6"/>
    <w:rsid w:val="00D062B5"/>
    <w:rsid w:val="00D062BB"/>
    <w:rsid w:val="00D1304B"/>
    <w:rsid w:val="00D13C5D"/>
    <w:rsid w:val="00D16641"/>
    <w:rsid w:val="00D207FD"/>
    <w:rsid w:val="00D22651"/>
    <w:rsid w:val="00D228C0"/>
    <w:rsid w:val="00D231D8"/>
    <w:rsid w:val="00D23633"/>
    <w:rsid w:val="00D25028"/>
    <w:rsid w:val="00D2514A"/>
    <w:rsid w:val="00D345BA"/>
    <w:rsid w:val="00D3462E"/>
    <w:rsid w:val="00D35298"/>
    <w:rsid w:val="00D504DD"/>
    <w:rsid w:val="00D514F7"/>
    <w:rsid w:val="00D5154D"/>
    <w:rsid w:val="00D51E36"/>
    <w:rsid w:val="00D57B03"/>
    <w:rsid w:val="00D60829"/>
    <w:rsid w:val="00D61FD5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2A3A"/>
    <w:rsid w:val="00DB39EB"/>
    <w:rsid w:val="00DB3CB4"/>
    <w:rsid w:val="00DB5567"/>
    <w:rsid w:val="00DB7C7E"/>
    <w:rsid w:val="00DC1DA6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E2A0F"/>
    <w:rsid w:val="00DF601F"/>
    <w:rsid w:val="00DF78A5"/>
    <w:rsid w:val="00E0025D"/>
    <w:rsid w:val="00E00B18"/>
    <w:rsid w:val="00E021DE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2596"/>
    <w:rsid w:val="00E65B11"/>
    <w:rsid w:val="00E65F17"/>
    <w:rsid w:val="00E67460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6651"/>
    <w:rsid w:val="00E86F5C"/>
    <w:rsid w:val="00E87250"/>
    <w:rsid w:val="00E8729B"/>
    <w:rsid w:val="00E90928"/>
    <w:rsid w:val="00E927A1"/>
    <w:rsid w:val="00E94EA3"/>
    <w:rsid w:val="00EA2B59"/>
    <w:rsid w:val="00EA451E"/>
    <w:rsid w:val="00EA4919"/>
    <w:rsid w:val="00EA51C9"/>
    <w:rsid w:val="00EA5FA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D5416"/>
    <w:rsid w:val="00EE2B18"/>
    <w:rsid w:val="00EE33EF"/>
    <w:rsid w:val="00EE48EB"/>
    <w:rsid w:val="00EE5C9A"/>
    <w:rsid w:val="00EE7C47"/>
    <w:rsid w:val="00EF0690"/>
    <w:rsid w:val="00EF1C25"/>
    <w:rsid w:val="00EF6419"/>
    <w:rsid w:val="00F001E9"/>
    <w:rsid w:val="00F00576"/>
    <w:rsid w:val="00F04A5F"/>
    <w:rsid w:val="00F05709"/>
    <w:rsid w:val="00F11F1B"/>
    <w:rsid w:val="00F1466D"/>
    <w:rsid w:val="00F208AF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651A"/>
    <w:rsid w:val="00F52459"/>
    <w:rsid w:val="00F54522"/>
    <w:rsid w:val="00F54BA3"/>
    <w:rsid w:val="00F54F8D"/>
    <w:rsid w:val="00F5610C"/>
    <w:rsid w:val="00F62A9E"/>
    <w:rsid w:val="00F63891"/>
    <w:rsid w:val="00F7027D"/>
    <w:rsid w:val="00F71088"/>
    <w:rsid w:val="00F72263"/>
    <w:rsid w:val="00F72675"/>
    <w:rsid w:val="00F7556D"/>
    <w:rsid w:val="00F7618F"/>
    <w:rsid w:val="00F7680E"/>
    <w:rsid w:val="00F77F73"/>
    <w:rsid w:val="00F80954"/>
    <w:rsid w:val="00F8293A"/>
    <w:rsid w:val="00F83146"/>
    <w:rsid w:val="00F84081"/>
    <w:rsid w:val="00F8464C"/>
    <w:rsid w:val="00F90DC5"/>
    <w:rsid w:val="00F93C1A"/>
    <w:rsid w:val="00F9565C"/>
    <w:rsid w:val="00FA222B"/>
    <w:rsid w:val="00FB069D"/>
    <w:rsid w:val="00FB39C6"/>
    <w:rsid w:val="00FB478C"/>
    <w:rsid w:val="00FB65A8"/>
    <w:rsid w:val="00FB789F"/>
    <w:rsid w:val="00FC2A95"/>
    <w:rsid w:val="00FC49C0"/>
    <w:rsid w:val="00FC5EA9"/>
    <w:rsid w:val="00FD15F4"/>
    <w:rsid w:val="00FD246E"/>
    <w:rsid w:val="00FD28EB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1264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atlas.altidev.net/artifactory/realanalytics/com/ca/umg/modelet/6.1.0-SNAPSHOT-5/modelet-6.1.0-SNAPSHOT-5-onejar.jar" TargetMode="External"/><Relationship Id="rId18" Type="http://schemas.openxmlformats.org/officeDocument/2006/relationships/image" Target="media/image1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2.bin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iki.altisource.com/display/CA/Local+GIT+Set+Up+and+Help+Command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realanalytics/com/ca/umg/umg-scheduler/6.1.0-SNAPSHOT-5/umg-scheduler-6.1.0-SNAPSHOT-5-onejar.jar" TargetMode="Externa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://atlas.altidev.net/artifactory/realanalytics/com/ca/umg/umg-runtime/6.1.0-SNAPSHOT-5/umg-runtime-6.1.0-SNAPSHOT-5.war" TargetMode="External"/><Relationship Id="rId23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tlas.altidev.net/artifactory/realanalytics/com/ca/umg/web-ui/6.1.0-SNAPSHOT-5/web-ui-6.1.0-SNAPSHOT-5.war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1175FFE-67CA-428D-8F3B-FDAA76DFC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13</TotalTime>
  <Pages>9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10568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Kamath, Anil</cp:lastModifiedBy>
  <cp:revision>8</cp:revision>
  <cp:lastPrinted>2012-04-18T20:08:00Z</cp:lastPrinted>
  <dcterms:created xsi:type="dcterms:W3CDTF">2016-04-19T10:02:00Z</dcterms:created>
  <dcterms:modified xsi:type="dcterms:W3CDTF">2016-04-21T10:58:00Z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