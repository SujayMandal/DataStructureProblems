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7BA" w:rsidRDefault="00CE556C" w:rsidP="00C02C6B">
      <w:pPr>
        <w:pStyle w:val="ASPSProductName"/>
      </w:pPr>
      <w:r w:rsidRPr="007F27BA">
        <w:t>Dev release notes f</w:t>
      </w:r>
      <w:r w:rsidR="004F7557" w:rsidRPr="007F27BA">
        <w:t>or</w:t>
      </w:r>
      <w:r w:rsidRPr="007F27BA">
        <w:t xml:space="preserve"> </w:t>
      </w:r>
      <w:r w:rsidR="00F2349D" w:rsidRPr="007F27BA">
        <w:t>UMG Phase 1</w:t>
      </w:r>
      <w:r w:rsidR="00155463">
        <w:t>.1</w:t>
      </w:r>
      <w:r w:rsidR="007F27BA">
        <w:t xml:space="preserve"> </w:t>
      </w:r>
    </w:p>
    <w:p w:rsidR="00987DC3" w:rsidRDefault="00155463" w:rsidP="007F27BA">
      <w:pPr>
        <w:pStyle w:val="ASPSProductName"/>
      </w:pPr>
      <w:r>
        <w:t>Sprint 9,10</w:t>
      </w:r>
    </w:p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Pr="0067139A" w:rsidRDefault="00987DC3" w:rsidP="00987DC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DC3" w:rsidRPr="00B81478" w:rsidRDefault="00987DC3" w:rsidP="006A4993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B82768" w:rsidRDefault="00987DC3" w:rsidP="006A4993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F35600" w:rsidRDefault="00B67267" w:rsidP="00155463">
            <w:pPr>
              <w:rPr>
                <w:rStyle w:val="ASPSVerNum"/>
              </w:rPr>
            </w:pPr>
            <w:r>
              <w:rPr>
                <w:rFonts w:asciiTheme="minorHAnsi" w:hAnsiTheme="minorHAnsi" w:cstheme="minorHAnsi"/>
              </w:rPr>
              <w:t>UMG-5</w:t>
            </w:r>
            <w:r w:rsidR="00155463">
              <w:rPr>
                <w:rFonts w:asciiTheme="minorHAnsi" w:hAnsiTheme="minorHAnsi" w:cstheme="minorHAnsi"/>
              </w:rPr>
              <w:t>Sep</w:t>
            </w:r>
            <w:r w:rsidR="00C565CB">
              <w:rPr>
                <w:rFonts w:asciiTheme="minorHAnsi" w:hAnsiTheme="minorHAnsi" w:cstheme="minorHAnsi"/>
              </w:rPr>
              <w:t>2014-</w:t>
            </w:r>
            <w:r w:rsidR="006D291D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860754" w:rsidRDefault="00576564" w:rsidP="006A4993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D04D7D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B67267" w:rsidP="00671B92">
            <w:pPr>
              <w:rPr>
                <w:rFonts w:cs="Arial"/>
              </w:rPr>
            </w:pPr>
            <w:r>
              <w:rPr>
                <w:rFonts w:cs="Arial"/>
              </w:rPr>
              <w:t>Sep5</w:t>
            </w:r>
            <w:r w:rsidR="003C7E4A">
              <w:rPr>
                <w:rFonts w:cs="Arial"/>
              </w:rPr>
              <w:t>,</w:t>
            </w:r>
            <w:r w:rsidR="0056799E">
              <w:rPr>
                <w:rFonts w:cs="Arial"/>
              </w:rPr>
              <w:t xml:space="preserve"> 2014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0E4263" w:rsidP="00BB6D14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</w:tr>
    </w:tbl>
    <w:p w:rsidR="00987DC3" w:rsidRPr="0067139A" w:rsidRDefault="00987DC3" w:rsidP="00987DC3"/>
    <w:p w:rsidR="00987DC3" w:rsidRPr="00D764A4" w:rsidRDefault="00987DC3" w:rsidP="00987DC3">
      <w:pPr>
        <w:pStyle w:val="ASPSCopyright"/>
        <w:rPr>
          <w:sz w:val="24"/>
          <w:szCs w:val="24"/>
        </w:rPr>
      </w:pPr>
    </w:p>
    <w:p w:rsidR="00987DC3" w:rsidRDefault="00987DC3" w:rsidP="001226BC">
      <w:pPr>
        <w:pStyle w:val="ASPSChangeControl"/>
        <w:sectPr w:rsidR="00987DC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987DC3" w:rsidRPr="00DD6875" w:rsidRDefault="00987DC3" w:rsidP="00987DC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E53C8" w:rsidRDefault="00E9388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987DC3" w:rsidRPr="00DD6875">
        <w:instrText xml:space="preserve"> TOC \o "1-3" </w:instrText>
      </w:r>
      <w:r w:rsidRPr="003906AC">
        <w:fldChar w:fldCharType="separate"/>
      </w:r>
      <w:r w:rsidR="008E53C8">
        <w:t>List of Changes</w:t>
      </w:r>
      <w:r w:rsidR="008E53C8">
        <w:tab/>
      </w:r>
      <w:r>
        <w:fldChar w:fldCharType="begin"/>
      </w:r>
      <w:r w:rsidR="008E53C8">
        <w:instrText xml:space="preserve"> PAGEREF _Toc395106276 \h </w:instrText>
      </w:r>
      <w:r>
        <w:fldChar w:fldCharType="separate"/>
      </w:r>
      <w:r w:rsidR="00814A27">
        <w:t>1</w:t>
      </w:r>
      <w:r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E93883">
        <w:fldChar w:fldCharType="begin"/>
      </w:r>
      <w:r>
        <w:instrText xml:space="preserve"> PAGEREF _Toc395106277 \h </w:instrText>
      </w:r>
      <w:r w:rsidR="00E93883">
        <w:fldChar w:fldCharType="separate"/>
      </w:r>
      <w:r w:rsidR="00814A27">
        <w:t>1</w:t>
      </w:r>
      <w:r w:rsidR="00E93883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E93883">
        <w:fldChar w:fldCharType="begin"/>
      </w:r>
      <w:r>
        <w:instrText xml:space="preserve"> PAGEREF _Toc395106278 \h </w:instrText>
      </w:r>
      <w:r w:rsidR="00E93883">
        <w:fldChar w:fldCharType="separate"/>
      </w:r>
      <w:r w:rsidR="00814A27">
        <w:t>1</w:t>
      </w:r>
      <w:r w:rsidR="00E93883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E93883">
        <w:fldChar w:fldCharType="begin"/>
      </w:r>
      <w:r>
        <w:instrText xml:space="preserve"> PAGEREF _Toc395106279 \h </w:instrText>
      </w:r>
      <w:r w:rsidR="00E93883">
        <w:fldChar w:fldCharType="separate"/>
      </w:r>
      <w:r w:rsidR="00814A27">
        <w:t>1</w:t>
      </w:r>
      <w:r w:rsidR="00E93883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E93883">
        <w:fldChar w:fldCharType="begin"/>
      </w:r>
      <w:r>
        <w:instrText xml:space="preserve"> PAGEREF _Toc395106280 \h </w:instrText>
      </w:r>
      <w:r w:rsidR="00E93883">
        <w:fldChar w:fldCharType="separate"/>
      </w:r>
      <w:r w:rsidR="00814A27">
        <w:t>1</w:t>
      </w:r>
      <w:r w:rsidR="00E93883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E93883">
        <w:fldChar w:fldCharType="begin"/>
      </w:r>
      <w:r>
        <w:instrText xml:space="preserve"> PAGEREF _Toc395106281 \h </w:instrText>
      </w:r>
      <w:r w:rsidR="00E93883">
        <w:fldChar w:fldCharType="separate"/>
      </w:r>
      <w:r w:rsidR="00814A27">
        <w:t>1</w:t>
      </w:r>
      <w:r w:rsidR="00E93883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E93883">
        <w:fldChar w:fldCharType="begin"/>
      </w:r>
      <w:r>
        <w:instrText xml:space="preserve"> PAGEREF _Toc395106282 \h </w:instrText>
      </w:r>
      <w:r w:rsidR="00E93883">
        <w:fldChar w:fldCharType="separate"/>
      </w:r>
      <w:r w:rsidR="00814A27">
        <w:t>1</w:t>
      </w:r>
      <w:r w:rsidR="00E93883">
        <w:fldChar w:fldCharType="end"/>
      </w:r>
    </w:p>
    <w:p w:rsidR="00987DC3" w:rsidRPr="00A73DC3" w:rsidRDefault="00E93883" w:rsidP="00987DC3">
      <w:r w:rsidRPr="003906AC">
        <w:rPr>
          <w:b/>
        </w:rPr>
        <w:fldChar w:fldCharType="end"/>
      </w:r>
    </w:p>
    <w:p w:rsidR="00987DC3" w:rsidRPr="00DD6875" w:rsidRDefault="00987DC3" w:rsidP="00F2349D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702F73" w:rsidRDefault="00EE0404" w:rsidP="00F2349D">
      <w:pPr>
        <w:pStyle w:val="Heading2"/>
      </w:pPr>
      <w:bookmarkStart w:id="4" w:name="_Toc395106277"/>
      <w:r>
        <w:t>Stories released</w:t>
      </w:r>
      <w:bookmarkEnd w:id="4"/>
    </w:p>
    <w:p w:rsidR="00046C9B" w:rsidRDefault="00F2349D" w:rsidP="00F2349D">
      <w:r>
        <w:t xml:space="preserve">           </w:t>
      </w:r>
      <w:r w:rsidR="00702F73">
        <w:t xml:space="preserve">Below listed </w:t>
      </w:r>
      <w:r w:rsidR="007F0CF9">
        <w:t>stories</w:t>
      </w:r>
      <w:r w:rsidR="00702F73">
        <w:t xml:space="preserve"> are </w:t>
      </w:r>
      <w:r w:rsidR="007F0CF9">
        <w:t>released</w:t>
      </w:r>
      <w:r w:rsidR="00BE25FF">
        <w:t xml:space="preserve"> as</w:t>
      </w:r>
      <w:r>
        <w:t xml:space="preserve"> part of this build (refer the build date)</w:t>
      </w:r>
    </w:p>
    <w:p w:rsidR="0039510E" w:rsidRDefault="0039510E" w:rsidP="0047322F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F2349D" w:rsidTr="00B67267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2349D" w:rsidRDefault="00F2349D" w:rsidP="0047322F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2349D" w:rsidRDefault="00F2349D" w:rsidP="0047322F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2349D" w:rsidRDefault="00F2349D" w:rsidP="0047322F">
            <w:r>
              <w:t xml:space="preserve">Description </w:t>
            </w:r>
          </w:p>
        </w:tc>
      </w:tr>
      <w:tr w:rsidR="006D291D" w:rsidTr="00B67267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6D291D" w:rsidRDefault="006D291D" w:rsidP="0047322F">
            <w:r>
              <w:t>5/9/2014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6D291D" w:rsidRDefault="006D291D" w:rsidP="0047322F">
            <w:r>
              <w:t>UMG-1055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6D291D" w:rsidRDefault="006D291D" w:rsidP="0047322F"/>
        </w:tc>
      </w:tr>
      <w:tr w:rsidR="00D64CDA" w:rsidTr="00B67267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D64CDA" w:rsidRDefault="00D64CDA" w:rsidP="0047322F">
            <w:r>
              <w:t>5/9/2014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D64CDA" w:rsidRDefault="00D64CDA" w:rsidP="0047322F">
            <w:r>
              <w:t>UMG-1053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D64CDA" w:rsidRDefault="00D64CDA" w:rsidP="0047322F"/>
        </w:tc>
      </w:tr>
      <w:tr w:rsidR="00B67267" w:rsidRPr="00155463" w:rsidTr="00F2349D">
        <w:trPr>
          <w:trHeight w:val="368"/>
        </w:trPr>
        <w:tc>
          <w:tcPr>
            <w:tcW w:w="2611" w:type="dxa"/>
          </w:tcPr>
          <w:p w:rsidR="00B67267" w:rsidRPr="006D291D" w:rsidRDefault="00B67267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B67267" w:rsidRPr="006D291D" w:rsidRDefault="00B67267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UMG-1037</w:t>
            </w:r>
          </w:p>
        </w:tc>
        <w:tc>
          <w:tcPr>
            <w:tcW w:w="2710" w:type="dxa"/>
          </w:tcPr>
          <w:p w:rsidR="00B67267" w:rsidRPr="006D291D" w:rsidRDefault="00B67267" w:rsidP="00B5350C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B67267" w:rsidRPr="00155463" w:rsidTr="00F2349D">
        <w:trPr>
          <w:trHeight w:val="368"/>
        </w:trPr>
        <w:tc>
          <w:tcPr>
            <w:tcW w:w="2611" w:type="dxa"/>
          </w:tcPr>
          <w:p w:rsidR="00B67267" w:rsidRPr="006D291D" w:rsidRDefault="00B67267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B67267" w:rsidRPr="006D291D" w:rsidRDefault="00B67267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UMG-1054</w:t>
            </w:r>
          </w:p>
        </w:tc>
        <w:tc>
          <w:tcPr>
            <w:tcW w:w="2710" w:type="dxa"/>
          </w:tcPr>
          <w:p w:rsidR="00B67267" w:rsidRPr="006D291D" w:rsidRDefault="00B67267" w:rsidP="00B5350C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4D051A" w:rsidRPr="00155463" w:rsidTr="00F2349D">
        <w:trPr>
          <w:trHeight w:val="368"/>
        </w:trPr>
        <w:tc>
          <w:tcPr>
            <w:tcW w:w="2611" w:type="dxa"/>
          </w:tcPr>
          <w:p w:rsidR="004D051A" w:rsidRPr="006D291D" w:rsidRDefault="004D051A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613" w:type="dxa"/>
          </w:tcPr>
          <w:p w:rsidR="004D051A" w:rsidRPr="006D291D" w:rsidRDefault="004D051A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UMG-1036</w:t>
            </w:r>
          </w:p>
        </w:tc>
        <w:tc>
          <w:tcPr>
            <w:tcW w:w="2710" w:type="dxa"/>
          </w:tcPr>
          <w:p w:rsidR="004D051A" w:rsidRPr="006D291D" w:rsidRDefault="004D051A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Re-run capability testing (de-activated models cannot be executed)</w:t>
            </w:r>
          </w:p>
        </w:tc>
      </w:tr>
      <w:tr w:rsidR="00A97994" w:rsidRPr="00155463" w:rsidTr="00F2349D">
        <w:trPr>
          <w:trHeight w:val="368"/>
        </w:trPr>
        <w:tc>
          <w:tcPr>
            <w:tcW w:w="2611" w:type="dxa"/>
          </w:tcPr>
          <w:p w:rsidR="00A97994" w:rsidRPr="00B67267" w:rsidRDefault="00A97994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A97994" w:rsidRPr="00B67267" w:rsidRDefault="00A97994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UMG-1038</w:t>
            </w:r>
          </w:p>
        </w:tc>
        <w:tc>
          <w:tcPr>
            <w:tcW w:w="2710" w:type="dxa"/>
          </w:tcPr>
          <w:p w:rsidR="00A97994" w:rsidRPr="00B67267" w:rsidRDefault="00A97994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 xml:space="preserve">Model library </w:t>
            </w:r>
            <w:r w:rsidR="006D291D">
              <w:rPr>
                <w:rFonts w:asciiTheme="minorHAnsi" w:hAnsiTheme="minorHAnsi" w:cstheme="minorHAnsi"/>
                <w:color w:val="FF0000"/>
              </w:rPr>
              <w:t>–</w:t>
            </w:r>
            <w:r w:rsidRPr="00B67267">
              <w:rPr>
                <w:rFonts w:asciiTheme="minorHAnsi" w:hAnsiTheme="minorHAnsi" w:cstheme="minorHAnsi"/>
                <w:color w:val="FF0000"/>
              </w:rPr>
              <w:t xml:space="preserve"> Checksum storage</w:t>
            </w:r>
          </w:p>
        </w:tc>
      </w:tr>
      <w:tr w:rsidR="00A97994" w:rsidRPr="00155463" w:rsidTr="00F2349D">
        <w:trPr>
          <w:trHeight w:val="368"/>
        </w:trPr>
        <w:tc>
          <w:tcPr>
            <w:tcW w:w="2611" w:type="dxa"/>
          </w:tcPr>
          <w:p w:rsidR="00A97994" w:rsidRPr="00B67267" w:rsidRDefault="00A97994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A97994" w:rsidRPr="00B67267" w:rsidRDefault="00A97994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UMG-1039</w:t>
            </w:r>
          </w:p>
        </w:tc>
        <w:tc>
          <w:tcPr>
            <w:tcW w:w="2710" w:type="dxa"/>
          </w:tcPr>
          <w:p w:rsidR="00A97994" w:rsidRPr="00B67267" w:rsidRDefault="00A97994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Intermediate TID Save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155463" w:rsidRDefault="00A97994" w:rsidP="00B25743">
            <w:pPr>
              <w:rPr>
                <w:color w:val="FF0000"/>
              </w:rPr>
            </w:pPr>
            <w:r w:rsidRPr="00155463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A97994" w:rsidRPr="00155463" w:rsidRDefault="00A97994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A97994" w:rsidRPr="00155463" w:rsidRDefault="00A97994" w:rsidP="00B25743">
            <w:pPr>
              <w:rPr>
                <w:color w:val="FF0000"/>
              </w:rPr>
            </w:pPr>
            <w:r w:rsidRPr="00155463">
              <w:rPr>
                <w:color w:val="FF0000"/>
              </w:rPr>
              <w:t>UI-Redesign of List Version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B1B18" w:rsidRDefault="00A97994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A97994" w:rsidRPr="002B1B18" w:rsidRDefault="00A97994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A97994" w:rsidRPr="002B1B18" w:rsidRDefault="00A97994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B1B18" w:rsidRDefault="00A97994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A97994" w:rsidRPr="002B1B18" w:rsidRDefault="0055312C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2" w:history="1">
              <w:r w:rsidR="00A97994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A97994" w:rsidRPr="002B1B18" w:rsidRDefault="00A97994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61110E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963228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A97994" w:rsidRPr="002F2E1B" w:rsidRDefault="00A97994" w:rsidP="00963228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F2349D" w:rsidRDefault="00F2349D" w:rsidP="00F2349D"/>
    <w:p w:rsidR="00F2349D" w:rsidRDefault="00F2349D" w:rsidP="00F2349D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F2349D" w:rsidRDefault="00F2349D" w:rsidP="00F2349D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6C1B03" w:rsidTr="006C1B03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6C1B03" w:rsidRDefault="006C1B03" w:rsidP="001F632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6C1B03" w:rsidRDefault="006C1B03" w:rsidP="006C1B03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FC5CDC" w:rsidTr="006C1B03">
        <w:trPr>
          <w:trHeight w:val="350"/>
        </w:trPr>
        <w:tc>
          <w:tcPr>
            <w:tcW w:w="883" w:type="dxa"/>
          </w:tcPr>
          <w:p w:rsidR="00FC5CDC" w:rsidRDefault="00FC5CDC" w:rsidP="001F6329">
            <w:r>
              <w:t>1</w:t>
            </w:r>
          </w:p>
        </w:tc>
        <w:tc>
          <w:tcPr>
            <w:tcW w:w="2430" w:type="dxa"/>
          </w:tcPr>
          <w:p w:rsidR="00FC5CDC" w:rsidRPr="00BF51D6" w:rsidRDefault="00FC5CDC" w:rsidP="00434D25">
            <w:r w:rsidRPr="00BF51D6">
              <w:t>5Sep2014-1</w:t>
            </w:r>
          </w:p>
        </w:tc>
        <w:tc>
          <w:tcPr>
            <w:tcW w:w="2675" w:type="dxa"/>
          </w:tcPr>
          <w:p w:rsidR="00FC5CDC" w:rsidRPr="00BF51D6" w:rsidRDefault="00FC5CDC" w:rsidP="00434D25">
            <w:r w:rsidRPr="00BF51D6">
              <w:t>UMG-1037</w:t>
            </w:r>
          </w:p>
        </w:tc>
        <w:tc>
          <w:tcPr>
            <w:tcW w:w="2125" w:type="dxa"/>
          </w:tcPr>
          <w:p w:rsidR="00FC5CDC" w:rsidRPr="00BF51D6" w:rsidRDefault="00FC5CDC" w:rsidP="00434D25">
            <w:r w:rsidRPr="00BF51D6">
              <w:t xml:space="preserve">If existing data </w:t>
            </w:r>
            <w:proofErr w:type="gramStart"/>
            <w:r w:rsidRPr="00BF51D6">
              <w:t>is  corrupted</w:t>
            </w:r>
            <w:proofErr w:type="gramEnd"/>
            <w:r w:rsidRPr="00BF51D6">
              <w:t xml:space="preserve"> then the download feature will not work and blank page is shown.</w:t>
            </w:r>
          </w:p>
        </w:tc>
      </w:tr>
      <w:tr w:rsidR="00FC5CDC" w:rsidTr="006C1B03">
        <w:trPr>
          <w:trHeight w:val="368"/>
        </w:trPr>
        <w:tc>
          <w:tcPr>
            <w:tcW w:w="883" w:type="dxa"/>
          </w:tcPr>
          <w:p w:rsidR="00FC5CDC" w:rsidRDefault="00FC5CDC" w:rsidP="001F6329">
            <w:r>
              <w:t>2</w:t>
            </w:r>
          </w:p>
        </w:tc>
        <w:tc>
          <w:tcPr>
            <w:tcW w:w="2430" w:type="dxa"/>
          </w:tcPr>
          <w:p w:rsidR="00FC5CDC" w:rsidRPr="00761CA6" w:rsidRDefault="00FC5CDC" w:rsidP="001A540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FC5CDC" w:rsidRPr="00761CA6" w:rsidRDefault="00FC5CDC" w:rsidP="001A540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FC5CDC" w:rsidRPr="00761CA6" w:rsidRDefault="00FC5CDC" w:rsidP="001A540E">
            <w:pPr>
              <w:rPr>
                <w:color w:val="FF0000"/>
              </w:rPr>
            </w:pPr>
          </w:p>
        </w:tc>
      </w:tr>
      <w:tr w:rsidR="00FC5CDC" w:rsidTr="006C1B03">
        <w:trPr>
          <w:trHeight w:val="368"/>
        </w:trPr>
        <w:tc>
          <w:tcPr>
            <w:tcW w:w="883" w:type="dxa"/>
          </w:tcPr>
          <w:p w:rsidR="00FC5CDC" w:rsidRDefault="00FC5CDC" w:rsidP="001F6329">
            <w:r>
              <w:t>3</w:t>
            </w:r>
          </w:p>
        </w:tc>
        <w:tc>
          <w:tcPr>
            <w:tcW w:w="2430" w:type="dxa"/>
          </w:tcPr>
          <w:p w:rsidR="00FC5CDC" w:rsidRDefault="00FC5CDC" w:rsidP="001F6329"/>
        </w:tc>
        <w:tc>
          <w:tcPr>
            <w:tcW w:w="2675" w:type="dxa"/>
          </w:tcPr>
          <w:p w:rsidR="00FC5CDC" w:rsidRDefault="00FC5CDC" w:rsidP="001F6329"/>
        </w:tc>
        <w:tc>
          <w:tcPr>
            <w:tcW w:w="2125" w:type="dxa"/>
          </w:tcPr>
          <w:p w:rsidR="00FC5CDC" w:rsidRDefault="00FC5CDC" w:rsidP="00E06294"/>
        </w:tc>
      </w:tr>
    </w:tbl>
    <w:p w:rsidR="00F2349D" w:rsidRDefault="00F2349D" w:rsidP="00F2349D">
      <w:pPr>
        <w:ind w:firstLine="630"/>
      </w:pPr>
    </w:p>
    <w:p w:rsidR="00782E98" w:rsidRPr="00782E98" w:rsidRDefault="00782E98" w:rsidP="00782E9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6C1B03" w:rsidTr="006C1B03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6C1B03" w:rsidRDefault="006C1B03" w:rsidP="001F632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6C1B03" w:rsidRDefault="006C1B03" w:rsidP="001F632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</w:tbl>
    <w:p w:rsidR="00782E98" w:rsidRPr="00782E98" w:rsidRDefault="00782E98" w:rsidP="00782E98"/>
    <w:p w:rsidR="00F2349D" w:rsidRDefault="00F2349D" w:rsidP="00F2349D">
      <w:pPr>
        <w:pStyle w:val="Heading2"/>
      </w:pPr>
      <w:bookmarkStart w:id="7" w:name="_Toc395106280"/>
      <w:r>
        <w:t>Bugs Fixed</w:t>
      </w:r>
      <w:bookmarkEnd w:id="7"/>
    </w:p>
    <w:p w:rsidR="0047322F" w:rsidRDefault="00F2349D" w:rsidP="00F2349D">
      <w:r>
        <w:t xml:space="preserve">           Below listed bug(s) fixed and released as part of this build (refer the build date)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723"/>
        <w:gridCol w:w="1615"/>
        <w:gridCol w:w="1460"/>
        <w:gridCol w:w="3315"/>
      </w:tblGrid>
      <w:tr w:rsidR="005E5912" w:rsidTr="006D291D">
        <w:trPr>
          <w:trHeight w:val="332"/>
        </w:trPr>
        <w:tc>
          <w:tcPr>
            <w:tcW w:w="1723" w:type="dxa"/>
            <w:shd w:val="clear" w:color="auto" w:fill="F2F2F2" w:themeFill="background1" w:themeFillShade="F2"/>
          </w:tcPr>
          <w:p w:rsidR="005E5912" w:rsidRDefault="005E5912" w:rsidP="001F6329">
            <w:r>
              <w:t>Build Date</w:t>
            </w:r>
          </w:p>
        </w:tc>
        <w:tc>
          <w:tcPr>
            <w:tcW w:w="1615" w:type="dxa"/>
            <w:shd w:val="clear" w:color="auto" w:fill="F2F2F2" w:themeFill="background1" w:themeFillShade="F2"/>
          </w:tcPr>
          <w:p w:rsidR="005E5912" w:rsidRDefault="005E5912" w:rsidP="005E5912">
            <w:pPr>
              <w:jc w:val="center"/>
            </w:pPr>
            <w:r>
              <w:t>Build#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E5912" w:rsidRDefault="005E5912" w:rsidP="001F6329">
            <w:r>
              <w:t>Bug ID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E5912" w:rsidRDefault="005E5912" w:rsidP="001F6329">
            <w:r>
              <w:t xml:space="preserve">Description </w:t>
            </w:r>
          </w:p>
        </w:tc>
      </w:tr>
      <w:tr w:rsidR="006D291D" w:rsidTr="006D291D">
        <w:trPr>
          <w:trHeight w:val="332"/>
        </w:trPr>
        <w:tc>
          <w:tcPr>
            <w:tcW w:w="1723" w:type="dxa"/>
            <w:shd w:val="clear" w:color="auto" w:fill="F2F2F2" w:themeFill="background1" w:themeFillShade="F2"/>
          </w:tcPr>
          <w:p w:rsidR="006D291D" w:rsidRDefault="006D291D" w:rsidP="001F6329">
            <w:r>
              <w:t>5/</w:t>
            </w:r>
            <w:r>
              <w:rPr>
                <w:rFonts w:ascii="Arial" w:hAnsi="Arial"/>
                <w:b/>
                <w:noProof/>
              </w:rPr>
              <w:t>9/2014</w:t>
            </w:r>
          </w:p>
        </w:tc>
        <w:tc>
          <w:tcPr>
            <w:tcW w:w="1615" w:type="dxa"/>
            <w:shd w:val="clear" w:color="auto" w:fill="F2F2F2" w:themeFill="background1" w:themeFillShade="F2"/>
          </w:tcPr>
          <w:p w:rsidR="006D291D" w:rsidRDefault="006D291D" w:rsidP="005E5912">
            <w:pPr>
              <w:jc w:val="center"/>
            </w:pPr>
            <w:r>
              <w:t>UMG-5Sep2014-2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6D291D" w:rsidRDefault="006D291D" w:rsidP="006D291D">
            <w:r>
              <w:t>UMG-1201</w:t>
            </w:r>
          </w:p>
          <w:p w:rsidR="006D291D" w:rsidRDefault="006D291D" w:rsidP="006D291D"/>
        </w:tc>
        <w:tc>
          <w:tcPr>
            <w:tcW w:w="3315" w:type="dxa"/>
            <w:shd w:val="clear" w:color="auto" w:fill="F2F2F2" w:themeFill="background1" w:themeFillShade="F2"/>
          </w:tcPr>
          <w:p w:rsidR="006D291D" w:rsidRDefault="006D291D" w:rsidP="001F6329"/>
        </w:tc>
      </w:tr>
      <w:tr w:rsidR="003A1321" w:rsidTr="006D291D">
        <w:trPr>
          <w:trHeight w:val="332"/>
        </w:trPr>
        <w:tc>
          <w:tcPr>
            <w:tcW w:w="1723" w:type="dxa"/>
            <w:shd w:val="clear" w:color="auto" w:fill="F2F2F2" w:themeFill="background1" w:themeFillShade="F2"/>
          </w:tcPr>
          <w:p w:rsidR="003A1321" w:rsidRDefault="003A1321" w:rsidP="001F6329">
            <w:r>
              <w:t>5/</w:t>
            </w:r>
            <w:r>
              <w:rPr>
                <w:rFonts w:ascii="Arial" w:hAnsi="Arial"/>
                <w:b/>
                <w:noProof/>
              </w:rPr>
              <w:t>9/2014</w:t>
            </w:r>
          </w:p>
        </w:tc>
        <w:tc>
          <w:tcPr>
            <w:tcW w:w="1615" w:type="dxa"/>
            <w:shd w:val="clear" w:color="auto" w:fill="F2F2F2" w:themeFill="background1" w:themeFillShade="F2"/>
          </w:tcPr>
          <w:p w:rsidR="003A1321" w:rsidRDefault="003A1321" w:rsidP="005E5912">
            <w:pPr>
              <w:jc w:val="center"/>
            </w:pPr>
            <w:r>
              <w:t>UMG-5Sep2014-2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A1321" w:rsidRDefault="003A1321" w:rsidP="006D291D">
            <w:bookmarkStart w:id="8" w:name="_GoBack"/>
            <w:r>
              <w:t>UMG-1198</w:t>
            </w:r>
            <w:bookmarkEnd w:id="8"/>
          </w:p>
        </w:tc>
        <w:tc>
          <w:tcPr>
            <w:tcW w:w="3315" w:type="dxa"/>
            <w:shd w:val="clear" w:color="auto" w:fill="F2F2F2" w:themeFill="background1" w:themeFillShade="F2"/>
          </w:tcPr>
          <w:p w:rsidR="003A1321" w:rsidRDefault="003A1321" w:rsidP="001F6329"/>
        </w:tc>
      </w:tr>
      <w:tr w:rsidR="006D291D" w:rsidTr="006D291D">
        <w:trPr>
          <w:trHeight w:val="332"/>
        </w:trPr>
        <w:tc>
          <w:tcPr>
            <w:tcW w:w="1723" w:type="dxa"/>
            <w:shd w:val="clear" w:color="auto" w:fill="F2F2F2" w:themeFill="background1" w:themeFillShade="F2"/>
          </w:tcPr>
          <w:p w:rsidR="006D291D" w:rsidRDefault="006D291D" w:rsidP="00434D25">
            <w:r>
              <w:t>5/</w:t>
            </w:r>
            <w:r>
              <w:rPr>
                <w:rFonts w:ascii="Arial" w:hAnsi="Arial"/>
                <w:b/>
                <w:noProof/>
              </w:rPr>
              <w:t>9/2014</w:t>
            </w:r>
          </w:p>
        </w:tc>
        <w:tc>
          <w:tcPr>
            <w:tcW w:w="1615" w:type="dxa"/>
            <w:shd w:val="clear" w:color="auto" w:fill="F2F2F2" w:themeFill="background1" w:themeFillShade="F2"/>
          </w:tcPr>
          <w:p w:rsidR="006D291D" w:rsidRDefault="006D291D" w:rsidP="00434D25">
            <w:pPr>
              <w:jc w:val="center"/>
            </w:pPr>
            <w:r>
              <w:t>UMG-5Sep2014-2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6D291D" w:rsidRDefault="006D291D" w:rsidP="006D291D">
            <w:r>
              <w:t>UMG-1200</w:t>
            </w:r>
          </w:p>
          <w:p w:rsidR="006D291D" w:rsidRDefault="006D291D" w:rsidP="006D291D"/>
        </w:tc>
        <w:tc>
          <w:tcPr>
            <w:tcW w:w="3315" w:type="dxa"/>
            <w:shd w:val="clear" w:color="auto" w:fill="F2F2F2" w:themeFill="background1" w:themeFillShade="F2"/>
          </w:tcPr>
          <w:p w:rsidR="006D291D" w:rsidRDefault="006D291D" w:rsidP="001F6329"/>
        </w:tc>
      </w:tr>
      <w:tr w:rsidR="006D291D" w:rsidTr="006D291D">
        <w:trPr>
          <w:trHeight w:val="332"/>
        </w:trPr>
        <w:tc>
          <w:tcPr>
            <w:tcW w:w="1723" w:type="dxa"/>
            <w:shd w:val="clear" w:color="auto" w:fill="F2F2F2" w:themeFill="background1" w:themeFillShade="F2"/>
          </w:tcPr>
          <w:p w:rsidR="006D291D" w:rsidRDefault="006D291D" w:rsidP="00434D25">
            <w:r>
              <w:t>5/</w:t>
            </w:r>
            <w:r>
              <w:rPr>
                <w:rFonts w:ascii="Arial" w:hAnsi="Arial"/>
                <w:b/>
                <w:noProof/>
              </w:rPr>
              <w:t>9/2014</w:t>
            </w:r>
          </w:p>
        </w:tc>
        <w:tc>
          <w:tcPr>
            <w:tcW w:w="1615" w:type="dxa"/>
            <w:shd w:val="clear" w:color="auto" w:fill="F2F2F2" w:themeFill="background1" w:themeFillShade="F2"/>
          </w:tcPr>
          <w:p w:rsidR="006D291D" w:rsidRDefault="006D291D" w:rsidP="00434D25">
            <w:pPr>
              <w:jc w:val="center"/>
            </w:pPr>
            <w:r>
              <w:t>UMG-5Sep2014-2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6D291D" w:rsidRDefault="006D291D" w:rsidP="006D291D">
            <w:r>
              <w:t>UMG-1197</w:t>
            </w:r>
          </w:p>
          <w:p w:rsidR="006D291D" w:rsidRDefault="006D291D" w:rsidP="006D291D"/>
        </w:tc>
        <w:tc>
          <w:tcPr>
            <w:tcW w:w="3315" w:type="dxa"/>
            <w:shd w:val="clear" w:color="auto" w:fill="F2F2F2" w:themeFill="background1" w:themeFillShade="F2"/>
          </w:tcPr>
          <w:p w:rsidR="006D291D" w:rsidRDefault="006D291D" w:rsidP="001F6329"/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Default="006D291D" w:rsidP="00434D25"/>
        </w:tc>
        <w:tc>
          <w:tcPr>
            <w:tcW w:w="1615" w:type="dxa"/>
          </w:tcPr>
          <w:p w:rsidR="006D291D" w:rsidRDefault="006D291D" w:rsidP="00434D25">
            <w:pPr>
              <w:jc w:val="center"/>
            </w:pPr>
          </w:p>
        </w:tc>
        <w:tc>
          <w:tcPr>
            <w:tcW w:w="1460" w:type="dxa"/>
          </w:tcPr>
          <w:p w:rsidR="006D291D" w:rsidRPr="006D291D" w:rsidRDefault="006D291D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UMG-1192</w:t>
            </w:r>
          </w:p>
        </w:tc>
        <w:tc>
          <w:tcPr>
            <w:tcW w:w="3315" w:type="dxa"/>
          </w:tcPr>
          <w:p w:rsidR="006D291D" w:rsidRPr="006D291D" w:rsidRDefault="006D291D" w:rsidP="001F6329">
            <w:pPr>
              <w:rPr>
                <w:color w:val="FF0000"/>
              </w:rPr>
            </w:pPr>
            <w:r w:rsidRPr="006D291D">
              <w:rPr>
                <w:color w:val="FF0000"/>
              </w:rPr>
              <w:t xml:space="preserve">Mapping of type Double fails </w:t>
            </w:r>
          </w:p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6D291D" w:rsidRDefault="006D291D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1615" w:type="dxa"/>
          </w:tcPr>
          <w:p w:rsidR="006D291D" w:rsidRPr="006D291D" w:rsidRDefault="006D291D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UMG-4Sep2014-1</w:t>
            </w:r>
          </w:p>
        </w:tc>
        <w:tc>
          <w:tcPr>
            <w:tcW w:w="1460" w:type="dxa"/>
          </w:tcPr>
          <w:p w:rsidR="006D291D" w:rsidRPr="006D291D" w:rsidRDefault="006D291D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UMG-1061</w:t>
            </w:r>
          </w:p>
        </w:tc>
        <w:tc>
          <w:tcPr>
            <w:tcW w:w="3315" w:type="dxa"/>
          </w:tcPr>
          <w:p w:rsidR="006D291D" w:rsidRPr="006D291D" w:rsidRDefault="006D291D" w:rsidP="001F6329">
            <w:pPr>
              <w:rPr>
                <w:color w:val="FF0000"/>
              </w:rPr>
            </w:pPr>
            <w:r w:rsidRPr="006D291D">
              <w:rPr>
                <w:color w:val="FF0000"/>
              </w:rPr>
              <w:t>Run As of date in UMG_RUNTIME_TRANSACTION table is different then what we are sending in the Payload</w:t>
            </w:r>
          </w:p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B67267" w:rsidRDefault="006D291D" w:rsidP="00B25743">
            <w:pPr>
              <w:rPr>
                <w:rFonts w:asciiTheme="minorHAnsi" w:hAnsiTheme="minorHAnsi" w:cstheme="minorHAnsi"/>
                <w:color w:val="C00000"/>
              </w:rPr>
            </w:pPr>
            <w:r w:rsidRPr="00B67267">
              <w:rPr>
                <w:rFonts w:asciiTheme="minorHAnsi" w:hAnsiTheme="minorHAnsi" w:cstheme="minorHAnsi"/>
                <w:color w:val="C00000"/>
              </w:rPr>
              <w:t>3/9/2014</w:t>
            </w:r>
          </w:p>
        </w:tc>
        <w:tc>
          <w:tcPr>
            <w:tcW w:w="1615" w:type="dxa"/>
          </w:tcPr>
          <w:p w:rsidR="006D291D" w:rsidRPr="00B67267" w:rsidRDefault="006D291D" w:rsidP="00B25743">
            <w:pPr>
              <w:rPr>
                <w:rFonts w:asciiTheme="minorHAnsi" w:hAnsiTheme="minorHAnsi" w:cstheme="minorHAnsi"/>
                <w:color w:val="C00000"/>
              </w:rPr>
            </w:pPr>
            <w:r w:rsidRPr="00B67267">
              <w:rPr>
                <w:rFonts w:asciiTheme="minorHAnsi" w:hAnsiTheme="minorHAnsi" w:cstheme="minorHAnsi"/>
                <w:color w:val="C00000"/>
              </w:rPr>
              <w:t>UMG-3Sep2014-1</w:t>
            </w:r>
          </w:p>
        </w:tc>
        <w:tc>
          <w:tcPr>
            <w:tcW w:w="1460" w:type="dxa"/>
          </w:tcPr>
          <w:p w:rsidR="006D291D" w:rsidRPr="00B67267" w:rsidRDefault="006D291D" w:rsidP="009D0CBD">
            <w:pPr>
              <w:rPr>
                <w:rFonts w:asciiTheme="minorHAnsi" w:hAnsiTheme="minorHAnsi" w:cstheme="minorHAnsi"/>
                <w:color w:val="C00000"/>
              </w:rPr>
            </w:pPr>
            <w:r w:rsidRPr="00B67267">
              <w:rPr>
                <w:rFonts w:asciiTheme="minorHAnsi" w:hAnsiTheme="minorHAnsi" w:cstheme="minorHAnsi"/>
                <w:color w:val="C00000"/>
              </w:rPr>
              <w:t>UMG-1172</w:t>
            </w:r>
          </w:p>
        </w:tc>
        <w:tc>
          <w:tcPr>
            <w:tcW w:w="3315" w:type="dxa"/>
          </w:tcPr>
          <w:p w:rsidR="006D291D" w:rsidRPr="00B67267" w:rsidRDefault="006D291D" w:rsidP="001F6329">
            <w:pPr>
              <w:rPr>
                <w:color w:val="C00000"/>
              </w:rPr>
            </w:pPr>
            <w:r w:rsidRPr="00B67267">
              <w:rPr>
                <w:color w:val="C00000"/>
              </w:rPr>
              <w:t>Syndicate Query Test bed is not functioning</w:t>
            </w:r>
          </w:p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1543FA" w:rsidRDefault="006D291D" w:rsidP="00B25743">
            <w:pPr>
              <w:rPr>
                <w:color w:val="FF0000"/>
              </w:rPr>
            </w:pPr>
            <w:r w:rsidRPr="001543FA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6D291D" w:rsidRPr="001543FA" w:rsidRDefault="006D291D" w:rsidP="00B25743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UMG-874</w:t>
            </w:r>
          </w:p>
        </w:tc>
        <w:tc>
          <w:tcPr>
            <w:tcW w:w="3315" w:type="dxa"/>
          </w:tcPr>
          <w:p w:rsidR="006D291D" w:rsidRPr="001543FA" w:rsidRDefault="006D291D" w:rsidP="001F6329">
            <w:pPr>
              <w:rPr>
                <w:color w:val="FF0000"/>
              </w:rPr>
            </w:pPr>
          </w:p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UMG-857</w:t>
            </w:r>
          </w:p>
        </w:tc>
        <w:tc>
          <w:tcPr>
            <w:tcW w:w="3315" w:type="dxa"/>
          </w:tcPr>
          <w:p w:rsidR="006D291D" w:rsidRPr="001543FA" w:rsidRDefault="006D291D" w:rsidP="001F6329">
            <w:pPr>
              <w:rPr>
                <w:color w:val="FF0000"/>
              </w:rPr>
            </w:pPr>
          </w:p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6D291D" w:rsidRPr="001543FA" w:rsidRDefault="006D291D" w:rsidP="001F6329">
            <w:pPr>
              <w:rPr>
                <w:color w:val="FF0000"/>
              </w:rPr>
            </w:pPr>
          </w:p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UMG-880</w:t>
            </w:r>
          </w:p>
        </w:tc>
        <w:tc>
          <w:tcPr>
            <w:tcW w:w="3315" w:type="dxa"/>
          </w:tcPr>
          <w:p w:rsidR="006D291D" w:rsidRPr="001543FA" w:rsidRDefault="006D291D" w:rsidP="001F6329">
            <w:pPr>
              <w:rPr>
                <w:color w:val="FF0000"/>
              </w:rPr>
            </w:pPr>
          </w:p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UMG-881</w:t>
            </w:r>
          </w:p>
        </w:tc>
        <w:tc>
          <w:tcPr>
            <w:tcW w:w="3315" w:type="dxa"/>
          </w:tcPr>
          <w:p w:rsidR="006D291D" w:rsidRPr="001543FA" w:rsidRDefault="006D291D" w:rsidP="001F6329">
            <w:pPr>
              <w:rPr>
                <w:color w:val="FF0000"/>
              </w:rPr>
            </w:pPr>
          </w:p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UMG-897</w:t>
            </w:r>
          </w:p>
        </w:tc>
        <w:tc>
          <w:tcPr>
            <w:tcW w:w="3315" w:type="dxa"/>
          </w:tcPr>
          <w:p w:rsidR="006D291D" w:rsidRPr="001543FA" w:rsidRDefault="006D291D" w:rsidP="001F6329">
            <w:pPr>
              <w:rPr>
                <w:color w:val="FF0000"/>
              </w:rPr>
            </w:pPr>
          </w:p>
        </w:tc>
      </w:tr>
      <w:tr w:rsidR="006D291D" w:rsidRPr="001543FA" w:rsidTr="006D291D">
        <w:trPr>
          <w:trHeight w:val="368"/>
        </w:trPr>
        <w:tc>
          <w:tcPr>
            <w:tcW w:w="1723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</w:t>
            </w:r>
            <w:r w:rsidRPr="001543FA">
              <w:rPr>
                <w:color w:val="FF0000"/>
              </w:rPr>
              <w:lastRenderedPageBreak/>
              <w:t>11Aug2014-2</w:t>
            </w:r>
          </w:p>
        </w:tc>
        <w:tc>
          <w:tcPr>
            <w:tcW w:w="1460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lastRenderedPageBreak/>
              <w:t>UMG-869</w:t>
            </w:r>
          </w:p>
        </w:tc>
        <w:tc>
          <w:tcPr>
            <w:tcW w:w="3315" w:type="dxa"/>
          </w:tcPr>
          <w:p w:rsidR="006D291D" w:rsidRPr="001543FA" w:rsidRDefault="006D291D" w:rsidP="001F6329">
            <w:pPr>
              <w:rPr>
                <w:color w:val="FF0000"/>
              </w:rPr>
            </w:pPr>
          </w:p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lastRenderedPageBreak/>
              <w:t>11/8/2014</w:t>
            </w:r>
          </w:p>
        </w:tc>
        <w:tc>
          <w:tcPr>
            <w:tcW w:w="1615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6D291D" w:rsidRPr="001543FA" w:rsidRDefault="006D291D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UMG-600</w:t>
            </w:r>
          </w:p>
        </w:tc>
        <w:tc>
          <w:tcPr>
            <w:tcW w:w="3315" w:type="dxa"/>
          </w:tcPr>
          <w:p w:rsidR="006D291D" w:rsidRPr="001543FA" w:rsidRDefault="006D291D" w:rsidP="001F6329">
            <w:pPr>
              <w:rPr>
                <w:color w:val="FF0000"/>
              </w:rPr>
            </w:pPr>
          </w:p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2B1B18" w:rsidRDefault="006D291D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6D291D" w:rsidRPr="002B1B18" w:rsidRDefault="006D291D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6D291D" w:rsidRPr="002B1B18" w:rsidRDefault="006D291D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UMG-700</w:t>
            </w:r>
          </w:p>
        </w:tc>
        <w:tc>
          <w:tcPr>
            <w:tcW w:w="3315" w:type="dxa"/>
          </w:tcPr>
          <w:p w:rsidR="006D291D" w:rsidRDefault="006D291D" w:rsidP="001F6329"/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2B1B18" w:rsidRDefault="006D291D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6D291D" w:rsidRPr="002B1B18" w:rsidRDefault="006D291D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6D291D" w:rsidRPr="002B1B18" w:rsidRDefault="006D291D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UMG-860</w:t>
            </w:r>
          </w:p>
        </w:tc>
        <w:tc>
          <w:tcPr>
            <w:tcW w:w="3315" w:type="dxa"/>
          </w:tcPr>
          <w:p w:rsidR="006D291D" w:rsidRDefault="006D291D" w:rsidP="001F6329"/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2B1B18" w:rsidRDefault="006D291D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1615" w:type="dxa"/>
          </w:tcPr>
          <w:p w:rsidR="006D291D" w:rsidRPr="002B1B18" w:rsidRDefault="006D291D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6D291D" w:rsidRPr="002B1B18" w:rsidRDefault="006D291D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6D291D" w:rsidRDefault="006D291D" w:rsidP="001F6329"/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CD7A52" w:rsidRDefault="006D291D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1615" w:type="dxa"/>
          </w:tcPr>
          <w:p w:rsidR="006D291D" w:rsidRPr="00CD7A52" w:rsidRDefault="006D291D" w:rsidP="001F6329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6D291D" w:rsidRPr="00CD7A52" w:rsidRDefault="006D291D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UMG-856</w:t>
            </w:r>
          </w:p>
        </w:tc>
        <w:tc>
          <w:tcPr>
            <w:tcW w:w="3315" w:type="dxa"/>
          </w:tcPr>
          <w:p w:rsidR="006D291D" w:rsidRDefault="006D291D" w:rsidP="001F6329"/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CD7A52" w:rsidRDefault="006D291D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1615" w:type="dxa"/>
          </w:tcPr>
          <w:p w:rsidR="006D291D" w:rsidRPr="00CD7A52" w:rsidRDefault="006D291D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6D291D" w:rsidRPr="00CD7A52" w:rsidRDefault="006D291D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UMG-855</w:t>
            </w:r>
          </w:p>
        </w:tc>
        <w:tc>
          <w:tcPr>
            <w:tcW w:w="3315" w:type="dxa"/>
          </w:tcPr>
          <w:p w:rsidR="006D291D" w:rsidRDefault="006D291D" w:rsidP="001F6329"/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CD7A52" w:rsidRDefault="006D291D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1615" w:type="dxa"/>
          </w:tcPr>
          <w:p w:rsidR="006D291D" w:rsidRPr="00CD7A52" w:rsidRDefault="006D291D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6D291D" w:rsidRPr="00CD7A52" w:rsidRDefault="006D291D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UMG-682</w:t>
            </w:r>
          </w:p>
        </w:tc>
        <w:tc>
          <w:tcPr>
            <w:tcW w:w="3315" w:type="dxa"/>
          </w:tcPr>
          <w:p w:rsidR="006D291D" w:rsidRDefault="006D291D" w:rsidP="001F6329"/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CD7A52" w:rsidRDefault="006D291D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1615" w:type="dxa"/>
          </w:tcPr>
          <w:p w:rsidR="006D291D" w:rsidRPr="00CD7A52" w:rsidRDefault="006D291D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6D291D" w:rsidRPr="00CD7A52" w:rsidRDefault="006D291D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UMG-842</w:t>
            </w:r>
          </w:p>
        </w:tc>
        <w:tc>
          <w:tcPr>
            <w:tcW w:w="3315" w:type="dxa"/>
          </w:tcPr>
          <w:p w:rsidR="006D291D" w:rsidRDefault="006D291D" w:rsidP="001F6329"/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CD7A52" w:rsidRDefault="006D291D" w:rsidP="008501E1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1615" w:type="dxa"/>
          </w:tcPr>
          <w:p w:rsidR="006D291D" w:rsidRPr="00CD7A52" w:rsidRDefault="006D291D" w:rsidP="008501E1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6D291D" w:rsidRPr="00CD7A52" w:rsidRDefault="006D291D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UMG-858</w:t>
            </w:r>
          </w:p>
        </w:tc>
        <w:tc>
          <w:tcPr>
            <w:tcW w:w="3315" w:type="dxa"/>
          </w:tcPr>
          <w:p w:rsidR="006D291D" w:rsidRDefault="006D291D" w:rsidP="001F6329"/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2F2E1B" w:rsidRDefault="006D291D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1615" w:type="dxa"/>
          </w:tcPr>
          <w:p w:rsidR="006D291D" w:rsidRPr="002F2E1B" w:rsidRDefault="006D291D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6D291D" w:rsidRPr="002F2E1B" w:rsidRDefault="006D291D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UMG-841</w:t>
            </w:r>
          </w:p>
        </w:tc>
        <w:tc>
          <w:tcPr>
            <w:tcW w:w="3315" w:type="dxa"/>
          </w:tcPr>
          <w:p w:rsidR="006D291D" w:rsidRDefault="006D291D" w:rsidP="008501E1"/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2F2E1B" w:rsidRDefault="006D291D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1615" w:type="dxa"/>
          </w:tcPr>
          <w:p w:rsidR="006D291D" w:rsidRPr="002F2E1B" w:rsidRDefault="006D291D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6D291D" w:rsidRPr="002F2E1B" w:rsidRDefault="0055312C" w:rsidP="008501E1">
            <w:pPr>
              <w:rPr>
                <w:color w:val="FF0000"/>
              </w:rPr>
            </w:pPr>
            <w:hyperlink r:id="rId13" w:history="1">
              <w:r w:rsidR="006D291D" w:rsidRPr="002F2E1B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3315" w:type="dxa"/>
          </w:tcPr>
          <w:p w:rsidR="006D291D" w:rsidRDefault="006D291D" w:rsidP="008501E1"/>
        </w:tc>
      </w:tr>
      <w:tr w:rsidR="006D291D" w:rsidTr="006D291D">
        <w:trPr>
          <w:trHeight w:val="368"/>
        </w:trPr>
        <w:tc>
          <w:tcPr>
            <w:tcW w:w="1723" w:type="dxa"/>
          </w:tcPr>
          <w:p w:rsidR="006D291D" w:rsidRPr="002F2E1B" w:rsidRDefault="006D291D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1615" w:type="dxa"/>
          </w:tcPr>
          <w:p w:rsidR="006D291D" w:rsidRPr="002F2E1B" w:rsidRDefault="006D291D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6D291D" w:rsidRPr="002F2E1B" w:rsidRDefault="006D291D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3315" w:type="dxa"/>
          </w:tcPr>
          <w:p w:rsidR="006D291D" w:rsidRDefault="006D291D" w:rsidP="008501E1"/>
        </w:tc>
      </w:tr>
      <w:tr w:rsidR="002D5BC9" w:rsidTr="006D291D">
        <w:trPr>
          <w:trHeight w:val="368"/>
        </w:trPr>
        <w:tc>
          <w:tcPr>
            <w:tcW w:w="1723" w:type="dxa"/>
          </w:tcPr>
          <w:p w:rsidR="002D5BC9" w:rsidRPr="002F2E1B" w:rsidRDefault="002D5BC9" w:rsidP="008501E1">
            <w:pPr>
              <w:rPr>
                <w:color w:val="FF0000"/>
              </w:rPr>
            </w:pPr>
          </w:p>
        </w:tc>
        <w:tc>
          <w:tcPr>
            <w:tcW w:w="1615" w:type="dxa"/>
          </w:tcPr>
          <w:p w:rsidR="002D5BC9" w:rsidRPr="002F2E1B" w:rsidRDefault="002D5BC9" w:rsidP="008501E1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1460" w:type="dxa"/>
          </w:tcPr>
          <w:p w:rsidR="002D5BC9" w:rsidRPr="002F2E1B" w:rsidRDefault="002D5BC9" w:rsidP="008501E1">
            <w:pPr>
              <w:rPr>
                <w:color w:val="FF0000"/>
              </w:rPr>
            </w:pPr>
          </w:p>
        </w:tc>
        <w:tc>
          <w:tcPr>
            <w:tcW w:w="3315" w:type="dxa"/>
          </w:tcPr>
          <w:p w:rsidR="002D5BC9" w:rsidRDefault="002D5BC9" w:rsidP="008501E1"/>
        </w:tc>
      </w:tr>
    </w:tbl>
    <w:p w:rsidR="00F2349D" w:rsidRDefault="00AB7116" w:rsidP="00F2349D">
      <w:r>
        <w:tab/>
      </w:r>
    </w:p>
    <w:p w:rsidR="00F2349D" w:rsidRDefault="00F2349D" w:rsidP="00F2349D">
      <w:r>
        <w:t xml:space="preserve">    </w:t>
      </w:r>
    </w:p>
    <w:p w:rsidR="00661CCB" w:rsidRDefault="00661CCB" w:rsidP="00F2349D"/>
    <w:p w:rsidR="00661CCB" w:rsidRDefault="00661CCB" w:rsidP="00F2349D"/>
    <w:p w:rsidR="00524513" w:rsidRDefault="00EC7F13" w:rsidP="00F2349D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56799E" w:rsidTr="00F2349D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56799E" w:rsidP="0056799E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56799E" w:rsidRDefault="00A66BE1" w:rsidP="00DB52D0">
            <w:pPr>
              <w:pStyle w:val="ASPSChangeControl"/>
            </w:pPr>
            <w:r>
              <w:t xml:space="preserve">War </w:t>
            </w:r>
            <w:r w:rsidR="00DB52D0">
              <w:t>is</w:t>
            </w:r>
            <w:r w:rsidR="0056799E">
              <w:t xml:space="preserve"> available </w:t>
            </w:r>
          </w:p>
        </w:tc>
        <w:tc>
          <w:tcPr>
            <w:tcW w:w="3380" w:type="dxa"/>
          </w:tcPr>
          <w:p w:rsidR="0056799E" w:rsidRDefault="00354472" w:rsidP="00F9434D">
            <w:pPr>
              <w:pStyle w:val="ASPSChangeControl"/>
            </w:pPr>
            <w:r>
              <w:t>Nexus repository</w:t>
            </w:r>
            <w:r w:rsidR="000B061D">
              <w:t>–</w:t>
            </w:r>
            <w:r w:rsidR="00F9434D">
              <w:rPr>
                <w:rFonts w:ascii="Times New Roman" w:hAnsi="Times New Roman"/>
              </w:rPr>
              <w:t>UMG-5</w:t>
            </w:r>
            <w:r w:rsidR="002D5BC9">
              <w:rPr>
                <w:rFonts w:ascii="Times New Roman" w:hAnsi="Times New Roman"/>
              </w:rPr>
              <w:t>Sep2014-2</w:t>
            </w:r>
          </w:p>
        </w:tc>
      </w:tr>
      <w:tr w:rsidR="00442F34" w:rsidTr="00DE1EC5">
        <w:trPr>
          <w:trHeight w:val="394"/>
        </w:trPr>
        <w:tc>
          <w:tcPr>
            <w:tcW w:w="990" w:type="dxa"/>
          </w:tcPr>
          <w:p w:rsidR="00442F34" w:rsidRDefault="00442F34" w:rsidP="0056799E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442F34" w:rsidRDefault="00442F34" w:rsidP="0056799E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A2210C" w:rsidRDefault="00A2210C" w:rsidP="001E20E2">
            <w:pPr>
              <w:pStyle w:val="ASPSChangeControl"/>
            </w:pPr>
          </w:p>
        </w:tc>
      </w:tr>
      <w:tr w:rsidR="0056799E" w:rsidTr="00DE1EC5">
        <w:trPr>
          <w:trHeight w:val="394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</w:tbl>
    <w:p w:rsidR="00524513" w:rsidRDefault="00524513" w:rsidP="001226BC">
      <w:pPr>
        <w:pStyle w:val="ASPSChangeControl"/>
      </w:pPr>
      <w:r>
        <w:t xml:space="preserve">     </w:t>
      </w:r>
    </w:p>
    <w:p w:rsidR="0056799E" w:rsidRDefault="0056799E" w:rsidP="001226BC">
      <w:pPr>
        <w:pStyle w:val="ASPSChangeControl"/>
      </w:pPr>
    </w:p>
    <w:p w:rsidR="00A0034D" w:rsidRDefault="00A0034D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484149" w:rsidRDefault="00484149" w:rsidP="001226BC">
      <w:pPr>
        <w:pStyle w:val="ASPSChangeControl"/>
      </w:pPr>
    </w:p>
    <w:p w:rsidR="00987DC3" w:rsidRDefault="00987DC3" w:rsidP="007F27BA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7F27BA" w:rsidRPr="007F27BA" w:rsidRDefault="007F27BA" w:rsidP="007F27BA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987DC3" w:rsidRPr="00220B04" w:rsidTr="006A4993"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 w:rsidR="00586A86"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3C7F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A47A45" w:rsidRPr="00220B04" w:rsidTr="00AB0EB3">
        <w:tc>
          <w:tcPr>
            <w:tcW w:w="63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A47A45" w:rsidRDefault="00A47A45" w:rsidP="00AB0EB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A47A45" w:rsidRPr="00373343" w:rsidRDefault="00A47A45" w:rsidP="00A47A45"/>
    <w:p w:rsidR="00987DC3" w:rsidRPr="00090E77" w:rsidRDefault="00987DC3" w:rsidP="00987DC3"/>
    <w:p w:rsidR="00987DC3" w:rsidRPr="00286007" w:rsidRDefault="00987DC3" w:rsidP="00987DC3"/>
    <w:p w:rsidR="00FB65A8" w:rsidRPr="00987DC3" w:rsidRDefault="00FB65A8" w:rsidP="00987DC3"/>
    <w:sectPr w:rsidR="00FB65A8" w:rsidRPr="00987DC3" w:rsidSect="0004741E">
      <w:headerReference w:type="default" r:id="rId14"/>
      <w:headerReference w:type="first" r:id="rId15"/>
      <w:footerReference w:type="first" r:id="rId16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12C" w:rsidRDefault="0055312C">
      <w:r>
        <w:separator/>
      </w:r>
    </w:p>
  </w:endnote>
  <w:endnote w:type="continuationSeparator" w:id="0">
    <w:p w:rsidR="0055312C" w:rsidRDefault="00553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E93883" w:rsidP="00F44EC0">
    <w:pPr>
      <w:pStyle w:val="Footer"/>
    </w:pPr>
    <w:r>
      <w:fldChar w:fldCharType="begin"/>
    </w:r>
    <w:r w:rsidR="0088258B">
      <w:instrText xml:space="preserve"> STYLEREF  "ASPS DocClass"  \* MERGEFORMAT </w:instrText>
    </w:r>
    <w:r>
      <w:fldChar w:fldCharType="separate"/>
    </w:r>
    <w:r w:rsidR="003A1321">
      <w:rPr>
        <w:noProof/>
      </w:rPr>
      <w:t>Internal Use Only</w:t>
    </w:r>
    <w:r>
      <w:fldChar w:fldCharType="end"/>
    </w:r>
    <w:r w:rsidR="00987DC3">
      <w:t xml:space="preserve"> </w:t>
    </w:r>
    <w:r>
      <w:fldChar w:fldCharType="begin"/>
    </w:r>
    <w:r w:rsidR="0088258B">
      <w:instrText xml:space="preserve"> DOCPROPERTY  Category  \* MERGEFORMAT </w:instrText>
    </w:r>
    <w:r>
      <w:fldChar w:fldCharType="separate"/>
    </w:r>
    <w:proofErr w:type="gramStart"/>
    <w:r w:rsidR="004D051A">
      <w:t>Template</w:t>
    </w:r>
    <w:proofErr w:type="gramEnd"/>
    <w:r>
      <w:fldChar w:fldCharType="end"/>
    </w:r>
    <w:r w:rsidR="00987DC3" w:rsidRPr="0005033E">
      <w:t xml:space="preserve">(Version </w:t>
    </w:r>
    <w:r>
      <w:fldChar w:fldCharType="begin"/>
    </w:r>
    <w:r w:rsidR="0013134D">
      <w:instrText xml:space="preserve"> STYLEREF  "ASPS VerNum"  \* MERGEFORMAT </w:instrText>
    </w:r>
    <w:r>
      <w:rPr>
        <w:noProof/>
      </w:rPr>
      <w:fldChar w:fldCharType="end"/>
    </w:r>
    <w:r w:rsidR="00987DC3" w:rsidRPr="0005033E">
      <w:t>)</w:t>
    </w:r>
    <w:r w:rsidR="00987DC3">
      <w:tab/>
    </w:r>
    <w:r w:rsidR="00987DC3" w:rsidRPr="0005033E">
      <w:t xml:space="preserve">Page </w:t>
    </w:r>
    <w:r>
      <w:fldChar w:fldCharType="begin"/>
    </w:r>
    <w:r w:rsidR="00591260">
      <w:instrText xml:space="preserve"> PAGE </w:instrText>
    </w:r>
    <w:r>
      <w:fldChar w:fldCharType="separate"/>
    </w:r>
    <w:r w:rsidR="003A1321">
      <w:rPr>
        <w:noProof/>
      </w:rPr>
      <w:t>4</w:t>
    </w:r>
    <w:r>
      <w:rPr>
        <w:noProof/>
      </w:rPr>
      <w:fldChar w:fldCharType="end"/>
    </w:r>
    <w:r w:rsidR="00987DC3" w:rsidRPr="0005033E">
      <w:t xml:space="preserve"> of </w:t>
    </w:r>
    <w:r>
      <w:fldChar w:fldCharType="begin"/>
    </w:r>
    <w:r w:rsidR="00591260">
      <w:instrText xml:space="preserve"> NUMPAGES </w:instrText>
    </w:r>
    <w:r>
      <w:fldChar w:fldCharType="separate"/>
    </w:r>
    <w:r w:rsidR="003A1321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F44EC0">
    <w:pPr>
      <w:pStyle w:val="Footer"/>
    </w:pPr>
  </w:p>
  <w:p w:rsidR="00987DC3" w:rsidRPr="00F44EC0" w:rsidRDefault="00987DC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55312C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3A1321">
      <w:rPr>
        <w:noProof/>
      </w:rPr>
      <w:t>Internal Use Only</w:t>
    </w:r>
    <w:r>
      <w:rPr>
        <w:noProof/>
      </w:rPr>
      <w:fldChar w:fldCharType="end"/>
    </w:r>
    <w:r w:rsidR="00781E73">
      <w:t xml:space="preserve"> </w:t>
    </w:r>
    <w:r w:rsidR="00E93883">
      <w:fldChar w:fldCharType="begin"/>
    </w:r>
    <w:r w:rsidR="0088258B">
      <w:instrText xml:space="preserve"> DOCPROPERTY  Category  \* MERGEFORMAT </w:instrText>
    </w:r>
    <w:r w:rsidR="00E93883">
      <w:fldChar w:fldCharType="separate"/>
    </w:r>
    <w:proofErr w:type="gramStart"/>
    <w:r w:rsidR="004D051A">
      <w:t>Template</w:t>
    </w:r>
    <w:proofErr w:type="gramEnd"/>
    <w:r w:rsidR="00E93883">
      <w:fldChar w:fldCharType="end"/>
    </w:r>
    <w:r w:rsidR="001C4F09" w:rsidRPr="0005033E">
      <w:t xml:space="preserve">(Version </w:t>
    </w:r>
    <w:r w:rsidR="00E93883">
      <w:fldChar w:fldCharType="begin"/>
    </w:r>
    <w:r w:rsidR="0013134D">
      <w:instrText xml:space="preserve"> STYLEREF  "ASPS VerNum"  \* MERGEFORMAT </w:instrText>
    </w:r>
    <w:r w:rsidR="00E93883">
      <w:rPr>
        <w:noProof/>
      </w:rPr>
      <w:fldChar w:fldCharType="end"/>
    </w:r>
    <w:r w:rsidR="001C4F09" w:rsidRPr="0005033E">
      <w:t>)</w:t>
    </w:r>
    <w:r w:rsidR="001C4F09">
      <w:tab/>
    </w:r>
    <w:r w:rsidR="001C4F09" w:rsidRPr="0005033E">
      <w:t xml:space="preserve">Page </w:t>
    </w:r>
    <w:r w:rsidR="00E93883">
      <w:fldChar w:fldCharType="begin"/>
    </w:r>
    <w:r w:rsidR="00D81BED">
      <w:instrText xml:space="preserve"> PAGE </w:instrText>
    </w:r>
    <w:r w:rsidR="00E93883">
      <w:fldChar w:fldCharType="separate"/>
    </w:r>
    <w:r w:rsidR="003A1321">
      <w:rPr>
        <w:noProof/>
      </w:rPr>
      <w:t>2</w:t>
    </w:r>
    <w:r w:rsidR="00E93883">
      <w:rPr>
        <w:noProof/>
      </w:rPr>
      <w:fldChar w:fldCharType="end"/>
    </w:r>
    <w:r w:rsidR="001C4F09" w:rsidRPr="0005033E">
      <w:t xml:space="preserve"> of </w:t>
    </w:r>
    <w:r w:rsidR="00E93883">
      <w:fldChar w:fldCharType="begin"/>
    </w:r>
    <w:r w:rsidR="00D81BED">
      <w:instrText xml:space="preserve"> NUMPAGES </w:instrText>
    </w:r>
    <w:r w:rsidR="00E93883">
      <w:fldChar w:fldCharType="separate"/>
    </w:r>
    <w:r w:rsidR="003A1321">
      <w:rPr>
        <w:noProof/>
      </w:rPr>
      <w:t>6</w:t>
    </w:r>
    <w:r w:rsidR="00E93883">
      <w:rPr>
        <w:noProof/>
      </w:rPr>
      <w:fldChar w:fldCharType="end"/>
    </w:r>
  </w:p>
  <w:p w:rsidR="00B77F30" w:rsidRPr="000B0782" w:rsidRDefault="00B77F30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12C" w:rsidRDefault="0055312C">
      <w:r>
        <w:separator/>
      </w:r>
    </w:p>
  </w:footnote>
  <w:footnote w:type="continuationSeparator" w:id="0">
    <w:p w:rsidR="0055312C" w:rsidRDefault="005531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7632F4">
    <w:pPr>
      <w:pStyle w:val="Header"/>
    </w:pPr>
    <w:r>
      <w:rPr>
        <w:noProof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A56F94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933975">
    <w:pPr>
      <w:pStyle w:val="Header"/>
    </w:pPr>
  </w:p>
  <w:p w:rsidR="00933975" w:rsidRPr="007632F4" w:rsidRDefault="0055312C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3A1321">
      <w:rPr>
        <w:noProof/>
      </w:rPr>
      <w:t>Consumer Analytics</w:t>
    </w:r>
    <w:r>
      <w:rPr>
        <w:noProof/>
      </w:rPr>
      <w:fldChar w:fldCharType="end"/>
    </w:r>
    <w:r w:rsidR="00A773E0">
      <w:tab/>
    </w:r>
    <w:r w:rsidR="00A773E0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3A1321">
      <w:rPr>
        <w:noProof/>
      </w:rPr>
      <w:t>N/A</w:t>
    </w:r>
    <w:r>
      <w:rPr>
        <w:noProof/>
      </w:rPr>
      <w:fldChar w:fldCharType="end"/>
    </w:r>
    <w:r w:rsidR="00B41561">
      <w:t xml:space="preserve"> </w:t>
    </w:r>
  </w:p>
  <w:p w:rsidR="00933975" w:rsidRDefault="009339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A56F94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7A1A25" w:rsidP="007632F4">
    <w:pPr>
      <w:pStyle w:val="Header"/>
    </w:pPr>
  </w:p>
  <w:p w:rsidR="00E72EA4" w:rsidRPr="007632F4" w:rsidRDefault="0055312C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3A1321">
      <w:rPr>
        <w:noProof/>
      </w:rPr>
      <w:t>Consumer Analytics</w:t>
    </w:r>
    <w:r>
      <w:rPr>
        <w:noProof/>
      </w:rPr>
      <w:fldChar w:fldCharType="end"/>
    </w:r>
    <w:r w:rsidR="007A1A25">
      <w:tab/>
    </w:r>
    <w:r w:rsidR="007A1A25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3A1321">
      <w:rPr>
        <w:noProof/>
      </w:rPr>
      <w:t>N/A</w:t>
    </w:r>
    <w:r>
      <w:rPr>
        <w:noProof/>
      </w:rPr>
      <w:fldChar w:fldCharType="end"/>
    </w:r>
    <w:r w:rsidR="00B41561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1212"/>
    <w:multiLevelType w:val="hybridMultilevel"/>
    <w:tmpl w:val="86CA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25AAE"/>
    <w:multiLevelType w:val="multilevel"/>
    <w:tmpl w:val="0936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9100C"/>
    <w:multiLevelType w:val="hybridMultilevel"/>
    <w:tmpl w:val="B05C7074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A1C63"/>
    <w:multiLevelType w:val="hybridMultilevel"/>
    <w:tmpl w:val="86B43A38"/>
    <w:lvl w:ilvl="0" w:tplc="A64C4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FF3A17"/>
    <w:multiLevelType w:val="hybridMultilevel"/>
    <w:tmpl w:val="A0B26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F253B9"/>
    <w:multiLevelType w:val="hybridMultilevel"/>
    <w:tmpl w:val="11DEC576"/>
    <w:lvl w:ilvl="0" w:tplc="04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6">
    <w:nsid w:val="40E37473"/>
    <w:multiLevelType w:val="hybridMultilevel"/>
    <w:tmpl w:val="5AA4DA2A"/>
    <w:lvl w:ilvl="0" w:tplc="19564204">
      <w:start w:val="1"/>
      <w:numFmt w:val="bullet"/>
      <w:pStyle w:val="ASPSBullet1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4E1466"/>
    <w:multiLevelType w:val="multilevel"/>
    <w:tmpl w:val="859E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830238"/>
    <w:multiLevelType w:val="hybridMultilevel"/>
    <w:tmpl w:val="C2D64266"/>
    <w:lvl w:ilvl="0" w:tplc="2EE2F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991DF1"/>
    <w:multiLevelType w:val="hybridMultilevel"/>
    <w:tmpl w:val="8064D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9A48B9"/>
    <w:multiLevelType w:val="hybridMultilevel"/>
    <w:tmpl w:val="62468A76"/>
    <w:lvl w:ilvl="0" w:tplc="D30AC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594588"/>
    <w:multiLevelType w:val="hybridMultilevel"/>
    <w:tmpl w:val="4866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53925"/>
    <w:multiLevelType w:val="hybridMultilevel"/>
    <w:tmpl w:val="529A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17F0A"/>
    <w:multiLevelType w:val="hybridMultilevel"/>
    <w:tmpl w:val="193EC3E8"/>
    <w:lvl w:ilvl="0" w:tplc="2EEC99C4">
      <w:start w:val="1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523C96"/>
    <w:multiLevelType w:val="hybridMultilevel"/>
    <w:tmpl w:val="C876F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8777A5"/>
    <w:multiLevelType w:val="multilevel"/>
    <w:tmpl w:val="78AA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741EBE"/>
    <w:multiLevelType w:val="hybridMultilevel"/>
    <w:tmpl w:val="49B89CA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B8667AD"/>
    <w:multiLevelType w:val="hybridMultilevel"/>
    <w:tmpl w:val="6CE89B4E"/>
    <w:lvl w:ilvl="0" w:tplc="15E0722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846F64"/>
    <w:multiLevelType w:val="hybridMultilevel"/>
    <w:tmpl w:val="5A5A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CF33B2"/>
    <w:multiLevelType w:val="hybridMultilevel"/>
    <w:tmpl w:val="D248D5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1A3536"/>
    <w:multiLevelType w:val="hybridMultilevel"/>
    <w:tmpl w:val="987A02CA"/>
    <w:lvl w:ilvl="0" w:tplc="4EC8D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1D2761"/>
    <w:multiLevelType w:val="hybridMultilevel"/>
    <w:tmpl w:val="DDCA3B44"/>
    <w:lvl w:ilvl="0" w:tplc="0C9C2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B643154"/>
    <w:multiLevelType w:val="multilevel"/>
    <w:tmpl w:val="E0A8301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5">
    <w:nsid w:val="6CAB306D"/>
    <w:multiLevelType w:val="hybridMultilevel"/>
    <w:tmpl w:val="F8F21126"/>
    <w:lvl w:ilvl="0" w:tplc="1CEAC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E4A4937"/>
    <w:multiLevelType w:val="hybridMultilevel"/>
    <w:tmpl w:val="1B8AD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7B39F9"/>
    <w:multiLevelType w:val="multilevel"/>
    <w:tmpl w:val="6F9C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>
    <w:nsid w:val="724B7A17"/>
    <w:multiLevelType w:val="multilevel"/>
    <w:tmpl w:val="42F0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748A1977"/>
    <w:multiLevelType w:val="multilevel"/>
    <w:tmpl w:val="637C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9B13B6"/>
    <w:multiLevelType w:val="hybridMultilevel"/>
    <w:tmpl w:val="C6C068F0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8AA53B3"/>
    <w:multiLevelType w:val="hybridMultilevel"/>
    <w:tmpl w:val="69764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516FD7"/>
    <w:multiLevelType w:val="hybridMultilevel"/>
    <w:tmpl w:val="D7B4B79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7AE4589E"/>
    <w:multiLevelType w:val="hybridMultilevel"/>
    <w:tmpl w:val="92AEA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5"/>
  </w:num>
  <w:num w:numId="4">
    <w:abstractNumId w:val="30"/>
  </w:num>
  <w:num w:numId="5">
    <w:abstractNumId w:val="23"/>
  </w:num>
  <w:num w:numId="6">
    <w:abstractNumId w:val="28"/>
  </w:num>
  <w:num w:numId="7">
    <w:abstractNumId w:val="2"/>
  </w:num>
  <w:num w:numId="8">
    <w:abstractNumId w:val="17"/>
  </w:num>
  <w:num w:numId="9">
    <w:abstractNumId w:val="32"/>
  </w:num>
  <w:num w:numId="10">
    <w:abstractNumId w:val="11"/>
  </w:num>
  <w:num w:numId="11">
    <w:abstractNumId w:val="19"/>
  </w:num>
  <w:num w:numId="12">
    <w:abstractNumId w:val="6"/>
  </w:num>
  <w:num w:numId="13">
    <w:abstractNumId w:val="4"/>
  </w:num>
  <w:num w:numId="14">
    <w:abstractNumId w:val="34"/>
  </w:num>
  <w:num w:numId="15">
    <w:abstractNumId w:val="18"/>
  </w:num>
  <w:num w:numId="16">
    <w:abstractNumId w:val="12"/>
  </w:num>
  <w:num w:numId="17">
    <w:abstractNumId w:val="31"/>
  </w:num>
  <w:num w:numId="18">
    <w:abstractNumId w:val="6"/>
  </w:num>
  <w:num w:numId="19">
    <w:abstractNumId w:val="1"/>
  </w:num>
  <w:num w:numId="20">
    <w:abstractNumId w:val="29"/>
  </w:num>
  <w:num w:numId="21">
    <w:abstractNumId w:val="15"/>
  </w:num>
  <w:num w:numId="22">
    <w:abstractNumId w:val="13"/>
  </w:num>
  <w:num w:numId="23">
    <w:abstractNumId w:val="27"/>
  </w:num>
  <w:num w:numId="24">
    <w:abstractNumId w:val="6"/>
  </w:num>
  <w:num w:numId="25">
    <w:abstractNumId w:val="24"/>
  </w:num>
  <w:num w:numId="26">
    <w:abstractNumId w:val="24"/>
  </w:num>
  <w:num w:numId="27">
    <w:abstractNumId w:val="24"/>
  </w:num>
  <w:num w:numId="28">
    <w:abstractNumId w:val="14"/>
  </w:num>
  <w:num w:numId="29">
    <w:abstractNumId w:val="7"/>
  </w:num>
  <w:num w:numId="30">
    <w:abstractNumId w:val="26"/>
  </w:num>
  <w:num w:numId="31">
    <w:abstractNumId w:val="20"/>
  </w:num>
  <w:num w:numId="32">
    <w:abstractNumId w:val="9"/>
  </w:num>
  <w:num w:numId="33">
    <w:abstractNumId w:val="10"/>
  </w:num>
  <w:num w:numId="34">
    <w:abstractNumId w:val="0"/>
  </w:num>
  <w:num w:numId="35">
    <w:abstractNumId w:val="21"/>
  </w:num>
  <w:num w:numId="36">
    <w:abstractNumId w:val="3"/>
  </w:num>
  <w:num w:numId="37">
    <w:abstractNumId w:val="8"/>
  </w:num>
  <w:num w:numId="38">
    <w:abstractNumId w:val="35"/>
  </w:num>
  <w:num w:numId="39">
    <w:abstractNumId w:val="22"/>
  </w:num>
  <w:num w:numId="40">
    <w:abstractNumId w:val="33"/>
  </w:num>
  <w:num w:numId="41">
    <w:abstractNumId w:val="25"/>
  </w:num>
  <w:num w:numId="42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readOnly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6059"/>
    <w:rsid w:val="000002C7"/>
    <w:rsid w:val="0000072D"/>
    <w:rsid w:val="00001607"/>
    <w:rsid w:val="0000593D"/>
    <w:rsid w:val="00016364"/>
    <w:rsid w:val="000244B1"/>
    <w:rsid w:val="00032DCA"/>
    <w:rsid w:val="00033F1C"/>
    <w:rsid w:val="0003454B"/>
    <w:rsid w:val="000345B3"/>
    <w:rsid w:val="000378D6"/>
    <w:rsid w:val="00046C9B"/>
    <w:rsid w:val="0004741E"/>
    <w:rsid w:val="0005033E"/>
    <w:rsid w:val="00052B7A"/>
    <w:rsid w:val="00054648"/>
    <w:rsid w:val="0007076D"/>
    <w:rsid w:val="00072FE9"/>
    <w:rsid w:val="00073D67"/>
    <w:rsid w:val="00075B2E"/>
    <w:rsid w:val="00083E1A"/>
    <w:rsid w:val="00085105"/>
    <w:rsid w:val="00085FD3"/>
    <w:rsid w:val="00090E77"/>
    <w:rsid w:val="00091A5F"/>
    <w:rsid w:val="00095C80"/>
    <w:rsid w:val="000976DD"/>
    <w:rsid w:val="00097FE2"/>
    <w:rsid w:val="000A4877"/>
    <w:rsid w:val="000A498A"/>
    <w:rsid w:val="000A7474"/>
    <w:rsid w:val="000B061D"/>
    <w:rsid w:val="000B0782"/>
    <w:rsid w:val="000B3BDE"/>
    <w:rsid w:val="000B5D1D"/>
    <w:rsid w:val="000B61CB"/>
    <w:rsid w:val="000C0036"/>
    <w:rsid w:val="000C113B"/>
    <w:rsid w:val="000C264B"/>
    <w:rsid w:val="000C4E54"/>
    <w:rsid w:val="000C5427"/>
    <w:rsid w:val="000C72B4"/>
    <w:rsid w:val="000D6110"/>
    <w:rsid w:val="000D724C"/>
    <w:rsid w:val="000E4263"/>
    <w:rsid w:val="000E5A9E"/>
    <w:rsid w:val="000E7413"/>
    <w:rsid w:val="000F1FEC"/>
    <w:rsid w:val="0010517E"/>
    <w:rsid w:val="00107FB2"/>
    <w:rsid w:val="00117F22"/>
    <w:rsid w:val="001205BB"/>
    <w:rsid w:val="00120AE5"/>
    <w:rsid w:val="001226BC"/>
    <w:rsid w:val="001231E1"/>
    <w:rsid w:val="00126334"/>
    <w:rsid w:val="0013042F"/>
    <w:rsid w:val="0013134D"/>
    <w:rsid w:val="00132499"/>
    <w:rsid w:val="00142AF3"/>
    <w:rsid w:val="00144E30"/>
    <w:rsid w:val="001543FA"/>
    <w:rsid w:val="00155463"/>
    <w:rsid w:val="0015607F"/>
    <w:rsid w:val="0015609F"/>
    <w:rsid w:val="00157C83"/>
    <w:rsid w:val="001663B5"/>
    <w:rsid w:val="0016714B"/>
    <w:rsid w:val="00171B98"/>
    <w:rsid w:val="001748F6"/>
    <w:rsid w:val="00174BD3"/>
    <w:rsid w:val="0017768B"/>
    <w:rsid w:val="00181DF7"/>
    <w:rsid w:val="00183C6E"/>
    <w:rsid w:val="001855E4"/>
    <w:rsid w:val="00194EC2"/>
    <w:rsid w:val="00195477"/>
    <w:rsid w:val="001970B5"/>
    <w:rsid w:val="001A046E"/>
    <w:rsid w:val="001B13B8"/>
    <w:rsid w:val="001C03A0"/>
    <w:rsid w:val="001C1A5E"/>
    <w:rsid w:val="001C4F09"/>
    <w:rsid w:val="001C5E93"/>
    <w:rsid w:val="001D20D6"/>
    <w:rsid w:val="001D6B9B"/>
    <w:rsid w:val="001D72D5"/>
    <w:rsid w:val="001E20E2"/>
    <w:rsid w:val="001E677B"/>
    <w:rsid w:val="001F1DFB"/>
    <w:rsid w:val="001F74A8"/>
    <w:rsid w:val="001F75CE"/>
    <w:rsid w:val="002024DE"/>
    <w:rsid w:val="002056C1"/>
    <w:rsid w:val="00214306"/>
    <w:rsid w:val="00216FBA"/>
    <w:rsid w:val="00220B04"/>
    <w:rsid w:val="002219B4"/>
    <w:rsid w:val="002258CF"/>
    <w:rsid w:val="00235600"/>
    <w:rsid w:val="002455E9"/>
    <w:rsid w:val="0024577B"/>
    <w:rsid w:val="00247A07"/>
    <w:rsid w:val="0025417D"/>
    <w:rsid w:val="00255F09"/>
    <w:rsid w:val="00262AB4"/>
    <w:rsid w:val="00262B2D"/>
    <w:rsid w:val="00267774"/>
    <w:rsid w:val="00274399"/>
    <w:rsid w:val="00274CF3"/>
    <w:rsid w:val="002767BF"/>
    <w:rsid w:val="00276986"/>
    <w:rsid w:val="00282909"/>
    <w:rsid w:val="00285BC2"/>
    <w:rsid w:val="00286007"/>
    <w:rsid w:val="00292328"/>
    <w:rsid w:val="00294855"/>
    <w:rsid w:val="00295334"/>
    <w:rsid w:val="002966AF"/>
    <w:rsid w:val="002A24DE"/>
    <w:rsid w:val="002B0A02"/>
    <w:rsid w:val="002B1B18"/>
    <w:rsid w:val="002B35D6"/>
    <w:rsid w:val="002B5F63"/>
    <w:rsid w:val="002C099C"/>
    <w:rsid w:val="002C191A"/>
    <w:rsid w:val="002C5C73"/>
    <w:rsid w:val="002C6232"/>
    <w:rsid w:val="002C65BC"/>
    <w:rsid w:val="002D33D8"/>
    <w:rsid w:val="002D5BC9"/>
    <w:rsid w:val="002D7D40"/>
    <w:rsid w:val="002E2EA4"/>
    <w:rsid w:val="002F2E1B"/>
    <w:rsid w:val="002F375F"/>
    <w:rsid w:val="002F541B"/>
    <w:rsid w:val="00300CBF"/>
    <w:rsid w:val="00305DBE"/>
    <w:rsid w:val="00306568"/>
    <w:rsid w:val="00306611"/>
    <w:rsid w:val="00313743"/>
    <w:rsid w:val="003214BC"/>
    <w:rsid w:val="00331DAC"/>
    <w:rsid w:val="00342EA8"/>
    <w:rsid w:val="00343DCE"/>
    <w:rsid w:val="00344705"/>
    <w:rsid w:val="003474FB"/>
    <w:rsid w:val="003475B4"/>
    <w:rsid w:val="00353FF3"/>
    <w:rsid w:val="00354472"/>
    <w:rsid w:val="00355F9E"/>
    <w:rsid w:val="0035697F"/>
    <w:rsid w:val="00356BDD"/>
    <w:rsid w:val="0036204F"/>
    <w:rsid w:val="00367137"/>
    <w:rsid w:val="003731DE"/>
    <w:rsid w:val="00373343"/>
    <w:rsid w:val="003778D0"/>
    <w:rsid w:val="003802A6"/>
    <w:rsid w:val="00381847"/>
    <w:rsid w:val="00382064"/>
    <w:rsid w:val="0039061F"/>
    <w:rsid w:val="003906AC"/>
    <w:rsid w:val="00393D6A"/>
    <w:rsid w:val="0039510E"/>
    <w:rsid w:val="003959A6"/>
    <w:rsid w:val="00395C13"/>
    <w:rsid w:val="00397305"/>
    <w:rsid w:val="003A1270"/>
    <w:rsid w:val="003A1321"/>
    <w:rsid w:val="003A57D8"/>
    <w:rsid w:val="003B4508"/>
    <w:rsid w:val="003B6059"/>
    <w:rsid w:val="003B61C5"/>
    <w:rsid w:val="003B71C0"/>
    <w:rsid w:val="003C2543"/>
    <w:rsid w:val="003C351D"/>
    <w:rsid w:val="003C7402"/>
    <w:rsid w:val="003C7E4A"/>
    <w:rsid w:val="003C7FBE"/>
    <w:rsid w:val="003D3E8E"/>
    <w:rsid w:val="003D5582"/>
    <w:rsid w:val="003D7771"/>
    <w:rsid w:val="003E3086"/>
    <w:rsid w:val="003E324A"/>
    <w:rsid w:val="003E4F76"/>
    <w:rsid w:val="003F2993"/>
    <w:rsid w:val="003F2AF8"/>
    <w:rsid w:val="003F51A5"/>
    <w:rsid w:val="00405221"/>
    <w:rsid w:val="00405636"/>
    <w:rsid w:val="004137B1"/>
    <w:rsid w:val="00417373"/>
    <w:rsid w:val="00417E83"/>
    <w:rsid w:val="00420436"/>
    <w:rsid w:val="00422EB2"/>
    <w:rsid w:val="00424FBC"/>
    <w:rsid w:val="0042618F"/>
    <w:rsid w:val="00430651"/>
    <w:rsid w:val="00442F34"/>
    <w:rsid w:val="0044336F"/>
    <w:rsid w:val="00461E4F"/>
    <w:rsid w:val="00461E77"/>
    <w:rsid w:val="00464C08"/>
    <w:rsid w:val="004675F9"/>
    <w:rsid w:val="00470A29"/>
    <w:rsid w:val="0047322F"/>
    <w:rsid w:val="00484149"/>
    <w:rsid w:val="00485FD0"/>
    <w:rsid w:val="00495089"/>
    <w:rsid w:val="00495585"/>
    <w:rsid w:val="0049657D"/>
    <w:rsid w:val="0049688A"/>
    <w:rsid w:val="004A3F67"/>
    <w:rsid w:val="004B0B93"/>
    <w:rsid w:val="004C2D3E"/>
    <w:rsid w:val="004C4E5B"/>
    <w:rsid w:val="004C7146"/>
    <w:rsid w:val="004D051A"/>
    <w:rsid w:val="004D60F1"/>
    <w:rsid w:val="004E30FA"/>
    <w:rsid w:val="004E6E30"/>
    <w:rsid w:val="004F1313"/>
    <w:rsid w:val="004F334C"/>
    <w:rsid w:val="004F4D7B"/>
    <w:rsid w:val="004F7557"/>
    <w:rsid w:val="004F7CDD"/>
    <w:rsid w:val="005003AD"/>
    <w:rsid w:val="005029F6"/>
    <w:rsid w:val="0050594E"/>
    <w:rsid w:val="0050612D"/>
    <w:rsid w:val="0050698E"/>
    <w:rsid w:val="00510E5F"/>
    <w:rsid w:val="005130EF"/>
    <w:rsid w:val="00515048"/>
    <w:rsid w:val="00524513"/>
    <w:rsid w:val="00524D70"/>
    <w:rsid w:val="00525616"/>
    <w:rsid w:val="005265D9"/>
    <w:rsid w:val="00527184"/>
    <w:rsid w:val="0053163A"/>
    <w:rsid w:val="0053424A"/>
    <w:rsid w:val="005357DD"/>
    <w:rsid w:val="00535C11"/>
    <w:rsid w:val="00536FC5"/>
    <w:rsid w:val="005374E1"/>
    <w:rsid w:val="00540311"/>
    <w:rsid w:val="00544DAF"/>
    <w:rsid w:val="005506EB"/>
    <w:rsid w:val="0055312C"/>
    <w:rsid w:val="0055346C"/>
    <w:rsid w:val="0055454B"/>
    <w:rsid w:val="00555BA1"/>
    <w:rsid w:val="00555F88"/>
    <w:rsid w:val="00566053"/>
    <w:rsid w:val="0056799E"/>
    <w:rsid w:val="00572A0D"/>
    <w:rsid w:val="00575651"/>
    <w:rsid w:val="00576564"/>
    <w:rsid w:val="00581A5A"/>
    <w:rsid w:val="00581DFA"/>
    <w:rsid w:val="00586A86"/>
    <w:rsid w:val="0059077D"/>
    <w:rsid w:val="00591260"/>
    <w:rsid w:val="005926CD"/>
    <w:rsid w:val="00594E4D"/>
    <w:rsid w:val="005B1946"/>
    <w:rsid w:val="005B1971"/>
    <w:rsid w:val="005B5CD9"/>
    <w:rsid w:val="005B7022"/>
    <w:rsid w:val="005B7063"/>
    <w:rsid w:val="005C16C4"/>
    <w:rsid w:val="005D3927"/>
    <w:rsid w:val="005D3CFB"/>
    <w:rsid w:val="005D4716"/>
    <w:rsid w:val="005D503A"/>
    <w:rsid w:val="005D7752"/>
    <w:rsid w:val="005E06AC"/>
    <w:rsid w:val="005E5912"/>
    <w:rsid w:val="005F7A1D"/>
    <w:rsid w:val="006040BA"/>
    <w:rsid w:val="006114A2"/>
    <w:rsid w:val="00612168"/>
    <w:rsid w:val="006121B8"/>
    <w:rsid w:val="0061662B"/>
    <w:rsid w:val="00616AB6"/>
    <w:rsid w:val="006208E1"/>
    <w:rsid w:val="00621C36"/>
    <w:rsid w:val="00624ADD"/>
    <w:rsid w:val="00624E28"/>
    <w:rsid w:val="00625A18"/>
    <w:rsid w:val="0063047C"/>
    <w:rsid w:val="00632BB1"/>
    <w:rsid w:val="00643E16"/>
    <w:rsid w:val="00644C5E"/>
    <w:rsid w:val="00645304"/>
    <w:rsid w:val="00645EE5"/>
    <w:rsid w:val="006475B7"/>
    <w:rsid w:val="00653E22"/>
    <w:rsid w:val="0065516E"/>
    <w:rsid w:val="006556E7"/>
    <w:rsid w:val="00661428"/>
    <w:rsid w:val="00661CCB"/>
    <w:rsid w:val="006639F4"/>
    <w:rsid w:val="006660FF"/>
    <w:rsid w:val="0067139A"/>
    <w:rsid w:val="00671B92"/>
    <w:rsid w:val="0068135E"/>
    <w:rsid w:val="00686A5B"/>
    <w:rsid w:val="006870F5"/>
    <w:rsid w:val="0069250F"/>
    <w:rsid w:val="00692E47"/>
    <w:rsid w:val="006933BC"/>
    <w:rsid w:val="006A067E"/>
    <w:rsid w:val="006A7ECF"/>
    <w:rsid w:val="006B092C"/>
    <w:rsid w:val="006B2694"/>
    <w:rsid w:val="006B47E7"/>
    <w:rsid w:val="006C1620"/>
    <w:rsid w:val="006C1B03"/>
    <w:rsid w:val="006C2A4A"/>
    <w:rsid w:val="006C4017"/>
    <w:rsid w:val="006D291D"/>
    <w:rsid w:val="006D29B7"/>
    <w:rsid w:val="006D4633"/>
    <w:rsid w:val="006D4D2C"/>
    <w:rsid w:val="006E0E8C"/>
    <w:rsid w:val="006E1AE3"/>
    <w:rsid w:val="006E3314"/>
    <w:rsid w:val="006E6A82"/>
    <w:rsid w:val="006F4DB6"/>
    <w:rsid w:val="00700CF5"/>
    <w:rsid w:val="00702D9F"/>
    <w:rsid w:val="00702F73"/>
    <w:rsid w:val="00703787"/>
    <w:rsid w:val="007057CE"/>
    <w:rsid w:val="00705B55"/>
    <w:rsid w:val="007144BD"/>
    <w:rsid w:val="00724403"/>
    <w:rsid w:val="00724434"/>
    <w:rsid w:val="00725A56"/>
    <w:rsid w:val="00745ACE"/>
    <w:rsid w:val="00747090"/>
    <w:rsid w:val="00751345"/>
    <w:rsid w:val="007541C1"/>
    <w:rsid w:val="00754A12"/>
    <w:rsid w:val="0075672D"/>
    <w:rsid w:val="00757485"/>
    <w:rsid w:val="00761CA6"/>
    <w:rsid w:val="0076261C"/>
    <w:rsid w:val="007632F4"/>
    <w:rsid w:val="00763BA6"/>
    <w:rsid w:val="007674FA"/>
    <w:rsid w:val="00771AFD"/>
    <w:rsid w:val="00781E73"/>
    <w:rsid w:val="00782DF7"/>
    <w:rsid w:val="00782E98"/>
    <w:rsid w:val="007843EE"/>
    <w:rsid w:val="0078698A"/>
    <w:rsid w:val="00790DB7"/>
    <w:rsid w:val="0079434E"/>
    <w:rsid w:val="007A1A25"/>
    <w:rsid w:val="007A66B0"/>
    <w:rsid w:val="007A6C59"/>
    <w:rsid w:val="007B22A6"/>
    <w:rsid w:val="007B64E8"/>
    <w:rsid w:val="007C00BB"/>
    <w:rsid w:val="007C47D8"/>
    <w:rsid w:val="007C54D1"/>
    <w:rsid w:val="007C5750"/>
    <w:rsid w:val="007C655E"/>
    <w:rsid w:val="007D01FF"/>
    <w:rsid w:val="007D156D"/>
    <w:rsid w:val="007D1693"/>
    <w:rsid w:val="007D2256"/>
    <w:rsid w:val="007D2E24"/>
    <w:rsid w:val="007D4125"/>
    <w:rsid w:val="007D7F71"/>
    <w:rsid w:val="007E4E31"/>
    <w:rsid w:val="007E54CF"/>
    <w:rsid w:val="007E6E30"/>
    <w:rsid w:val="007E7CBF"/>
    <w:rsid w:val="007F0CF9"/>
    <w:rsid w:val="007F27BA"/>
    <w:rsid w:val="007F42A3"/>
    <w:rsid w:val="007F792A"/>
    <w:rsid w:val="00801682"/>
    <w:rsid w:val="00802D0B"/>
    <w:rsid w:val="008069C0"/>
    <w:rsid w:val="00812C3D"/>
    <w:rsid w:val="00813BCB"/>
    <w:rsid w:val="00814A27"/>
    <w:rsid w:val="0082087B"/>
    <w:rsid w:val="00822673"/>
    <w:rsid w:val="008227C3"/>
    <w:rsid w:val="0082488F"/>
    <w:rsid w:val="00825547"/>
    <w:rsid w:val="00827B02"/>
    <w:rsid w:val="008316B3"/>
    <w:rsid w:val="008351C4"/>
    <w:rsid w:val="008371AE"/>
    <w:rsid w:val="00840091"/>
    <w:rsid w:val="0084121B"/>
    <w:rsid w:val="008416B8"/>
    <w:rsid w:val="00843170"/>
    <w:rsid w:val="0084574D"/>
    <w:rsid w:val="00847380"/>
    <w:rsid w:val="00847B2E"/>
    <w:rsid w:val="0085018F"/>
    <w:rsid w:val="008506BD"/>
    <w:rsid w:val="0085095E"/>
    <w:rsid w:val="00850D42"/>
    <w:rsid w:val="00852A7B"/>
    <w:rsid w:val="008553BA"/>
    <w:rsid w:val="00857F04"/>
    <w:rsid w:val="00860754"/>
    <w:rsid w:val="00860A03"/>
    <w:rsid w:val="008630AF"/>
    <w:rsid w:val="00870C4C"/>
    <w:rsid w:val="00870D2C"/>
    <w:rsid w:val="008715D4"/>
    <w:rsid w:val="008813DA"/>
    <w:rsid w:val="00881D2C"/>
    <w:rsid w:val="00882126"/>
    <w:rsid w:val="0088258B"/>
    <w:rsid w:val="008859CD"/>
    <w:rsid w:val="008867BE"/>
    <w:rsid w:val="00891C52"/>
    <w:rsid w:val="008944EE"/>
    <w:rsid w:val="0089760B"/>
    <w:rsid w:val="008A1899"/>
    <w:rsid w:val="008A21CF"/>
    <w:rsid w:val="008A6186"/>
    <w:rsid w:val="008A674A"/>
    <w:rsid w:val="008A6FC6"/>
    <w:rsid w:val="008B1BF7"/>
    <w:rsid w:val="008B42E3"/>
    <w:rsid w:val="008B7673"/>
    <w:rsid w:val="008C44A9"/>
    <w:rsid w:val="008C532B"/>
    <w:rsid w:val="008C5D57"/>
    <w:rsid w:val="008C60AE"/>
    <w:rsid w:val="008D37F6"/>
    <w:rsid w:val="008D4C8F"/>
    <w:rsid w:val="008D5FD4"/>
    <w:rsid w:val="008E3042"/>
    <w:rsid w:val="008E53C8"/>
    <w:rsid w:val="008E70C3"/>
    <w:rsid w:val="008F2CE5"/>
    <w:rsid w:val="008F5F4C"/>
    <w:rsid w:val="0090336E"/>
    <w:rsid w:val="00904518"/>
    <w:rsid w:val="00907C10"/>
    <w:rsid w:val="009154B9"/>
    <w:rsid w:val="00916605"/>
    <w:rsid w:val="009224C5"/>
    <w:rsid w:val="00924E84"/>
    <w:rsid w:val="00926B08"/>
    <w:rsid w:val="00927BA9"/>
    <w:rsid w:val="00932920"/>
    <w:rsid w:val="00933975"/>
    <w:rsid w:val="009361A8"/>
    <w:rsid w:val="00944D4C"/>
    <w:rsid w:val="009456CD"/>
    <w:rsid w:val="00951FD2"/>
    <w:rsid w:val="00953977"/>
    <w:rsid w:val="00956ACC"/>
    <w:rsid w:val="00963228"/>
    <w:rsid w:val="00964DBF"/>
    <w:rsid w:val="00965C88"/>
    <w:rsid w:val="00972898"/>
    <w:rsid w:val="00973F47"/>
    <w:rsid w:val="009806E2"/>
    <w:rsid w:val="009823EE"/>
    <w:rsid w:val="00986B79"/>
    <w:rsid w:val="0098734B"/>
    <w:rsid w:val="00987DC3"/>
    <w:rsid w:val="00987EEE"/>
    <w:rsid w:val="0099475D"/>
    <w:rsid w:val="009A3E81"/>
    <w:rsid w:val="009A6B2D"/>
    <w:rsid w:val="009B3F77"/>
    <w:rsid w:val="009B47D6"/>
    <w:rsid w:val="009B5786"/>
    <w:rsid w:val="009B6E4A"/>
    <w:rsid w:val="009C0934"/>
    <w:rsid w:val="009C497C"/>
    <w:rsid w:val="009C7A33"/>
    <w:rsid w:val="009D4F32"/>
    <w:rsid w:val="009D56D1"/>
    <w:rsid w:val="009D68B7"/>
    <w:rsid w:val="009E6A94"/>
    <w:rsid w:val="009F59BA"/>
    <w:rsid w:val="00A0034D"/>
    <w:rsid w:val="00A056E7"/>
    <w:rsid w:val="00A05CD4"/>
    <w:rsid w:val="00A069BF"/>
    <w:rsid w:val="00A10446"/>
    <w:rsid w:val="00A11EA1"/>
    <w:rsid w:val="00A15EE0"/>
    <w:rsid w:val="00A2210C"/>
    <w:rsid w:val="00A24FC6"/>
    <w:rsid w:val="00A32839"/>
    <w:rsid w:val="00A346E7"/>
    <w:rsid w:val="00A3708D"/>
    <w:rsid w:val="00A41084"/>
    <w:rsid w:val="00A42624"/>
    <w:rsid w:val="00A47A45"/>
    <w:rsid w:val="00A47BC5"/>
    <w:rsid w:val="00A51378"/>
    <w:rsid w:val="00A536A7"/>
    <w:rsid w:val="00A5524A"/>
    <w:rsid w:val="00A56F94"/>
    <w:rsid w:val="00A5765D"/>
    <w:rsid w:val="00A62C24"/>
    <w:rsid w:val="00A639B4"/>
    <w:rsid w:val="00A65C0E"/>
    <w:rsid w:val="00A664F7"/>
    <w:rsid w:val="00A66BE1"/>
    <w:rsid w:val="00A73DC3"/>
    <w:rsid w:val="00A771B7"/>
    <w:rsid w:val="00A773E0"/>
    <w:rsid w:val="00A8393D"/>
    <w:rsid w:val="00A85439"/>
    <w:rsid w:val="00A861F8"/>
    <w:rsid w:val="00A94DD6"/>
    <w:rsid w:val="00A97994"/>
    <w:rsid w:val="00AA1A7B"/>
    <w:rsid w:val="00AA6ADD"/>
    <w:rsid w:val="00AB07E5"/>
    <w:rsid w:val="00AB1C19"/>
    <w:rsid w:val="00AB4615"/>
    <w:rsid w:val="00AB65E9"/>
    <w:rsid w:val="00AB7116"/>
    <w:rsid w:val="00AC0E55"/>
    <w:rsid w:val="00AC1AF3"/>
    <w:rsid w:val="00AC657E"/>
    <w:rsid w:val="00AD0C2D"/>
    <w:rsid w:val="00AD0CC8"/>
    <w:rsid w:val="00AD41D6"/>
    <w:rsid w:val="00AD68A7"/>
    <w:rsid w:val="00AD7A12"/>
    <w:rsid w:val="00AF54BE"/>
    <w:rsid w:val="00B01F09"/>
    <w:rsid w:val="00B03905"/>
    <w:rsid w:val="00B04B12"/>
    <w:rsid w:val="00B05617"/>
    <w:rsid w:val="00B12382"/>
    <w:rsid w:val="00B127C6"/>
    <w:rsid w:val="00B141D6"/>
    <w:rsid w:val="00B14FD4"/>
    <w:rsid w:val="00B16D6A"/>
    <w:rsid w:val="00B22931"/>
    <w:rsid w:val="00B23498"/>
    <w:rsid w:val="00B26847"/>
    <w:rsid w:val="00B27353"/>
    <w:rsid w:val="00B305D7"/>
    <w:rsid w:val="00B31F6C"/>
    <w:rsid w:val="00B4005D"/>
    <w:rsid w:val="00B41561"/>
    <w:rsid w:val="00B52F1A"/>
    <w:rsid w:val="00B56B36"/>
    <w:rsid w:val="00B6199D"/>
    <w:rsid w:val="00B651BC"/>
    <w:rsid w:val="00B66404"/>
    <w:rsid w:val="00B67267"/>
    <w:rsid w:val="00B70470"/>
    <w:rsid w:val="00B72578"/>
    <w:rsid w:val="00B73514"/>
    <w:rsid w:val="00B77354"/>
    <w:rsid w:val="00B779E7"/>
    <w:rsid w:val="00B77F30"/>
    <w:rsid w:val="00B81478"/>
    <w:rsid w:val="00B82768"/>
    <w:rsid w:val="00B8768F"/>
    <w:rsid w:val="00B920CB"/>
    <w:rsid w:val="00BA01D5"/>
    <w:rsid w:val="00BA15E8"/>
    <w:rsid w:val="00BB02A7"/>
    <w:rsid w:val="00BB0F77"/>
    <w:rsid w:val="00BB5061"/>
    <w:rsid w:val="00BB6D14"/>
    <w:rsid w:val="00BB7DB2"/>
    <w:rsid w:val="00BC2378"/>
    <w:rsid w:val="00BC2FED"/>
    <w:rsid w:val="00BC64D9"/>
    <w:rsid w:val="00BD0249"/>
    <w:rsid w:val="00BD2C80"/>
    <w:rsid w:val="00BD3A49"/>
    <w:rsid w:val="00BD4676"/>
    <w:rsid w:val="00BE181D"/>
    <w:rsid w:val="00BE25FF"/>
    <w:rsid w:val="00BE6A3B"/>
    <w:rsid w:val="00BF2947"/>
    <w:rsid w:val="00BF345E"/>
    <w:rsid w:val="00BF42F3"/>
    <w:rsid w:val="00BF51D6"/>
    <w:rsid w:val="00C00C94"/>
    <w:rsid w:val="00C023E4"/>
    <w:rsid w:val="00C02C6B"/>
    <w:rsid w:val="00C06EEE"/>
    <w:rsid w:val="00C07DC4"/>
    <w:rsid w:val="00C12011"/>
    <w:rsid w:val="00C1340E"/>
    <w:rsid w:val="00C138DD"/>
    <w:rsid w:val="00C14751"/>
    <w:rsid w:val="00C1639E"/>
    <w:rsid w:val="00C23BC5"/>
    <w:rsid w:val="00C23F24"/>
    <w:rsid w:val="00C25FFD"/>
    <w:rsid w:val="00C2791B"/>
    <w:rsid w:val="00C33AB7"/>
    <w:rsid w:val="00C37C9B"/>
    <w:rsid w:val="00C41E7F"/>
    <w:rsid w:val="00C425F6"/>
    <w:rsid w:val="00C46023"/>
    <w:rsid w:val="00C474A0"/>
    <w:rsid w:val="00C50780"/>
    <w:rsid w:val="00C53A19"/>
    <w:rsid w:val="00C55841"/>
    <w:rsid w:val="00C55DB5"/>
    <w:rsid w:val="00C565CB"/>
    <w:rsid w:val="00C57A8D"/>
    <w:rsid w:val="00C67C11"/>
    <w:rsid w:val="00C67EDD"/>
    <w:rsid w:val="00C7117E"/>
    <w:rsid w:val="00C719E0"/>
    <w:rsid w:val="00C74B68"/>
    <w:rsid w:val="00C75BDA"/>
    <w:rsid w:val="00C80654"/>
    <w:rsid w:val="00C87BD2"/>
    <w:rsid w:val="00CA2EEF"/>
    <w:rsid w:val="00CA770A"/>
    <w:rsid w:val="00CB0E74"/>
    <w:rsid w:val="00CB57E4"/>
    <w:rsid w:val="00CB7186"/>
    <w:rsid w:val="00CC6F5C"/>
    <w:rsid w:val="00CD222B"/>
    <w:rsid w:val="00CD7A52"/>
    <w:rsid w:val="00CE2947"/>
    <w:rsid w:val="00CE47C7"/>
    <w:rsid w:val="00CE556C"/>
    <w:rsid w:val="00CE6F28"/>
    <w:rsid w:val="00CE741C"/>
    <w:rsid w:val="00CF3438"/>
    <w:rsid w:val="00CF66EB"/>
    <w:rsid w:val="00D044DC"/>
    <w:rsid w:val="00D04D7D"/>
    <w:rsid w:val="00D107EA"/>
    <w:rsid w:val="00D1304B"/>
    <w:rsid w:val="00D25028"/>
    <w:rsid w:val="00D2514A"/>
    <w:rsid w:val="00D27585"/>
    <w:rsid w:val="00D3393A"/>
    <w:rsid w:val="00D457DE"/>
    <w:rsid w:val="00D514F7"/>
    <w:rsid w:val="00D5154D"/>
    <w:rsid w:val="00D569DF"/>
    <w:rsid w:val="00D64CDA"/>
    <w:rsid w:val="00D64D36"/>
    <w:rsid w:val="00D66770"/>
    <w:rsid w:val="00D764A4"/>
    <w:rsid w:val="00D81BED"/>
    <w:rsid w:val="00D91248"/>
    <w:rsid w:val="00D912FC"/>
    <w:rsid w:val="00D94173"/>
    <w:rsid w:val="00D97913"/>
    <w:rsid w:val="00D97D06"/>
    <w:rsid w:val="00DB52D0"/>
    <w:rsid w:val="00DC17D1"/>
    <w:rsid w:val="00DC2F9F"/>
    <w:rsid w:val="00DC4271"/>
    <w:rsid w:val="00DD1DF9"/>
    <w:rsid w:val="00DD1EE6"/>
    <w:rsid w:val="00DD2AE1"/>
    <w:rsid w:val="00DD34F4"/>
    <w:rsid w:val="00DD5C32"/>
    <w:rsid w:val="00DD6875"/>
    <w:rsid w:val="00DE196D"/>
    <w:rsid w:val="00DE1EC5"/>
    <w:rsid w:val="00DE27CF"/>
    <w:rsid w:val="00DF601F"/>
    <w:rsid w:val="00DF76C8"/>
    <w:rsid w:val="00DF7C31"/>
    <w:rsid w:val="00E0025D"/>
    <w:rsid w:val="00E00DE1"/>
    <w:rsid w:val="00E043A9"/>
    <w:rsid w:val="00E05C9C"/>
    <w:rsid w:val="00E06294"/>
    <w:rsid w:val="00E0723C"/>
    <w:rsid w:val="00E07FC7"/>
    <w:rsid w:val="00E12C48"/>
    <w:rsid w:val="00E1393F"/>
    <w:rsid w:val="00E15370"/>
    <w:rsid w:val="00E17A8A"/>
    <w:rsid w:val="00E23288"/>
    <w:rsid w:val="00E24FF2"/>
    <w:rsid w:val="00E25630"/>
    <w:rsid w:val="00E3533D"/>
    <w:rsid w:val="00E36345"/>
    <w:rsid w:val="00E364D6"/>
    <w:rsid w:val="00E36F75"/>
    <w:rsid w:val="00E37009"/>
    <w:rsid w:val="00E45578"/>
    <w:rsid w:val="00E464F3"/>
    <w:rsid w:val="00E56666"/>
    <w:rsid w:val="00E62596"/>
    <w:rsid w:val="00E62DBB"/>
    <w:rsid w:val="00E64691"/>
    <w:rsid w:val="00E70E59"/>
    <w:rsid w:val="00E721A6"/>
    <w:rsid w:val="00E72E1B"/>
    <w:rsid w:val="00E72EA4"/>
    <w:rsid w:val="00E832E0"/>
    <w:rsid w:val="00E86F5C"/>
    <w:rsid w:val="00E92616"/>
    <w:rsid w:val="00E927A1"/>
    <w:rsid w:val="00E93883"/>
    <w:rsid w:val="00E94EA3"/>
    <w:rsid w:val="00E955A4"/>
    <w:rsid w:val="00E9628A"/>
    <w:rsid w:val="00E97B8F"/>
    <w:rsid w:val="00EA1A61"/>
    <w:rsid w:val="00EA451E"/>
    <w:rsid w:val="00EB0AF2"/>
    <w:rsid w:val="00EB186A"/>
    <w:rsid w:val="00EB62DA"/>
    <w:rsid w:val="00EB6654"/>
    <w:rsid w:val="00EC2654"/>
    <w:rsid w:val="00EC2D29"/>
    <w:rsid w:val="00EC7F13"/>
    <w:rsid w:val="00ED2DF5"/>
    <w:rsid w:val="00ED7379"/>
    <w:rsid w:val="00EE0404"/>
    <w:rsid w:val="00EE4F63"/>
    <w:rsid w:val="00EE5C9A"/>
    <w:rsid w:val="00EE7614"/>
    <w:rsid w:val="00EE7C47"/>
    <w:rsid w:val="00EF0BD2"/>
    <w:rsid w:val="00EF352D"/>
    <w:rsid w:val="00EF5C34"/>
    <w:rsid w:val="00EF5FB9"/>
    <w:rsid w:val="00F00436"/>
    <w:rsid w:val="00F05709"/>
    <w:rsid w:val="00F12DCC"/>
    <w:rsid w:val="00F134B5"/>
    <w:rsid w:val="00F208AF"/>
    <w:rsid w:val="00F20DBE"/>
    <w:rsid w:val="00F21253"/>
    <w:rsid w:val="00F2349D"/>
    <w:rsid w:val="00F30B26"/>
    <w:rsid w:val="00F31EA7"/>
    <w:rsid w:val="00F335DC"/>
    <w:rsid w:val="00F340F0"/>
    <w:rsid w:val="00F35600"/>
    <w:rsid w:val="00F42C83"/>
    <w:rsid w:val="00F44EC0"/>
    <w:rsid w:val="00F4651A"/>
    <w:rsid w:val="00F47582"/>
    <w:rsid w:val="00F50B4F"/>
    <w:rsid w:val="00F63DD1"/>
    <w:rsid w:val="00F65585"/>
    <w:rsid w:val="00F6697C"/>
    <w:rsid w:val="00F70CB3"/>
    <w:rsid w:val="00F71088"/>
    <w:rsid w:val="00F72263"/>
    <w:rsid w:val="00F762A0"/>
    <w:rsid w:val="00F83E5A"/>
    <w:rsid w:val="00F84081"/>
    <w:rsid w:val="00F90DC5"/>
    <w:rsid w:val="00F9434D"/>
    <w:rsid w:val="00FA222B"/>
    <w:rsid w:val="00FA468D"/>
    <w:rsid w:val="00FA5518"/>
    <w:rsid w:val="00FB5331"/>
    <w:rsid w:val="00FB5E1F"/>
    <w:rsid w:val="00FB65A8"/>
    <w:rsid w:val="00FC0894"/>
    <w:rsid w:val="00FC2A95"/>
    <w:rsid w:val="00FC2AF4"/>
    <w:rsid w:val="00FC5CDC"/>
    <w:rsid w:val="00FD15F4"/>
    <w:rsid w:val="00FD559E"/>
    <w:rsid w:val="00FD70A0"/>
    <w:rsid w:val="00FE15FC"/>
    <w:rsid w:val="00F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3">
    <w:name w:val="Table Classic 3"/>
    <w:basedOn w:val="TableNormal"/>
    <w:rsid w:val="00F234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3">
    <w:name w:val="Table Classic 3"/>
    <w:basedOn w:val="TableNormal"/>
    <w:rsid w:val="00F234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9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84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655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9991E-C467-4B31-91CD-37BBB6DB1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</Template>
  <TotalTime>62</TotalTime>
  <Pages>6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almassha</dc:creator>
  <cp:lastModifiedBy>Mahanta, Tushar K</cp:lastModifiedBy>
  <cp:revision>23</cp:revision>
  <cp:lastPrinted>2012-04-18T20:08:00Z</cp:lastPrinted>
  <dcterms:created xsi:type="dcterms:W3CDTF">2014-08-11T17:13:00Z</dcterms:created>
  <dcterms:modified xsi:type="dcterms:W3CDTF">2014-09-05T13:33:00Z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</Properties>
</file>