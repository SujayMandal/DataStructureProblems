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F7355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20C16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Sep2014-</w:t>
            </w:r>
            <w:r w:rsidR="00520C16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60E05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0211C0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75629B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0211C0">
        <w:fldChar w:fldCharType="begin"/>
      </w:r>
      <w:r>
        <w:instrText xml:space="preserve"> PAGEREF _Toc395106277 \h </w:instrText>
      </w:r>
      <w:r w:rsidR="000211C0">
        <w:fldChar w:fldCharType="separate"/>
      </w:r>
      <w:r w:rsidR="0075629B">
        <w:t>3</w:t>
      </w:r>
      <w:r w:rsidR="000211C0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0211C0">
        <w:fldChar w:fldCharType="begin"/>
      </w:r>
      <w:r>
        <w:instrText xml:space="preserve"> PAGEREF _Toc395106278 \h </w:instrText>
      </w:r>
      <w:r w:rsidR="000211C0">
        <w:fldChar w:fldCharType="separate"/>
      </w:r>
      <w:r w:rsidR="0075629B">
        <w:t>3</w:t>
      </w:r>
      <w:r w:rsidR="000211C0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0211C0">
        <w:fldChar w:fldCharType="begin"/>
      </w:r>
      <w:r>
        <w:instrText xml:space="preserve"> PAGEREF _Toc395106279 \h </w:instrText>
      </w:r>
      <w:r w:rsidR="000211C0">
        <w:fldChar w:fldCharType="separate"/>
      </w:r>
      <w:r w:rsidR="0075629B">
        <w:t>4</w:t>
      </w:r>
      <w:r w:rsidR="000211C0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0211C0">
        <w:fldChar w:fldCharType="begin"/>
      </w:r>
      <w:r>
        <w:instrText xml:space="preserve"> PAGEREF _Toc395106280 \h </w:instrText>
      </w:r>
      <w:r w:rsidR="000211C0">
        <w:fldChar w:fldCharType="separate"/>
      </w:r>
      <w:r w:rsidR="0075629B">
        <w:t>4</w:t>
      </w:r>
      <w:r w:rsidR="000211C0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0211C0">
        <w:fldChar w:fldCharType="begin"/>
      </w:r>
      <w:r>
        <w:instrText xml:space="preserve"> PAGEREF _Toc395106281 \h </w:instrText>
      </w:r>
      <w:r w:rsidR="000211C0">
        <w:fldChar w:fldCharType="separate"/>
      </w:r>
      <w:r w:rsidR="0075629B">
        <w:t>5</w:t>
      </w:r>
      <w:r w:rsidR="000211C0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0211C0">
        <w:fldChar w:fldCharType="begin"/>
      </w:r>
      <w:r>
        <w:instrText xml:space="preserve"> PAGEREF _Toc395106282 \h </w:instrText>
      </w:r>
      <w:r w:rsidR="000211C0">
        <w:fldChar w:fldCharType="separate"/>
      </w:r>
      <w:r w:rsidR="0075629B">
        <w:t>6</w:t>
      </w:r>
      <w:r w:rsidR="000211C0">
        <w:fldChar w:fldCharType="end"/>
      </w:r>
    </w:p>
    <w:p w:rsidR="00987DC3" w:rsidRPr="00A73DC3" w:rsidRDefault="000211C0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94458B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94458B" w:rsidRPr="00421FA6" w:rsidRDefault="00F14CF5" w:rsidP="0047322F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94458B" w:rsidRPr="00421FA6" w:rsidRDefault="00F14CF5" w:rsidP="0047322F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94458B" w:rsidRPr="00421FA6" w:rsidRDefault="00F14CF5" w:rsidP="0047322F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F7355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27022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</w:t>
            </w:r>
            <w:r w:rsidRPr="00773C32">
              <w:rPr>
                <w:color w:val="FF0000"/>
              </w:rPr>
              <w:lastRenderedPageBreak/>
              <w:t xml:space="preserve">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lastRenderedPageBreak/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5E5912" w:rsidTr="00F73551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6E73D0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6E73D0" w:rsidRPr="00421FA6" w:rsidRDefault="006E73D0" w:rsidP="001F1C55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6E73D0" w:rsidRDefault="006E73D0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6E73D0" w:rsidRDefault="006E73D0" w:rsidP="001F1C55">
            <w:r w:rsidRPr="006E73D0">
              <w:t>UMG-1261</w:t>
            </w:r>
          </w:p>
        </w:tc>
        <w:tc>
          <w:tcPr>
            <w:tcW w:w="3315" w:type="dxa"/>
            <w:shd w:val="clear" w:color="auto" w:fill="auto"/>
          </w:tcPr>
          <w:p w:rsidR="006E73D0" w:rsidRPr="00C75F40" w:rsidRDefault="006E73D0" w:rsidP="00DD03A4"/>
        </w:tc>
      </w:tr>
      <w:tr w:rsidR="008F0B10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8F0B10" w:rsidRPr="00421FA6" w:rsidRDefault="008F0B10" w:rsidP="00660398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8F0B10" w:rsidRDefault="008F0B10" w:rsidP="00660398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8F0B10" w:rsidRDefault="008F0B10" w:rsidP="00660398">
            <w:r>
              <w:t>UMG-1267</w:t>
            </w:r>
          </w:p>
        </w:tc>
        <w:tc>
          <w:tcPr>
            <w:tcW w:w="3315" w:type="dxa"/>
            <w:shd w:val="clear" w:color="auto" w:fill="auto"/>
          </w:tcPr>
          <w:p w:rsidR="008F0B10" w:rsidRPr="00C75F40" w:rsidRDefault="008F0B10" w:rsidP="00660398"/>
        </w:tc>
      </w:tr>
      <w:tr w:rsidR="008F0B10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8F0B10" w:rsidRPr="00421FA6" w:rsidRDefault="008F0B10" w:rsidP="00660398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8F0B10" w:rsidRDefault="008F0B10" w:rsidP="00660398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8F0B10" w:rsidRDefault="008F0B10" w:rsidP="00660398">
            <w:r>
              <w:t>UMG-1268</w:t>
            </w:r>
          </w:p>
        </w:tc>
        <w:tc>
          <w:tcPr>
            <w:tcW w:w="3315" w:type="dxa"/>
            <w:shd w:val="clear" w:color="auto" w:fill="auto"/>
          </w:tcPr>
          <w:p w:rsidR="008F0B10" w:rsidRPr="00C75F40" w:rsidRDefault="008F0B10" w:rsidP="00660398"/>
        </w:tc>
      </w:tr>
      <w:tr w:rsidR="008F0B10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8F0B10" w:rsidRPr="00421FA6" w:rsidRDefault="008F0B10" w:rsidP="00660398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8F0B10" w:rsidRDefault="008F0B10" w:rsidP="00660398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8F0B10" w:rsidRDefault="008F0B10" w:rsidP="00660398">
            <w:r>
              <w:t>UMG-1272</w:t>
            </w:r>
          </w:p>
        </w:tc>
        <w:tc>
          <w:tcPr>
            <w:tcW w:w="3315" w:type="dxa"/>
            <w:shd w:val="clear" w:color="auto" w:fill="auto"/>
          </w:tcPr>
          <w:p w:rsidR="008F0B10" w:rsidRPr="00C75F40" w:rsidRDefault="008F0B10" w:rsidP="00660398"/>
        </w:tc>
      </w:tr>
      <w:tr w:rsidR="008F0B10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8F0B10" w:rsidRPr="00421FA6" w:rsidRDefault="008F0B10" w:rsidP="00660398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8F0B10" w:rsidRDefault="008F0B10" w:rsidP="00660398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8F0B10" w:rsidRDefault="008F0B10" w:rsidP="00660398">
            <w:r>
              <w:t>UMG-1266</w:t>
            </w:r>
          </w:p>
        </w:tc>
        <w:tc>
          <w:tcPr>
            <w:tcW w:w="3315" w:type="dxa"/>
            <w:shd w:val="clear" w:color="auto" w:fill="auto"/>
          </w:tcPr>
          <w:p w:rsidR="008F0B10" w:rsidRPr="00C75F40" w:rsidRDefault="008F0B10" w:rsidP="00660398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165359">
            <w:r>
              <w:t>9/12/2014</w:t>
            </w:r>
          </w:p>
        </w:tc>
        <w:tc>
          <w:tcPr>
            <w:tcW w:w="2160" w:type="dxa"/>
            <w:shd w:val="clear" w:color="auto" w:fill="auto"/>
          </w:tcPr>
          <w:p w:rsidR="000550E2" w:rsidRDefault="000550E2" w:rsidP="00165359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</w:pPr>
            <w: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0550E2" w:rsidRDefault="000550E2" w:rsidP="00165359">
            <w:r>
              <w:t>UMG-1271</w:t>
            </w:r>
            <w:bookmarkStart w:id="8" w:name="_GoBack"/>
            <w:bookmarkEnd w:id="8"/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660398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6E73D0" w:rsidRDefault="000550E2" w:rsidP="001F1C55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6E73D0" w:rsidRDefault="000550E2" w:rsidP="001F1C55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0550E2" w:rsidRPr="006E73D0" w:rsidRDefault="000550E2" w:rsidP="00421FA6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0550E2" w:rsidRPr="00C75F40" w:rsidRDefault="000550E2" w:rsidP="00DD03A4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DD03A4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0550E2" w:rsidRPr="00421FA6" w:rsidRDefault="000550E2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0550E2" w:rsidRPr="00F14CF5" w:rsidRDefault="000550E2" w:rsidP="00DD03A4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421FA6" w:rsidRDefault="000550E2" w:rsidP="004A1F51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0550E2" w:rsidRPr="00421FA6" w:rsidRDefault="000550E2" w:rsidP="004A1F51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0550E2" w:rsidRPr="00421FA6" w:rsidRDefault="000550E2" w:rsidP="001C34C4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4A1F51">
            <w:pPr>
              <w:rPr>
                <w:color w:val="FF0000"/>
              </w:rPr>
            </w:pPr>
            <w:r w:rsidRPr="00AB43A6">
              <w:rPr>
                <w:color w:val="FF0000"/>
              </w:rPr>
              <w:lastRenderedPageBreak/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4A1F51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1C34C4">
            <w:pPr>
              <w:jc w:val="center"/>
              <w:rPr>
                <w:color w:val="FF0000"/>
              </w:rPr>
            </w:pPr>
            <w:hyperlink r:id="rId13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072D80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072D80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14278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AB43A6" w:rsidRDefault="000550E2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AB43A6" w:rsidRDefault="000550E2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0550E2" w:rsidRPr="00AB43A6" w:rsidRDefault="000550E2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072D80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 w:rsidP="00F73551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892A9A" w:rsidRDefault="000550E2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0550E2" w:rsidRPr="00892A9A" w:rsidRDefault="000550E2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0550E2" w:rsidRPr="00892A9A" w:rsidRDefault="000550E2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/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0550E2" w:rsidRPr="00F73551" w:rsidRDefault="000550E2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0550E2" w:rsidRPr="00F73551" w:rsidRDefault="000550E2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F73551" w:rsidRDefault="000550E2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0550E2" w:rsidRPr="00F73551" w:rsidRDefault="000550E2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0550E2" w:rsidRPr="00F73551" w:rsidRDefault="000550E2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F73551" w:rsidRDefault="000550E2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0550E2" w:rsidRPr="00F73551" w:rsidRDefault="000550E2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0550E2" w:rsidRPr="00F73551" w:rsidRDefault="000550E2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0550E2" w:rsidRPr="00F73551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256359" w:rsidRDefault="000550E2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0550E2" w:rsidRPr="00256359" w:rsidRDefault="000550E2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0550E2" w:rsidRPr="00256359" w:rsidRDefault="000550E2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0550E2" w:rsidRPr="00256359" w:rsidRDefault="000550E2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0550E2" w:rsidRPr="00773C32" w:rsidRDefault="000550E2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0550E2" w:rsidRPr="00773C32" w:rsidRDefault="000550E2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>
            <w:pPr>
              <w:rPr>
                <w:color w:val="000000" w:themeColor="text1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0550E2" w:rsidRPr="00773C32" w:rsidRDefault="000550E2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0550E2" w:rsidRPr="00773C32" w:rsidRDefault="000550E2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0550E2" w:rsidRPr="00773C32" w:rsidRDefault="000550E2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0550E2" w:rsidRPr="00773C32" w:rsidRDefault="000550E2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0550E2" w:rsidRPr="00773C32" w:rsidRDefault="000550E2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773C32" w:rsidRDefault="000550E2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0550E2" w:rsidRPr="00773C32" w:rsidRDefault="000550E2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0550E2" w:rsidRPr="00773C32" w:rsidRDefault="000550E2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0550E2" w:rsidRPr="00773C32" w:rsidRDefault="000550E2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0550E2" w:rsidRPr="00773C32" w:rsidRDefault="000550E2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0550E2" w:rsidRPr="00773C32" w:rsidRDefault="000550E2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0550E2" w:rsidRPr="00773C32" w:rsidRDefault="000550E2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0550E2" w:rsidRPr="00773C32" w:rsidRDefault="000550E2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434D25"/>
        </w:tc>
        <w:tc>
          <w:tcPr>
            <w:tcW w:w="2160" w:type="dxa"/>
          </w:tcPr>
          <w:p w:rsidR="000550E2" w:rsidRPr="00773C32" w:rsidRDefault="000550E2" w:rsidP="00434D25">
            <w:pPr>
              <w:jc w:val="center"/>
            </w:pP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0550E2" w:rsidRPr="00773C32" w:rsidRDefault="000550E2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0550E2" w:rsidRPr="00773C32" w:rsidRDefault="000550E2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RPr="001543FA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0550E2" w:rsidRPr="00773C32" w:rsidRDefault="000550E2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0550E2" w:rsidRPr="00773C32" w:rsidRDefault="000550E2" w:rsidP="001F6329">
            <w:pPr>
              <w:rPr>
                <w:color w:val="FF0000"/>
              </w:rPr>
            </w:pPr>
          </w:p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0550E2" w:rsidRPr="00773C32" w:rsidRDefault="000550E2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0550E2" w:rsidRPr="00773C32" w:rsidRDefault="000550E2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0550E2" w:rsidRPr="00773C32" w:rsidRDefault="000550E2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0550E2" w:rsidRPr="00773C32" w:rsidRDefault="000550E2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0550E2" w:rsidRPr="00773C32" w:rsidRDefault="000550E2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0550E2" w:rsidRPr="00773C32" w:rsidRDefault="000550E2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0550E2" w:rsidRPr="00773C32" w:rsidRDefault="000550E2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0550E2" w:rsidRPr="00773C32" w:rsidRDefault="000550E2" w:rsidP="001F6329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0550E2" w:rsidRPr="00773C32" w:rsidRDefault="000550E2" w:rsidP="008501E1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0550E2" w:rsidRPr="00773C32" w:rsidRDefault="000550E2" w:rsidP="008501E1">
            <w:pPr>
              <w:rPr>
                <w:color w:val="FF0000"/>
              </w:rPr>
            </w:pPr>
            <w:hyperlink r:id="rId14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0550E2" w:rsidRPr="00773C32" w:rsidRDefault="000550E2" w:rsidP="008501E1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2F2E1B" w:rsidRDefault="000550E2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0550E2" w:rsidRPr="002F2E1B" w:rsidRDefault="000550E2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0550E2" w:rsidRPr="002F2E1B" w:rsidRDefault="000550E2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0550E2" w:rsidRDefault="000550E2" w:rsidP="008501E1"/>
        </w:tc>
      </w:tr>
      <w:tr w:rsidR="000550E2" w:rsidTr="00F73551">
        <w:trPr>
          <w:trHeight w:val="368"/>
        </w:trPr>
        <w:tc>
          <w:tcPr>
            <w:tcW w:w="1435" w:type="dxa"/>
          </w:tcPr>
          <w:p w:rsidR="000550E2" w:rsidRPr="002F2E1B" w:rsidRDefault="000550E2" w:rsidP="008501E1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0550E2" w:rsidRPr="002F2E1B" w:rsidRDefault="000550E2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0550E2" w:rsidRPr="002F2E1B" w:rsidRDefault="000550E2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0550E2" w:rsidRDefault="000550E2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7F1A04">
              <w:rPr>
                <w:rFonts w:ascii="Times New Roman" w:hAnsi="Times New Roman"/>
              </w:rPr>
              <w:t xml:space="preserve"> UMG-12</w:t>
            </w:r>
            <w:r w:rsidR="0075629B">
              <w:rPr>
                <w:rFonts w:ascii="Times New Roman" w:hAnsi="Times New Roman"/>
              </w:rPr>
              <w:t>Sep2014-</w:t>
            </w:r>
            <w:r w:rsidR="007F1A04">
              <w:rPr>
                <w:rFonts w:ascii="Times New Roman" w:hAnsi="Times New Roman"/>
              </w:rPr>
              <w:t>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24" w:rsidRDefault="00270224">
      <w:r>
        <w:separator/>
      </w:r>
    </w:p>
  </w:endnote>
  <w:endnote w:type="continuationSeparator" w:id="0">
    <w:p w:rsidR="00270224" w:rsidRDefault="002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6388A" w:rsidP="00F44EC0">
    <w:pPr>
      <w:pStyle w:val="Footer"/>
    </w:pPr>
    <w:fldSimple w:instr=" STYLEREF  &quot;ASPS DocClass&quot;  \* MERGEFORMAT ">
      <w:r w:rsidR="000550E2">
        <w:rPr>
          <w:noProof/>
        </w:rPr>
        <w:t>Internal Use Only</w:t>
      </w:r>
    </w:fldSimple>
    <w:r w:rsidR="00987DC3">
      <w:t xml:space="preserve"> </w:t>
    </w:r>
    <w:fldSimple w:instr=" DOCPROPERTY  Category  \* MERGEFORMAT ">
      <w:r w:rsidR="00D55F27">
        <w:t>Template</w:t>
      </w:r>
    </w:fldSimple>
    <w:r w:rsidR="00987DC3" w:rsidRPr="0005033E">
      <w:t xml:space="preserve">(Version </w:t>
    </w:r>
    <w:r w:rsidR="000211C0">
      <w:fldChar w:fldCharType="begin"/>
    </w:r>
    <w:r w:rsidR="0013134D">
      <w:instrText xml:space="preserve"> STYLEREF  "ASPS VerNum"  \* MERGEFORMAT </w:instrText>
    </w:r>
    <w:r w:rsidR="000211C0"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 w:rsidR="000211C0">
      <w:fldChar w:fldCharType="begin"/>
    </w:r>
    <w:r w:rsidR="00591260">
      <w:instrText xml:space="preserve"> PAGE </w:instrText>
    </w:r>
    <w:r w:rsidR="000211C0">
      <w:fldChar w:fldCharType="separate"/>
    </w:r>
    <w:r w:rsidR="000550E2">
      <w:rPr>
        <w:noProof/>
      </w:rPr>
      <w:t>4</w:t>
    </w:r>
    <w:r w:rsidR="000211C0">
      <w:rPr>
        <w:noProof/>
      </w:rPr>
      <w:fldChar w:fldCharType="end"/>
    </w:r>
    <w:r w:rsidR="00987DC3" w:rsidRPr="0005033E">
      <w:t xml:space="preserve"> of </w:t>
    </w:r>
    <w:r w:rsidR="000211C0">
      <w:fldChar w:fldCharType="begin"/>
    </w:r>
    <w:r w:rsidR="00591260">
      <w:instrText xml:space="preserve"> NUMPAGES </w:instrText>
    </w:r>
    <w:r w:rsidR="000211C0">
      <w:fldChar w:fldCharType="separate"/>
    </w:r>
    <w:r w:rsidR="000550E2">
      <w:rPr>
        <w:noProof/>
      </w:rPr>
      <w:t>7</w:t>
    </w:r>
    <w:r w:rsidR="000211C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E6388A" w:rsidP="00F44EC0">
    <w:pPr>
      <w:pStyle w:val="Footer"/>
    </w:pPr>
    <w:fldSimple w:instr=" STYLEREF  &quot;ASPS DocClass&quot;  \* MERGEFORMAT ">
      <w:r w:rsidR="000550E2">
        <w:rPr>
          <w:noProof/>
        </w:rPr>
        <w:t>Internal Use Only</w:t>
      </w:r>
    </w:fldSimple>
    <w:r w:rsidR="00781E73">
      <w:t xml:space="preserve"> </w:t>
    </w:r>
    <w:fldSimple w:instr=" DOCPROPERTY  Category  \* MERGEFORMAT ">
      <w:r w:rsidR="00D55F27">
        <w:t>Template</w:t>
      </w:r>
    </w:fldSimple>
    <w:r w:rsidR="001C4F09" w:rsidRPr="0005033E">
      <w:t xml:space="preserve">(Version </w:t>
    </w:r>
    <w:r w:rsidR="000211C0">
      <w:fldChar w:fldCharType="begin"/>
    </w:r>
    <w:r w:rsidR="0013134D">
      <w:instrText xml:space="preserve"> STYLEREF  "ASPS VerNum"  \* MERGEFORMAT </w:instrText>
    </w:r>
    <w:r w:rsidR="000211C0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0211C0">
      <w:fldChar w:fldCharType="begin"/>
    </w:r>
    <w:r w:rsidR="00D81BED">
      <w:instrText xml:space="preserve"> PAGE </w:instrText>
    </w:r>
    <w:r w:rsidR="000211C0">
      <w:fldChar w:fldCharType="separate"/>
    </w:r>
    <w:r w:rsidR="000550E2">
      <w:rPr>
        <w:noProof/>
      </w:rPr>
      <w:t>2</w:t>
    </w:r>
    <w:r w:rsidR="000211C0">
      <w:rPr>
        <w:noProof/>
      </w:rPr>
      <w:fldChar w:fldCharType="end"/>
    </w:r>
    <w:r w:rsidR="001C4F09" w:rsidRPr="0005033E">
      <w:t xml:space="preserve"> of </w:t>
    </w:r>
    <w:r w:rsidR="000211C0">
      <w:fldChar w:fldCharType="begin"/>
    </w:r>
    <w:r w:rsidR="00D81BED">
      <w:instrText xml:space="preserve"> NUMPAGES </w:instrText>
    </w:r>
    <w:r w:rsidR="000211C0">
      <w:fldChar w:fldCharType="separate"/>
    </w:r>
    <w:r w:rsidR="000550E2">
      <w:rPr>
        <w:noProof/>
      </w:rPr>
      <w:t>7</w:t>
    </w:r>
    <w:r w:rsidR="000211C0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24" w:rsidRDefault="00270224">
      <w:r>
        <w:separator/>
      </w:r>
    </w:p>
  </w:footnote>
  <w:footnote w:type="continuationSeparator" w:id="0">
    <w:p w:rsidR="00270224" w:rsidRDefault="00270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E6388A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550E2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0550E2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E6388A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550E2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0550E2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6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5"/>
  </w:num>
  <w:num w:numId="4">
    <w:abstractNumId w:val="31"/>
  </w:num>
  <w:num w:numId="5">
    <w:abstractNumId w:val="24"/>
  </w:num>
  <w:num w:numId="6">
    <w:abstractNumId w:val="29"/>
  </w:num>
  <w:num w:numId="7">
    <w:abstractNumId w:val="2"/>
  </w:num>
  <w:num w:numId="8">
    <w:abstractNumId w:val="17"/>
  </w:num>
  <w:num w:numId="9">
    <w:abstractNumId w:val="33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5"/>
  </w:num>
  <w:num w:numId="15">
    <w:abstractNumId w:val="18"/>
  </w:num>
  <w:num w:numId="16">
    <w:abstractNumId w:val="12"/>
  </w:num>
  <w:num w:numId="17">
    <w:abstractNumId w:val="32"/>
  </w:num>
  <w:num w:numId="18">
    <w:abstractNumId w:val="6"/>
  </w:num>
  <w:num w:numId="19">
    <w:abstractNumId w:val="1"/>
  </w:num>
  <w:num w:numId="20">
    <w:abstractNumId w:val="30"/>
  </w:num>
  <w:num w:numId="21">
    <w:abstractNumId w:val="15"/>
  </w:num>
  <w:num w:numId="22">
    <w:abstractNumId w:val="13"/>
  </w:num>
  <w:num w:numId="23">
    <w:abstractNumId w:val="28"/>
  </w:num>
  <w:num w:numId="24">
    <w:abstractNumId w:val="6"/>
  </w:num>
  <w:num w:numId="25">
    <w:abstractNumId w:val="25"/>
  </w:num>
  <w:num w:numId="26">
    <w:abstractNumId w:val="25"/>
  </w:num>
  <w:num w:numId="27">
    <w:abstractNumId w:val="25"/>
  </w:num>
  <w:num w:numId="28">
    <w:abstractNumId w:val="14"/>
  </w:num>
  <w:num w:numId="29">
    <w:abstractNumId w:val="7"/>
  </w:num>
  <w:num w:numId="30">
    <w:abstractNumId w:val="27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2"/>
  </w:num>
  <w:num w:numId="36">
    <w:abstractNumId w:val="3"/>
  </w:num>
  <w:num w:numId="37">
    <w:abstractNumId w:val="8"/>
  </w:num>
  <w:num w:numId="38">
    <w:abstractNumId w:val="36"/>
  </w:num>
  <w:num w:numId="39">
    <w:abstractNumId w:val="23"/>
  </w:num>
  <w:num w:numId="40">
    <w:abstractNumId w:val="34"/>
  </w:num>
  <w:num w:numId="41">
    <w:abstractNumId w:val="26"/>
  </w:num>
  <w:num w:numId="42">
    <w:abstractNumId w:val="16"/>
  </w:num>
  <w:num w:numId="4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11C0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550E2"/>
    <w:rsid w:val="00060E05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2796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5E9"/>
    <w:rsid w:val="0014278B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0224"/>
    <w:rsid w:val="00274399"/>
    <w:rsid w:val="00274CF3"/>
    <w:rsid w:val="002767BF"/>
    <w:rsid w:val="00276986"/>
    <w:rsid w:val="00282909"/>
    <w:rsid w:val="00285BC2"/>
    <w:rsid w:val="00286007"/>
    <w:rsid w:val="00292328"/>
    <w:rsid w:val="00292BE9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379F3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61D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50E1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3F750D"/>
    <w:rsid w:val="00405221"/>
    <w:rsid w:val="00405636"/>
    <w:rsid w:val="004137B1"/>
    <w:rsid w:val="00417373"/>
    <w:rsid w:val="00417E83"/>
    <w:rsid w:val="00420436"/>
    <w:rsid w:val="00421FA6"/>
    <w:rsid w:val="00422EB2"/>
    <w:rsid w:val="00424FBC"/>
    <w:rsid w:val="0042618F"/>
    <w:rsid w:val="00430651"/>
    <w:rsid w:val="004378B5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47D2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C16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04AB8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667B7"/>
    <w:rsid w:val="0067139A"/>
    <w:rsid w:val="00671B92"/>
    <w:rsid w:val="0068135E"/>
    <w:rsid w:val="006858A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E73D0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29B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1A04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2A9A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0B10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58B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2B53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3A6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A39BA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4740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75F40"/>
    <w:rsid w:val="00C80654"/>
    <w:rsid w:val="00C87BD2"/>
    <w:rsid w:val="00CA2EEF"/>
    <w:rsid w:val="00CA770A"/>
    <w:rsid w:val="00CB0E74"/>
    <w:rsid w:val="00CB57E4"/>
    <w:rsid w:val="00CB7186"/>
    <w:rsid w:val="00CC1A20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5F27"/>
    <w:rsid w:val="00D569DF"/>
    <w:rsid w:val="00D632C4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29E4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388A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14CF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3551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5A8"/>
    <w:rsid w:val="00FC5CDC"/>
    <w:rsid w:val="00FD15F4"/>
    <w:rsid w:val="00FD559E"/>
    <w:rsid w:val="00FD70A0"/>
    <w:rsid w:val="00FE15FC"/>
    <w:rsid w:val="00FF2B0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35A79-67E1-4C8C-9AEE-CCA30C16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135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Javarappa, Preetham</cp:lastModifiedBy>
  <cp:revision>77</cp:revision>
  <cp:lastPrinted>2012-04-18T20:08:00Z</cp:lastPrinted>
  <dcterms:created xsi:type="dcterms:W3CDTF">2014-08-11T17:13:00Z</dcterms:created>
  <dcterms:modified xsi:type="dcterms:W3CDTF">2014-09-12T13:12:00Z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