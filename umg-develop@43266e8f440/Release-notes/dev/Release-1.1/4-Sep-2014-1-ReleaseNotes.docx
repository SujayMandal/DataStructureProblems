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155463" w:rsidP="00155463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UMG-3Sep</w:t>
            </w:r>
            <w:r w:rsidR="00C565CB">
              <w:rPr>
                <w:rFonts w:asciiTheme="minorHAnsi" w:hAnsiTheme="minorHAnsi" w:cstheme="minorHAnsi"/>
              </w:rPr>
              <w:t>2014-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155463" w:rsidP="00671B92">
            <w:pPr>
              <w:rPr>
                <w:rFonts w:cs="Arial"/>
              </w:rPr>
            </w:pPr>
            <w:r>
              <w:rPr>
                <w:rFonts w:cs="Arial"/>
              </w:rPr>
              <w:t>Sep3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14A27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 w:rsidR="00814A27">
        <w:t>1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Default="004D051A" w:rsidP="00B5350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4/9/2014</w:t>
            </w:r>
          </w:p>
        </w:tc>
        <w:tc>
          <w:tcPr>
            <w:tcW w:w="2613" w:type="dxa"/>
          </w:tcPr>
          <w:p w:rsidR="004D051A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UMG-1000</w:t>
            </w:r>
          </w:p>
        </w:tc>
        <w:tc>
          <w:tcPr>
            <w:tcW w:w="2710" w:type="dxa"/>
          </w:tcPr>
          <w:p w:rsidR="004D051A" w:rsidRDefault="004D051A" w:rsidP="00B5350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TID copy with queries</w:t>
            </w: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155463" w:rsidRDefault="004D051A" w:rsidP="00B5350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4/9/2014</w:t>
            </w:r>
          </w:p>
        </w:tc>
        <w:tc>
          <w:tcPr>
            <w:tcW w:w="2613" w:type="dxa"/>
          </w:tcPr>
          <w:p w:rsidR="004D051A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UMG-1036</w:t>
            </w:r>
          </w:p>
        </w:tc>
        <w:tc>
          <w:tcPr>
            <w:tcW w:w="2710" w:type="dxa"/>
          </w:tcPr>
          <w:p w:rsidR="004D051A" w:rsidRPr="00A97994" w:rsidRDefault="004D051A" w:rsidP="00B5350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5350C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2613" w:type="dxa"/>
          </w:tcPr>
          <w:p w:rsidR="00A97994" w:rsidRPr="00155463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UMG-1038</w:t>
            </w:r>
          </w:p>
        </w:tc>
        <w:tc>
          <w:tcPr>
            <w:tcW w:w="2710" w:type="dxa"/>
          </w:tcPr>
          <w:p w:rsidR="00A97994" w:rsidRPr="00155463" w:rsidRDefault="00A97994" w:rsidP="00B5350C">
            <w:pPr>
              <w:rPr>
                <w:rFonts w:asciiTheme="minorHAnsi" w:hAnsiTheme="minorHAnsi" w:cstheme="minorHAnsi"/>
              </w:rPr>
            </w:pPr>
            <w:r w:rsidRPr="00A97994">
              <w:rPr>
                <w:rFonts w:asciiTheme="minorHAnsi" w:hAnsiTheme="minorHAnsi" w:cstheme="minorHAnsi"/>
              </w:rPr>
              <w:t>Model library -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UMG-1039</w:t>
            </w: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rFonts w:asciiTheme="minorHAnsi" w:hAnsiTheme="minorHAnsi" w:cstheme="minorHAnsi"/>
              </w:rPr>
            </w:pPr>
            <w:r w:rsidRPr="00155463">
              <w:rPr>
                <w:rFonts w:asciiTheme="minorHAnsi" w:hAnsiTheme="minorHAnsi" w:cstheme="minorHAnsi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313743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723"/>
        <w:gridCol w:w="1615"/>
        <w:gridCol w:w="1460"/>
        <w:gridCol w:w="3315"/>
      </w:tblGrid>
      <w:tr w:rsidR="005E5912" w:rsidTr="005E591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4D051A" w:rsidTr="005E5912">
        <w:trPr>
          <w:trHeight w:val="368"/>
        </w:trPr>
        <w:tc>
          <w:tcPr>
            <w:tcW w:w="2101" w:type="dxa"/>
          </w:tcPr>
          <w:p w:rsidR="004D051A" w:rsidRDefault="004D051A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4/9/2014</w:t>
            </w:r>
          </w:p>
        </w:tc>
        <w:tc>
          <w:tcPr>
            <w:tcW w:w="1789" w:type="dxa"/>
          </w:tcPr>
          <w:p w:rsidR="004D051A" w:rsidRDefault="004D051A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UMG-4Sep2014-1</w:t>
            </w:r>
          </w:p>
        </w:tc>
        <w:tc>
          <w:tcPr>
            <w:tcW w:w="1988" w:type="dxa"/>
          </w:tcPr>
          <w:p w:rsidR="004D051A" w:rsidRDefault="004D051A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UMG-1192</w:t>
            </w:r>
          </w:p>
        </w:tc>
        <w:tc>
          <w:tcPr>
            <w:tcW w:w="2235" w:type="dxa"/>
          </w:tcPr>
          <w:p w:rsidR="004D051A" w:rsidRPr="00814A27" w:rsidRDefault="004D051A" w:rsidP="001F6329">
            <w:r>
              <w:t xml:space="preserve">Mapping of type Double fails </w:t>
            </w:r>
          </w:p>
        </w:tc>
      </w:tr>
      <w:tr w:rsidR="00814A27" w:rsidTr="005E5912">
        <w:trPr>
          <w:trHeight w:val="368"/>
        </w:trPr>
        <w:tc>
          <w:tcPr>
            <w:tcW w:w="2101" w:type="dxa"/>
          </w:tcPr>
          <w:p w:rsidR="00814A27" w:rsidRDefault="00814A27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4/9/2014</w:t>
            </w:r>
          </w:p>
        </w:tc>
        <w:tc>
          <w:tcPr>
            <w:tcW w:w="1789" w:type="dxa"/>
          </w:tcPr>
          <w:p w:rsidR="00814A27" w:rsidRDefault="00814A27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UMG-4Sep2014-1</w:t>
            </w:r>
          </w:p>
        </w:tc>
        <w:tc>
          <w:tcPr>
            <w:tcW w:w="1988" w:type="dxa"/>
          </w:tcPr>
          <w:p w:rsidR="00814A27" w:rsidRPr="000C4E54" w:rsidRDefault="00814A27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UMG-1061</w:t>
            </w:r>
          </w:p>
        </w:tc>
        <w:tc>
          <w:tcPr>
            <w:tcW w:w="2235" w:type="dxa"/>
          </w:tcPr>
          <w:p w:rsidR="00814A27" w:rsidRPr="000C4E54" w:rsidRDefault="00814A27" w:rsidP="001F6329">
            <w:r w:rsidRPr="00814A27">
              <w:t>Run As of date in UMG_RUNTIME_TRANSACTION table is different then what we are sending in the Payload</w:t>
            </w:r>
          </w:p>
        </w:tc>
      </w:tr>
      <w:tr w:rsidR="000C4E54" w:rsidTr="005E5912">
        <w:trPr>
          <w:trHeight w:val="368"/>
        </w:trPr>
        <w:tc>
          <w:tcPr>
            <w:tcW w:w="2101" w:type="dxa"/>
          </w:tcPr>
          <w:p w:rsidR="000C4E54" w:rsidRPr="00CD7A52" w:rsidRDefault="000C4E54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3/9/2014</w:t>
            </w:r>
          </w:p>
        </w:tc>
        <w:tc>
          <w:tcPr>
            <w:tcW w:w="1789" w:type="dxa"/>
          </w:tcPr>
          <w:p w:rsidR="000C4E54" w:rsidRPr="00CD7A52" w:rsidRDefault="000C4E54" w:rsidP="00B257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UMG-3Sep2014-1</w:t>
            </w:r>
          </w:p>
        </w:tc>
        <w:tc>
          <w:tcPr>
            <w:tcW w:w="1988" w:type="dxa"/>
          </w:tcPr>
          <w:p w:rsidR="000C4E54" w:rsidRDefault="000C4E54" w:rsidP="009D0CBD">
            <w:pPr>
              <w:rPr>
                <w:rFonts w:asciiTheme="minorHAnsi" w:hAnsiTheme="minorHAnsi" w:cstheme="minorHAnsi"/>
              </w:rPr>
            </w:pPr>
            <w:r w:rsidRPr="000C4E54">
              <w:rPr>
                <w:rFonts w:asciiTheme="minorHAnsi" w:hAnsiTheme="minorHAnsi" w:cstheme="minorHAnsi"/>
              </w:rPr>
              <w:t>UMG-1172</w:t>
            </w:r>
          </w:p>
        </w:tc>
        <w:tc>
          <w:tcPr>
            <w:tcW w:w="2235" w:type="dxa"/>
          </w:tcPr>
          <w:p w:rsidR="000C4E54" w:rsidRDefault="000C4E54" w:rsidP="001F6329">
            <w:r w:rsidRPr="000C4E54">
              <w:t>Syndicate Query Test bed is not functioning</w:t>
            </w:r>
          </w:p>
        </w:tc>
      </w:tr>
      <w:tr w:rsidR="00BF42F3" w:rsidTr="005E5912">
        <w:trPr>
          <w:trHeight w:val="368"/>
        </w:trPr>
        <w:tc>
          <w:tcPr>
            <w:tcW w:w="2101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BF42F3" w:rsidRPr="001543FA" w:rsidRDefault="00BF42F3" w:rsidP="00B25743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BF42F3" w:rsidRPr="001543FA" w:rsidRDefault="00BF42F3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UMG-874</w:t>
            </w:r>
          </w:p>
        </w:tc>
        <w:tc>
          <w:tcPr>
            <w:tcW w:w="2235" w:type="dxa"/>
          </w:tcPr>
          <w:p w:rsidR="00BF42F3" w:rsidRPr="001543FA" w:rsidRDefault="00BF42F3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UMG-857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UMG-880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UMG-881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UMG-897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2B1B18" w:rsidRPr="001543FA" w:rsidTr="005E5912">
        <w:trPr>
          <w:trHeight w:val="368"/>
        </w:trPr>
        <w:tc>
          <w:tcPr>
            <w:tcW w:w="2101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2B1B18" w:rsidRPr="001543FA" w:rsidRDefault="002B1B18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UMG-869</w:t>
            </w:r>
          </w:p>
        </w:tc>
        <w:tc>
          <w:tcPr>
            <w:tcW w:w="2235" w:type="dxa"/>
          </w:tcPr>
          <w:p w:rsidR="002B1B18" w:rsidRPr="001543FA" w:rsidRDefault="002B1B18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AB4615" w:rsidRPr="001543FA" w:rsidRDefault="00AB4615" w:rsidP="009D0CBD">
            <w:pPr>
              <w:rPr>
                <w:color w:val="FF0000"/>
              </w:rPr>
            </w:pPr>
            <w:r w:rsidRPr="001543FA">
              <w:rPr>
                <w:color w:val="FF0000"/>
              </w:rPr>
              <w:t>UMG-600</w:t>
            </w:r>
          </w:p>
        </w:tc>
        <w:tc>
          <w:tcPr>
            <w:tcW w:w="2235" w:type="dxa"/>
          </w:tcPr>
          <w:p w:rsidR="00AB4615" w:rsidRPr="001543FA" w:rsidRDefault="00AB4615" w:rsidP="001F6329">
            <w:pPr>
              <w:rPr>
                <w:color w:val="FF0000"/>
              </w:rPr>
            </w:pPr>
          </w:p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313743" w:rsidP="008501E1">
            <w:pPr>
              <w:rPr>
                <w:color w:val="FF0000"/>
              </w:rPr>
            </w:pPr>
            <w:hyperlink r:id="rId13" w:history="1">
              <w:r w:rsidR="00AB4615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AB4615" w:rsidRDefault="00AB4615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16714B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C17D1">
              <w:rPr>
                <w:rFonts w:ascii="Times New Roman" w:hAnsi="Times New Roman"/>
              </w:rPr>
              <w:t>UMG-03-Sep-2014-1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4C2D3E" w:rsidP="00DC17D1">
            <w:pPr>
              <w:pStyle w:val="ASPSChangeControl"/>
            </w:pPr>
            <w:r>
              <w:t>Attached in the release note mail.</w:t>
            </w:r>
            <w:r w:rsidR="00DC17D1">
              <w:t xml:space="preserve"> </w:t>
            </w:r>
            <w:r w:rsidR="00DC17D1">
              <w:object w:dxaOrig="1836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55pt;height:39.05pt" o:ole="">
                  <v:imagedata r:id="rId14" o:title=""/>
                </v:shape>
                <o:OLEObject Type="Embed" ProgID="Package" ShapeID="_x0000_i1025" DrawAspect="Content" ObjectID="_1471365007" r:id="rId15"/>
              </w:object>
            </w: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743" w:rsidRDefault="00313743">
      <w:r>
        <w:separator/>
      </w:r>
    </w:p>
  </w:endnote>
  <w:endnote w:type="continuationSeparator" w:id="0">
    <w:p w:rsidR="00313743" w:rsidRDefault="0031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4D051A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4D051A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4D051A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4D051A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EE7614" w:rsidP="00F44EC0">
    <w:pPr>
      <w:pStyle w:val="Footer"/>
    </w:pPr>
    <w:fldSimple w:instr=" STYLEREF  &quot;ASPS DocClass&quot;  \* MERGEFORMAT ">
      <w:r w:rsidR="004D051A">
        <w:rPr>
          <w:noProof/>
        </w:rPr>
        <w:t>Internal Use Only</w:t>
      </w:r>
    </w:fldSimple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proofErr w:type="gramStart"/>
    <w:r w:rsidR="004D051A">
      <w:t>Template</w:t>
    </w:r>
    <w:proofErr w:type="gramEnd"/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4D051A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4D051A">
      <w:rPr>
        <w:noProof/>
      </w:rPr>
      <w:t>5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743" w:rsidRDefault="00313743">
      <w:r>
        <w:separator/>
      </w:r>
    </w:p>
  </w:footnote>
  <w:footnote w:type="continuationSeparator" w:id="0">
    <w:p w:rsidR="00313743" w:rsidRDefault="00313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EE7614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D051A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4D051A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EE761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D051A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4D051A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843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18D5F-DBDF-42BD-B979-0F170DA2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Raghavan, Nirmal</cp:lastModifiedBy>
  <cp:revision>11</cp:revision>
  <cp:lastPrinted>2012-04-18T20:08:00Z</cp:lastPrinted>
  <dcterms:created xsi:type="dcterms:W3CDTF">2014-08-11T17:13:00Z</dcterms:created>
  <dcterms:modified xsi:type="dcterms:W3CDTF">2014-09-04T14:08:00Z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