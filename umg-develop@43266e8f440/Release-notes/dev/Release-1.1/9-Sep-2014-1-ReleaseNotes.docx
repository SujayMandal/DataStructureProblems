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155463">
        <w:t>.1</w:t>
      </w:r>
      <w:r w:rsidR="007F27BA">
        <w:t xml:space="preserve"> </w:t>
      </w:r>
    </w:p>
    <w:p w:rsidR="00987DC3" w:rsidRDefault="00155463" w:rsidP="007F27BA">
      <w:pPr>
        <w:pStyle w:val="ASPSProductName"/>
      </w:pPr>
      <w:r>
        <w:t>Sprint 9,10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B67267" w:rsidP="00155463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</w:t>
            </w:r>
            <w:r w:rsidR="00C64BB7">
              <w:rPr>
                <w:rFonts w:asciiTheme="minorHAnsi" w:hAnsiTheme="minorHAnsi" w:cstheme="minorHAnsi"/>
              </w:rPr>
              <w:t>9</w:t>
            </w:r>
            <w:r w:rsidR="00155463">
              <w:rPr>
                <w:rFonts w:asciiTheme="minorHAnsi" w:hAnsiTheme="minorHAnsi" w:cstheme="minorHAnsi"/>
              </w:rPr>
              <w:t>Sep</w:t>
            </w:r>
            <w:r w:rsidR="00C565CB">
              <w:rPr>
                <w:rFonts w:asciiTheme="minorHAnsi" w:hAnsiTheme="minorHAnsi" w:cstheme="minorHAnsi"/>
              </w:rPr>
              <w:t>2014-</w:t>
            </w:r>
            <w:r w:rsidR="00C64BB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C64BB7" w:rsidP="00671B92">
            <w:pPr>
              <w:rPr>
                <w:rFonts w:cs="Arial"/>
              </w:rPr>
            </w:pPr>
            <w:r>
              <w:rPr>
                <w:rFonts w:cs="Arial"/>
              </w:rPr>
              <w:t>Sep9</w:t>
            </w:r>
            <w:r w:rsidR="003C7E4A">
              <w:rPr>
                <w:rFonts w:cs="Arial"/>
              </w:rPr>
              <w:t>,</w:t>
            </w:r>
            <w:r w:rsidR="0056799E">
              <w:rPr>
                <w:rFonts w:cs="Arial"/>
              </w:rPr>
              <w:t xml:space="preserve"> 2014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E4263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E53C8" w:rsidRDefault="00E9388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814A27">
        <w:t>1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E93883">
        <w:fldChar w:fldCharType="begin"/>
      </w:r>
      <w:r>
        <w:instrText xml:space="preserve"> PAGEREF _Toc395106277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E93883">
        <w:fldChar w:fldCharType="begin"/>
      </w:r>
      <w:r>
        <w:instrText xml:space="preserve"> PAGEREF _Toc395106278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E93883">
        <w:fldChar w:fldCharType="begin"/>
      </w:r>
      <w:r>
        <w:instrText xml:space="preserve"> PAGEREF _Toc395106279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E93883">
        <w:fldChar w:fldCharType="begin"/>
      </w:r>
      <w:r>
        <w:instrText xml:space="preserve"> PAGEREF _Toc395106280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E93883">
        <w:fldChar w:fldCharType="begin"/>
      </w:r>
      <w:r>
        <w:instrText xml:space="preserve"> PAGEREF _Toc395106281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E93883">
        <w:fldChar w:fldCharType="begin"/>
      </w:r>
      <w:r>
        <w:instrText xml:space="preserve"> PAGEREF _Toc395106282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987DC3" w:rsidRPr="00A73DC3" w:rsidRDefault="00E93883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B67267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A950E1" w:rsidTr="00B67267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950E1" w:rsidRPr="00A950E1" w:rsidRDefault="00A950E1" w:rsidP="0047322F">
            <w:r w:rsidRPr="00A950E1">
              <w:t>8/9/2014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950E1" w:rsidRPr="00A950E1" w:rsidRDefault="00A950E1" w:rsidP="0047322F">
            <w:r w:rsidRPr="00A950E1">
              <w:t>UMG-</w:t>
            </w:r>
            <w:r w:rsidR="000471A2">
              <w:t>1000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950E1" w:rsidRPr="00A950E1" w:rsidRDefault="00A950E1" w:rsidP="0047322F">
            <w:pPr>
              <w:rPr>
                <w:color w:val="FF0000"/>
              </w:rPr>
            </w:pPr>
          </w:p>
        </w:tc>
      </w:tr>
      <w:tr w:rsidR="006D291D" w:rsidTr="00B67267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6D291D" w:rsidRPr="00A950E1" w:rsidRDefault="006D291D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6D291D" w:rsidRPr="00A950E1" w:rsidRDefault="006D291D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6D291D" w:rsidRPr="00A950E1" w:rsidRDefault="006D291D" w:rsidP="0047322F">
            <w:pPr>
              <w:rPr>
                <w:color w:val="FF0000"/>
              </w:rPr>
            </w:pPr>
          </w:p>
        </w:tc>
      </w:tr>
      <w:tr w:rsidR="00D64CDA" w:rsidTr="00B67267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D64CDA" w:rsidRPr="00A950E1" w:rsidRDefault="00D64CDA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D64CDA" w:rsidRPr="00A950E1" w:rsidRDefault="00D64CDA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D64CDA" w:rsidRPr="00A950E1" w:rsidRDefault="00D64CDA" w:rsidP="0047322F">
            <w:pPr>
              <w:rPr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4D051A" w:rsidRPr="00155463" w:rsidTr="00F2349D">
        <w:trPr>
          <w:trHeight w:val="368"/>
        </w:trPr>
        <w:tc>
          <w:tcPr>
            <w:tcW w:w="2611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4D051A" w:rsidRPr="006D291D" w:rsidRDefault="004D051A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 w:rsidR="006D291D"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155463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2B1B18" w:rsidRDefault="00A97994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A97994" w:rsidRPr="002B1B18" w:rsidRDefault="001205BA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A97994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FB02EA" w:rsidTr="006C1B03">
        <w:trPr>
          <w:trHeight w:val="350"/>
        </w:trPr>
        <w:tc>
          <w:tcPr>
            <w:tcW w:w="883" w:type="dxa"/>
          </w:tcPr>
          <w:p w:rsidR="00FB02EA" w:rsidRPr="00FB02EA" w:rsidRDefault="00FB02EA" w:rsidP="001F6329">
            <w:pPr>
              <w:rPr>
                <w:color w:val="000000" w:themeColor="text1"/>
              </w:rPr>
            </w:pPr>
            <w:r w:rsidRPr="00FB02EA">
              <w:rPr>
                <w:color w:val="000000" w:themeColor="text1"/>
              </w:rPr>
              <w:t>1</w:t>
            </w:r>
          </w:p>
        </w:tc>
        <w:tc>
          <w:tcPr>
            <w:tcW w:w="2430" w:type="dxa"/>
          </w:tcPr>
          <w:p w:rsidR="00FB02EA" w:rsidRPr="00FB02EA" w:rsidRDefault="00FB02EA" w:rsidP="00434D25">
            <w:pPr>
              <w:rPr>
                <w:color w:val="000000" w:themeColor="text1"/>
              </w:rPr>
            </w:pPr>
            <w:r w:rsidRPr="00FB02EA">
              <w:rPr>
                <w:color w:val="000000" w:themeColor="text1"/>
              </w:rPr>
              <w:t>9Sep2014-1</w:t>
            </w:r>
          </w:p>
        </w:tc>
        <w:tc>
          <w:tcPr>
            <w:tcW w:w="2675" w:type="dxa"/>
          </w:tcPr>
          <w:p w:rsidR="00FB02EA" w:rsidRPr="00FB02EA" w:rsidRDefault="00FB02EA" w:rsidP="00434D25">
            <w:pPr>
              <w:rPr>
                <w:color w:val="000000" w:themeColor="text1"/>
              </w:rPr>
            </w:pPr>
            <w:r w:rsidRPr="00FB02EA">
              <w:rPr>
                <w:color w:val="000000" w:themeColor="text1"/>
              </w:rPr>
              <w:t>UMG-1000</w:t>
            </w:r>
          </w:p>
        </w:tc>
        <w:tc>
          <w:tcPr>
            <w:tcW w:w="2125" w:type="dxa"/>
          </w:tcPr>
          <w:p w:rsidR="00FB02EA" w:rsidRPr="00FB02EA" w:rsidRDefault="00FB02EA" w:rsidP="00FB02EA">
            <w:pPr>
              <w:rPr>
                <w:color w:val="000000" w:themeColor="text1"/>
              </w:rPr>
            </w:pPr>
            <w:r w:rsidRPr="00FB02EA">
              <w:rPr>
                <w:color w:val="000000" w:themeColor="text1"/>
              </w:rPr>
              <w:t xml:space="preserve">Query can be saved without alias names for columns, please use alias </w:t>
            </w:r>
            <w:r w:rsidR="00CF6B57">
              <w:rPr>
                <w:color w:val="000000" w:themeColor="text1"/>
              </w:rPr>
              <w:t xml:space="preserve">names </w:t>
            </w:r>
            <w:r w:rsidRPr="00FB02EA">
              <w:rPr>
                <w:color w:val="000000" w:themeColor="text1"/>
              </w:rPr>
              <w:t>for the columns</w:t>
            </w:r>
            <w:r w:rsidR="004837DE">
              <w:rPr>
                <w:color w:val="000000" w:themeColor="text1"/>
              </w:rPr>
              <w:t xml:space="preserve"> as a workaround.</w:t>
            </w:r>
          </w:p>
        </w:tc>
        <w:bookmarkStart w:id="6" w:name="_GoBack"/>
        <w:bookmarkEnd w:id="6"/>
      </w:tr>
      <w:tr w:rsidR="00FC5CDC" w:rsidTr="006C1B03">
        <w:trPr>
          <w:trHeight w:val="350"/>
        </w:trPr>
        <w:tc>
          <w:tcPr>
            <w:tcW w:w="883" w:type="dxa"/>
          </w:tcPr>
          <w:p w:rsidR="00FC5CDC" w:rsidRPr="00747737" w:rsidRDefault="00FB02EA" w:rsidP="001F6329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FC5CDC" w:rsidRPr="00747737" w:rsidRDefault="00FC5CDC" w:rsidP="00434D25">
            <w:pPr>
              <w:rPr>
                <w:color w:val="FF0000"/>
              </w:rPr>
            </w:pPr>
            <w:r w:rsidRPr="00747737">
              <w:rPr>
                <w:color w:val="FF0000"/>
              </w:rPr>
              <w:t>5Sep2014-1</w:t>
            </w:r>
          </w:p>
        </w:tc>
        <w:tc>
          <w:tcPr>
            <w:tcW w:w="2675" w:type="dxa"/>
          </w:tcPr>
          <w:p w:rsidR="00FC5CDC" w:rsidRPr="00747737" w:rsidRDefault="00FC5CDC" w:rsidP="00434D25">
            <w:pPr>
              <w:rPr>
                <w:color w:val="FF0000"/>
              </w:rPr>
            </w:pPr>
            <w:r w:rsidRPr="00747737">
              <w:rPr>
                <w:color w:val="FF0000"/>
              </w:rPr>
              <w:t>UMG-1037</w:t>
            </w:r>
          </w:p>
        </w:tc>
        <w:tc>
          <w:tcPr>
            <w:tcW w:w="2125" w:type="dxa"/>
          </w:tcPr>
          <w:p w:rsidR="00FC5CDC" w:rsidRPr="00747737" w:rsidRDefault="00FC5CDC" w:rsidP="00434D25">
            <w:pPr>
              <w:rPr>
                <w:color w:val="FF0000"/>
              </w:rPr>
            </w:pPr>
            <w:r w:rsidRPr="00747737">
              <w:rPr>
                <w:color w:val="FF0000"/>
              </w:rPr>
              <w:t xml:space="preserve">If existing data </w:t>
            </w:r>
            <w:proofErr w:type="gramStart"/>
            <w:r w:rsidRPr="00747737">
              <w:rPr>
                <w:color w:val="FF0000"/>
              </w:rPr>
              <w:t xml:space="preserve">is  </w:t>
            </w:r>
            <w:r w:rsidRPr="00747737">
              <w:rPr>
                <w:color w:val="FF0000"/>
              </w:rPr>
              <w:lastRenderedPageBreak/>
              <w:t>corrupted</w:t>
            </w:r>
            <w:proofErr w:type="gramEnd"/>
            <w:r w:rsidRPr="00747737">
              <w:rPr>
                <w:color w:val="FF0000"/>
              </w:rPr>
              <w:t xml:space="preserve"> then the download feature will not work and blank page is shown.</w:t>
            </w: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lastRenderedPageBreak/>
              <w:t>2</w:t>
            </w:r>
          </w:p>
        </w:tc>
        <w:tc>
          <w:tcPr>
            <w:tcW w:w="2430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t>3</w:t>
            </w:r>
          </w:p>
        </w:tc>
        <w:tc>
          <w:tcPr>
            <w:tcW w:w="2430" w:type="dxa"/>
          </w:tcPr>
          <w:p w:rsidR="00FC5CDC" w:rsidRDefault="00FC5CDC" w:rsidP="001F6329"/>
        </w:tc>
        <w:tc>
          <w:tcPr>
            <w:tcW w:w="2675" w:type="dxa"/>
          </w:tcPr>
          <w:p w:rsidR="00FC5CDC" w:rsidRDefault="00FC5CDC" w:rsidP="001F6329"/>
        </w:tc>
        <w:tc>
          <w:tcPr>
            <w:tcW w:w="2125" w:type="dxa"/>
          </w:tcPr>
          <w:p w:rsidR="00FC5CDC" w:rsidRDefault="00FC5CDC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8" w:name="_Toc395106280"/>
      <w:r>
        <w:t>Bugs Fixed</w:t>
      </w:r>
      <w:bookmarkEnd w:id="8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723"/>
        <w:gridCol w:w="1615"/>
        <w:gridCol w:w="1460"/>
        <w:gridCol w:w="3315"/>
      </w:tblGrid>
      <w:tr w:rsidR="005E5912" w:rsidTr="006D291D">
        <w:trPr>
          <w:trHeight w:val="332"/>
        </w:trPr>
        <w:tc>
          <w:tcPr>
            <w:tcW w:w="1723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BD5751" w:rsidTr="006D291D">
        <w:trPr>
          <w:trHeight w:val="332"/>
        </w:trPr>
        <w:tc>
          <w:tcPr>
            <w:tcW w:w="1723" w:type="dxa"/>
            <w:shd w:val="clear" w:color="auto" w:fill="F2F2F2" w:themeFill="background1" w:themeFillShade="F2"/>
          </w:tcPr>
          <w:p w:rsidR="00BD5751" w:rsidRPr="00087A9C" w:rsidRDefault="00BD5751" w:rsidP="001F6329">
            <w:pPr>
              <w:rPr>
                <w:color w:val="000000" w:themeColor="text1"/>
              </w:rPr>
            </w:pPr>
            <w:r w:rsidRPr="00087A9C">
              <w:rPr>
                <w:color w:val="000000" w:themeColor="text1"/>
              </w:rPr>
              <w:t>8/9/2014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:rsidR="00BD5751" w:rsidRPr="00087A9C" w:rsidRDefault="00BD5751" w:rsidP="005E5912">
            <w:pPr>
              <w:jc w:val="center"/>
              <w:rPr>
                <w:color w:val="000000" w:themeColor="text1"/>
              </w:rPr>
            </w:pPr>
            <w:r w:rsidRPr="00087A9C">
              <w:rPr>
                <w:color w:val="000000" w:themeColor="text1"/>
              </w:rPr>
              <w:t>UMG-9Sep2014-1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BD5751" w:rsidRPr="00087A9C" w:rsidRDefault="00BD5751" w:rsidP="006D291D">
            <w:pPr>
              <w:rPr>
                <w:color w:val="000000" w:themeColor="text1"/>
              </w:rPr>
            </w:pPr>
            <w:r w:rsidRPr="00087A9C">
              <w:rPr>
                <w:color w:val="000000" w:themeColor="text1"/>
              </w:rPr>
              <w:t>UMG-1206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BD5751" w:rsidRPr="00087A9C" w:rsidRDefault="00BD5751" w:rsidP="001F6329">
            <w:pPr>
              <w:rPr>
                <w:color w:val="000000" w:themeColor="text1"/>
              </w:rPr>
            </w:pPr>
          </w:p>
        </w:tc>
      </w:tr>
      <w:tr w:rsidR="006D291D" w:rsidTr="006D291D">
        <w:trPr>
          <w:trHeight w:val="332"/>
        </w:trPr>
        <w:tc>
          <w:tcPr>
            <w:tcW w:w="1723" w:type="dxa"/>
            <w:shd w:val="clear" w:color="auto" w:fill="F2F2F2" w:themeFill="background1" w:themeFillShade="F2"/>
          </w:tcPr>
          <w:p w:rsidR="006D291D" w:rsidRPr="00BD5751" w:rsidRDefault="006D291D" w:rsidP="001F6329">
            <w:pPr>
              <w:rPr>
                <w:color w:val="FF0000"/>
              </w:rPr>
            </w:pPr>
            <w:r w:rsidRPr="00BD5751">
              <w:rPr>
                <w:color w:val="FF0000"/>
              </w:rPr>
              <w:t>5/</w:t>
            </w:r>
            <w:r w:rsidRPr="00BD5751">
              <w:rPr>
                <w:rFonts w:ascii="Arial" w:hAnsi="Arial"/>
                <w:b/>
                <w:noProof/>
                <w:color w:val="FF0000"/>
              </w:rPr>
              <w:t>9/2014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:rsidR="006D291D" w:rsidRPr="00BD5751" w:rsidRDefault="006D291D" w:rsidP="005E5912">
            <w:pPr>
              <w:jc w:val="center"/>
              <w:rPr>
                <w:color w:val="FF0000"/>
              </w:rPr>
            </w:pPr>
            <w:r w:rsidRPr="00BD5751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6D291D" w:rsidRPr="00BD5751" w:rsidRDefault="006D291D" w:rsidP="006D291D">
            <w:pPr>
              <w:rPr>
                <w:color w:val="FF0000"/>
              </w:rPr>
            </w:pPr>
            <w:r w:rsidRPr="00BD5751">
              <w:rPr>
                <w:color w:val="FF0000"/>
              </w:rPr>
              <w:t>UMG-1201</w:t>
            </w:r>
          </w:p>
          <w:p w:rsidR="006D291D" w:rsidRPr="00BD5751" w:rsidRDefault="006D291D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6D291D" w:rsidRPr="00BD5751" w:rsidRDefault="006D291D" w:rsidP="001F6329">
            <w:pPr>
              <w:rPr>
                <w:color w:val="FF0000"/>
              </w:rPr>
            </w:pPr>
          </w:p>
        </w:tc>
      </w:tr>
      <w:tr w:rsidR="003A1321" w:rsidTr="006D291D">
        <w:trPr>
          <w:trHeight w:val="332"/>
        </w:trPr>
        <w:tc>
          <w:tcPr>
            <w:tcW w:w="1723" w:type="dxa"/>
            <w:shd w:val="clear" w:color="auto" w:fill="F2F2F2" w:themeFill="background1" w:themeFillShade="F2"/>
          </w:tcPr>
          <w:p w:rsidR="003A1321" w:rsidRPr="00BD5751" w:rsidRDefault="003A1321" w:rsidP="001F6329">
            <w:pPr>
              <w:rPr>
                <w:color w:val="FF0000"/>
              </w:rPr>
            </w:pPr>
            <w:r w:rsidRPr="00BD5751">
              <w:rPr>
                <w:color w:val="FF0000"/>
              </w:rPr>
              <w:t>5/</w:t>
            </w:r>
            <w:r w:rsidRPr="00BD5751">
              <w:rPr>
                <w:rFonts w:ascii="Arial" w:hAnsi="Arial"/>
                <w:b/>
                <w:noProof/>
                <w:color w:val="FF0000"/>
              </w:rPr>
              <w:t>9/2014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:rsidR="003A1321" w:rsidRPr="00BD5751" w:rsidRDefault="003A1321" w:rsidP="005E5912">
            <w:pPr>
              <w:jc w:val="center"/>
              <w:rPr>
                <w:color w:val="FF0000"/>
              </w:rPr>
            </w:pPr>
            <w:r w:rsidRPr="00BD5751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A1321" w:rsidRPr="00BD5751" w:rsidRDefault="003A1321" w:rsidP="006D291D">
            <w:pPr>
              <w:rPr>
                <w:color w:val="FF0000"/>
              </w:rPr>
            </w:pPr>
            <w:r w:rsidRPr="00BD5751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A1321" w:rsidRPr="00BD5751" w:rsidRDefault="003A1321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32"/>
        </w:trPr>
        <w:tc>
          <w:tcPr>
            <w:tcW w:w="1723" w:type="dxa"/>
            <w:shd w:val="clear" w:color="auto" w:fill="F2F2F2" w:themeFill="background1" w:themeFillShade="F2"/>
          </w:tcPr>
          <w:p w:rsidR="006D291D" w:rsidRPr="00BD5751" w:rsidRDefault="006D291D" w:rsidP="00434D25">
            <w:pPr>
              <w:rPr>
                <w:color w:val="FF0000"/>
              </w:rPr>
            </w:pPr>
            <w:r w:rsidRPr="00BD5751">
              <w:rPr>
                <w:color w:val="FF0000"/>
              </w:rPr>
              <w:t>5/</w:t>
            </w:r>
            <w:r w:rsidRPr="00BD5751">
              <w:rPr>
                <w:rFonts w:ascii="Arial" w:hAnsi="Arial"/>
                <w:b/>
                <w:noProof/>
                <w:color w:val="FF0000"/>
              </w:rPr>
              <w:t>9/2014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:rsidR="006D291D" w:rsidRPr="00BD5751" w:rsidRDefault="006D291D" w:rsidP="00434D25">
            <w:pPr>
              <w:jc w:val="center"/>
              <w:rPr>
                <w:color w:val="FF0000"/>
              </w:rPr>
            </w:pPr>
            <w:r w:rsidRPr="00BD5751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6D291D" w:rsidRPr="00BD5751" w:rsidRDefault="006D291D" w:rsidP="006D291D">
            <w:pPr>
              <w:rPr>
                <w:color w:val="FF0000"/>
              </w:rPr>
            </w:pPr>
            <w:r w:rsidRPr="00BD5751">
              <w:rPr>
                <w:color w:val="FF0000"/>
              </w:rPr>
              <w:t>UMG-1200</w:t>
            </w:r>
          </w:p>
          <w:p w:rsidR="006D291D" w:rsidRPr="00BD5751" w:rsidRDefault="006D291D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6D291D" w:rsidRPr="00BD5751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32"/>
        </w:trPr>
        <w:tc>
          <w:tcPr>
            <w:tcW w:w="1723" w:type="dxa"/>
            <w:shd w:val="clear" w:color="auto" w:fill="F2F2F2" w:themeFill="background1" w:themeFillShade="F2"/>
          </w:tcPr>
          <w:p w:rsidR="006D291D" w:rsidRPr="00BD5751" w:rsidRDefault="006D291D" w:rsidP="00434D25">
            <w:pPr>
              <w:rPr>
                <w:color w:val="FF0000"/>
              </w:rPr>
            </w:pPr>
            <w:r w:rsidRPr="00BD5751">
              <w:rPr>
                <w:color w:val="FF0000"/>
              </w:rPr>
              <w:t>5/</w:t>
            </w:r>
            <w:r w:rsidRPr="00BD5751">
              <w:rPr>
                <w:rFonts w:ascii="Arial" w:hAnsi="Arial"/>
                <w:b/>
                <w:noProof/>
                <w:color w:val="FF0000"/>
              </w:rPr>
              <w:t>9/2014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:rsidR="006D291D" w:rsidRPr="00BD5751" w:rsidRDefault="006D291D" w:rsidP="00434D25">
            <w:pPr>
              <w:jc w:val="center"/>
              <w:rPr>
                <w:color w:val="FF0000"/>
              </w:rPr>
            </w:pPr>
            <w:r w:rsidRPr="00BD5751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6D291D" w:rsidRPr="00BD5751" w:rsidRDefault="006D291D" w:rsidP="006D291D">
            <w:pPr>
              <w:rPr>
                <w:color w:val="FF0000"/>
              </w:rPr>
            </w:pPr>
            <w:r w:rsidRPr="00BD5751">
              <w:rPr>
                <w:color w:val="FF0000"/>
              </w:rPr>
              <w:t>UMG-1197</w:t>
            </w:r>
          </w:p>
          <w:p w:rsidR="006D291D" w:rsidRPr="00BD5751" w:rsidRDefault="006D291D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6D291D" w:rsidRPr="00BD5751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Default="006D291D" w:rsidP="00434D25"/>
        </w:tc>
        <w:tc>
          <w:tcPr>
            <w:tcW w:w="1615" w:type="dxa"/>
          </w:tcPr>
          <w:p w:rsidR="006D291D" w:rsidRDefault="006D291D" w:rsidP="00434D25">
            <w:pPr>
              <w:jc w:val="center"/>
            </w:pPr>
          </w:p>
        </w:tc>
        <w:tc>
          <w:tcPr>
            <w:tcW w:w="1460" w:type="dxa"/>
          </w:tcPr>
          <w:p w:rsidR="006D291D" w:rsidRPr="006D291D" w:rsidRDefault="006D291D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6D291D" w:rsidRPr="006D291D" w:rsidRDefault="006D291D" w:rsidP="001F6329">
            <w:pPr>
              <w:rPr>
                <w:color w:val="FF0000"/>
              </w:rPr>
            </w:pPr>
            <w:r w:rsidRPr="006D291D">
              <w:rPr>
                <w:color w:val="FF0000"/>
              </w:rPr>
              <w:t xml:space="preserve">Mapping of type Double fails </w:t>
            </w: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6D291D" w:rsidRDefault="006D291D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1615" w:type="dxa"/>
          </w:tcPr>
          <w:p w:rsidR="006D291D" w:rsidRPr="006D291D" w:rsidRDefault="006D291D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6D291D" w:rsidRPr="006D291D" w:rsidRDefault="006D291D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6D291D" w:rsidRPr="006D291D" w:rsidRDefault="006D291D" w:rsidP="001F6329">
            <w:pPr>
              <w:rPr>
                <w:color w:val="FF0000"/>
              </w:rPr>
            </w:pPr>
            <w:r w:rsidRPr="006D291D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B67267" w:rsidRDefault="006D291D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B67267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1615" w:type="dxa"/>
          </w:tcPr>
          <w:p w:rsidR="006D291D" w:rsidRPr="00B67267" w:rsidRDefault="006D291D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B67267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6D291D" w:rsidRPr="00B67267" w:rsidRDefault="006D291D" w:rsidP="009D0CBD">
            <w:pPr>
              <w:rPr>
                <w:rFonts w:asciiTheme="minorHAnsi" w:hAnsiTheme="minorHAnsi" w:cstheme="minorHAnsi"/>
                <w:color w:val="C00000"/>
              </w:rPr>
            </w:pPr>
            <w:r w:rsidRPr="00B67267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6D291D" w:rsidRPr="00B67267" w:rsidRDefault="006D291D" w:rsidP="001F6329">
            <w:pPr>
              <w:rPr>
                <w:color w:val="C00000"/>
              </w:rPr>
            </w:pPr>
            <w:r w:rsidRPr="00B67267">
              <w:rPr>
                <w:color w:val="C00000"/>
              </w:rPr>
              <w:t>Syndicate Query Test bed is not functioning</w:t>
            </w: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1543FA" w:rsidRDefault="006D291D" w:rsidP="00B25743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1543FA" w:rsidRDefault="006D291D" w:rsidP="00B25743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6D291D" w:rsidRPr="001543FA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6D291D" w:rsidRPr="001543FA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lastRenderedPageBreak/>
              <w:t>11/8/2014</w:t>
            </w:r>
          </w:p>
        </w:tc>
        <w:tc>
          <w:tcPr>
            <w:tcW w:w="1615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6D291D" w:rsidRPr="001543FA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6D291D" w:rsidRPr="001543FA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6D291D" w:rsidRPr="001543FA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6D291D" w:rsidRPr="001543FA" w:rsidRDefault="006D291D" w:rsidP="001F6329">
            <w:pPr>
              <w:rPr>
                <w:color w:val="FF0000"/>
              </w:rPr>
            </w:pPr>
          </w:p>
        </w:tc>
      </w:tr>
      <w:tr w:rsidR="006D291D" w:rsidRPr="001543FA" w:rsidTr="006D291D">
        <w:trPr>
          <w:trHeight w:val="368"/>
        </w:trPr>
        <w:tc>
          <w:tcPr>
            <w:tcW w:w="1723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6D291D" w:rsidRPr="001543FA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6D291D" w:rsidRPr="001543FA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2B1B18" w:rsidRDefault="006D291D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2B1B18" w:rsidRDefault="006D291D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6D291D" w:rsidRPr="002B1B18" w:rsidRDefault="006D291D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6D291D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2B1B18" w:rsidRDefault="006D291D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2B1B18" w:rsidRDefault="006D291D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6D291D" w:rsidRPr="002B1B18" w:rsidRDefault="006D291D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6D291D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2B1B18" w:rsidRDefault="006D291D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2B1B18" w:rsidRDefault="006D291D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6D291D" w:rsidRPr="002B1B18" w:rsidRDefault="006D291D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6D291D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CD7A52" w:rsidRDefault="006D291D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6D291D" w:rsidRPr="00CD7A52" w:rsidRDefault="006D291D" w:rsidP="001F6329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6D291D" w:rsidRPr="00CD7A52" w:rsidRDefault="006D291D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6D291D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CD7A52" w:rsidRDefault="006D291D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6D291D" w:rsidRPr="00CD7A52" w:rsidRDefault="006D291D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6D291D" w:rsidRPr="00CD7A52" w:rsidRDefault="006D291D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6D291D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CD7A52" w:rsidRDefault="006D291D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6D291D" w:rsidRPr="00CD7A52" w:rsidRDefault="006D291D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6D291D" w:rsidRPr="00CD7A52" w:rsidRDefault="006D291D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6D291D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CD7A52" w:rsidRDefault="006D291D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6D291D" w:rsidRPr="00CD7A52" w:rsidRDefault="006D291D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6D291D" w:rsidRPr="00CD7A52" w:rsidRDefault="006D291D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6D291D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CD7A52" w:rsidRDefault="006D291D" w:rsidP="008501E1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6D291D" w:rsidRPr="00CD7A52" w:rsidRDefault="006D291D" w:rsidP="008501E1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6D291D" w:rsidRPr="00CD7A52" w:rsidRDefault="006D291D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6D291D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615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6D291D" w:rsidRDefault="006D291D" w:rsidP="008501E1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615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6D291D" w:rsidRPr="002F2E1B" w:rsidRDefault="001205BA" w:rsidP="008501E1">
            <w:pPr>
              <w:rPr>
                <w:color w:val="FF0000"/>
              </w:rPr>
            </w:pPr>
            <w:hyperlink r:id="rId13" w:history="1">
              <w:r w:rsidR="006D291D"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6D291D" w:rsidRDefault="006D291D" w:rsidP="008501E1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615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6D291D" w:rsidRDefault="006D291D" w:rsidP="008501E1"/>
        </w:tc>
      </w:tr>
      <w:tr w:rsidR="002D5BC9" w:rsidTr="006D291D">
        <w:trPr>
          <w:trHeight w:val="368"/>
        </w:trPr>
        <w:tc>
          <w:tcPr>
            <w:tcW w:w="1723" w:type="dxa"/>
          </w:tcPr>
          <w:p w:rsidR="002D5BC9" w:rsidRPr="002F2E1B" w:rsidRDefault="002D5BC9" w:rsidP="008501E1">
            <w:pPr>
              <w:rPr>
                <w:color w:val="FF0000"/>
              </w:rPr>
            </w:pPr>
          </w:p>
        </w:tc>
        <w:tc>
          <w:tcPr>
            <w:tcW w:w="1615" w:type="dxa"/>
          </w:tcPr>
          <w:p w:rsidR="002D5BC9" w:rsidRPr="002F2E1B" w:rsidRDefault="002D5BC9" w:rsidP="008501E1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2D5BC9" w:rsidRPr="002F2E1B" w:rsidRDefault="002D5BC9" w:rsidP="008501E1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2D5BC9" w:rsidRDefault="002D5BC9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F9434D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087A9C">
              <w:rPr>
                <w:rFonts w:ascii="Times New Roman" w:hAnsi="Times New Roman"/>
              </w:rPr>
              <w:t>UMG-9Sep2014-1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A2210C" w:rsidP="001E20E2">
            <w:pPr>
              <w:pStyle w:val="ASPSChangeControl"/>
            </w:pP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lastRenderedPageBreak/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14"/>
      <w:headerReference w:type="first" r:id="rId15"/>
      <w:footerReference w:type="first" r:id="rId1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5BA" w:rsidRDefault="001205BA">
      <w:r>
        <w:separator/>
      </w:r>
    </w:p>
  </w:endnote>
  <w:endnote w:type="continuationSeparator" w:id="0">
    <w:p w:rsidR="001205BA" w:rsidRDefault="00120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E93883" w:rsidP="00F44EC0">
    <w:pPr>
      <w:pStyle w:val="Footer"/>
    </w:pPr>
    <w:r>
      <w:fldChar w:fldCharType="begin"/>
    </w:r>
    <w:r w:rsidR="0088258B">
      <w:instrText xml:space="preserve"> STYLEREF  "ASPS DocClass"  \* MERGEFORMAT </w:instrText>
    </w:r>
    <w:r>
      <w:fldChar w:fldCharType="separate"/>
    </w:r>
    <w:r w:rsidR="004837DE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88258B">
      <w:instrText xml:space="preserve"> DOCPROPERTY  Category  \* MERGEFORMAT </w:instrText>
    </w:r>
    <w:r>
      <w:fldChar w:fldCharType="separate"/>
    </w:r>
    <w:proofErr w:type="gramStart"/>
    <w:r w:rsidR="004D051A">
      <w:t>Template</w:t>
    </w:r>
    <w:proofErr w:type="gramEnd"/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4837DE">
      <w:rPr>
        <w:noProof/>
      </w:rPr>
      <w:t>3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4837DE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1205BA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B02EA">
      <w:rPr>
        <w:noProof/>
      </w:rPr>
      <w:t>Internal Use Only</w:t>
    </w:r>
    <w:r>
      <w:rPr>
        <w:noProof/>
      </w:rPr>
      <w:fldChar w:fldCharType="end"/>
    </w:r>
    <w:r w:rsidR="00781E73">
      <w:t xml:space="preserve"> </w:t>
    </w:r>
    <w:r w:rsidR="00E93883">
      <w:fldChar w:fldCharType="begin"/>
    </w:r>
    <w:r w:rsidR="0088258B">
      <w:instrText xml:space="preserve"> DOCPROPERTY  Category  \* MERGEFORMAT </w:instrText>
    </w:r>
    <w:r w:rsidR="00E93883">
      <w:fldChar w:fldCharType="separate"/>
    </w:r>
    <w:proofErr w:type="gramStart"/>
    <w:r w:rsidR="004D051A">
      <w:t>Template</w:t>
    </w:r>
    <w:proofErr w:type="gramEnd"/>
    <w:r w:rsidR="00E93883">
      <w:fldChar w:fldCharType="end"/>
    </w:r>
    <w:r w:rsidR="001C4F09" w:rsidRPr="0005033E">
      <w:t xml:space="preserve">(Version </w:t>
    </w:r>
    <w:r w:rsidR="00E93883">
      <w:fldChar w:fldCharType="begin"/>
    </w:r>
    <w:r w:rsidR="0013134D">
      <w:instrText xml:space="preserve"> STYLEREF  "ASPS VerNum"  \* MERGEFORMAT </w:instrText>
    </w:r>
    <w:r w:rsidR="00E93883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E93883">
      <w:fldChar w:fldCharType="begin"/>
    </w:r>
    <w:r w:rsidR="00D81BED">
      <w:instrText xml:space="preserve"> PAGE </w:instrText>
    </w:r>
    <w:r w:rsidR="00E93883">
      <w:fldChar w:fldCharType="separate"/>
    </w:r>
    <w:r w:rsidR="00FB02EA">
      <w:rPr>
        <w:noProof/>
      </w:rPr>
      <w:t>2</w:t>
    </w:r>
    <w:r w:rsidR="00E93883">
      <w:rPr>
        <w:noProof/>
      </w:rPr>
      <w:fldChar w:fldCharType="end"/>
    </w:r>
    <w:r w:rsidR="001C4F09" w:rsidRPr="0005033E">
      <w:t xml:space="preserve"> of </w:t>
    </w:r>
    <w:r w:rsidR="00E93883">
      <w:fldChar w:fldCharType="begin"/>
    </w:r>
    <w:r w:rsidR="00D81BED">
      <w:instrText xml:space="preserve"> NUMPAGES </w:instrText>
    </w:r>
    <w:r w:rsidR="00E93883">
      <w:fldChar w:fldCharType="separate"/>
    </w:r>
    <w:r w:rsidR="00FB02EA">
      <w:rPr>
        <w:noProof/>
      </w:rPr>
      <w:t>6</w:t>
    </w:r>
    <w:r w:rsidR="00E93883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5BA" w:rsidRDefault="001205BA">
      <w:r>
        <w:separator/>
      </w:r>
    </w:p>
  </w:footnote>
  <w:footnote w:type="continuationSeparator" w:id="0">
    <w:p w:rsidR="001205BA" w:rsidRDefault="001205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1205BA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4837DE">
      <w:rPr>
        <w:noProof/>
      </w:rPr>
      <w:t>Consumer Analytics</w:t>
    </w:r>
    <w:r>
      <w:rPr>
        <w:noProof/>
      </w:rPr>
      <w:fldChar w:fldCharType="end"/>
    </w:r>
    <w:r w:rsidR="00A773E0">
      <w:tab/>
    </w:r>
    <w:r w:rsidR="00A773E0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4837DE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1205BA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B02EA">
      <w:rPr>
        <w:noProof/>
      </w:rPr>
      <w:t>Consumer Analytics</w:t>
    </w:r>
    <w:r>
      <w:rPr>
        <w:noProof/>
      </w:rPr>
      <w:fldChar w:fldCharType="end"/>
    </w:r>
    <w:r w:rsidR="007A1A25">
      <w:tab/>
    </w:r>
    <w:r w:rsidR="007A1A25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B02EA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1A2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87A9C"/>
    <w:rsid w:val="00090E77"/>
    <w:rsid w:val="00091A5F"/>
    <w:rsid w:val="00095C80"/>
    <w:rsid w:val="000976DD"/>
    <w:rsid w:val="00097FE2"/>
    <w:rsid w:val="000A4877"/>
    <w:rsid w:val="000A498A"/>
    <w:rsid w:val="000A7474"/>
    <w:rsid w:val="000B013B"/>
    <w:rsid w:val="000B061D"/>
    <w:rsid w:val="000B0782"/>
    <w:rsid w:val="000B3BDE"/>
    <w:rsid w:val="000B5D1D"/>
    <w:rsid w:val="000B61CB"/>
    <w:rsid w:val="000C0036"/>
    <w:rsid w:val="000C113B"/>
    <w:rsid w:val="000C264B"/>
    <w:rsid w:val="000C4E54"/>
    <w:rsid w:val="000C5427"/>
    <w:rsid w:val="000C72B4"/>
    <w:rsid w:val="000D6110"/>
    <w:rsid w:val="000D724C"/>
    <w:rsid w:val="000E4263"/>
    <w:rsid w:val="000E5A9E"/>
    <w:rsid w:val="000E7413"/>
    <w:rsid w:val="000F1FEC"/>
    <w:rsid w:val="0010517E"/>
    <w:rsid w:val="00107FB2"/>
    <w:rsid w:val="00117F22"/>
    <w:rsid w:val="001205BA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43FA"/>
    <w:rsid w:val="00155463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B13B8"/>
    <w:rsid w:val="001C03A0"/>
    <w:rsid w:val="001C1A5E"/>
    <w:rsid w:val="001C4F09"/>
    <w:rsid w:val="001C5E93"/>
    <w:rsid w:val="001C6438"/>
    <w:rsid w:val="001D20D6"/>
    <w:rsid w:val="001D6B9B"/>
    <w:rsid w:val="001D72D5"/>
    <w:rsid w:val="001E20E2"/>
    <w:rsid w:val="001E677B"/>
    <w:rsid w:val="001F1DFB"/>
    <w:rsid w:val="001F74A8"/>
    <w:rsid w:val="001F75CE"/>
    <w:rsid w:val="002024DE"/>
    <w:rsid w:val="002056C1"/>
    <w:rsid w:val="00214306"/>
    <w:rsid w:val="00216FBA"/>
    <w:rsid w:val="00220B04"/>
    <w:rsid w:val="002219B4"/>
    <w:rsid w:val="002258CF"/>
    <w:rsid w:val="00235600"/>
    <w:rsid w:val="002455E9"/>
    <w:rsid w:val="0024577B"/>
    <w:rsid w:val="00247A07"/>
    <w:rsid w:val="0025417D"/>
    <w:rsid w:val="00255F09"/>
    <w:rsid w:val="00262AB4"/>
    <w:rsid w:val="00262B2D"/>
    <w:rsid w:val="0026777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5BC9"/>
    <w:rsid w:val="002D7D40"/>
    <w:rsid w:val="002E2EA4"/>
    <w:rsid w:val="002F2E1B"/>
    <w:rsid w:val="002F375F"/>
    <w:rsid w:val="002F541B"/>
    <w:rsid w:val="00300CBF"/>
    <w:rsid w:val="00305DBE"/>
    <w:rsid w:val="00306568"/>
    <w:rsid w:val="00306611"/>
    <w:rsid w:val="00313743"/>
    <w:rsid w:val="003214BC"/>
    <w:rsid w:val="00331DAC"/>
    <w:rsid w:val="00342EA8"/>
    <w:rsid w:val="00343DCE"/>
    <w:rsid w:val="00344705"/>
    <w:rsid w:val="003474FB"/>
    <w:rsid w:val="003475B4"/>
    <w:rsid w:val="00353FF3"/>
    <w:rsid w:val="00354472"/>
    <w:rsid w:val="00355F9E"/>
    <w:rsid w:val="0035697F"/>
    <w:rsid w:val="00356BDD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1321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42F34"/>
    <w:rsid w:val="0044336F"/>
    <w:rsid w:val="00461E4F"/>
    <w:rsid w:val="00461E77"/>
    <w:rsid w:val="00464C08"/>
    <w:rsid w:val="004655D8"/>
    <w:rsid w:val="004675F9"/>
    <w:rsid w:val="00470A29"/>
    <w:rsid w:val="0047322F"/>
    <w:rsid w:val="004837DE"/>
    <w:rsid w:val="00484149"/>
    <w:rsid w:val="00485FD0"/>
    <w:rsid w:val="00495089"/>
    <w:rsid w:val="00495585"/>
    <w:rsid w:val="0049657D"/>
    <w:rsid w:val="0049688A"/>
    <w:rsid w:val="004A3F67"/>
    <w:rsid w:val="004B0B93"/>
    <w:rsid w:val="004C2D3E"/>
    <w:rsid w:val="004C4E5B"/>
    <w:rsid w:val="004C7146"/>
    <w:rsid w:val="004D051A"/>
    <w:rsid w:val="004D60F1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312C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22"/>
    <w:rsid w:val="005B7063"/>
    <w:rsid w:val="005C16C4"/>
    <w:rsid w:val="005D3927"/>
    <w:rsid w:val="005D3CFB"/>
    <w:rsid w:val="005D4716"/>
    <w:rsid w:val="005D503A"/>
    <w:rsid w:val="005D7752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6A5B"/>
    <w:rsid w:val="006870F5"/>
    <w:rsid w:val="0069250F"/>
    <w:rsid w:val="00692E47"/>
    <w:rsid w:val="006933BC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1D"/>
    <w:rsid w:val="006D29B7"/>
    <w:rsid w:val="006D4633"/>
    <w:rsid w:val="006D4D2C"/>
    <w:rsid w:val="006E0E8C"/>
    <w:rsid w:val="006E1AE3"/>
    <w:rsid w:val="006E3314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47737"/>
    <w:rsid w:val="00751345"/>
    <w:rsid w:val="007541C1"/>
    <w:rsid w:val="00754A12"/>
    <w:rsid w:val="0075672D"/>
    <w:rsid w:val="00757485"/>
    <w:rsid w:val="00761CA6"/>
    <w:rsid w:val="0076261C"/>
    <w:rsid w:val="007632F4"/>
    <w:rsid w:val="00763BA6"/>
    <w:rsid w:val="007674FA"/>
    <w:rsid w:val="00771AFD"/>
    <w:rsid w:val="00781E73"/>
    <w:rsid w:val="00782DF7"/>
    <w:rsid w:val="00782E98"/>
    <w:rsid w:val="007843EE"/>
    <w:rsid w:val="0078698A"/>
    <w:rsid w:val="00790DB7"/>
    <w:rsid w:val="0079434E"/>
    <w:rsid w:val="007A1A25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12C3D"/>
    <w:rsid w:val="00813BCB"/>
    <w:rsid w:val="00814A27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C3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36A50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6B2D"/>
    <w:rsid w:val="009B3F77"/>
    <w:rsid w:val="009B47D6"/>
    <w:rsid w:val="009B5786"/>
    <w:rsid w:val="009B6E4A"/>
    <w:rsid w:val="009C0934"/>
    <w:rsid w:val="009C497C"/>
    <w:rsid w:val="009C7A33"/>
    <w:rsid w:val="009D4F32"/>
    <w:rsid w:val="009D56D1"/>
    <w:rsid w:val="009D68B7"/>
    <w:rsid w:val="009E6A94"/>
    <w:rsid w:val="009F59BA"/>
    <w:rsid w:val="00A0034D"/>
    <w:rsid w:val="00A056E7"/>
    <w:rsid w:val="00A05CD4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F94"/>
    <w:rsid w:val="00A5765D"/>
    <w:rsid w:val="00A62C24"/>
    <w:rsid w:val="00A639B4"/>
    <w:rsid w:val="00A65C0E"/>
    <w:rsid w:val="00A664F7"/>
    <w:rsid w:val="00A66BE1"/>
    <w:rsid w:val="00A73DC3"/>
    <w:rsid w:val="00A771B7"/>
    <w:rsid w:val="00A773E0"/>
    <w:rsid w:val="00A8393D"/>
    <w:rsid w:val="00A85439"/>
    <w:rsid w:val="00A861F8"/>
    <w:rsid w:val="00A94DD6"/>
    <w:rsid w:val="00A950E1"/>
    <w:rsid w:val="00A97994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1F09"/>
    <w:rsid w:val="00B03905"/>
    <w:rsid w:val="00B04B12"/>
    <w:rsid w:val="00B05617"/>
    <w:rsid w:val="00B12382"/>
    <w:rsid w:val="00B127C6"/>
    <w:rsid w:val="00B141D6"/>
    <w:rsid w:val="00B14FD4"/>
    <w:rsid w:val="00B16D6A"/>
    <w:rsid w:val="00B22931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67267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2A7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D5751"/>
    <w:rsid w:val="00BE181D"/>
    <w:rsid w:val="00BE25FF"/>
    <w:rsid w:val="00BE39D5"/>
    <w:rsid w:val="00BE6A3B"/>
    <w:rsid w:val="00BF2947"/>
    <w:rsid w:val="00BF345E"/>
    <w:rsid w:val="00BF42F3"/>
    <w:rsid w:val="00BF51D6"/>
    <w:rsid w:val="00C00C94"/>
    <w:rsid w:val="00C023E4"/>
    <w:rsid w:val="00C02C6B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4BB7"/>
    <w:rsid w:val="00C67C11"/>
    <w:rsid w:val="00C67EDD"/>
    <w:rsid w:val="00C7117E"/>
    <w:rsid w:val="00C719E0"/>
    <w:rsid w:val="00C74B68"/>
    <w:rsid w:val="00C75BDA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556C"/>
    <w:rsid w:val="00CE6F28"/>
    <w:rsid w:val="00CE741C"/>
    <w:rsid w:val="00CF3438"/>
    <w:rsid w:val="00CF66EB"/>
    <w:rsid w:val="00CF6B57"/>
    <w:rsid w:val="00D044DC"/>
    <w:rsid w:val="00D04D7D"/>
    <w:rsid w:val="00D107EA"/>
    <w:rsid w:val="00D1304B"/>
    <w:rsid w:val="00D25028"/>
    <w:rsid w:val="00D2514A"/>
    <w:rsid w:val="00D27585"/>
    <w:rsid w:val="00D3393A"/>
    <w:rsid w:val="00D457DE"/>
    <w:rsid w:val="00D514F7"/>
    <w:rsid w:val="00D5154D"/>
    <w:rsid w:val="00D569DF"/>
    <w:rsid w:val="00D64CDA"/>
    <w:rsid w:val="00D64D36"/>
    <w:rsid w:val="00D66770"/>
    <w:rsid w:val="00D764A4"/>
    <w:rsid w:val="00D81BED"/>
    <w:rsid w:val="00D91248"/>
    <w:rsid w:val="00D912FC"/>
    <w:rsid w:val="00D94173"/>
    <w:rsid w:val="00D97913"/>
    <w:rsid w:val="00D97D06"/>
    <w:rsid w:val="00DB52D0"/>
    <w:rsid w:val="00DC17D1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F601F"/>
    <w:rsid w:val="00DF76C8"/>
    <w:rsid w:val="00DF7C31"/>
    <w:rsid w:val="00E0025D"/>
    <w:rsid w:val="00E00DE1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3288"/>
    <w:rsid w:val="00E24FF2"/>
    <w:rsid w:val="00E25630"/>
    <w:rsid w:val="00E3533D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6530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7F13"/>
    <w:rsid w:val="00ED2DF5"/>
    <w:rsid w:val="00ED7379"/>
    <w:rsid w:val="00EE0404"/>
    <w:rsid w:val="00EE4F63"/>
    <w:rsid w:val="00EE5C9A"/>
    <w:rsid w:val="00EE7614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1253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DD1"/>
    <w:rsid w:val="00F65441"/>
    <w:rsid w:val="00F65585"/>
    <w:rsid w:val="00F6697C"/>
    <w:rsid w:val="00F70CB3"/>
    <w:rsid w:val="00F71088"/>
    <w:rsid w:val="00F72263"/>
    <w:rsid w:val="00F762A0"/>
    <w:rsid w:val="00F83E5A"/>
    <w:rsid w:val="00F84081"/>
    <w:rsid w:val="00F90DC5"/>
    <w:rsid w:val="00F9434D"/>
    <w:rsid w:val="00FA222B"/>
    <w:rsid w:val="00FA468D"/>
    <w:rsid w:val="00FA5518"/>
    <w:rsid w:val="00FB02EA"/>
    <w:rsid w:val="00FB5331"/>
    <w:rsid w:val="00FB5E1F"/>
    <w:rsid w:val="00FB65A8"/>
    <w:rsid w:val="00FC0894"/>
    <w:rsid w:val="00FC2A95"/>
    <w:rsid w:val="00FC2AF4"/>
    <w:rsid w:val="00FC5CDC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84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10F24-07F7-45FD-9299-0CE7F30F2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74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Javarappa, Preetham</cp:lastModifiedBy>
  <cp:revision>44</cp:revision>
  <cp:lastPrinted>2012-04-18T20:08:00Z</cp:lastPrinted>
  <dcterms:created xsi:type="dcterms:W3CDTF">2014-08-11T17:13:00Z</dcterms:created>
  <dcterms:modified xsi:type="dcterms:W3CDTF">2014-09-08T11:17:00Z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