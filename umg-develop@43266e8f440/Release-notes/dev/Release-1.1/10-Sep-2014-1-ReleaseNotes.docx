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155463">
        <w:t>.1</w:t>
      </w:r>
      <w:r w:rsidR="007F27BA">
        <w:t xml:space="preserve"> </w:t>
      </w:r>
    </w:p>
    <w:p w:rsidR="00987DC3" w:rsidRDefault="00155463" w:rsidP="007F27BA">
      <w:pPr>
        <w:pStyle w:val="ASPSProductName"/>
      </w:pPr>
      <w:r>
        <w:t>Sprint 9,10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E21EF2" w:rsidP="00F7355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F73551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Sep2014-3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FA7124" w:rsidP="00671B92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F73551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DP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E9388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75629B">
        <w:t>3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93883">
        <w:fldChar w:fldCharType="begin"/>
      </w:r>
      <w:r>
        <w:instrText xml:space="preserve"> PAGEREF _Toc395106277 \h </w:instrText>
      </w:r>
      <w:r w:rsidR="00E93883">
        <w:fldChar w:fldCharType="separate"/>
      </w:r>
      <w:r w:rsidR="0075629B">
        <w:t>3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93883">
        <w:fldChar w:fldCharType="begin"/>
      </w:r>
      <w:r>
        <w:instrText xml:space="preserve"> PAGEREF _Toc395106278 \h </w:instrText>
      </w:r>
      <w:r w:rsidR="00E93883">
        <w:fldChar w:fldCharType="separate"/>
      </w:r>
      <w:r w:rsidR="0075629B">
        <w:t>3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93883">
        <w:fldChar w:fldCharType="begin"/>
      </w:r>
      <w:r>
        <w:instrText xml:space="preserve"> PAGEREF _Toc395106279 \h </w:instrText>
      </w:r>
      <w:r w:rsidR="00E93883">
        <w:fldChar w:fldCharType="separate"/>
      </w:r>
      <w:r w:rsidR="0075629B">
        <w:t>4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93883">
        <w:fldChar w:fldCharType="begin"/>
      </w:r>
      <w:r>
        <w:instrText xml:space="preserve"> PAGEREF _Toc395106280 \h </w:instrText>
      </w:r>
      <w:r w:rsidR="00E93883">
        <w:fldChar w:fldCharType="separate"/>
      </w:r>
      <w:r w:rsidR="0075629B">
        <w:t>4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93883">
        <w:fldChar w:fldCharType="begin"/>
      </w:r>
      <w:r>
        <w:instrText xml:space="preserve"> PAGEREF _Toc395106281 \h </w:instrText>
      </w:r>
      <w:r w:rsidR="00E93883">
        <w:fldChar w:fldCharType="separate"/>
      </w:r>
      <w:r w:rsidR="0075629B">
        <w:t>5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93883">
        <w:fldChar w:fldCharType="begin"/>
      </w:r>
      <w:r>
        <w:instrText xml:space="preserve"> PAGEREF _Toc395106282 \h </w:instrText>
      </w:r>
      <w:r w:rsidR="00E93883">
        <w:fldChar w:fldCharType="separate"/>
      </w:r>
      <w:r w:rsidR="0075629B">
        <w:t>6</w:t>
      </w:r>
      <w:r w:rsidR="00E93883">
        <w:fldChar w:fldCharType="end"/>
      </w:r>
    </w:p>
    <w:p w:rsidR="00987DC3" w:rsidRPr="00A73DC3" w:rsidRDefault="00E93883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B67267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F73551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F73551" w:rsidRPr="00F73551" w:rsidRDefault="00F73551" w:rsidP="0047322F">
            <w:r w:rsidRPr="00F73551">
              <w:t>9/10/2014</w:t>
            </w:r>
          </w:p>
        </w:tc>
        <w:tc>
          <w:tcPr>
            <w:tcW w:w="2613" w:type="dxa"/>
            <w:shd w:val="clear" w:color="auto" w:fill="auto"/>
          </w:tcPr>
          <w:p w:rsidR="00F73551" w:rsidRPr="00F73551" w:rsidRDefault="00F73551" w:rsidP="0047322F">
            <w:r w:rsidRPr="00F73551">
              <w:t>UMG-1052</w:t>
            </w:r>
          </w:p>
        </w:tc>
        <w:tc>
          <w:tcPr>
            <w:tcW w:w="2710" w:type="dxa"/>
            <w:shd w:val="clear" w:color="auto" w:fill="auto"/>
          </w:tcPr>
          <w:p w:rsidR="00F73551" w:rsidRPr="00F73551" w:rsidRDefault="00F73551" w:rsidP="0047322F">
            <w:r w:rsidRPr="00F73551">
              <w:t>Authentication.</w:t>
            </w:r>
          </w:p>
        </w:tc>
      </w:tr>
      <w:tr w:rsidR="00773C32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A950E1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A950E1" w:rsidRPr="00773C32" w:rsidRDefault="00A950E1" w:rsidP="0047322F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A950E1" w:rsidRPr="00773C32" w:rsidRDefault="00A950E1" w:rsidP="0047322F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</w:t>
            </w:r>
            <w:r w:rsidR="000471A2" w:rsidRPr="00773C32">
              <w:rPr>
                <w:color w:val="FF0000"/>
              </w:rPr>
              <w:t>1000</w:t>
            </w:r>
          </w:p>
        </w:tc>
        <w:tc>
          <w:tcPr>
            <w:tcW w:w="2710" w:type="dxa"/>
            <w:shd w:val="clear" w:color="auto" w:fill="auto"/>
          </w:tcPr>
          <w:p w:rsidR="00A950E1" w:rsidRPr="00A950E1" w:rsidRDefault="00A950E1" w:rsidP="0047322F">
            <w:pPr>
              <w:rPr>
                <w:color w:val="FF0000"/>
              </w:rPr>
            </w:pPr>
          </w:p>
        </w:tc>
      </w:tr>
      <w:tr w:rsidR="006D291D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</w:p>
        </w:tc>
      </w:tr>
      <w:tr w:rsidR="00D64CDA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4D051A" w:rsidRPr="00155463" w:rsidTr="00F2349D">
        <w:trPr>
          <w:trHeight w:val="368"/>
        </w:trPr>
        <w:tc>
          <w:tcPr>
            <w:tcW w:w="2611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4D051A" w:rsidRPr="006D291D" w:rsidRDefault="004D051A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 w:rsidR="006D291D"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155463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2B1B18" w:rsidRDefault="00A97994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A97994" w:rsidRPr="002B1B18" w:rsidRDefault="006858AE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A97994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FB02EA" w:rsidTr="006C1B03">
        <w:trPr>
          <w:trHeight w:val="350"/>
        </w:trPr>
        <w:tc>
          <w:tcPr>
            <w:tcW w:w="883" w:type="dxa"/>
          </w:tcPr>
          <w:p w:rsidR="00FB02EA" w:rsidRPr="00FB02EA" w:rsidRDefault="00FB02EA" w:rsidP="001F6329">
            <w:pPr>
              <w:rPr>
                <w:color w:val="000000" w:themeColor="text1"/>
              </w:rPr>
            </w:pPr>
            <w:r w:rsidRPr="00FB02EA">
              <w:rPr>
                <w:color w:val="000000" w:themeColor="text1"/>
              </w:rPr>
              <w:t>1</w:t>
            </w:r>
          </w:p>
        </w:tc>
        <w:tc>
          <w:tcPr>
            <w:tcW w:w="2430" w:type="dxa"/>
          </w:tcPr>
          <w:p w:rsidR="00FB02EA" w:rsidRPr="00773C32" w:rsidRDefault="00FB02EA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9Sep2014-1</w:t>
            </w:r>
          </w:p>
        </w:tc>
        <w:tc>
          <w:tcPr>
            <w:tcW w:w="2675" w:type="dxa"/>
          </w:tcPr>
          <w:p w:rsidR="00FB02EA" w:rsidRPr="00773C32" w:rsidRDefault="00FB02EA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125" w:type="dxa"/>
          </w:tcPr>
          <w:p w:rsidR="00FB02EA" w:rsidRPr="00773C32" w:rsidRDefault="00FB02EA" w:rsidP="00FB02EA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Query can be saved without alias names for columns, please use alias </w:t>
            </w:r>
            <w:r w:rsidR="00CF6B57" w:rsidRPr="00773C32">
              <w:rPr>
                <w:color w:val="FF0000"/>
              </w:rPr>
              <w:t xml:space="preserve">names </w:t>
            </w:r>
            <w:r w:rsidRPr="00773C32">
              <w:rPr>
                <w:color w:val="FF0000"/>
              </w:rPr>
              <w:t>for the columns</w:t>
            </w:r>
            <w:r w:rsidR="004837DE" w:rsidRPr="00773C32">
              <w:rPr>
                <w:color w:val="FF0000"/>
              </w:rPr>
              <w:t xml:space="preserve"> as a </w:t>
            </w:r>
            <w:r w:rsidR="004837DE" w:rsidRPr="00773C32">
              <w:rPr>
                <w:color w:val="FF0000"/>
              </w:rPr>
              <w:lastRenderedPageBreak/>
              <w:t>workaround.</w:t>
            </w:r>
          </w:p>
        </w:tc>
      </w:tr>
      <w:tr w:rsidR="00FC5CDC" w:rsidTr="006C1B03">
        <w:trPr>
          <w:trHeight w:val="350"/>
        </w:trPr>
        <w:tc>
          <w:tcPr>
            <w:tcW w:w="883" w:type="dxa"/>
          </w:tcPr>
          <w:p w:rsidR="00FC5CDC" w:rsidRPr="00747737" w:rsidRDefault="00FB02EA" w:rsidP="001F6329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</w:t>
            </w:r>
          </w:p>
        </w:tc>
        <w:tc>
          <w:tcPr>
            <w:tcW w:w="2430" w:type="dxa"/>
          </w:tcPr>
          <w:p w:rsidR="00FC5CDC" w:rsidRPr="00747737" w:rsidRDefault="00FC5CDC" w:rsidP="00434D25">
            <w:pPr>
              <w:rPr>
                <w:color w:val="FF0000"/>
              </w:rPr>
            </w:pPr>
            <w:r w:rsidRPr="00747737">
              <w:rPr>
                <w:color w:val="FF0000"/>
              </w:rPr>
              <w:t>5Sep2014-1</w:t>
            </w:r>
          </w:p>
        </w:tc>
        <w:tc>
          <w:tcPr>
            <w:tcW w:w="2675" w:type="dxa"/>
          </w:tcPr>
          <w:p w:rsidR="00FC5CDC" w:rsidRPr="00747737" w:rsidRDefault="00FC5CDC" w:rsidP="00434D25">
            <w:pPr>
              <w:rPr>
                <w:color w:val="FF0000"/>
              </w:rPr>
            </w:pPr>
            <w:r w:rsidRPr="00747737">
              <w:rPr>
                <w:color w:val="FF0000"/>
              </w:rPr>
              <w:t>UMG-1037</w:t>
            </w:r>
          </w:p>
        </w:tc>
        <w:tc>
          <w:tcPr>
            <w:tcW w:w="2125" w:type="dxa"/>
          </w:tcPr>
          <w:p w:rsidR="00FC5CDC" w:rsidRPr="00747737" w:rsidRDefault="00FC5CDC" w:rsidP="00434D25">
            <w:pPr>
              <w:rPr>
                <w:color w:val="FF0000"/>
              </w:rPr>
            </w:pPr>
            <w:r w:rsidRPr="00747737">
              <w:rPr>
                <w:color w:val="FF0000"/>
              </w:rPr>
              <w:t xml:space="preserve">If existing data </w:t>
            </w:r>
            <w:proofErr w:type="gramStart"/>
            <w:r w:rsidRPr="00747737">
              <w:rPr>
                <w:color w:val="FF0000"/>
              </w:rPr>
              <w:t>is  corrupted</w:t>
            </w:r>
            <w:proofErr w:type="gramEnd"/>
            <w:r w:rsidRPr="00747737">
              <w:rPr>
                <w:color w:val="FF0000"/>
              </w:rPr>
              <w:t xml:space="preserve"> then the download feature will not work and blank page is shown.</w:t>
            </w: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t>2</w:t>
            </w:r>
          </w:p>
        </w:tc>
        <w:tc>
          <w:tcPr>
            <w:tcW w:w="2430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t>3</w:t>
            </w:r>
          </w:p>
        </w:tc>
        <w:tc>
          <w:tcPr>
            <w:tcW w:w="2430" w:type="dxa"/>
          </w:tcPr>
          <w:p w:rsidR="00FC5CDC" w:rsidRDefault="00FC5CDC" w:rsidP="001F6329"/>
        </w:tc>
        <w:tc>
          <w:tcPr>
            <w:tcW w:w="2675" w:type="dxa"/>
          </w:tcPr>
          <w:p w:rsidR="00FC5CDC" w:rsidRDefault="00FC5CDC" w:rsidP="001F6329"/>
        </w:tc>
        <w:tc>
          <w:tcPr>
            <w:tcW w:w="2125" w:type="dxa"/>
          </w:tcPr>
          <w:p w:rsidR="00FC5CDC" w:rsidRDefault="00FC5CDC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5E5912" w:rsidTr="00F73551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14278B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14278B" w:rsidRDefault="0014278B" w:rsidP="00072D80">
            <w: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4278B" w:rsidRDefault="0014278B" w:rsidP="00072D80">
            <w:pPr>
              <w:jc w:val="center"/>
            </w:pPr>
            <w:r>
              <w:rPr>
                <w:rFonts w:ascii="Times New Roman" w:hAnsi="Times New Roman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4278B" w:rsidRDefault="0014278B" w:rsidP="0014278B">
            <w:pPr>
              <w:jc w:val="center"/>
            </w:pPr>
            <w:r w:rsidRPr="00F73551">
              <w:t>UMG-12</w:t>
            </w:r>
            <w:r>
              <w:t>25</w:t>
            </w:r>
          </w:p>
        </w:tc>
        <w:tc>
          <w:tcPr>
            <w:tcW w:w="3315" w:type="dxa"/>
            <w:shd w:val="clear" w:color="auto" w:fill="auto"/>
          </w:tcPr>
          <w:p w:rsidR="0014278B" w:rsidRPr="00773C32" w:rsidRDefault="0014278B" w:rsidP="00072D80"/>
        </w:tc>
      </w:tr>
      <w:tr w:rsidR="0014278B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14278B" w:rsidRDefault="0014278B" w:rsidP="00072D80">
            <w: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4278B" w:rsidRDefault="0014278B" w:rsidP="00072D80">
            <w:pPr>
              <w:jc w:val="center"/>
            </w:pPr>
            <w:r>
              <w:rPr>
                <w:rFonts w:ascii="Times New Roman" w:hAnsi="Times New Roman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4278B" w:rsidRDefault="0014278B" w:rsidP="0014278B">
            <w:pPr>
              <w:jc w:val="center"/>
            </w:pPr>
            <w:r w:rsidRPr="00F73551">
              <w:t>UMG-12</w:t>
            </w:r>
            <w:r>
              <w:t>22</w:t>
            </w:r>
          </w:p>
        </w:tc>
        <w:tc>
          <w:tcPr>
            <w:tcW w:w="3315" w:type="dxa"/>
            <w:shd w:val="clear" w:color="auto" w:fill="auto"/>
          </w:tcPr>
          <w:p w:rsidR="0014278B" w:rsidRPr="00773C32" w:rsidRDefault="0014278B" w:rsidP="001F6329"/>
        </w:tc>
      </w:tr>
      <w:tr w:rsidR="0014278B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14278B" w:rsidRDefault="0014278B" w:rsidP="001F6329">
            <w: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4278B" w:rsidRDefault="0014278B" w:rsidP="00F73551">
            <w:pPr>
              <w:jc w:val="center"/>
            </w:pPr>
            <w:r>
              <w:rPr>
                <w:rFonts w:ascii="Times New Roman" w:hAnsi="Times New Roman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4278B" w:rsidRDefault="0014278B" w:rsidP="006A1773">
            <w:pPr>
              <w:jc w:val="center"/>
            </w:pPr>
            <w:r w:rsidRPr="00F73551">
              <w:t>UMG-12</w:t>
            </w:r>
            <w:r>
              <w:t>27</w:t>
            </w:r>
          </w:p>
        </w:tc>
        <w:tc>
          <w:tcPr>
            <w:tcW w:w="3315" w:type="dxa"/>
            <w:shd w:val="clear" w:color="auto" w:fill="auto"/>
          </w:tcPr>
          <w:p w:rsidR="0014278B" w:rsidRPr="00773C32" w:rsidRDefault="0014278B" w:rsidP="001F6329"/>
        </w:tc>
      </w:tr>
      <w:tr w:rsidR="0014278B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14278B" w:rsidRDefault="0014278B" w:rsidP="001F6329">
            <w: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4278B" w:rsidRDefault="0014278B">
            <w:r w:rsidRPr="00FE1C63">
              <w:rPr>
                <w:rFonts w:ascii="Times New Roman" w:hAnsi="Times New Roman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4278B" w:rsidRDefault="0014278B" w:rsidP="006A1773">
            <w:pPr>
              <w:jc w:val="center"/>
            </w:pPr>
            <w:r w:rsidRPr="00F73551">
              <w:t>UMG-12</w:t>
            </w:r>
            <w:r>
              <w:t>24</w:t>
            </w:r>
          </w:p>
        </w:tc>
        <w:tc>
          <w:tcPr>
            <w:tcW w:w="3315" w:type="dxa"/>
            <w:shd w:val="clear" w:color="auto" w:fill="auto"/>
          </w:tcPr>
          <w:p w:rsidR="0014278B" w:rsidRPr="00773C32" w:rsidRDefault="0014278B" w:rsidP="001F6329">
            <w:bookmarkStart w:id="8" w:name="_GoBack"/>
            <w:bookmarkEnd w:id="8"/>
          </w:p>
        </w:tc>
      </w:tr>
      <w:tr w:rsidR="0014278B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14278B" w:rsidRDefault="0014278B" w:rsidP="001F6329">
            <w: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4278B" w:rsidRDefault="0014278B">
            <w:r w:rsidRPr="00FE1C63">
              <w:rPr>
                <w:rFonts w:ascii="Times New Roman" w:hAnsi="Times New Roman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4278B" w:rsidRDefault="0014278B" w:rsidP="006A1773">
            <w:pPr>
              <w:jc w:val="center"/>
            </w:pPr>
            <w:r w:rsidRPr="00F73551">
              <w:t>UMG-121</w:t>
            </w:r>
            <w:r>
              <w:t>8</w:t>
            </w:r>
          </w:p>
        </w:tc>
        <w:tc>
          <w:tcPr>
            <w:tcW w:w="3315" w:type="dxa"/>
            <w:shd w:val="clear" w:color="auto" w:fill="auto"/>
          </w:tcPr>
          <w:p w:rsidR="0014278B" w:rsidRPr="00773C32" w:rsidRDefault="0014278B" w:rsidP="001F6329"/>
        </w:tc>
      </w:tr>
      <w:tr w:rsidR="0014278B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14278B" w:rsidRDefault="0014278B" w:rsidP="001F6329">
            <w: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4278B" w:rsidRDefault="0014278B">
            <w:r w:rsidRPr="00FE1C63">
              <w:rPr>
                <w:rFonts w:ascii="Times New Roman" w:hAnsi="Times New Roman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4278B" w:rsidRDefault="0014278B" w:rsidP="006A1773">
            <w:pPr>
              <w:jc w:val="center"/>
            </w:pPr>
            <w:r w:rsidRPr="00F73551">
              <w:t>UMG-1216</w:t>
            </w:r>
          </w:p>
        </w:tc>
        <w:tc>
          <w:tcPr>
            <w:tcW w:w="3315" w:type="dxa"/>
            <w:shd w:val="clear" w:color="auto" w:fill="auto"/>
          </w:tcPr>
          <w:p w:rsidR="0014278B" w:rsidRPr="00773C32" w:rsidRDefault="0014278B" w:rsidP="001F6329"/>
        </w:tc>
      </w:tr>
      <w:tr w:rsidR="0014278B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14278B" w:rsidRPr="00F73551" w:rsidRDefault="0014278B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14278B" w:rsidRPr="00F73551" w:rsidRDefault="0014278B" w:rsidP="005E5912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14278B" w:rsidRPr="00F73551" w:rsidRDefault="0014278B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14278B" w:rsidRPr="00F73551" w:rsidRDefault="0014278B" w:rsidP="001F6329">
            <w:pPr>
              <w:rPr>
                <w:color w:val="FF0000"/>
              </w:rPr>
            </w:pPr>
          </w:p>
        </w:tc>
      </w:tr>
      <w:tr w:rsidR="0014278B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14278B" w:rsidRPr="00F73551" w:rsidRDefault="0014278B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14278B" w:rsidRPr="00F73551" w:rsidRDefault="0014278B" w:rsidP="005E5912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14278B" w:rsidRPr="00F73551" w:rsidRDefault="0014278B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14278B" w:rsidRPr="00F73551" w:rsidRDefault="0014278B" w:rsidP="001F6329">
            <w:pPr>
              <w:rPr>
                <w:color w:val="FF0000"/>
              </w:rPr>
            </w:pPr>
          </w:p>
        </w:tc>
      </w:tr>
      <w:tr w:rsidR="0014278B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14278B" w:rsidRPr="00F73551" w:rsidRDefault="0014278B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14278B" w:rsidRPr="00F73551" w:rsidRDefault="0014278B" w:rsidP="00966D37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14278B" w:rsidRPr="00F73551" w:rsidRDefault="0014278B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14278B" w:rsidRPr="00F73551" w:rsidRDefault="0014278B" w:rsidP="001F6329">
            <w:pPr>
              <w:rPr>
                <w:color w:val="FF0000"/>
              </w:rPr>
            </w:pPr>
          </w:p>
        </w:tc>
      </w:tr>
      <w:tr w:rsidR="0014278B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14278B" w:rsidRPr="00F73551" w:rsidRDefault="0014278B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14278B" w:rsidRPr="00F73551" w:rsidRDefault="0014278B" w:rsidP="00966D37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14278B" w:rsidRPr="00F73551" w:rsidRDefault="0014278B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14278B" w:rsidRPr="00F73551" w:rsidRDefault="0014278B" w:rsidP="001F6329">
            <w:pPr>
              <w:rPr>
                <w:color w:val="FF0000"/>
              </w:rPr>
            </w:pPr>
          </w:p>
        </w:tc>
      </w:tr>
      <w:tr w:rsidR="0014278B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14278B" w:rsidRPr="00256359" w:rsidRDefault="0014278B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14278B" w:rsidRPr="00256359" w:rsidRDefault="0014278B" w:rsidP="00966D37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14278B" w:rsidRPr="00256359" w:rsidRDefault="0014278B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14278B" w:rsidRPr="00256359" w:rsidRDefault="0014278B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14278B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14278B" w:rsidRPr="00773C32" w:rsidRDefault="0014278B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14278B" w:rsidRPr="00773C32" w:rsidRDefault="0014278B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14278B" w:rsidRPr="00773C32" w:rsidRDefault="0014278B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14278B" w:rsidRPr="00773C32" w:rsidRDefault="0014278B" w:rsidP="001F6329">
            <w:pPr>
              <w:rPr>
                <w:color w:val="000000" w:themeColor="text1"/>
              </w:rPr>
            </w:pPr>
          </w:p>
        </w:tc>
      </w:tr>
      <w:tr w:rsidR="0014278B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14278B" w:rsidRPr="00773C32" w:rsidRDefault="0014278B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14278B" w:rsidRPr="00773C32" w:rsidRDefault="0014278B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14278B" w:rsidRPr="00773C32" w:rsidRDefault="0014278B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14278B" w:rsidRPr="00773C32" w:rsidRDefault="0014278B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14278B" w:rsidRPr="00773C32" w:rsidRDefault="0014278B" w:rsidP="001F6329">
            <w:pPr>
              <w:rPr>
                <w:color w:val="FF0000"/>
              </w:rPr>
            </w:pPr>
          </w:p>
        </w:tc>
      </w:tr>
      <w:tr w:rsidR="0014278B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14278B" w:rsidRPr="00773C32" w:rsidRDefault="0014278B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14278B" w:rsidRPr="00773C32" w:rsidRDefault="0014278B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14278B" w:rsidRPr="00773C32" w:rsidRDefault="0014278B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14278B" w:rsidRPr="00773C32" w:rsidRDefault="0014278B" w:rsidP="001F6329">
            <w:pPr>
              <w:rPr>
                <w:color w:val="FF0000"/>
              </w:rPr>
            </w:pPr>
          </w:p>
        </w:tc>
      </w:tr>
      <w:tr w:rsidR="0014278B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14278B" w:rsidRPr="00773C32" w:rsidRDefault="0014278B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lastRenderedPageBreak/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14278B" w:rsidRPr="00773C32" w:rsidRDefault="0014278B" w:rsidP="00434D25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14278B" w:rsidRPr="00773C32" w:rsidRDefault="0014278B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14278B" w:rsidRPr="00773C32" w:rsidRDefault="0014278B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14278B" w:rsidRPr="00773C32" w:rsidRDefault="0014278B" w:rsidP="001F6329">
            <w:pPr>
              <w:rPr>
                <w:color w:val="FF0000"/>
              </w:rPr>
            </w:pPr>
          </w:p>
        </w:tc>
      </w:tr>
      <w:tr w:rsidR="0014278B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14278B" w:rsidRPr="00773C32" w:rsidRDefault="0014278B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14278B" w:rsidRPr="00773C32" w:rsidRDefault="0014278B" w:rsidP="00434D25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14278B" w:rsidRPr="00773C32" w:rsidRDefault="0014278B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14278B" w:rsidRPr="00773C32" w:rsidRDefault="0014278B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14278B" w:rsidRPr="00773C32" w:rsidRDefault="0014278B" w:rsidP="001F6329">
            <w:pPr>
              <w:rPr>
                <w:color w:val="FF0000"/>
              </w:rPr>
            </w:pPr>
          </w:p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434D25"/>
        </w:tc>
        <w:tc>
          <w:tcPr>
            <w:tcW w:w="2160" w:type="dxa"/>
          </w:tcPr>
          <w:p w:rsidR="0014278B" w:rsidRPr="00773C32" w:rsidRDefault="0014278B" w:rsidP="00434D25">
            <w:pPr>
              <w:jc w:val="center"/>
            </w:pPr>
          </w:p>
        </w:tc>
        <w:tc>
          <w:tcPr>
            <w:tcW w:w="1460" w:type="dxa"/>
          </w:tcPr>
          <w:p w:rsidR="0014278B" w:rsidRPr="00773C32" w:rsidRDefault="0014278B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14278B" w:rsidRPr="00773C32" w:rsidRDefault="0014278B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14278B" w:rsidRPr="00773C32" w:rsidRDefault="0014278B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14278B" w:rsidRPr="00773C32" w:rsidRDefault="0014278B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14278B" w:rsidRPr="00773C32" w:rsidRDefault="0014278B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14278B" w:rsidRPr="00773C32" w:rsidRDefault="0014278B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14278B" w:rsidRPr="00773C32" w:rsidRDefault="0014278B" w:rsidP="009D0CBD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14278B" w:rsidRPr="00773C32" w:rsidRDefault="0014278B" w:rsidP="001F632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B25743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4278B" w:rsidRPr="00773C32" w:rsidRDefault="0014278B" w:rsidP="00B25743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14278B" w:rsidRPr="00773C32" w:rsidRDefault="0014278B" w:rsidP="001F6329">
            <w:pPr>
              <w:rPr>
                <w:color w:val="FF0000"/>
              </w:rPr>
            </w:pPr>
          </w:p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14278B" w:rsidRPr="00773C32" w:rsidRDefault="0014278B" w:rsidP="001F6329">
            <w:pPr>
              <w:rPr>
                <w:color w:val="FF0000"/>
              </w:rPr>
            </w:pPr>
          </w:p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14278B" w:rsidRPr="00773C32" w:rsidRDefault="0014278B" w:rsidP="001F6329">
            <w:pPr>
              <w:rPr>
                <w:color w:val="FF0000"/>
              </w:rPr>
            </w:pPr>
          </w:p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14278B" w:rsidRPr="00773C32" w:rsidRDefault="0014278B" w:rsidP="001F6329">
            <w:pPr>
              <w:rPr>
                <w:color w:val="FF0000"/>
              </w:rPr>
            </w:pPr>
          </w:p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14278B" w:rsidRPr="00773C32" w:rsidRDefault="0014278B" w:rsidP="001F6329">
            <w:pPr>
              <w:rPr>
                <w:color w:val="FF0000"/>
              </w:rPr>
            </w:pPr>
          </w:p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14278B" w:rsidRPr="00773C32" w:rsidRDefault="0014278B" w:rsidP="001F6329">
            <w:pPr>
              <w:rPr>
                <w:color w:val="FF0000"/>
              </w:rPr>
            </w:pPr>
          </w:p>
        </w:tc>
      </w:tr>
      <w:tr w:rsidR="0014278B" w:rsidRPr="001543FA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14278B" w:rsidRPr="00773C32" w:rsidRDefault="0014278B" w:rsidP="001F6329">
            <w:pPr>
              <w:rPr>
                <w:color w:val="FF0000"/>
              </w:rPr>
            </w:pPr>
          </w:p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4278B" w:rsidRPr="00773C32" w:rsidRDefault="0014278B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14278B" w:rsidRPr="00773C32" w:rsidRDefault="0014278B" w:rsidP="001F6329">
            <w:pPr>
              <w:rPr>
                <w:color w:val="FF0000"/>
              </w:rPr>
            </w:pPr>
          </w:p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4278B" w:rsidRPr="00773C32" w:rsidRDefault="0014278B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14278B" w:rsidRPr="00773C32" w:rsidRDefault="0014278B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14278B" w:rsidRPr="00773C32" w:rsidRDefault="0014278B" w:rsidP="001F6329"/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4278B" w:rsidRPr="00773C32" w:rsidRDefault="0014278B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14278B" w:rsidRPr="00773C32" w:rsidRDefault="0014278B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14278B" w:rsidRPr="00773C32" w:rsidRDefault="0014278B" w:rsidP="001F6329"/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4278B" w:rsidRPr="00773C32" w:rsidRDefault="0014278B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14278B" w:rsidRPr="00773C32" w:rsidRDefault="0014278B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14278B" w:rsidRPr="00773C32" w:rsidRDefault="0014278B" w:rsidP="001F6329"/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14278B" w:rsidRPr="00773C32" w:rsidRDefault="0014278B" w:rsidP="001F632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14278B" w:rsidRPr="00773C32" w:rsidRDefault="0014278B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14278B" w:rsidRPr="00773C32" w:rsidRDefault="0014278B" w:rsidP="001F6329"/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14278B" w:rsidRPr="00773C32" w:rsidRDefault="0014278B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14278B" w:rsidRPr="00773C32" w:rsidRDefault="0014278B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14278B" w:rsidRPr="00773C32" w:rsidRDefault="0014278B" w:rsidP="001F6329"/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14278B" w:rsidRPr="00773C32" w:rsidRDefault="0014278B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14278B" w:rsidRPr="00773C32" w:rsidRDefault="0014278B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14278B" w:rsidRPr="00773C32" w:rsidRDefault="0014278B" w:rsidP="001F6329"/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14278B" w:rsidRPr="00773C32" w:rsidRDefault="0014278B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14278B" w:rsidRPr="00773C32" w:rsidRDefault="0014278B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14278B" w:rsidRPr="00773C32" w:rsidRDefault="0014278B" w:rsidP="001F6329"/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14278B" w:rsidRPr="00773C32" w:rsidRDefault="0014278B" w:rsidP="008501E1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14278B" w:rsidRPr="00773C32" w:rsidRDefault="0014278B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14278B" w:rsidRPr="00773C32" w:rsidRDefault="0014278B" w:rsidP="001F6329"/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14278B" w:rsidRPr="00773C32" w:rsidRDefault="0014278B" w:rsidP="008501E1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14278B" w:rsidRPr="00773C32" w:rsidRDefault="0014278B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14278B" w:rsidRPr="00773C32" w:rsidRDefault="0014278B" w:rsidP="008501E1"/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773C32" w:rsidRDefault="0014278B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14278B" w:rsidRPr="00773C32" w:rsidRDefault="0014278B" w:rsidP="008501E1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14278B" w:rsidRPr="00773C32" w:rsidRDefault="0014278B" w:rsidP="008501E1">
            <w:pPr>
              <w:rPr>
                <w:color w:val="FF0000"/>
              </w:rPr>
            </w:pPr>
            <w:hyperlink r:id="rId13" w:history="1">
              <w:r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14278B" w:rsidRPr="00773C32" w:rsidRDefault="0014278B" w:rsidP="008501E1"/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2F2E1B" w:rsidRDefault="0014278B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14278B" w:rsidRPr="002F2E1B" w:rsidRDefault="0014278B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14278B" w:rsidRPr="002F2E1B" w:rsidRDefault="0014278B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14278B" w:rsidRDefault="0014278B" w:rsidP="008501E1"/>
        </w:tc>
      </w:tr>
      <w:tr w:rsidR="0014278B" w:rsidTr="00F73551">
        <w:trPr>
          <w:trHeight w:val="368"/>
        </w:trPr>
        <w:tc>
          <w:tcPr>
            <w:tcW w:w="1435" w:type="dxa"/>
          </w:tcPr>
          <w:p w:rsidR="0014278B" w:rsidRPr="002F2E1B" w:rsidRDefault="0014278B" w:rsidP="008501E1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14278B" w:rsidRPr="002F2E1B" w:rsidRDefault="0014278B" w:rsidP="008501E1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14278B" w:rsidRPr="002F2E1B" w:rsidRDefault="0014278B" w:rsidP="008501E1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14278B" w:rsidRDefault="0014278B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9" w:name="_Toc395106281"/>
      <w:r w:rsidRPr="00EC7F13">
        <w:lastRenderedPageBreak/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F9434D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75629B">
              <w:rPr>
                <w:rFonts w:ascii="Times New Roman" w:hAnsi="Times New Roman"/>
              </w:rPr>
              <w:t xml:space="preserve"> UMG-10Sep2014-1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1E20E2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14"/>
      <w:headerReference w:type="first" r:id="rId15"/>
      <w:footerReference w:type="first" r:id="rId1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8AE" w:rsidRDefault="006858AE">
      <w:r>
        <w:separator/>
      </w:r>
    </w:p>
  </w:endnote>
  <w:endnote w:type="continuationSeparator" w:id="0">
    <w:p w:rsidR="006858AE" w:rsidRDefault="00685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E93883" w:rsidP="00F44EC0">
    <w:pPr>
      <w:pStyle w:val="Footer"/>
    </w:pPr>
    <w:r>
      <w:fldChar w:fldCharType="begin"/>
    </w:r>
    <w:r w:rsidR="0088258B">
      <w:instrText xml:space="preserve"> STYLEREF  "ASPS DocClass"  \* MERGEFORMAT </w:instrText>
    </w:r>
    <w:r>
      <w:fldChar w:fldCharType="separate"/>
    </w:r>
    <w:r w:rsidR="0014278B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88258B">
      <w:instrText xml:space="preserve"> DOCPROPERTY  Category  \* MERGEFORMAT </w:instrText>
    </w:r>
    <w:r>
      <w:fldChar w:fldCharType="separate"/>
    </w:r>
    <w:proofErr w:type="gramStart"/>
    <w:r w:rsidR="004D051A">
      <w:t>Template</w:t>
    </w:r>
    <w:proofErr w:type="gramEnd"/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14278B">
      <w:rPr>
        <w:noProof/>
      </w:rPr>
      <w:t>3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14278B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6858AE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4278B">
      <w:rPr>
        <w:noProof/>
      </w:rPr>
      <w:t>Internal Use Only</w:t>
    </w:r>
    <w:r>
      <w:rPr>
        <w:noProof/>
      </w:rPr>
      <w:fldChar w:fldCharType="end"/>
    </w:r>
    <w:r w:rsidR="00781E73">
      <w:t xml:space="preserve"> </w:t>
    </w:r>
    <w:r w:rsidR="00E93883">
      <w:fldChar w:fldCharType="begin"/>
    </w:r>
    <w:r w:rsidR="0088258B">
      <w:instrText xml:space="preserve"> DOCPROPERTY  Category  \* MERGEFORMAT </w:instrText>
    </w:r>
    <w:r w:rsidR="00E93883">
      <w:fldChar w:fldCharType="separate"/>
    </w:r>
    <w:proofErr w:type="gramStart"/>
    <w:r w:rsidR="004D051A">
      <w:t>Template</w:t>
    </w:r>
    <w:proofErr w:type="gramEnd"/>
    <w:r w:rsidR="00E93883">
      <w:fldChar w:fldCharType="end"/>
    </w:r>
    <w:r w:rsidR="001C4F09" w:rsidRPr="0005033E">
      <w:t xml:space="preserve">(Version </w:t>
    </w:r>
    <w:r w:rsidR="00E93883">
      <w:fldChar w:fldCharType="begin"/>
    </w:r>
    <w:r w:rsidR="0013134D">
      <w:instrText xml:space="preserve"> STYLEREF  "ASPS VerNum"  \* MERGEFORMAT </w:instrText>
    </w:r>
    <w:r w:rsidR="00E93883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E93883">
      <w:fldChar w:fldCharType="begin"/>
    </w:r>
    <w:r w:rsidR="00D81BED">
      <w:instrText xml:space="preserve"> PAGE </w:instrText>
    </w:r>
    <w:r w:rsidR="00E93883">
      <w:fldChar w:fldCharType="separate"/>
    </w:r>
    <w:r w:rsidR="0014278B">
      <w:rPr>
        <w:noProof/>
      </w:rPr>
      <w:t>2</w:t>
    </w:r>
    <w:r w:rsidR="00E93883">
      <w:rPr>
        <w:noProof/>
      </w:rPr>
      <w:fldChar w:fldCharType="end"/>
    </w:r>
    <w:r w:rsidR="001C4F09" w:rsidRPr="0005033E">
      <w:t xml:space="preserve"> of </w:t>
    </w:r>
    <w:r w:rsidR="00E93883">
      <w:fldChar w:fldCharType="begin"/>
    </w:r>
    <w:r w:rsidR="00D81BED">
      <w:instrText xml:space="preserve"> NUMPAGES </w:instrText>
    </w:r>
    <w:r w:rsidR="00E93883">
      <w:fldChar w:fldCharType="separate"/>
    </w:r>
    <w:r w:rsidR="0014278B">
      <w:rPr>
        <w:noProof/>
      </w:rPr>
      <w:t>6</w:t>
    </w:r>
    <w:r w:rsidR="00E93883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8AE" w:rsidRDefault="006858AE">
      <w:r>
        <w:separator/>
      </w:r>
    </w:p>
  </w:footnote>
  <w:footnote w:type="continuationSeparator" w:id="0">
    <w:p w:rsidR="006858AE" w:rsidRDefault="00685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6858AE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4278B">
      <w:rPr>
        <w:noProof/>
      </w:rPr>
      <w:t>Consumer Analytics</w:t>
    </w:r>
    <w:r>
      <w:rPr>
        <w:noProof/>
      </w:rPr>
      <w:fldChar w:fldCharType="end"/>
    </w:r>
    <w:r w:rsidR="00A773E0">
      <w:tab/>
    </w:r>
    <w:r w:rsidR="00A773E0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4278B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6858AE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4278B">
      <w:rPr>
        <w:noProof/>
      </w:rPr>
      <w:t>Consumer Analytics</w:t>
    </w:r>
    <w:r>
      <w:rPr>
        <w:noProof/>
      </w:rPr>
      <w:fldChar w:fldCharType="end"/>
    </w:r>
    <w:r w:rsidR="007A1A25">
      <w:tab/>
    </w:r>
    <w:r w:rsidR="007A1A25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4278B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1A2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87A9C"/>
    <w:rsid w:val="00090E77"/>
    <w:rsid w:val="00091A5F"/>
    <w:rsid w:val="00095C80"/>
    <w:rsid w:val="000976DD"/>
    <w:rsid w:val="00097FE2"/>
    <w:rsid w:val="000A4877"/>
    <w:rsid w:val="000A498A"/>
    <w:rsid w:val="000A7474"/>
    <w:rsid w:val="000B013B"/>
    <w:rsid w:val="000B061D"/>
    <w:rsid w:val="000B0782"/>
    <w:rsid w:val="000B3BDE"/>
    <w:rsid w:val="000B5D1D"/>
    <w:rsid w:val="000B61CB"/>
    <w:rsid w:val="000C0036"/>
    <w:rsid w:val="000C113B"/>
    <w:rsid w:val="000C264B"/>
    <w:rsid w:val="000C4E54"/>
    <w:rsid w:val="000C5427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2796"/>
    <w:rsid w:val="00117F22"/>
    <w:rsid w:val="001205BA"/>
    <w:rsid w:val="001205BB"/>
    <w:rsid w:val="00120AE5"/>
    <w:rsid w:val="001226BC"/>
    <w:rsid w:val="001231E1"/>
    <w:rsid w:val="00126334"/>
    <w:rsid w:val="0013042F"/>
    <w:rsid w:val="0013134D"/>
    <w:rsid w:val="00132499"/>
    <w:rsid w:val="0014278B"/>
    <w:rsid w:val="00142AF3"/>
    <w:rsid w:val="00144E30"/>
    <w:rsid w:val="001543FA"/>
    <w:rsid w:val="00155463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4F09"/>
    <w:rsid w:val="001C5E93"/>
    <w:rsid w:val="001C6438"/>
    <w:rsid w:val="001D20D6"/>
    <w:rsid w:val="001D6B9B"/>
    <w:rsid w:val="001D72D5"/>
    <w:rsid w:val="001E20E2"/>
    <w:rsid w:val="001E677B"/>
    <w:rsid w:val="001F1DFB"/>
    <w:rsid w:val="001F74A8"/>
    <w:rsid w:val="001F75CE"/>
    <w:rsid w:val="002024DE"/>
    <w:rsid w:val="002056C1"/>
    <w:rsid w:val="00214306"/>
    <w:rsid w:val="00216FBA"/>
    <w:rsid w:val="00220B04"/>
    <w:rsid w:val="002219B4"/>
    <w:rsid w:val="002258CF"/>
    <w:rsid w:val="00235600"/>
    <w:rsid w:val="002455E9"/>
    <w:rsid w:val="0024577B"/>
    <w:rsid w:val="00247A07"/>
    <w:rsid w:val="0025417D"/>
    <w:rsid w:val="00255F09"/>
    <w:rsid w:val="00256359"/>
    <w:rsid w:val="00262AB4"/>
    <w:rsid w:val="00262B2D"/>
    <w:rsid w:val="0026777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5BC9"/>
    <w:rsid w:val="002D7D40"/>
    <w:rsid w:val="002E2EA4"/>
    <w:rsid w:val="002F2E1B"/>
    <w:rsid w:val="002F375F"/>
    <w:rsid w:val="002F541B"/>
    <w:rsid w:val="00300CBF"/>
    <w:rsid w:val="003050EC"/>
    <w:rsid w:val="00305DBE"/>
    <w:rsid w:val="00306568"/>
    <w:rsid w:val="00306611"/>
    <w:rsid w:val="00313743"/>
    <w:rsid w:val="003214BC"/>
    <w:rsid w:val="00331DAC"/>
    <w:rsid w:val="00342EA8"/>
    <w:rsid w:val="00343DCE"/>
    <w:rsid w:val="00344705"/>
    <w:rsid w:val="003474FB"/>
    <w:rsid w:val="003475B4"/>
    <w:rsid w:val="00353FF3"/>
    <w:rsid w:val="00354472"/>
    <w:rsid w:val="00355F9E"/>
    <w:rsid w:val="0035697F"/>
    <w:rsid w:val="00356BDD"/>
    <w:rsid w:val="00361B89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1321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55D8"/>
    <w:rsid w:val="004675F9"/>
    <w:rsid w:val="00470A29"/>
    <w:rsid w:val="0047322F"/>
    <w:rsid w:val="004837DE"/>
    <w:rsid w:val="00484149"/>
    <w:rsid w:val="00485FD0"/>
    <w:rsid w:val="00495089"/>
    <w:rsid w:val="00495585"/>
    <w:rsid w:val="0049657D"/>
    <w:rsid w:val="0049688A"/>
    <w:rsid w:val="004A3F67"/>
    <w:rsid w:val="004B0B93"/>
    <w:rsid w:val="004C2D3E"/>
    <w:rsid w:val="004C4E5B"/>
    <w:rsid w:val="004C7146"/>
    <w:rsid w:val="004D051A"/>
    <w:rsid w:val="004D60F1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2FE6"/>
    <w:rsid w:val="0055312C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22"/>
    <w:rsid w:val="005B7063"/>
    <w:rsid w:val="005C16C4"/>
    <w:rsid w:val="005D3927"/>
    <w:rsid w:val="005D3CFB"/>
    <w:rsid w:val="005D4716"/>
    <w:rsid w:val="005D503A"/>
    <w:rsid w:val="005D7752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58AE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1D"/>
    <w:rsid w:val="006D29B7"/>
    <w:rsid w:val="006D4633"/>
    <w:rsid w:val="006D4D2C"/>
    <w:rsid w:val="006E0E8C"/>
    <w:rsid w:val="006E1AE3"/>
    <w:rsid w:val="006E3314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47737"/>
    <w:rsid w:val="00751345"/>
    <w:rsid w:val="007541C1"/>
    <w:rsid w:val="00754A12"/>
    <w:rsid w:val="0075629B"/>
    <w:rsid w:val="0075672D"/>
    <w:rsid w:val="00757485"/>
    <w:rsid w:val="00761CA6"/>
    <w:rsid w:val="0076261C"/>
    <w:rsid w:val="007632F4"/>
    <w:rsid w:val="00763BA6"/>
    <w:rsid w:val="007674FA"/>
    <w:rsid w:val="00771AFD"/>
    <w:rsid w:val="00773C32"/>
    <w:rsid w:val="00781E73"/>
    <w:rsid w:val="00782DF7"/>
    <w:rsid w:val="00782E98"/>
    <w:rsid w:val="007843EE"/>
    <w:rsid w:val="0078698A"/>
    <w:rsid w:val="00790DB7"/>
    <w:rsid w:val="0079434E"/>
    <w:rsid w:val="007A17D4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12C3D"/>
    <w:rsid w:val="00813BCB"/>
    <w:rsid w:val="00814A27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6216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36A50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5DCA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1A9"/>
    <w:rsid w:val="00A0034D"/>
    <w:rsid w:val="00A056E7"/>
    <w:rsid w:val="00A05CD4"/>
    <w:rsid w:val="00A0619B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CFF"/>
    <w:rsid w:val="00A56F94"/>
    <w:rsid w:val="00A5765D"/>
    <w:rsid w:val="00A62C24"/>
    <w:rsid w:val="00A639B4"/>
    <w:rsid w:val="00A65C0E"/>
    <w:rsid w:val="00A664F7"/>
    <w:rsid w:val="00A66BE1"/>
    <w:rsid w:val="00A73DC3"/>
    <w:rsid w:val="00A771B7"/>
    <w:rsid w:val="00A773E0"/>
    <w:rsid w:val="00A8393D"/>
    <w:rsid w:val="00A85439"/>
    <w:rsid w:val="00A861F8"/>
    <w:rsid w:val="00A94DD6"/>
    <w:rsid w:val="00A950E1"/>
    <w:rsid w:val="00A97994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1F09"/>
    <w:rsid w:val="00B03905"/>
    <w:rsid w:val="00B04B12"/>
    <w:rsid w:val="00B05617"/>
    <w:rsid w:val="00B12382"/>
    <w:rsid w:val="00B127C6"/>
    <w:rsid w:val="00B141D6"/>
    <w:rsid w:val="00B14FD4"/>
    <w:rsid w:val="00B16D6A"/>
    <w:rsid w:val="00B22931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67267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2A7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D5751"/>
    <w:rsid w:val="00BE181D"/>
    <w:rsid w:val="00BE25FF"/>
    <w:rsid w:val="00BE39D5"/>
    <w:rsid w:val="00BE6A3B"/>
    <w:rsid w:val="00BF2947"/>
    <w:rsid w:val="00BF345E"/>
    <w:rsid w:val="00BF42F3"/>
    <w:rsid w:val="00BF51D6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4BB7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556C"/>
    <w:rsid w:val="00CE6F28"/>
    <w:rsid w:val="00CE741C"/>
    <w:rsid w:val="00CF3438"/>
    <w:rsid w:val="00CF66EB"/>
    <w:rsid w:val="00CF6B57"/>
    <w:rsid w:val="00D044DC"/>
    <w:rsid w:val="00D04D7D"/>
    <w:rsid w:val="00D107EA"/>
    <w:rsid w:val="00D1304B"/>
    <w:rsid w:val="00D25028"/>
    <w:rsid w:val="00D2514A"/>
    <w:rsid w:val="00D27585"/>
    <w:rsid w:val="00D3393A"/>
    <w:rsid w:val="00D457DE"/>
    <w:rsid w:val="00D514F7"/>
    <w:rsid w:val="00D5154D"/>
    <w:rsid w:val="00D569DF"/>
    <w:rsid w:val="00D64CDA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B52D0"/>
    <w:rsid w:val="00DC17D1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DF7C31"/>
    <w:rsid w:val="00E0025D"/>
    <w:rsid w:val="00E00DE1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1EF2"/>
    <w:rsid w:val="00E23288"/>
    <w:rsid w:val="00E24FF2"/>
    <w:rsid w:val="00E25630"/>
    <w:rsid w:val="00E3533D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6530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7F13"/>
    <w:rsid w:val="00ED2DF5"/>
    <w:rsid w:val="00ED7379"/>
    <w:rsid w:val="00EE0404"/>
    <w:rsid w:val="00EE4F63"/>
    <w:rsid w:val="00EE5C9A"/>
    <w:rsid w:val="00EE7614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1253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DD1"/>
    <w:rsid w:val="00F65280"/>
    <w:rsid w:val="00F65441"/>
    <w:rsid w:val="00F65585"/>
    <w:rsid w:val="00F6697C"/>
    <w:rsid w:val="00F70CB3"/>
    <w:rsid w:val="00F71088"/>
    <w:rsid w:val="00F72263"/>
    <w:rsid w:val="00F73551"/>
    <w:rsid w:val="00F762A0"/>
    <w:rsid w:val="00F83E5A"/>
    <w:rsid w:val="00F84081"/>
    <w:rsid w:val="00F90DC5"/>
    <w:rsid w:val="00F9434D"/>
    <w:rsid w:val="00FA222B"/>
    <w:rsid w:val="00FA468D"/>
    <w:rsid w:val="00FA5518"/>
    <w:rsid w:val="00FA7124"/>
    <w:rsid w:val="00FB02EA"/>
    <w:rsid w:val="00FB5331"/>
    <w:rsid w:val="00FB5E1F"/>
    <w:rsid w:val="00FB65A8"/>
    <w:rsid w:val="00FC0894"/>
    <w:rsid w:val="00FC2A95"/>
    <w:rsid w:val="00FC2AF4"/>
    <w:rsid w:val="00FC5CDC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84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63816-FB71-4CFB-AA56-E1DF61664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96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Mandavakuriti, Durga Prasad</cp:lastModifiedBy>
  <cp:revision>58</cp:revision>
  <cp:lastPrinted>2012-04-18T20:08:00Z</cp:lastPrinted>
  <dcterms:created xsi:type="dcterms:W3CDTF">2014-08-11T17:13:00Z</dcterms:created>
  <dcterms:modified xsi:type="dcterms:W3CDTF">2014-09-10T07:53:00Z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