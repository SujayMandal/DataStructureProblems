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155463">
        <w:t>.1</w:t>
      </w:r>
      <w:r w:rsidR="007F27BA">
        <w:t xml:space="preserve"> </w:t>
      </w:r>
    </w:p>
    <w:p w:rsidR="00987DC3" w:rsidRDefault="00155463" w:rsidP="007F27BA">
      <w:pPr>
        <w:pStyle w:val="ASPSProductName"/>
      </w:pPr>
      <w:r>
        <w:t>Sprint 9,10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E21EF2" w:rsidP="00F7355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F73551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Sep2014-</w:t>
            </w:r>
            <w:r w:rsidR="00BD4740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FA7124" w:rsidP="00671B92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60E05" w:rsidP="00BB6D14">
            <w:pPr>
              <w:rPr>
                <w:rFonts w:cs="Arial"/>
              </w:rPr>
            </w:pPr>
            <w:proofErr w:type="spellStart"/>
            <w:r>
              <w:rPr>
                <w:rStyle w:val="ASPSDocOwner"/>
              </w:rPr>
              <w:t>Karthik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E53C8" w:rsidRDefault="00D632C4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75629B">
        <w:t>3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632C4">
        <w:fldChar w:fldCharType="begin"/>
      </w:r>
      <w:r>
        <w:instrText xml:space="preserve"> PAGEREF _Toc395106277 \h </w:instrText>
      </w:r>
      <w:r w:rsidR="00D632C4">
        <w:fldChar w:fldCharType="separate"/>
      </w:r>
      <w:r w:rsidR="0075629B">
        <w:t>3</w:t>
      </w:r>
      <w:r w:rsidR="00D632C4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632C4">
        <w:fldChar w:fldCharType="begin"/>
      </w:r>
      <w:r>
        <w:instrText xml:space="preserve"> PAGEREF _Toc395106278 \h </w:instrText>
      </w:r>
      <w:r w:rsidR="00D632C4">
        <w:fldChar w:fldCharType="separate"/>
      </w:r>
      <w:r w:rsidR="0075629B">
        <w:t>3</w:t>
      </w:r>
      <w:r w:rsidR="00D632C4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632C4">
        <w:fldChar w:fldCharType="begin"/>
      </w:r>
      <w:r>
        <w:instrText xml:space="preserve"> PAGEREF _Toc395106279 \h </w:instrText>
      </w:r>
      <w:r w:rsidR="00D632C4">
        <w:fldChar w:fldCharType="separate"/>
      </w:r>
      <w:r w:rsidR="0075629B">
        <w:t>4</w:t>
      </w:r>
      <w:r w:rsidR="00D632C4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632C4">
        <w:fldChar w:fldCharType="begin"/>
      </w:r>
      <w:r>
        <w:instrText xml:space="preserve"> PAGEREF _Toc395106280 \h </w:instrText>
      </w:r>
      <w:r w:rsidR="00D632C4">
        <w:fldChar w:fldCharType="separate"/>
      </w:r>
      <w:r w:rsidR="0075629B">
        <w:t>4</w:t>
      </w:r>
      <w:r w:rsidR="00D632C4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632C4">
        <w:fldChar w:fldCharType="begin"/>
      </w:r>
      <w:r>
        <w:instrText xml:space="preserve"> PAGEREF _Toc395106281 \h </w:instrText>
      </w:r>
      <w:r w:rsidR="00D632C4">
        <w:fldChar w:fldCharType="separate"/>
      </w:r>
      <w:r w:rsidR="0075629B">
        <w:t>5</w:t>
      </w:r>
      <w:r w:rsidR="00D632C4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632C4">
        <w:fldChar w:fldCharType="begin"/>
      </w:r>
      <w:r>
        <w:instrText xml:space="preserve"> PAGEREF _Toc395106282 \h </w:instrText>
      </w:r>
      <w:r w:rsidR="00D632C4">
        <w:fldChar w:fldCharType="separate"/>
      </w:r>
      <w:r w:rsidR="0075629B">
        <w:t>6</w:t>
      </w:r>
      <w:r w:rsidR="00D632C4">
        <w:fldChar w:fldCharType="end"/>
      </w:r>
    </w:p>
    <w:p w:rsidR="00987DC3" w:rsidRPr="00A73DC3" w:rsidRDefault="00D632C4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B67267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F7355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F73551" w:rsidRPr="00892A9A" w:rsidRDefault="00F73551" w:rsidP="0047322F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773C32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773C32" w:rsidRPr="00256359" w:rsidRDefault="00773C32" w:rsidP="0047322F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A950E1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A950E1" w:rsidRPr="00773C32" w:rsidRDefault="00A950E1" w:rsidP="0047322F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</w:t>
            </w:r>
            <w:r w:rsidR="000471A2" w:rsidRPr="00773C32">
              <w:rPr>
                <w:color w:val="FF0000"/>
              </w:rPr>
              <w:t>1000</w:t>
            </w:r>
          </w:p>
        </w:tc>
        <w:tc>
          <w:tcPr>
            <w:tcW w:w="2710" w:type="dxa"/>
            <w:shd w:val="clear" w:color="auto" w:fill="auto"/>
          </w:tcPr>
          <w:p w:rsidR="00A950E1" w:rsidRPr="00A950E1" w:rsidRDefault="00A950E1" w:rsidP="0047322F">
            <w:pPr>
              <w:rPr>
                <w:color w:val="FF0000"/>
              </w:rPr>
            </w:pPr>
          </w:p>
        </w:tc>
      </w:tr>
      <w:tr w:rsidR="006D291D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6D291D" w:rsidRPr="00A950E1" w:rsidRDefault="006D291D" w:rsidP="0047322F">
            <w:pPr>
              <w:rPr>
                <w:color w:val="FF0000"/>
              </w:rPr>
            </w:pPr>
          </w:p>
        </w:tc>
      </w:tr>
      <w:tr w:rsidR="00D64CDA" w:rsidTr="00773C32">
        <w:trPr>
          <w:trHeight w:val="253"/>
        </w:trPr>
        <w:tc>
          <w:tcPr>
            <w:tcW w:w="2611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64CDA" w:rsidRPr="00A950E1" w:rsidRDefault="00D64CDA" w:rsidP="0047322F">
            <w:pPr>
              <w:rPr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B67267" w:rsidRPr="00155463" w:rsidTr="00F2349D">
        <w:trPr>
          <w:trHeight w:val="368"/>
        </w:trPr>
        <w:tc>
          <w:tcPr>
            <w:tcW w:w="2611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B67267" w:rsidRPr="006D291D" w:rsidRDefault="00B67267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B67267" w:rsidRPr="006D291D" w:rsidRDefault="00B67267" w:rsidP="00B5350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4D051A" w:rsidRPr="00155463" w:rsidTr="00F2349D">
        <w:trPr>
          <w:trHeight w:val="368"/>
        </w:trPr>
        <w:tc>
          <w:tcPr>
            <w:tcW w:w="2611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4D051A" w:rsidRPr="006D291D" w:rsidRDefault="004D051A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4D051A" w:rsidRPr="006D291D" w:rsidRDefault="004D051A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5350C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A97994" w:rsidRPr="00B67267" w:rsidRDefault="00A97994" w:rsidP="00B5350C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 w:rsidR="006D291D"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A97994" w:rsidRPr="00155463" w:rsidTr="00F2349D">
        <w:trPr>
          <w:trHeight w:val="368"/>
        </w:trPr>
        <w:tc>
          <w:tcPr>
            <w:tcW w:w="2611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A97994" w:rsidRPr="00B67267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A97994" w:rsidRPr="00B67267" w:rsidRDefault="00A97994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155463" w:rsidRDefault="00A97994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A97994" w:rsidRPr="00155463" w:rsidRDefault="00A97994" w:rsidP="00B25743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A97994" w:rsidRPr="002B1B18" w:rsidRDefault="00A97994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B1B18" w:rsidRDefault="00A97994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A97994" w:rsidRPr="002B1B18" w:rsidRDefault="00BA39BA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A97994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A97994" w:rsidRPr="002B1B18" w:rsidRDefault="00A97994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A97994" w:rsidRPr="002F2E1B" w:rsidRDefault="00A97994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A97994" w:rsidTr="00F2349D">
        <w:trPr>
          <w:trHeight w:val="368"/>
        </w:trPr>
        <w:tc>
          <w:tcPr>
            <w:tcW w:w="2611" w:type="dxa"/>
          </w:tcPr>
          <w:p w:rsidR="00A97994" w:rsidRPr="002F2E1B" w:rsidRDefault="00A97994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A97994" w:rsidRPr="002F2E1B" w:rsidRDefault="00A97994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FB02EA" w:rsidTr="006C1B03">
        <w:trPr>
          <w:trHeight w:val="350"/>
        </w:trPr>
        <w:tc>
          <w:tcPr>
            <w:tcW w:w="883" w:type="dxa"/>
          </w:tcPr>
          <w:p w:rsidR="00FB02EA" w:rsidRPr="00FB02EA" w:rsidRDefault="00FB02EA" w:rsidP="001F6329">
            <w:pPr>
              <w:rPr>
                <w:color w:val="000000" w:themeColor="text1"/>
              </w:rPr>
            </w:pPr>
            <w:r w:rsidRPr="00FB02EA">
              <w:rPr>
                <w:color w:val="000000" w:themeColor="text1"/>
              </w:rPr>
              <w:t>1</w:t>
            </w:r>
          </w:p>
        </w:tc>
        <w:tc>
          <w:tcPr>
            <w:tcW w:w="2430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9Sep2014-1</w:t>
            </w:r>
          </w:p>
        </w:tc>
        <w:tc>
          <w:tcPr>
            <w:tcW w:w="2675" w:type="dxa"/>
          </w:tcPr>
          <w:p w:rsidR="00FB02EA" w:rsidRPr="00773C32" w:rsidRDefault="00FB02EA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125" w:type="dxa"/>
          </w:tcPr>
          <w:p w:rsidR="00FB02EA" w:rsidRPr="00773C32" w:rsidRDefault="00FB02EA" w:rsidP="00FB02EA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Query can be saved without alias names for columns, please use alias </w:t>
            </w:r>
            <w:r w:rsidR="00CF6B57" w:rsidRPr="00773C32">
              <w:rPr>
                <w:color w:val="FF0000"/>
              </w:rPr>
              <w:t xml:space="preserve">names </w:t>
            </w:r>
            <w:r w:rsidRPr="00773C32">
              <w:rPr>
                <w:color w:val="FF0000"/>
              </w:rPr>
              <w:t>for the columns</w:t>
            </w:r>
            <w:r w:rsidR="004837DE" w:rsidRPr="00773C32">
              <w:rPr>
                <w:color w:val="FF0000"/>
              </w:rPr>
              <w:t xml:space="preserve"> as a workaround.</w:t>
            </w: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2</w:t>
            </w:r>
          </w:p>
        </w:tc>
        <w:tc>
          <w:tcPr>
            <w:tcW w:w="2430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FC5CDC" w:rsidRPr="00761CA6" w:rsidRDefault="00FC5CDC" w:rsidP="001A540E">
            <w:pPr>
              <w:rPr>
                <w:color w:val="FF0000"/>
              </w:rPr>
            </w:pPr>
          </w:p>
        </w:tc>
      </w:tr>
      <w:tr w:rsidR="00FC5CDC" w:rsidTr="006C1B03">
        <w:trPr>
          <w:trHeight w:val="368"/>
        </w:trPr>
        <w:tc>
          <w:tcPr>
            <w:tcW w:w="883" w:type="dxa"/>
          </w:tcPr>
          <w:p w:rsidR="00FC5CDC" w:rsidRDefault="00FC5CDC" w:rsidP="001F6329">
            <w:r>
              <w:t>3</w:t>
            </w:r>
          </w:p>
        </w:tc>
        <w:tc>
          <w:tcPr>
            <w:tcW w:w="2430" w:type="dxa"/>
          </w:tcPr>
          <w:p w:rsidR="00FC5CDC" w:rsidRDefault="00FC5CDC" w:rsidP="001F6329"/>
        </w:tc>
        <w:tc>
          <w:tcPr>
            <w:tcW w:w="2675" w:type="dxa"/>
          </w:tcPr>
          <w:p w:rsidR="00FC5CDC" w:rsidRDefault="00FC5CDC" w:rsidP="001F6329"/>
        </w:tc>
        <w:tc>
          <w:tcPr>
            <w:tcW w:w="2125" w:type="dxa"/>
          </w:tcPr>
          <w:p w:rsidR="00FC5CDC" w:rsidRDefault="00FC5CDC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5E5912" w:rsidTr="00F73551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4A1F51">
            <w:r w:rsidRPr="00892A9A"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604AB8" w:rsidRDefault="003F750D" w:rsidP="004A1F51">
            <w:pPr>
              <w:jc w:val="center"/>
            </w:pPr>
            <w:r w:rsidRPr="00604AB8"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F750D" w:rsidRDefault="003F750D" w:rsidP="001C34C4">
            <w:pPr>
              <w:jc w:val="center"/>
            </w:pPr>
            <w:r>
              <w:t>UMG-1228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072D80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1C34C4">
            <w:r w:rsidRPr="00892A9A"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604AB8" w:rsidRDefault="003F750D" w:rsidP="001C34C4">
            <w:pPr>
              <w:jc w:val="center"/>
            </w:pPr>
            <w:r w:rsidRPr="00604AB8"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F750D" w:rsidRDefault="003F750D" w:rsidP="001C34C4">
            <w:pPr>
              <w:jc w:val="center"/>
            </w:pPr>
            <w:r>
              <w:t>UMG-1223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072D80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1C34C4">
            <w:r w:rsidRPr="00892A9A"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604AB8" w:rsidRDefault="003F750D" w:rsidP="001C34C4">
            <w:pPr>
              <w:jc w:val="center"/>
            </w:pPr>
            <w:r w:rsidRPr="00604AB8"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F750D" w:rsidRPr="00892A9A" w:rsidRDefault="003F750D" w:rsidP="001C34C4">
            <w:pPr>
              <w:jc w:val="center"/>
            </w:pPr>
            <w:hyperlink r:id="rId13" w:history="1">
              <w:r w:rsidRPr="00604AB8"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072D80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072D80">
            <w:r w:rsidRPr="00892A9A"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892A9A" w:rsidRDefault="003F750D" w:rsidP="00072D80">
            <w:pPr>
              <w:jc w:val="center"/>
              <w:rPr>
                <w:rFonts w:ascii="Times New Roman" w:hAnsi="Times New Roman"/>
              </w:rPr>
            </w:pPr>
            <w:r w:rsidRPr="00892A9A">
              <w:rPr>
                <w:rFonts w:ascii="Times New Roman" w:hAnsi="Times New Roman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F750D" w:rsidRPr="00892A9A" w:rsidRDefault="003F750D" w:rsidP="0014278B">
            <w:pPr>
              <w:jc w:val="center"/>
            </w:pPr>
            <w:r w:rsidRPr="00892A9A">
              <w:t>UMG-1236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072D80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585D7C">
            <w:r w:rsidRPr="00892A9A"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892A9A" w:rsidRDefault="003F750D" w:rsidP="00585D7C">
            <w:pPr>
              <w:jc w:val="center"/>
              <w:rPr>
                <w:rFonts w:ascii="Times New Roman" w:hAnsi="Times New Roman"/>
              </w:rPr>
            </w:pPr>
            <w:r w:rsidRPr="00892A9A">
              <w:rPr>
                <w:rFonts w:ascii="Times New Roman" w:hAnsi="Times New Roman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F750D" w:rsidRPr="00892A9A" w:rsidRDefault="003F750D" w:rsidP="00292BE9">
            <w:pPr>
              <w:jc w:val="center"/>
            </w:pPr>
            <w:r w:rsidRPr="00892A9A">
              <w:t>UMG-</w:t>
            </w:r>
            <w:r>
              <w:t>581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072D80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585D7C">
            <w:r w:rsidRPr="00892A9A"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892A9A" w:rsidRDefault="003F750D" w:rsidP="00585D7C">
            <w:pPr>
              <w:jc w:val="center"/>
              <w:rPr>
                <w:rFonts w:ascii="Times New Roman" w:hAnsi="Times New Roman"/>
              </w:rPr>
            </w:pPr>
            <w:r w:rsidRPr="00892A9A">
              <w:rPr>
                <w:rFonts w:ascii="Times New Roman" w:hAnsi="Times New Roman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3F750D" w:rsidRPr="00892A9A" w:rsidRDefault="003F750D" w:rsidP="00292BE9">
            <w:pPr>
              <w:jc w:val="center"/>
            </w:pPr>
            <w:r w:rsidRPr="00892A9A">
              <w:t>UMG-12</w:t>
            </w:r>
            <w:r>
              <w:t>33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072D80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072D80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892A9A" w:rsidRDefault="003F750D" w:rsidP="00072D80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F750D" w:rsidRPr="00892A9A" w:rsidRDefault="003F750D" w:rsidP="0014278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072D80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072D80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892A9A" w:rsidRDefault="003F750D" w:rsidP="00072D80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F750D" w:rsidRPr="00892A9A" w:rsidRDefault="003F750D" w:rsidP="0014278B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1F6329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892A9A" w:rsidRDefault="003F750D" w:rsidP="00F73551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F750D" w:rsidRPr="00892A9A" w:rsidRDefault="003F750D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1F6329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892A9A" w:rsidRDefault="003F750D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F750D" w:rsidRPr="00892A9A" w:rsidRDefault="003F750D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1F6329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892A9A" w:rsidRDefault="003F750D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F750D" w:rsidRPr="00892A9A" w:rsidRDefault="003F750D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1F6329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892A9A" w:rsidRDefault="003F750D" w:rsidP="001F632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3F750D" w:rsidRPr="00892A9A" w:rsidRDefault="003F750D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3F750D" w:rsidRPr="00892A9A" w:rsidRDefault="003F750D" w:rsidP="006A1773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1F6329"/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F73551" w:rsidRDefault="003F750D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3F750D" w:rsidRPr="00F73551" w:rsidRDefault="003F750D" w:rsidP="005E5912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3F750D" w:rsidRPr="00F73551" w:rsidRDefault="003F750D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3F750D" w:rsidRPr="00F73551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F73551" w:rsidRDefault="003F750D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3F750D" w:rsidRPr="00F73551" w:rsidRDefault="003F750D" w:rsidP="005E5912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3F750D" w:rsidRPr="00F73551" w:rsidRDefault="003F750D" w:rsidP="001F632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3F750D" w:rsidRPr="00F73551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F73551" w:rsidRDefault="003F750D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3F750D" w:rsidRPr="00F73551" w:rsidRDefault="003F750D" w:rsidP="00966D37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3F750D" w:rsidRPr="00F73551" w:rsidRDefault="003F750D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3F750D" w:rsidRPr="00F73551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F73551" w:rsidRDefault="003F750D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3F750D" w:rsidRPr="00F73551" w:rsidRDefault="003F750D" w:rsidP="00966D37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3F750D" w:rsidRPr="00F73551" w:rsidRDefault="003F750D" w:rsidP="00966D37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3F750D" w:rsidRPr="00F73551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256359" w:rsidRDefault="003F750D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3F750D" w:rsidRPr="00256359" w:rsidRDefault="003F750D" w:rsidP="00966D37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3F750D" w:rsidRPr="00256359" w:rsidRDefault="003F750D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3F750D" w:rsidRPr="00256359" w:rsidRDefault="003F750D" w:rsidP="00966D37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3F750D" w:rsidRPr="00773C32" w:rsidRDefault="003F750D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3F750D" w:rsidRPr="00773C32" w:rsidRDefault="003F750D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1F6329">
            <w:pPr>
              <w:rPr>
                <w:color w:val="000000" w:themeColor="text1"/>
              </w:rPr>
            </w:pPr>
          </w:p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3F750D" w:rsidRPr="00773C32" w:rsidRDefault="003F750D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3F750D" w:rsidRPr="00773C32" w:rsidRDefault="003F750D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3F750D" w:rsidRPr="00773C32" w:rsidRDefault="003F750D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3F750D" w:rsidRPr="00773C32" w:rsidRDefault="003F750D" w:rsidP="005E5912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3F750D" w:rsidRPr="00773C32" w:rsidRDefault="003F750D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773C32" w:rsidRDefault="003F750D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3F750D" w:rsidRPr="00773C32" w:rsidRDefault="003F750D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3F750D" w:rsidRPr="00773C32" w:rsidRDefault="003F750D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3F750D" w:rsidRPr="00773C32" w:rsidRDefault="003F750D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32"/>
        </w:trPr>
        <w:tc>
          <w:tcPr>
            <w:tcW w:w="1435" w:type="dxa"/>
            <w:shd w:val="clear" w:color="auto" w:fill="auto"/>
          </w:tcPr>
          <w:p w:rsidR="003F750D" w:rsidRPr="00773C32" w:rsidRDefault="003F750D" w:rsidP="00434D25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3F750D" w:rsidRPr="00773C32" w:rsidRDefault="003F750D" w:rsidP="00434D25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3F750D" w:rsidRPr="00773C32" w:rsidRDefault="003F750D" w:rsidP="006D291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3F750D" w:rsidRPr="00773C32" w:rsidRDefault="003F750D" w:rsidP="006D291D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434D25"/>
        </w:tc>
        <w:tc>
          <w:tcPr>
            <w:tcW w:w="2160" w:type="dxa"/>
          </w:tcPr>
          <w:p w:rsidR="003F750D" w:rsidRPr="00773C32" w:rsidRDefault="003F750D" w:rsidP="00434D25">
            <w:pPr>
              <w:jc w:val="center"/>
            </w:pPr>
          </w:p>
        </w:tc>
        <w:tc>
          <w:tcPr>
            <w:tcW w:w="1460" w:type="dxa"/>
          </w:tcPr>
          <w:p w:rsidR="003F750D" w:rsidRPr="00773C32" w:rsidRDefault="003F750D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3F750D" w:rsidRPr="00773C32" w:rsidRDefault="003F750D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3F750D" w:rsidRPr="00773C32" w:rsidRDefault="003F750D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3F750D" w:rsidRPr="00773C32" w:rsidRDefault="003F750D" w:rsidP="00B25743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3F750D" w:rsidRPr="00773C32" w:rsidRDefault="003F750D" w:rsidP="009D0CBD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3F750D" w:rsidRPr="00773C32" w:rsidRDefault="003F750D" w:rsidP="001F632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F750D" w:rsidRPr="00773C32" w:rsidRDefault="003F750D" w:rsidP="00B25743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RPr="001543FA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3F750D" w:rsidRPr="00773C32" w:rsidRDefault="003F750D" w:rsidP="009D0CBD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3F750D" w:rsidRPr="00773C32" w:rsidRDefault="003F750D" w:rsidP="001F6329">
            <w:pPr>
              <w:rPr>
                <w:color w:val="FF0000"/>
              </w:rPr>
            </w:pPr>
          </w:p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F750D" w:rsidRPr="00773C32" w:rsidRDefault="003F750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3F750D" w:rsidRPr="00773C32" w:rsidRDefault="003F750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3F750D" w:rsidRPr="00773C32" w:rsidRDefault="003F750D" w:rsidP="001F6329"/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3F750D" w:rsidRPr="00773C32" w:rsidRDefault="003F750D" w:rsidP="001F6329"/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3F750D" w:rsidRPr="00773C32" w:rsidRDefault="003F750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3F750D" w:rsidRPr="00773C32" w:rsidRDefault="003F750D" w:rsidP="00641CCB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3F750D" w:rsidRPr="00773C32" w:rsidRDefault="003F750D" w:rsidP="001F6329"/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3F750D" w:rsidRPr="00773C32" w:rsidRDefault="003F750D" w:rsidP="001F632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3F750D" w:rsidRPr="00773C32" w:rsidRDefault="003F750D" w:rsidP="001F6329"/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3F750D" w:rsidRPr="00773C32" w:rsidRDefault="003F750D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3F750D" w:rsidRPr="00773C32" w:rsidRDefault="003F750D" w:rsidP="001F6329"/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3F750D" w:rsidRPr="00773C32" w:rsidRDefault="003F750D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3F750D" w:rsidRPr="00773C32" w:rsidRDefault="003F750D" w:rsidP="001F6329"/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947E6E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3F750D" w:rsidRPr="00773C32" w:rsidRDefault="003F750D" w:rsidP="00947E6E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3F750D" w:rsidRPr="00773C32" w:rsidRDefault="003F750D" w:rsidP="001F6329"/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3F750D" w:rsidRPr="00773C32" w:rsidRDefault="003F750D" w:rsidP="008501E1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3F750D" w:rsidRPr="00773C32" w:rsidRDefault="003F750D" w:rsidP="001F632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3F750D" w:rsidRPr="00773C32" w:rsidRDefault="003F750D" w:rsidP="001F6329"/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3F750D" w:rsidRPr="00773C32" w:rsidRDefault="003F750D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3F750D" w:rsidRPr="00773C32" w:rsidRDefault="003F750D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3F750D" w:rsidRPr="00773C32" w:rsidRDefault="003F750D" w:rsidP="008501E1"/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773C32" w:rsidRDefault="003F750D" w:rsidP="008501E1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3F750D" w:rsidRPr="00773C32" w:rsidRDefault="003F750D" w:rsidP="008501E1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3F750D" w:rsidRPr="00773C32" w:rsidRDefault="003F750D" w:rsidP="008501E1">
            <w:pPr>
              <w:rPr>
                <w:color w:val="FF0000"/>
              </w:rPr>
            </w:pPr>
            <w:hyperlink r:id="rId14" w:history="1">
              <w:r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3F750D" w:rsidRPr="00773C32" w:rsidRDefault="003F750D" w:rsidP="008501E1"/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2F2E1B" w:rsidRDefault="003F750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3F750D" w:rsidRPr="002F2E1B" w:rsidRDefault="003F750D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3F750D" w:rsidRPr="002F2E1B" w:rsidRDefault="003F750D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3F750D" w:rsidRDefault="003F750D" w:rsidP="008501E1"/>
        </w:tc>
      </w:tr>
      <w:tr w:rsidR="003F750D" w:rsidTr="00F73551">
        <w:trPr>
          <w:trHeight w:val="368"/>
        </w:trPr>
        <w:tc>
          <w:tcPr>
            <w:tcW w:w="1435" w:type="dxa"/>
          </w:tcPr>
          <w:p w:rsidR="003F750D" w:rsidRPr="002F2E1B" w:rsidRDefault="003F750D" w:rsidP="008501E1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3F750D" w:rsidRPr="002F2E1B" w:rsidRDefault="003F750D" w:rsidP="008501E1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3F750D" w:rsidRPr="002F2E1B" w:rsidRDefault="003F750D" w:rsidP="008501E1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3F750D" w:rsidRDefault="003F750D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F9434D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75629B">
              <w:rPr>
                <w:rFonts w:ascii="Times New Roman" w:hAnsi="Times New Roman"/>
              </w:rPr>
              <w:t xml:space="preserve"> UMG-10Sep2014-</w:t>
            </w:r>
            <w:r w:rsidR="00CC1A20">
              <w:rPr>
                <w:rFonts w:ascii="Times New Roman" w:hAnsi="Times New Roman"/>
              </w:rPr>
              <w:t>2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1E20E2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9" w:name="_Toc395106282"/>
      <w:r w:rsidRPr="00FB65A8">
        <w:t>Document Change Tracker</w:t>
      </w:r>
      <w:bookmarkEnd w:id="9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9BA" w:rsidRDefault="00BA39BA">
      <w:r>
        <w:separator/>
      </w:r>
    </w:p>
  </w:endnote>
  <w:endnote w:type="continuationSeparator" w:id="0">
    <w:p w:rsidR="00BA39BA" w:rsidRDefault="00BA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FF5CD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F750D">
      <w:rPr>
        <w:noProof/>
      </w:rPr>
      <w:t>Internal Use Only</w:t>
    </w:r>
    <w:r>
      <w:rPr>
        <w:noProof/>
      </w:rPr>
      <w:fldChar w:fldCharType="end"/>
    </w:r>
    <w:r w:rsidR="00987DC3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proofErr w:type="gramStart"/>
    <w:r w:rsidR="003F750D">
      <w:t>Template</w:t>
    </w:r>
    <w:proofErr w:type="gramEnd"/>
    <w:r>
      <w:fldChar w:fldCharType="end"/>
    </w:r>
    <w:r w:rsidR="00987DC3" w:rsidRPr="0005033E">
      <w:t xml:space="preserve">(Version </w:t>
    </w:r>
    <w:r w:rsidR="00D632C4">
      <w:fldChar w:fldCharType="begin"/>
    </w:r>
    <w:r w:rsidR="0013134D">
      <w:instrText xml:space="preserve"> STYLEREF  "ASPS VerNum"  \* MERGEFORMAT </w:instrText>
    </w:r>
    <w:r w:rsidR="00D632C4"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 w:rsidR="00D632C4">
      <w:fldChar w:fldCharType="begin"/>
    </w:r>
    <w:r w:rsidR="00591260">
      <w:instrText xml:space="preserve"> PAGE </w:instrText>
    </w:r>
    <w:r w:rsidR="00D632C4">
      <w:fldChar w:fldCharType="separate"/>
    </w:r>
    <w:r w:rsidR="003F750D">
      <w:rPr>
        <w:noProof/>
      </w:rPr>
      <w:t>4</w:t>
    </w:r>
    <w:r w:rsidR="00D632C4">
      <w:rPr>
        <w:noProof/>
      </w:rPr>
      <w:fldChar w:fldCharType="end"/>
    </w:r>
    <w:r w:rsidR="00987DC3" w:rsidRPr="0005033E">
      <w:t xml:space="preserve"> of </w:t>
    </w:r>
    <w:r w:rsidR="00D632C4">
      <w:fldChar w:fldCharType="begin"/>
    </w:r>
    <w:r w:rsidR="00591260">
      <w:instrText xml:space="preserve"> NUMPAGES </w:instrText>
    </w:r>
    <w:r w:rsidR="00D632C4">
      <w:fldChar w:fldCharType="separate"/>
    </w:r>
    <w:r w:rsidR="003F750D">
      <w:rPr>
        <w:noProof/>
      </w:rPr>
      <w:t>6</w:t>
    </w:r>
    <w:r w:rsidR="00D632C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BA39BA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F750D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FF5CD3">
      <w:fldChar w:fldCharType="begin"/>
    </w:r>
    <w:r w:rsidR="00FF5CD3">
      <w:instrText xml:space="preserve"> DOCPROPERTY  Category  \* MERGEFORMAT </w:instrText>
    </w:r>
    <w:r w:rsidR="00FF5CD3">
      <w:fldChar w:fldCharType="separate"/>
    </w:r>
    <w:proofErr w:type="gramStart"/>
    <w:r w:rsidR="003F750D">
      <w:t>Template</w:t>
    </w:r>
    <w:proofErr w:type="gramEnd"/>
    <w:r w:rsidR="00FF5CD3">
      <w:fldChar w:fldCharType="end"/>
    </w:r>
    <w:r w:rsidR="001C4F09" w:rsidRPr="0005033E">
      <w:t xml:space="preserve">(Version </w:t>
    </w:r>
    <w:r w:rsidR="00D632C4">
      <w:fldChar w:fldCharType="begin"/>
    </w:r>
    <w:r w:rsidR="0013134D">
      <w:instrText xml:space="preserve"> STYLEREF  "ASPS VerNum"  \* MERGEFORMAT </w:instrText>
    </w:r>
    <w:r w:rsidR="00D632C4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D632C4">
      <w:fldChar w:fldCharType="begin"/>
    </w:r>
    <w:r w:rsidR="00D81BED">
      <w:instrText xml:space="preserve"> PAGE </w:instrText>
    </w:r>
    <w:r w:rsidR="00D632C4">
      <w:fldChar w:fldCharType="separate"/>
    </w:r>
    <w:r w:rsidR="003F750D">
      <w:rPr>
        <w:noProof/>
      </w:rPr>
      <w:t>2</w:t>
    </w:r>
    <w:r w:rsidR="00D632C4">
      <w:rPr>
        <w:noProof/>
      </w:rPr>
      <w:fldChar w:fldCharType="end"/>
    </w:r>
    <w:r w:rsidR="001C4F09" w:rsidRPr="0005033E">
      <w:t xml:space="preserve"> of </w:t>
    </w:r>
    <w:r w:rsidR="00D632C4">
      <w:fldChar w:fldCharType="begin"/>
    </w:r>
    <w:r w:rsidR="00D81BED">
      <w:instrText xml:space="preserve"> NUMPAGES </w:instrText>
    </w:r>
    <w:r w:rsidR="00D632C4">
      <w:fldChar w:fldCharType="separate"/>
    </w:r>
    <w:r w:rsidR="003F750D">
      <w:rPr>
        <w:noProof/>
      </w:rPr>
      <w:t>6</w:t>
    </w:r>
    <w:r w:rsidR="00D632C4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9BA" w:rsidRDefault="00BA39BA">
      <w:r>
        <w:separator/>
      </w:r>
    </w:p>
  </w:footnote>
  <w:footnote w:type="continuationSeparator" w:id="0">
    <w:p w:rsidR="00BA39BA" w:rsidRDefault="00BA3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BA39BA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F750D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F750D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BA39BA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F750D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F750D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1A2"/>
    <w:rsid w:val="0004741E"/>
    <w:rsid w:val="0005033E"/>
    <w:rsid w:val="00052B7A"/>
    <w:rsid w:val="00054648"/>
    <w:rsid w:val="00060E05"/>
    <w:rsid w:val="0007076D"/>
    <w:rsid w:val="00072FE9"/>
    <w:rsid w:val="00073D67"/>
    <w:rsid w:val="00075B2E"/>
    <w:rsid w:val="00083E1A"/>
    <w:rsid w:val="00085105"/>
    <w:rsid w:val="00085FD3"/>
    <w:rsid w:val="00087A9C"/>
    <w:rsid w:val="00090E77"/>
    <w:rsid w:val="00091A5F"/>
    <w:rsid w:val="00095C80"/>
    <w:rsid w:val="000976DD"/>
    <w:rsid w:val="00097FE2"/>
    <w:rsid w:val="000A4877"/>
    <w:rsid w:val="000A498A"/>
    <w:rsid w:val="000A7474"/>
    <w:rsid w:val="000B013B"/>
    <w:rsid w:val="000B061D"/>
    <w:rsid w:val="000B0782"/>
    <w:rsid w:val="000B3BDE"/>
    <w:rsid w:val="000B5D1D"/>
    <w:rsid w:val="000B61CB"/>
    <w:rsid w:val="000C0036"/>
    <w:rsid w:val="000C113B"/>
    <w:rsid w:val="000C264B"/>
    <w:rsid w:val="000C4E54"/>
    <w:rsid w:val="000C5427"/>
    <w:rsid w:val="000C72B4"/>
    <w:rsid w:val="000D6110"/>
    <w:rsid w:val="000D724C"/>
    <w:rsid w:val="000E4263"/>
    <w:rsid w:val="000E5A9E"/>
    <w:rsid w:val="000E7413"/>
    <w:rsid w:val="000F1FEC"/>
    <w:rsid w:val="0010517E"/>
    <w:rsid w:val="00107FB2"/>
    <w:rsid w:val="00112796"/>
    <w:rsid w:val="00117F22"/>
    <w:rsid w:val="001205BA"/>
    <w:rsid w:val="001205BB"/>
    <w:rsid w:val="00120AE5"/>
    <w:rsid w:val="001226BC"/>
    <w:rsid w:val="001231E1"/>
    <w:rsid w:val="00126334"/>
    <w:rsid w:val="0013042F"/>
    <w:rsid w:val="0013134D"/>
    <w:rsid w:val="00132499"/>
    <w:rsid w:val="0014278B"/>
    <w:rsid w:val="00142AF3"/>
    <w:rsid w:val="00144E30"/>
    <w:rsid w:val="001543FA"/>
    <w:rsid w:val="00155463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B13B8"/>
    <w:rsid w:val="001C03A0"/>
    <w:rsid w:val="001C1A5E"/>
    <w:rsid w:val="001C4F09"/>
    <w:rsid w:val="001C5E93"/>
    <w:rsid w:val="001C6438"/>
    <w:rsid w:val="001D20D6"/>
    <w:rsid w:val="001D6B9B"/>
    <w:rsid w:val="001D72D5"/>
    <w:rsid w:val="001E20E2"/>
    <w:rsid w:val="001E677B"/>
    <w:rsid w:val="001F1DFB"/>
    <w:rsid w:val="001F74A8"/>
    <w:rsid w:val="001F75CE"/>
    <w:rsid w:val="002024DE"/>
    <w:rsid w:val="002056C1"/>
    <w:rsid w:val="00214306"/>
    <w:rsid w:val="00216FBA"/>
    <w:rsid w:val="00220B04"/>
    <w:rsid w:val="002219B4"/>
    <w:rsid w:val="002258CF"/>
    <w:rsid w:val="00235600"/>
    <w:rsid w:val="002455E9"/>
    <w:rsid w:val="0024577B"/>
    <w:rsid w:val="00247A07"/>
    <w:rsid w:val="0025417D"/>
    <w:rsid w:val="00255F09"/>
    <w:rsid w:val="00256359"/>
    <w:rsid w:val="00262AB4"/>
    <w:rsid w:val="00262B2D"/>
    <w:rsid w:val="00267774"/>
    <w:rsid w:val="00274399"/>
    <w:rsid w:val="00274CF3"/>
    <w:rsid w:val="002767BF"/>
    <w:rsid w:val="00276986"/>
    <w:rsid w:val="00282909"/>
    <w:rsid w:val="00285BC2"/>
    <w:rsid w:val="00286007"/>
    <w:rsid w:val="00292328"/>
    <w:rsid w:val="00292BE9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5BC9"/>
    <w:rsid w:val="002D7D40"/>
    <w:rsid w:val="002E2EA4"/>
    <w:rsid w:val="002F2E1B"/>
    <w:rsid w:val="002F375F"/>
    <w:rsid w:val="002F541B"/>
    <w:rsid w:val="00300CBF"/>
    <w:rsid w:val="003050EC"/>
    <w:rsid w:val="00305DBE"/>
    <w:rsid w:val="00306568"/>
    <w:rsid w:val="00306611"/>
    <w:rsid w:val="00313743"/>
    <w:rsid w:val="003214BC"/>
    <w:rsid w:val="00331DAC"/>
    <w:rsid w:val="00342EA8"/>
    <w:rsid w:val="00343DCE"/>
    <w:rsid w:val="00344705"/>
    <w:rsid w:val="003474FB"/>
    <w:rsid w:val="003475B4"/>
    <w:rsid w:val="00353FF3"/>
    <w:rsid w:val="00354472"/>
    <w:rsid w:val="00355F9E"/>
    <w:rsid w:val="0035697F"/>
    <w:rsid w:val="00356BDD"/>
    <w:rsid w:val="00361B89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1321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3F750D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55D8"/>
    <w:rsid w:val="004675F9"/>
    <w:rsid w:val="00470A29"/>
    <w:rsid w:val="0047322F"/>
    <w:rsid w:val="004837DE"/>
    <w:rsid w:val="00484149"/>
    <w:rsid w:val="00485FD0"/>
    <w:rsid w:val="00495089"/>
    <w:rsid w:val="00495585"/>
    <w:rsid w:val="0049657D"/>
    <w:rsid w:val="0049688A"/>
    <w:rsid w:val="004A3F67"/>
    <w:rsid w:val="004B0B93"/>
    <w:rsid w:val="004C2D3E"/>
    <w:rsid w:val="004C4E5B"/>
    <w:rsid w:val="004C7146"/>
    <w:rsid w:val="004D051A"/>
    <w:rsid w:val="004D60F1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2FE6"/>
    <w:rsid w:val="0055312C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22"/>
    <w:rsid w:val="005B7063"/>
    <w:rsid w:val="005C16C4"/>
    <w:rsid w:val="005D3927"/>
    <w:rsid w:val="005D3CFB"/>
    <w:rsid w:val="005D4716"/>
    <w:rsid w:val="005D503A"/>
    <w:rsid w:val="005D7752"/>
    <w:rsid w:val="005E06AC"/>
    <w:rsid w:val="005E5912"/>
    <w:rsid w:val="005F7A1D"/>
    <w:rsid w:val="006040BA"/>
    <w:rsid w:val="00604AB8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667B7"/>
    <w:rsid w:val="0067139A"/>
    <w:rsid w:val="00671B92"/>
    <w:rsid w:val="0068135E"/>
    <w:rsid w:val="006858AE"/>
    <w:rsid w:val="00686A5B"/>
    <w:rsid w:val="006870F5"/>
    <w:rsid w:val="0069250F"/>
    <w:rsid w:val="00692E47"/>
    <w:rsid w:val="006933BC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1D"/>
    <w:rsid w:val="006D29B7"/>
    <w:rsid w:val="006D4633"/>
    <w:rsid w:val="006D4D2C"/>
    <w:rsid w:val="006E0E8C"/>
    <w:rsid w:val="006E1AE3"/>
    <w:rsid w:val="006E3314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47737"/>
    <w:rsid w:val="00751345"/>
    <w:rsid w:val="007541C1"/>
    <w:rsid w:val="00754A12"/>
    <w:rsid w:val="0075629B"/>
    <w:rsid w:val="0075672D"/>
    <w:rsid w:val="00757485"/>
    <w:rsid w:val="00761CA6"/>
    <w:rsid w:val="0076261C"/>
    <w:rsid w:val="007632F4"/>
    <w:rsid w:val="00763BA6"/>
    <w:rsid w:val="007674FA"/>
    <w:rsid w:val="00771AFD"/>
    <w:rsid w:val="00773C32"/>
    <w:rsid w:val="00781E73"/>
    <w:rsid w:val="00782DF7"/>
    <w:rsid w:val="00782E98"/>
    <w:rsid w:val="007843EE"/>
    <w:rsid w:val="0078698A"/>
    <w:rsid w:val="00790DB7"/>
    <w:rsid w:val="0079434E"/>
    <w:rsid w:val="007A17D4"/>
    <w:rsid w:val="007A1A25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12C3D"/>
    <w:rsid w:val="00813BCB"/>
    <w:rsid w:val="00814A27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2A9A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6216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C3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36A50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5DCA"/>
    <w:rsid w:val="009A6B2D"/>
    <w:rsid w:val="009B3F77"/>
    <w:rsid w:val="009B47D6"/>
    <w:rsid w:val="009B5786"/>
    <w:rsid w:val="009B6E4A"/>
    <w:rsid w:val="009C0934"/>
    <w:rsid w:val="009C497C"/>
    <w:rsid w:val="009C7A33"/>
    <w:rsid w:val="009D4F32"/>
    <w:rsid w:val="009D56D1"/>
    <w:rsid w:val="009D68B7"/>
    <w:rsid w:val="009E6A94"/>
    <w:rsid w:val="009F59BA"/>
    <w:rsid w:val="00A001A9"/>
    <w:rsid w:val="00A0034D"/>
    <w:rsid w:val="00A056E7"/>
    <w:rsid w:val="00A05CD4"/>
    <w:rsid w:val="00A0619B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CFF"/>
    <w:rsid w:val="00A56F94"/>
    <w:rsid w:val="00A5765D"/>
    <w:rsid w:val="00A62C24"/>
    <w:rsid w:val="00A639B4"/>
    <w:rsid w:val="00A65C0E"/>
    <w:rsid w:val="00A664F7"/>
    <w:rsid w:val="00A66BE1"/>
    <w:rsid w:val="00A73DC3"/>
    <w:rsid w:val="00A771B7"/>
    <w:rsid w:val="00A773E0"/>
    <w:rsid w:val="00A8393D"/>
    <w:rsid w:val="00A85439"/>
    <w:rsid w:val="00A861F8"/>
    <w:rsid w:val="00A94DD6"/>
    <w:rsid w:val="00A950E1"/>
    <w:rsid w:val="00A97994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1F09"/>
    <w:rsid w:val="00B03905"/>
    <w:rsid w:val="00B04B12"/>
    <w:rsid w:val="00B05617"/>
    <w:rsid w:val="00B12382"/>
    <w:rsid w:val="00B127C6"/>
    <w:rsid w:val="00B141D6"/>
    <w:rsid w:val="00B14FD4"/>
    <w:rsid w:val="00B16D6A"/>
    <w:rsid w:val="00B22931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67267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A39BA"/>
    <w:rsid w:val="00BB02A7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D4740"/>
    <w:rsid w:val="00BD5751"/>
    <w:rsid w:val="00BE181D"/>
    <w:rsid w:val="00BE25FF"/>
    <w:rsid w:val="00BE39D5"/>
    <w:rsid w:val="00BE6A3B"/>
    <w:rsid w:val="00BF2947"/>
    <w:rsid w:val="00BF345E"/>
    <w:rsid w:val="00BF42F3"/>
    <w:rsid w:val="00BF51D6"/>
    <w:rsid w:val="00C00C94"/>
    <w:rsid w:val="00C023E4"/>
    <w:rsid w:val="00C02C6B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4BB7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1A20"/>
    <w:rsid w:val="00CC6F5C"/>
    <w:rsid w:val="00CD222B"/>
    <w:rsid w:val="00CD7A52"/>
    <w:rsid w:val="00CE2947"/>
    <w:rsid w:val="00CE47C7"/>
    <w:rsid w:val="00CE556C"/>
    <w:rsid w:val="00CE6F28"/>
    <w:rsid w:val="00CE741C"/>
    <w:rsid w:val="00CF3438"/>
    <w:rsid w:val="00CF66EB"/>
    <w:rsid w:val="00CF6B57"/>
    <w:rsid w:val="00D044DC"/>
    <w:rsid w:val="00D04D7D"/>
    <w:rsid w:val="00D107EA"/>
    <w:rsid w:val="00D1304B"/>
    <w:rsid w:val="00D25028"/>
    <w:rsid w:val="00D2514A"/>
    <w:rsid w:val="00D27585"/>
    <w:rsid w:val="00D3393A"/>
    <w:rsid w:val="00D457DE"/>
    <w:rsid w:val="00D514F7"/>
    <w:rsid w:val="00D5154D"/>
    <w:rsid w:val="00D569DF"/>
    <w:rsid w:val="00D632C4"/>
    <w:rsid w:val="00D64CDA"/>
    <w:rsid w:val="00D64D36"/>
    <w:rsid w:val="00D66770"/>
    <w:rsid w:val="00D764A4"/>
    <w:rsid w:val="00D81BED"/>
    <w:rsid w:val="00D91248"/>
    <w:rsid w:val="00D912FC"/>
    <w:rsid w:val="00D94173"/>
    <w:rsid w:val="00D97913"/>
    <w:rsid w:val="00D97D06"/>
    <w:rsid w:val="00DB52D0"/>
    <w:rsid w:val="00DC17D1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F601F"/>
    <w:rsid w:val="00DF76C8"/>
    <w:rsid w:val="00DF7C31"/>
    <w:rsid w:val="00E0025D"/>
    <w:rsid w:val="00E00DE1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1EF2"/>
    <w:rsid w:val="00E229E4"/>
    <w:rsid w:val="00E23288"/>
    <w:rsid w:val="00E24FF2"/>
    <w:rsid w:val="00E25630"/>
    <w:rsid w:val="00E3533D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6530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7F13"/>
    <w:rsid w:val="00ED2DF5"/>
    <w:rsid w:val="00ED7379"/>
    <w:rsid w:val="00EE0404"/>
    <w:rsid w:val="00EE4F63"/>
    <w:rsid w:val="00EE5C9A"/>
    <w:rsid w:val="00EE7614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1253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DD1"/>
    <w:rsid w:val="00F65280"/>
    <w:rsid w:val="00F65441"/>
    <w:rsid w:val="00F65585"/>
    <w:rsid w:val="00F6697C"/>
    <w:rsid w:val="00F70CB3"/>
    <w:rsid w:val="00F71088"/>
    <w:rsid w:val="00F72263"/>
    <w:rsid w:val="00F73551"/>
    <w:rsid w:val="00F762A0"/>
    <w:rsid w:val="00F83E5A"/>
    <w:rsid w:val="00F84081"/>
    <w:rsid w:val="00F90DC5"/>
    <w:rsid w:val="00F9434D"/>
    <w:rsid w:val="00FA222B"/>
    <w:rsid w:val="00FA468D"/>
    <w:rsid w:val="00FA5518"/>
    <w:rsid w:val="00FA7124"/>
    <w:rsid w:val="00FB02EA"/>
    <w:rsid w:val="00FB5331"/>
    <w:rsid w:val="00FB5E1F"/>
    <w:rsid w:val="00FB65A8"/>
    <w:rsid w:val="00FC0894"/>
    <w:rsid w:val="00FC2A95"/>
    <w:rsid w:val="00FC2AF4"/>
    <w:rsid w:val="00FC5CDC"/>
    <w:rsid w:val="00FD15F4"/>
    <w:rsid w:val="00FD559E"/>
    <w:rsid w:val="00FD70A0"/>
    <w:rsid w:val="00FE15FC"/>
    <w:rsid w:val="00FF2B0D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2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8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8BDBA-0D8D-4AE6-AD12-0035775D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105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Raddi, Basavakumar</cp:lastModifiedBy>
  <cp:revision>65</cp:revision>
  <cp:lastPrinted>2012-04-18T20:08:00Z</cp:lastPrinted>
  <dcterms:created xsi:type="dcterms:W3CDTF">2014-08-11T17:13:00Z</dcterms:created>
  <dcterms:modified xsi:type="dcterms:W3CDTF">2014-09-10T12:59:00Z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