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581988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UMG-14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F74D3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581988">
              <w:rPr>
                <w:rFonts w:cs="Arial"/>
              </w:rPr>
              <w:t>14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C086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EC0862">
        <w:fldChar w:fldCharType="begin"/>
      </w:r>
      <w:r w:rsidR="00987DC3" w:rsidRPr="00DD6875">
        <w:instrText xml:space="preserve"> TOC \o "1-3" </w:instrText>
      </w:r>
      <w:r w:rsidRPr="00EC0862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C0862">
        <w:fldChar w:fldCharType="begin"/>
      </w:r>
      <w:r>
        <w:instrText xml:space="preserve"> PAGEREF _Toc395106277 \h </w:instrText>
      </w:r>
      <w:r w:rsidR="00EC0862">
        <w:fldChar w:fldCharType="separate"/>
      </w:r>
      <w:r>
        <w:t>3</w:t>
      </w:r>
      <w:r w:rsidR="00EC0862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C0862">
        <w:fldChar w:fldCharType="begin"/>
      </w:r>
      <w:r>
        <w:instrText xml:space="preserve"> PAGEREF _Toc395106278 \h </w:instrText>
      </w:r>
      <w:r w:rsidR="00EC0862">
        <w:fldChar w:fldCharType="separate"/>
      </w:r>
      <w:r>
        <w:t>3</w:t>
      </w:r>
      <w:r w:rsidR="00EC0862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C0862">
        <w:fldChar w:fldCharType="begin"/>
      </w:r>
      <w:r>
        <w:instrText xml:space="preserve"> PAGEREF _Toc395106279 \h </w:instrText>
      </w:r>
      <w:r w:rsidR="00EC0862">
        <w:fldChar w:fldCharType="separate"/>
      </w:r>
      <w:r>
        <w:t>3</w:t>
      </w:r>
      <w:r w:rsidR="00EC0862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C0862">
        <w:fldChar w:fldCharType="begin"/>
      </w:r>
      <w:r>
        <w:instrText xml:space="preserve"> PAGEREF _Toc395106280 \h </w:instrText>
      </w:r>
      <w:r w:rsidR="00EC0862">
        <w:fldChar w:fldCharType="separate"/>
      </w:r>
      <w:r>
        <w:t>3</w:t>
      </w:r>
      <w:r w:rsidR="00EC0862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C0862">
        <w:fldChar w:fldCharType="begin"/>
      </w:r>
      <w:r>
        <w:instrText xml:space="preserve"> PAGEREF _Toc395106281 \h </w:instrText>
      </w:r>
      <w:r w:rsidR="00EC0862">
        <w:fldChar w:fldCharType="separate"/>
      </w:r>
      <w:r>
        <w:t>3</w:t>
      </w:r>
      <w:r w:rsidR="00EC0862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C0862">
        <w:fldChar w:fldCharType="begin"/>
      </w:r>
      <w:r>
        <w:instrText xml:space="preserve"> PAGEREF _Toc395106282 \h </w:instrText>
      </w:r>
      <w:r w:rsidR="00EC0862">
        <w:fldChar w:fldCharType="separate"/>
      </w:r>
      <w:r>
        <w:t>4</w:t>
      </w:r>
      <w:r w:rsidR="00EC0862">
        <w:fldChar w:fldCharType="end"/>
      </w:r>
    </w:p>
    <w:p w:rsidR="00987DC3" w:rsidRPr="00A73DC3" w:rsidRDefault="00EC0862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EC0862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lastRenderedPageBreak/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/>
      </w:tblPr>
      <w:tblGrid>
        <w:gridCol w:w="2101"/>
        <w:gridCol w:w="2223"/>
        <w:gridCol w:w="1988"/>
        <w:gridCol w:w="2235"/>
      </w:tblGrid>
      <w:tr w:rsidR="005E5912" w:rsidTr="00F74D3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223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CA61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CA61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1DE8">
              <w:rPr>
                <w:rFonts w:asciiTheme="minorHAnsi" w:hAnsiTheme="minorHAnsi" w:cstheme="minorHAnsi"/>
                <w:sz w:val="22"/>
                <w:szCs w:val="22"/>
                <w:shd w:val="clear" w:color="auto" w:fill="F5F5F5"/>
              </w:rPr>
              <w:t>UMG-</w:t>
            </w:r>
            <w:r>
              <w:rPr>
                <w:rFonts w:asciiTheme="minorHAnsi" w:hAnsiTheme="minorHAnsi" w:cstheme="minorHAnsi"/>
                <w:sz w:val="22"/>
                <w:szCs w:val="22"/>
                <w:shd w:val="clear" w:color="auto" w:fill="F5F5F5"/>
              </w:rPr>
              <w:t>869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UMG-411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UMG-859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UMG-865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UMG-891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EBF2F9"/>
                </w:rPr>
                <w:t>UMG-893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UMG-902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8" w:history="1">
              <w:r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EBF2F9"/>
                </w:rPr>
                <w:t>UMG-903</w:t>
              </w:r>
            </w:hyperlink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UMG-882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UMG-887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UMG-894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C85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C85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UMG-889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1C1DE8" w:rsidRPr="00F844F0" w:rsidRDefault="001C1DE8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1C1DE8" w:rsidRPr="00F844F0" w:rsidRDefault="001C1DE8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UMG-909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235" w:type="dxa"/>
          </w:tcPr>
          <w:p w:rsidR="001C1DE8" w:rsidRPr="00F74D32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1C1DE8" w:rsidRPr="00581988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1C1DE8" w:rsidRPr="00581988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1C1DE8" w:rsidRPr="00581988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1C1DE8" w:rsidRPr="00581988" w:rsidRDefault="001C1D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1C1DE8" w:rsidRPr="00581988" w:rsidRDefault="001C1D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1C1DE8" w:rsidRPr="00581988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lastRenderedPageBreak/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1C1DE8" w:rsidRPr="00F74D32" w:rsidRDefault="001C1D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B1B18" w:rsidRDefault="001C1D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2B1B18" w:rsidRDefault="001C1D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1C1DE8" w:rsidRPr="002B1B18" w:rsidRDefault="001C1D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1C1DE8" w:rsidRPr="002B1B18" w:rsidRDefault="001C1D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1C1DE8" w:rsidRPr="00CD7A52" w:rsidRDefault="001C1D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CD7A52" w:rsidRDefault="001C1D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1C1DE8" w:rsidRPr="00CD7A52" w:rsidRDefault="001C1D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CD7A52" w:rsidRDefault="001C1D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1C1DE8" w:rsidRPr="00CD7A52" w:rsidRDefault="001C1D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CD7A52" w:rsidRDefault="001C1D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1C1DE8" w:rsidRPr="00CD7A52" w:rsidRDefault="001C1D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CD7A52" w:rsidRDefault="001C1D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1C1DE8" w:rsidRPr="00CD7A52" w:rsidRDefault="001C1D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1C1DE8" w:rsidRPr="00CD7A52" w:rsidRDefault="001C1D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1C1DE8" w:rsidRDefault="001C1DE8" w:rsidP="001F6329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1C1DE8" w:rsidRDefault="001C1DE8" w:rsidP="008501E1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hyperlink r:id="rId19" w:history="1">
              <w:r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1C1DE8" w:rsidRDefault="001C1DE8" w:rsidP="008501E1"/>
        </w:tc>
      </w:tr>
      <w:tr w:rsidR="001C1DE8" w:rsidTr="00F74D32">
        <w:trPr>
          <w:trHeight w:val="368"/>
        </w:trPr>
        <w:tc>
          <w:tcPr>
            <w:tcW w:w="2101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1C1DE8" w:rsidRPr="002F2E1B" w:rsidRDefault="001C1D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1C1DE8" w:rsidRDefault="001C1D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2E7A70">
              <w:rPr>
                <w:rFonts w:ascii="Times New Roman" w:hAnsi="Times New Roman"/>
              </w:rPr>
              <w:t>UMG-14Aug14-1</w:t>
            </w:r>
            <w:bookmarkStart w:id="9" w:name="_GoBack"/>
            <w:bookmarkEnd w:id="9"/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2E7A70" w:rsidP="0056799E">
            <w:pPr>
              <w:pStyle w:val="ASPSChangeControl"/>
            </w:pPr>
            <w:r w:rsidRPr="002E7A70">
              <w:object w:dxaOrig="180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4pt;height:40.6pt" o:ole="">
                  <v:imagedata r:id="rId20" o:title=""/>
                </v:shape>
                <o:OLEObject Type="Embed" ProgID="Package" ShapeID="_x0000_i1025" DrawAspect="Content" ObjectID="_1469548157" r:id="rId21"/>
              </w:object>
            </w: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AD5" w:rsidRDefault="004D4AD5">
      <w:r>
        <w:separator/>
      </w:r>
    </w:p>
  </w:endnote>
  <w:endnote w:type="continuationSeparator" w:id="0">
    <w:p w:rsidR="004D4AD5" w:rsidRDefault="004D4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EC0862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1C1DE8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1C1DE8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1C1DE8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EC0862" w:rsidP="00F44EC0">
    <w:pPr>
      <w:pStyle w:val="Footer"/>
    </w:pPr>
    <w:fldSimple w:instr=" STYLEREF  &quot;ASPS DocClass&quot;  \* MERGEFORMAT ">
      <w:r w:rsidR="001C1DE8">
        <w:rPr>
          <w:noProof/>
        </w:rPr>
        <w:t>Internal Use Only</w:t>
      </w:r>
    </w:fldSimple>
    <w:r w:rsidR="00781E7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1C4F09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>
      <w:fldChar w:fldCharType="begin"/>
    </w:r>
    <w:r w:rsidR="00D81BED">
      <w:instrText xml:space="preserve"> PAGE </w:instrText>
    </w:r>
    <w:r>
      <w:fldChar w:fldCharType="separate"/>
    </w:r>
    <w:r w:rsidR="001C1DE8">
      <w:rPr>
        <w:noProof/>
      </w:rPr>
      <w:t>2</w:t>
    </w:r>
    <w:r>
      <w:rPr>
        <w:noProof/>
      </w:rPr>
      <w:fldChar w:fldCharType="end"/>
    </w:r>
    <w:r w:rsidR="001C4F09" w:rsidRPr="0005033E">
      <w:t xml:space="preserve"> of </w:t>
    </w:r>
    <w:r>
      <w:fldChar w:fldCharType="begin"/>
    </w:r>
    <w:r w:rsidR="00D81BED">
      <w:instrText xml:space="preserve"> NUMPAGES </w:instrText>
    </w:r>
    <w:r>
      <w:fldChar w:fldCharType="separate"/>
    </w:r>
    <w:r w:rsidR="001C1DE8">
      <w:rPr>
        <w:noProof/>
      </w:rPr>
      <w:t>6</w:t>
    </w:r>
    <w:r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AD5" w:rsidRDefault="004D4AD5">
      <w:r>
        <w:separator/>
      </w:r>
    </w:p>
  </w:footnote>
  <w:footnote w:type="continuationSeparator" w:id="0">
    <w:p w:rsidR="004D4AD5" w:rsidRDefault="004D4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EC0862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C1DE8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1C1DE8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EC0862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C1DE8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1C1DE8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attachedTemplate r:id="rId1"/>
  <w:stylePaneFormatFilter w:val="3001"/>
  <w:documentProtection w:edit="readOnly" w:enforcement="0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1DE8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7A70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4AD5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A18AB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0862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859" TargetMode="External"/><Relationship Id="rId18" Type="http://schemas.openxmlformats.org/officeDocument/2006/relationships/hyperlink" Target="http://jira.altisource.com/browse/UMG-90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411" TargetMode="External"/><Relationship Id="rId17" Type="http://schemas.openxmlformats.org/officeDocument/2006/relationships/hyperlink" Target="http://jira.altisource.com/browse/UMG-90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93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891" TargetMode="Externa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84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65" TargetMode="External"/><Relationship Id="rId22" Type="http://schemas.openxmlformats.org/officeDocument/2006/relationships/header" Target="header2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A1E7C-AA94-4BE6-AD9A-D676EA80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29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chandrsa</cp:lastModifiedBy>
  <cp:revision>18</cp:revision>
  <cp:lastPrinted>2012-04-18T20:08:00Z</cp:lastPrinted>
  <dcterms:created xsi:type="dcterms:W3CDTF">2014-08-11T17:13:00Z</dcterms:created>
  <dcterms:modified xsi:type="dcterms:W3CDTF">2014-08-14T13:33:00Z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