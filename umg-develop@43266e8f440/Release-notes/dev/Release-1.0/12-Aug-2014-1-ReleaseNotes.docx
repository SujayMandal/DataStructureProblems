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7BA" w:rsidRDefault="00CE556C" w:rsidP="00C02C6B">
      <w:pPr>
        <w:pStyle w:val="ASPSProductName"/>
      </w:pPr>
      <w:r w:rsidRPr="007F27BA">
        <w:t>Dev release notes f</w:t>
      </w:r>
      <w:r w:rsidR="004F7557" w:rsidRPr="007F27BA">
        <w:t>or</w:t>
      </w:r>
      <w:r w:rsidRPr="007F27BA">
        <w:t xml:space="preserve"> </w:t>
      </w:r>
      <w:r w:rsidR="00F2349D" w:rsidRPr="007F27BA">
        <w:t>UMG Phase 1</w:t>
      </w:r>
      <w:r w:rsidR="007F27BA">
        <w:t xml:space="preserve"> </w:t>
      </w:r>
    </w:p>
    <w:p w:rsidR="00987DC3" w:rsidRDefault="00CD7A52" w:rsidP="007F27BA">
      <w:pPr>
        <w:pStyle w:val="ASPSProductName"/>
      </w:pPr>
      <w:r>
        <w:t>Sprint 5,6</w:t>
      </w:r>
    </w:p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Pr="0067139A" w:rsidRDefault="00987DC3" w:rsidP="00987DC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DC3" w:rsidRPr="00B81478" w:rsidRDefault="00987DC3" w:rsidP="006A4993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B82768" w:rsidRDefault="00987DC3" w:rsidP="006A4993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F35600" w:rsidRDefault="00F74D32" w:rsidP="00F74D32">
            <w:pPr>
              <w:rPr>
                <w:rStyle w:val="ASPSVerNum"/>
              </w:rPr>
            </w:pPr>
            <w:r>
              <w:rPr>
                <w:rFonts w:asciiTheme="minorHAnsi" w:hAnsiTheme="minorHAnsi" w:cstheme="minorHAnsi"/>
              </w:rPr>
              <w:t>UMG-12</w:t>
            </w:r>
            <w:r w:rsidR="00C565CB" w:rsidRPr="00CD7A52">
              <w:rPr>
                <w:rFonts w:asciiTheme="minorHAnsi" w:hAnsiTheme="minorHAnsi" w:cstheme="minorHAnsi"/>
              </w:rPr>
              <w:t>Aug</w:t>
            </w:r>
            <w:r w:rsidR="00C565CB">
              <w:rPr>
                <w:rFonts w:asciiTheme="minorHAnsi" w:hAnsiTheme="minorHAnsi" w:cstheme="minorHAnsi"/>
              </w:rPr>
              <w:t>14-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860754" w:rsidRDefault="00576564" w:rsidP="006A4993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D04D7D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3D3E8E" w:rsidP="00671B92">
            <w:pPr>
              <w:rPr>
                <w:rFonts w:cs="Arial"/>
              </w:rPr>
            </w:pPr>
            <w:r>
              <w:rPr>
                <w:rFonts w:cs="Arial"/>
              </w:rPr>
              <w:t>Aug</w:t>
            </w:r>
            <w:r w:rsidR="00235600">
              <w:rPr>
                <w:rFonts w:cs="Arial"/>
              </w:rPr>
              <w:t xml:space="preserve"> </w:t>
            </w:r>
            <w:r w:rsidR="00F74D32">
              <w:rPr>
                <w:rFonts w:cs="Arial"/>
              </w:rPr>
              <w:t>12</w:t>
            </w:r>
            <w:r w:rsidR="003C7E4A">
              <w:rPr>
                <w:rFonts w:cs="Arial"/>
              </w:rPr>
              <w:t>,</w:t>
            </w:r>
            <w:r w:rsidR="0056799E">
              <w:rPr>
                <w:rFonts w:cs="Arial"/>
              </w:rPr>
              <w:t xml:space="preserve"> 2014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0E4263" w:rsidP="00BB6D14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</w:tr>
    </w:tbl>
    <w:p w:rsidR="00987DC3" w:rsidRPr="0067139A" w:rsidRDefault="00987DC3" w:rsidP="00987DC3"/>
    <w:p w:rsidR="00987DC3" w:rsidRPr="00D764A4" w:rsidRDefault="00987DC3" w:rsidP="00987DC3">
      <w:pPr>
        <w:pStyle w:val="ASPSCopyright"/>
        <w:rPr>
          <w:sz w:val="24"/>
          <w:szCs w:val="24"/>
        </w:rPr>
      </w:pPr>
    </w:p>
    <w:p w:rsidR="00987DC3" w:rsidRDefault="00987DC3" w:rsidP="001226BC">
      <w:pPr>
        <w:pStyle w:val="ASPSChangeControl"/>
        <w:sectPr w:rsidR="00987DC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987DC3" w:rsidRPr="00DD6875" w:rsidRDefault="00987DC3" w:rsidP="00987DC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E53C8" w:rsidRDefault="00E9388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987DC3" w:rsidRPr="00DD6875">
        <w:instrText xml:space="preserve"> TOC \o "1-3" </w:instrText>
      </w:r>
      <w:r w:rsidRPr="003906AC">
        <w:fldChar w:fldCharType="separate"/>
      </w:r>
      <w:r w:rsidR="008E53C8">
        <w:t>List of Changes</w:t>
      </w:r>
      <w:r w:rsidR="008E53C8">
        <w:tab/>
      </w:r>
      <w:r>
        <w:fldChar w:fldCharType="begin"/>
      </w:r>
      <w:r w:rsidR="008E53C8">
        <w:instrText xml:space="preserve"> PAGEREF _Toc395106276 \h </w:instrText>
      </w:r>
      <w:r>
        <w:fldChar w:fldCharType="separate"/>
      </w:r>
      <w:r w:rsidR="008E53C8">
        <w:t>3</w:t>
      </w:r>
      <w:r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E93883">
        <w:fldChar w:fldCharType="begin"/>
      </w:r>
      <w:r>
        <w:instrText xml:space="preserve"> PAGEREF _Toc395106277 \h </w:instrText>
      </w:r>
      <w:r w:rsidR="00E93883">
        <w:fldChar w:fldCharType="separate"/>
      </w:r>
      <w:r>
        <w:t>3</w:t>
      </w:r>
      <w:r w:rsidR="00E93883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E93883">
        <w:fldChar w:fldCharType="begin"/>
      </w:r>
      <w:r>
        <w:instrText xml:space="preserve"> PAGEREF _Toc395106278 \h </w:instrText>
      </w:r>
      <w:r w:rsidR="00E93883">
        <w:fldChar w:fldCharType="separate"/>
      </w:r>
      <w:r>
        <w:t>3</w:t>
      </w:r>
      <w:r w:rsidR="00E93883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E93883">
        <w:fldChar w:fldCharType="begin"/>
      </w:r>
      <w:r>
        <w:instrText xml:space="preserve"> PAGEREF _Toc395106279 \h </w:instrText>
      </w:r>
      <w:r w:rsidR="00E93883">
        <w:fldChar w:fldCharType="separate"/>
      </w:r>
      <w:r>
        <w:t>3</w:t>
      </w:r>
      <w:r w:rsidR="00E93883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E93883">
        <w:fldChar w:fldCharType="begin"/>
      </w:r>
      <w:r>
        <w:instrText xml:space="preserve"> PAGEREF _Toc395106280 \h </w:instrText>
      </w:r>
      <w:r w:rsidR="00E93883">
        <w:fldChar w:fldCharType="separate"/>
      </w:r>
      <w:r>
        <w:t>3</w:t>
      </w:r>
      <w:r w:rsidR="00E93883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E93883">
        <w:fldChar w:fldCharType="begin"/>
      </w:r>
      <w:r>
        <w:instrText xml:space="preserve"> PAGEREF _Toc395106281 \h </w:instrText>
      </w:r>
      <w:r w:rsidR="00E93883">
        <w:fldChar w:fldCharType="separate"/>
      </w:r>
      <w:r>
        <w:t>3</w:t>
      </w:r>
      <w:r w:rsidR="00E93883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E93883">
        <w:fldChar w:fldCharType="begin"/>
      </w:r>
      <w:r>
        <w:instrText xml:space="preserve"> PAGEREF _Toc395106282 \h </w:instrText>
      </w:r>
      <w:r w:rsidR="00E93883">
        <w:fldChar w:fldCharType="separate"/>
      </w:r>
      <w:r>
        <w:t>4</w:t>
      </w:r>
      <w:r w:rsidR="00E93883">
        <w:fldChar w:fldCharType="end"/>
      </w:r>
    </w:p>
    <w:p w:rsidR="00987DC3" w:rsidRPr="00A73DC3" w:rsidRDefault="00E93883" w:rsidP="00987DC3">
      <w:r w:rsidRPr="003906AC">
        <w:rPr>
          <w:b/>
        </w:rPr>
        <w:fldChar w:fldCharType="end"/>
      </w:r>
    </w:p>
    <w:p w:rsidR="00987DC3" w:rsidRPr="00DD6875" w:rsidRDefault="00987DC3" w:rsidP="00F2349D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702F73" w:rsidRDefault="00EE0404" w:rsidP="00F2349D">
      <w:pPr>
        <w:pStyle w:val="Heading2"/>
      </w:pPr>
      <w:bookmarkStart w:id="4" w:name="_Toc395106277"/>
      <w:r>
        <w:t>Stories released</w:t>
      </w:r>
      <w:bookmarkEnd w:id="4"/>
    </w:p>
    <w:p w:rsidR="00046C9B" w:rsidRDefault="00F2349D" w:rsidP="00F2349D">
      <w:r>
        <w:t xml:space="preserve">           </w:t>
      </w:r>
      <w:r w:rsidR="00702F73">
        <w:t xml:space="preserve">Below listed </w:t>
      </w:r>
      <w:r w:rsidR="007F0CF9">
        <w:t>stories</w:t>
      </w:r>
      <w:r w:rsidR="00702F73">
        <w:t xml:space="preserve"> are </w:t>
      </w:r>
      <w:r w:rsidR="007F0CF9">
        <w:t>released</w:t>
      </w:r>
      <w:r w:rsidR="00BE25FF">
        <w:t xml:space="preserve"> as</w:t>
      </w:r>
      <w:r>
        <w:t xml:space="preserve"> part of this build (refer the build date)</w:t>
      </w:r>
    </w:p>
    <w:p w:rsidR="0039510E" w:rsidRDefault="0039510E" w:rsidP="0047322F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F2349D" w:rsidTr="00F2349D">
        <w:trPr>
          <w:trHeight w:val="332"/>
        </w:trPr>
        <w:tc>
          <w:tcPr>
            <w:tcW w:w="2611" w:type="dxa"/>
            <w:shd w:val="clear" w:color="auto" w:fill="F2F2F2" w:themeFill="background1" w:themeFillShade="F2"/>
          </w:tcPr>
          <w:p w:rsidR="00F2349D" w:rsidRDefault="00F2349D" w:rsidP="0047322F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2349D" w:rsidRDefault="00F2349D" w:rsidP="0047322F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2349D" w:rsidRDefault="00F2349D" w:rsidP="0047322F">
            <w:r>
              <w:t xml:space="preserve">Description </w:t>
            </w:r>
          </w:p>
        </w:tc>
      </w:tr>
      <w:tr w:rsidR="00D424F0" w:rsidTr="00F2349D">
        <w:trPr>
          <w:trHeight w:val="368"/>
        </w:trPr>
        <w:tc>
          <w:tcPr>
            <w:tcW w:w="2611" w:type="dxa"/>
          </w:tcPr>
          <w:p w:rsidR="00D424F0" w:rsidRPr="00D424F0" w:rsidRDefault="00D424F0" w:rsidP="00B25743">
            <w:r w:rsidRPr="00D424F0">
              <w:t>12/8/2014</w:t>
            </w:r>
          </w:p>
        </w:tc>
        <w:tc>
          <w:tcPr>
            <w:tcW w:w="2613" w:type="dxa"/>
          </w:tcPr>
          <w:p w:rsidR="00D424F0" w:rsidRPr="00F74D32" w:rsidRDefault="00D424F0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D424F0" w:rsidRPr="00D424F0" w:rsidRDefault="00D424F0" w:rsidP="00D424F0">
            <w:r>
              <w:t>New option SINGLE_DIM_ARRAY has been added as an option while creating a query in ‘Return Datatype’</w:t>
            </w:r>
            <w:r w:rsidR="00A909B9">
              <w:t xml:space="preserve"> dropdown.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F74D32" w:rsidRDefault="00BD4676" w:rsidP="00B25743">
            <w:pPr>
              <w:rPr>
                <w:color w:val="FF0000"/>
              </w:rPr>
            </w:pPr>
            <w:r w:rsidRPr="00F74D32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BD4676" w:rsidRPr="00F74D32" w:rsidRDefault="00BD4676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BD4676" w:rsidRPr="00F74D32" w:rsidRDefault="00BD4676" w:rsidP="00B25743">
            <w:pPr>
              <w:rPr>
                <w:color w:val="FF0000"/>
              </w:rPr>
            </w:pPr>
            <w:r w:rsidRPr="00F74D32">
              <w:rPr>
                <w:color w:val="FF0000"/>
              </w:rPr>
              <w:t>UI-Redesign of List Versio</w:t>
            </w:r>
            <w:r w:rsidR="00CB7186" w:rsidRPr="00F74D32">
              <w:rPr>
                <w:color w:val="FF0000"/>
              </w:rPr>
              <w:t>n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B1B18" w:rsidRDefault="00BD4676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BD4676" w:rsidRPr="002B1B18" w:rsidRDefault="00BD4676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BD4676" w:rsidRPr="002B1B18" w:rsidRDefault="00BD4676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B1B18" w:rsidRDefault="00BD4676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BD4676" w:rsidRPr="002B1B18" w:rsidRDefault="00DA18AB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2" w:history="1">
              <w:r w:rsidR="00BD4676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BD4676" w:rsidRPr="002B1B18" w:rsidRDefault="00BD4676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61110E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963228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BD4676" w:rsidRPr="002F2E1B" w:rsidRDefault="00BD4676" w:rsidP="00963228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F2349D" w:rsidRDefault="00F2349D" w:rsidP="00F2349D"/>
    <w:p w:rsidR="00F2349D" w:rsidRDefault="00F2349D" w:rsidP="00F2349D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F2349D" w:rsidRDefault="00F2349D" w:rsidP="00F2349D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6C1B03" w:rsidTr="006C1B03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6C1B03" w:rsidRDefault="006C1B03" w:rsidP="001F6329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6C1B03" w:rsidRDefault="006C1B03" w:rsidP="006C1B03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50"/>
        </w:trPr>
        <w:tc>
          <w:tcPr>
            <w:tcW w:w="883" w:type="dxa"/>
          </w:tcPr>
          <w:p w:rsidR="006C1B03" w:rsidRDefault="006C1B03" w:rsidP="001F6329">
            <w:r>
              <w:t>1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107FB2"/>
        </w:tc>
      </w:tr>
      <w:tr w:rsidR="006C1B03" w:rsidTr="006C1B03">
        <w:trPr>
          <w:trHeight w:val="368"/>
        </w:trPr>
        <w:tc>
          <w:tcPr>
            <w:tcW w:w="883" w:type="dxa"/>
          </w:tcPr>
          <w:p w:rsidR="006C1B03" w:rsidRDefault="006C1B03" w:rsidP="001F6329">
            <w:r>
              <w:t>2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107FB2"/>
        </w:tc>
      </w:tr>
      <w:tr w:rsidR="006C1B03" w:rsidTr="006C1B03">
        <w:trPr>
          <w:trHeight w:val="368"/>
        </w:trPr>
        <w:tc>
          <w:tcPr>
            <w:tcW w:w="883" w:type="dxa"/>
          </w:tcPr>
          <w:p w:rsidR="006C1B03" w:rsidRDefault="006C1B03" w:rsidP="001F6329">
            <w:r>
              <w:t>3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E06294"/>
        </w:tc>
      </w:tr>
    </w:tbl>
    <w:p w:rsidR="00F2349D" w:rsidRDefault="00F2349D" w:rsidP="00F2349D">
      <w:pPr>
        <w:ind w:firstLine="630"/>
      </w:pPr>
    </w:p>
    <w:p w:rsidR="00782E98" w:rsidRPr="00782E98" w:rsidRDefault="00782E98" w:rsidP="00782E9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6C1B03" w:rsidTr="006C1B03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6C1B03" w:rsidRDefault="006C1B03" w:rsidP="001F6329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6C1B03" w:rsidRDefault="006C1B03" w:rsidP="001F632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</w:tbl>
    <w:p w:rsidR="00782E98" w:rsidRPr="00782E98" w:rsidRDefault="00782E98" w:rsidP="00782E98"/>
    <w:p w:rsidR="00F2349D" w:rsidRDefault="00F2349D" w:rsidP="00F2349D">
      <w:pPr>
        <w:pStyle w:val="Heading2"/>
      </w:pPr>
      <w:bookmarkStart w:id="7" w:name="_Toc395106280"/>
      <w:r>
        <w:lastRenderedPageBreak/>
        <w:t>Bugs Fixed</w:t>
      </w:r>
      <w:bookmarkEnd w:id="7"/>
    </w:p>
    <w:p w:rsidR="0047322F" w:rsidRDefault="00F2349D" w:rsidP="00F2349D">
      <w:r>
        <w:t xml:space="preserve">           Below listed bug(s) fixed and released as part of this build (refer the build date)</w:t>
      </w:r>
    </w:p>
    <w:tbl>
      <w:tblPr>
        <w:tblStyle w:val="TableGrid"/>
        <w:tblW w:w="8547" w:type="dxa"/>
        <w:tblInd w:w="743" w:type="dxa"/>
        <w:tblLook w:val="04A0" w:firstRow="1" w:lastRow="0" w:firstColumn="1" w:lastColumn="0" w:noHBand="0" w:noVBand="1"/>
      </w:tblPr>
      <w:tblGrid>
        <w:gridCol w:w="2101"/>
        <w:gridCol w:w="2223"/>
        <w:gridCol w:w="1988"/>
        <w:gridCol w:w="2235"/>
      </w:tblGrid>
      <w:tr w:rsidR="005E5912" w:rsidTr="00F74D32">
        <w:trPr>
          <w:trHeight w:val="332"/>
        </w:trPr>
        <w:tc>
          <w:tcPr>
            <w:tcW w:w="2101" w:type="dxa"/>
            <w:shd w:val="clear" w:color="auto" w:fill="F2F2F2" w:themeFill="background1" w:themeFillShade="F2"/>
          </w:tcPr>
          <w:p w:rsidR="005E5912" w:rsidRDefault="005E5912" w:rsidP="001F6329">
            <w:r>
              <w:t>Build Date</w:t>
            </w:r>
          </w:p>
        </w:tc>
        <w:tc>
          <w:tcPr>
            <w:tcW w:w="2223" w:type="dxa"/>
            <w:shd w:val="clear" w:color="auto" w:fill="F2F2F2" w:themeFill="background1" w:themeFillShade="F2"/>
          </w:tcPr>
          <w:p w:rsidR="005E5912" w:rsidRDefault="005E5912" w:rsidP="005E5912">
            <w:pPr>
              <w:jc w:val="center"/>
            </w:pPr>
            <w:r>
              <w:t>Build#</w:t>
            </w:r>
          </w:p>
        </w:tc>
        <w:tc>
          <w:tcPr>
            <w:tcW w:w="1988" w:type="dxa"/>
            <w:shd w:val="clear" w:color="auto" w:fill="F2F2F2" w:themeFill="background1" w:themeFillShade="F2"/>
          </w:tcPr>
          <w:p w:rsidR="005E5912" w:rsidRDefault="005E5912" w:rsidP="001F6329">
            <w:r>
              <w:t>Bug ID</w:t>
            </w:r>
          </w:p>
        </w:tc>
        <w:tc>
          <w:tcPr>
            <w:tcW w:w="2235" w:type="dxa"/>
            <w:shd w:val="clear" w:color="auto" w:fill="F2F2F2" w:themeFill="background1" w:themeFillShade="F2"/>
          </w:tcPr>
          <w:p w:rsidR="005E5912" w:rsidRDefault="005E5912" w:rsidP="001F6329">
            <w:r>
              <w:t xml:space="preserve">Description </w:t>
            </w:r>
          </w:p>
        </w:tc>
      </w:tr>
      <w:tr w:rsidR="00F74D32" w:rsidTr="00F74D32">
        <w:trPr>
          <w:trHeight w:val="368"/>
        </w:trPr>
        <w:tc>
          <w:tcPr>
            <w:tcW w:w="2101" w:type="dxa"/>
          </w:tcPr>
          <w:p w:rsidR="00F74D32" w:rsidRPr="00F74D32" w:rsidRDefault="00F74D32" w:rsidP="00B25743">
            <w:pPr>
              <w:rPr>
                <w:rFonts w:asciiTheme="minorHAnsi" w:hAnsiTheme="minorHAnsi" w:cstheme="minorHAnsi"/>
              </w:rPr>
            </w:pPr>
            <w:r w:rsidRPr="00F74D32">
              <w:rPr>
                <w:rFonts w:asciiTheme="minorHAnsi" w:hAnsiTheme="minorHAnsi" w:cstheme="minorHAnsi"/>
              </w:rPr>
              <w:t>12/8/2014</w:t>
            </w:r>
          </w:p>
        </w:tc>
        <w:tc>
          <w:tcPr>
            <w:tcW w:w="2223" w:type="dxa"/>
          </w:tcPr>
          <w:p w:rsidR="00F74D32" w:rsidRPr="00F74D32" w:rsidRDefault="003478BD" w:rsidP="00B257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UMG-12Aug</w:t>
            </w:r>
            <w:r w:rsidR="00F74D32" w:rsidRPr="00F74D32">
              <w:rPr>
                <w:rFonts w:asciiTheme="minorHAnsi" w:hAnsiTheme="minorHAnsi" w:cstheme="minorHAnsi"/>
              </w:rPr>
              <w:t>14-1</w:t>
            </w:r>
          </w:p>
        </w:tc>
        <w:tc>
          <w:tcPr>
            <w:tcW w:w="1988" w:type="dxa"/>
          </w:tcPr>
          <w:p w:rsidR="00F74D32" w:rsidRPr="00F74D32" w:rsidRDefault="00F74D32" w:rsidP="009D0CB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UMG-881</w:t>
            </w:r>
          </w:p>
        </w:tc>
        <w:tc>
          <w:tcPr>
            <w:tcW w:w="2235" w:type="dxa"/>
          </w:tcPr>
          <w:p w:rsidR="00F74D32" w:rsidRDefault="00F74D32" w:rsidP="001F6329"/>
        </w:tc>
      </w:tr>
      <w:tr w:rsidR="00F74D32" w:rsidTr="00F74D32">
        <w:trPr>
          <w:trHeight w:val="368"/>
        </w:trPr>
        <w:tc>
          <w:tcPr>
            <w:tcW w:w="2101" w:type="dxa"/>
          </w:tcPr>
          <w:p w:rsidR="00F74D32" w:rsidRPr="00F74D32" w:rsidRDefault="00F74D32" w:rsidP="001A4805">
            <w:pPr>
              <w:rPr>
                <w:rFonts w:asciiTheme="minorHAnsi" w:hAnsiTheme="minorHAnsi" w:cstheme="minorHAnsi"/>
              </w:rPr>
            </w:pPr>
            <w:r w:rsidRPr="00F74D32">
              <w:rPr>
                <w:rFonts w:asciiTheme="minorHAnsi" w:hAnsiTheme="minorHAnsi" w:cstheme="minorHAnsi"/>
              </w:rPr>
              <w:t>12/8/2014</w:t>
            </w:r>
          </w:p>
        </w:tc>
        <w:tc>
          <w:tcPr>
            <w:tcW w:w="2223" w:type="dxa"/>
          </w:tcPr>
          <w:p w:rsidR="00F74D32" w:rsidRPr="00F74D32" w:rsidRDefault="00F74D32" w:rsidP="003478BD">
            <w:pPr>
              <w:rPr>
                <w:rFonts w:asciiTheme="minorHAnsi" w:hAnsiTheme="minorHAnsi" w:cstheme="minorHAnsi"/>
              </w:rPr>
            </w:pPr>
            <w:r w:rsidRPr="00F74D32">
              <w:rPr>
                <w:rFonts w:asciiTheme="minorHAnsi" w:hAnsiTheme="minorHAnsi" w:cstheme="minorHAnsi"/>
              </w:rPr>
              <w:t>UMG-12Aug14-1</w:t>
            </w:r>
          </w:p>
        </w:tc>
        <w:tc>
          <w:tcPr>
            <w:tcW w:w="1988" w:type="dxa"/>
          </w:tcPr>
          <w:p w:rsidR="00F74D32" w:rsidRPr="00F74D32" w:rsidRDefault="00F74D32" w:rsidP="001A480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UMG-876</w:t>
            </w:r>
          </w:p>
        </w:tc>
        <w:tc>
          <w:tcPr>
            <w:tcW w:w="2235" w:type="dxa"/>
          </w:tcPr>
          <w:p w:rsidR="00F74D32" w:rsidRDefault="00F74D32" w:rsidP="001F6329"/>
        </w:tc>
      </w:tr>
      <w:tr w:rsidR="00F74D32" w:rsidTr="00F74D32">
        <w:trPr>
          <w:trHeight w:val="368"/>
        </w:trPr>
        <w:tc>
          <w:tcPr>
            <w:tcW w:w="2101" w:type="dxa"/>
          </w:tcPr>
          <w:p w:rsidR="00F74D32" w:rsidRPr="00F74D32" w:rsidRDefault="00F74D32" w:rsidP="001A4805">
            <w:pPr>
              <w:rPr>
                <w:rFonts w:asciiTheme="minorHAnsi" w:hAnsiTheme="minorHAnsi" w:cstheme="minorHAnsi"/>
              </w:rPr>
            </w:pPr>
            <w:r w:rsidRPr="00F74D32">
              <w:rPr>
                <w:rFonts w:asciiTheme="minorHAnsi" w:hAnsiTheme="minorHAnsi" w:cstheme="minorHAnsi"/>
              </w:rPr>
              <w:t>12/8/2014</w:t>
            </w:r>
          </w:p>
        </w:tc>
        <w:tc>
          <w:tcPr>
            <w:tcW w:w="2223" w:type="dxa"/>
          </w:tcPr>
          <w:p w:rsidR="00F74D32" w:rsidRPr="00F74D32" w:rsidRDefault="00F74D32" w:rsidP="003478BD">
            <w:pPr>
              <w:rPr>
                <w:rFonts w:asciiTheme="minorHAnsi" w:hAnsiTheme="minorHAnsi" w:cstheme="minorHAnsi"/>
              </w:rPr>
            </w:pPr>
            <w:r w:rsidRPr="00F74D32">
              <w:rPr>
                <w:rFonts w:asciiTheme="minorHAnsi" w:hAnsiTheme="minorHAnsi" w:cstheme="minorHAnsi"/>
              </w:rPr>
              <w:t>UMG-12Aug14-1</w:t>
            </w:r>
          </w:p>
        </w:tc>
        <w:tc>
          <w:tcPr>
            <w:tcW w:w="1988" w:type="dxa"/>
          </w:tcPr>
          <w:p w:rsidR="00F74D32" w:rsidRPr="00F74D32" w:rsidRDefault="00F74D32" w:rsidP="001A480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UMG-880</w:t>
            </w:r>
          </w:p>
        </w:tc>
        <w:tc>
          <w:tcPr>
            <w:tcW w:w="2235" w:type="dxa"/>
          </w:tcPr>
          <w:p w:rsidR="00F74D32" w:rsidRDefault="00F74D32" w:rsidP="001F6329"/>
        </w:tc>
      </w:tr>
      <w:tr w:rsidR="00F74D32" w:rsidTr="00F74D32">
        <w:trPr>
          <w:trHeight w:val="368"/>
        </w:trPr>
        <w:tc>
          <w:tcPr>
            <w:tcW w:w="2101" w:type="dxa"/>
          </w:tcPr>
          <w:p w:rsidR="00F74D32" w:rsidRPr="00F74D32" w:rsidRDefault="00F74D32" w:rsidP="001A4805">
            <w:pPr>
              <w:rPr>
                <w:rFonts w:asciiTheme="minorHAnsi" w:hAnsiTheme="minorHAnsi" w:cstheme="minorHAnsi"/>
              </w:rPr>
            </w:pPr>
            <w:r w:rsidRPr="00F74D32">
              <w:rPr>
                <w:rFonts w:asciiTheme="minorHAnsi" w:hAnsiTheme="minorHAnsi" w:cstheme="minorHAnsi"/>
              </w:rPr>
              <w:t>12/8/2014</w:t>
            </w:r>
          </w:p>
        </w:tc>
        <w:tc>
          <w:tcPr>
            <w:tcW w:w="2223" w:type="dxa"/>
          </w:tcPr>
          <w:p w:rsidR="00F74D32" w:rsidRPr="00F74D32" w:rsidRDefault="00F74D32" w:rsidP="003478BD">
            <w:pPr>
              <w:rPr>
                <w:rFonts w:asciiTheme="minorHAnsi" w:hAnsiTheme="minorHAnsi" w:cstheme="minorHAnsi"/>
              </w:rPr>
            </w:pPr>
            <w:r w:rsidRPr="00F74D32">
              <w:rPr>
                <w:rFonts w:asciiTheme="minorHAnsi" w:hAnsiTheme="minorHAnsi" w:cstheme="minorHAnsi"/>
              </w:rPr>
              <w:t>UMG-12Aug14-1</w:t>
            </w:r>
          </w:p>
        </w:tc>
        <w:tc>
          <w:tcPr>
            <w:tcW w:w="1988" w:type="dxa"/>
          </w:tcPr>
          <w:p w:rsidR="00F74D32" w:rsidRPr="00F74D32" w:rsidRDefault="00F74D32" w:rsidP="00F74D3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UMG-888</w:t>
            </w:r>
          </w:p>
        </w:tc>
        <w:tc>
          <w:tcPr>
            <w:tcW w:w="2235" w:type="dxa"/>
          </w:tcPr>
          <w:p w:rsidR="00F74D32" w:rsidRDefault="00F74D32" w:rsidP="001F6329"/>
        </w:tc>
      </w:tr>
      <w:tr w:rsidR="00F74D32" w:rsidTr="00F74D32">
        <w:trPr>
          <w:trHeight w:val="368"/>
        </w:trPr>
        <w:tc>
          <w:tcPr>
            <w:tcW w:w="2101" w:type="dxa"/>
          </w:tcPr>
          <w:p w:rsidR="00F74D32" w:rsidRPr="00F74D32" w:rsidRDefault="00F74D32" w:rsidP="001A4805">
            <w:pPr>
              <w:rPr>
                <w:rFonts w:asciiTheme="minorHAnsi" w:hAnsiTheme="minorHAnsi" w:cstheme="minorHAnsi"/>
              </w:rPr>
            </w:pPr>
            <w:r w:rsidRPr="00F74D32">
              <w:rPr>
                <w:rFonts w:asciiTheme="minorHAnsi" w:hAnsiTheme="minorHAnsi" w:cstheme="minorHAnsi"/>
              </w:rPr>
              <w:t>12/8/2014</w:t>
            </w:r>
          </w:p>
        </w:tc>
        <w:tc>
          <w:tcPr>
            <w:tcW w:w="2223" w:type="dxa"/>
          </w:tcPr>
          <w:p w:rsidR="00F74D32" w:rsidRPr="00F74D32" w:rsidRDefault="00F74D32" w:rsidP="003478BD">
            <w:pPr>
              <w:rPr>
                <w:rFonts w:asciiTheme="minorHAnsi" w:hAnsiTheme="minorHAnsi" w:cstheme="minorHAnsi"/>
              </w:rPr>
            </w:pPr>
            <w:r w:rsidRPr="00F74D32">
              <w:rPr>
                <w:rFonts w:asciiTheme="minorHAnsi" w:hAnsiTheme="minorHAnsi" w:cstheme="minorHAnsi"/>
              </w:rPr>
              <w:t>UMG-12Aug14-1</w:t>
            </w:r>
          </w:p>
        </w:tc>
        <w:tc>
          <w:tcPr>
            <w:tcW w:w="1988" w:type="dxa"/>
          </w:tcPr>
          <w:p w:rsidR="00F74D32" w:rsidRPr="00F74D32" w:rsidRDefault="00F74D32" w:rsidP="001A480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UMG-892</w:t>
            </w:r>
          </w:p>
        </w:tc>
        <w:tc>
          <w:tcPr>
            <w:tcW w:w="2235" w:type="dxa"/>
          </w:tcPr>
          <w:p w:rsidR="00F74D32" w:rsidRDefault="00F74D32" w:rsidP="001F6329"/>
        </w:tc>
      </w:tr>
      <w:tr w:rsidR="00F74D32" w:rsidTr="00F74D32">
        <w:trPr>
          <w:trHeight w:val="368"/>
        </w:trPr>
        <w:tc>
          <w:tcPr>
            <w:tcW w:w="2101" w:type="dxa"/>
          </w:tcPr>
          <w:p w:rsidR="00F74D32" w:rsidRPr="00F74D32" w:rsidRDefault="00F74D32" w:rsidP="001A4805">
            <w:pPr>
              <w:rPr>
                <w:rFonts w:asciiTheme="minorHAnsi" w:hAnsiTheme="minorHAnsi" w:cstheme="minorHAnsi"/>
              </w:rPr>
            </w:pPr>
            <w:r w:rsidRPr="00F74D32">
              <w:rPr>
                <w:rFonts w:asciiTheme="minorHAnsi" w:hAnsiTheme="minorHAnsi" w:cstheme="minorHAnsi"/>
              </w:rPr>
              <w:t>12/8/2014</w:t>
            </w:r>
          </w:p>
        </w:tc>
        <w:tc>
          <w:tcPr>
            <w:tcW w:w="2223" w:type="dxa"/>
          </w:tcPr>
          <w:p w:rsidR="00F74D32" w:rsidRPr="00F74D32" w:rsidRDefault="00F74D32" w:rsidP="003478BD">
            <w:pPr>
              <w:rPr>
                <w:rFonts w:asciiTheme="minorHAnsi" w:hAnsiTheme="minorHAnsi" w:cstheme="minorHAnsi"/>
              </w:rPr>
            </w:pPr>
            <w:r w:rsidRPr="00F74D32">
              <w:rPr>
                <w:rFonts w:asciiTheme="minorHAnsi" w:hAnsiTheme="minorHAnsi" w:cstheme="minorHAnsi"/>
              </w:rPr>
              <w:t>UMG-12Aug14-1</w:t>
            </w:r>
          </w:p>
        </w:tc>
        <w:tc>
          <w:tcPr>
            <w:tcW w:w="1988" w:type="dxa"/>
          </w:tcPr>
          <w:p w:rsidR="00F74D32" w:rsidRPr="00F74D32" w:rsidRDefault="00F74D32" w:rsidP="001A480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UMG-846</w:t>
            </w:r>
          </w:p>
        </w:tc>
        <w:tc>
          <w:tcPr>
            <w:tcW w:w="2235" w:type="dxa"/>
          </w:tcPr>
          <w:p w:rsidR="00F74D32" w:rsidRDefault="00F74D32" w:rsidP="001F6329"/>
        </w:tc>
      </w:tr>
      <w:tr w:rsidR="00F74D32" w:rsidTr="00F74D32">
        <w:trPr>
          <w:trHeight w:val="368"/>
        </w:trPr>
        <w:tc>
          <w:tcPr>
            <w:tcW w:w="2101" w:type="dxa"/>
          </w:tcPr>
          <w:p w:rsidR="00F74D32" w:rsidRPr="00F74D32" w:rsidRDefault="00F74D32" w:rsidP="001A4805">
            <w:pPr>
              <w:rPr>
                <w:rFonts w:asciiTheme="minorHAnsi" w:hAnsiTheme="minorHAnsi" w:cstheme="minorHAnsi"/>
              </w:rPr>
            </w:pPr>
            <w:r w:rsidRPr="00F74D32">
              <w:rPr>
                <w:rFonts w:asciiTheme="minorHAnsi" w:hAnsiTheme="minorHAnsi" w:cstheme="minorHAnsi"/>
              </w:rPr>
              <w:t>12/8/2014</w:t>
            </w:r>
          </w:p>
        </w:tc>
        <w:tc>
          <w:tcPr>
            <w:tcW w:w="2223" w:type="dxa"/>
          </w:tcPr>
          <w:p w:rsidR="00F74D32" w:rsidRPr="00F74D32" w:rsidRDefault="00F74D32" w:rsidP="003478BD">
            <w:pPr>
              <w:rPr>
                <w:rFonts w:asciiTheme="minorHAnsi" w:hAnsiTheme="minorHAnsi" w:cstheme="minorHAnsi"/>
              </w:rPr>
            </w:pPr>
            <w:r w:rsidRPr="00F74D32">
              <w:rPr>
                <w:rFonts w:asciiTheme="minorHAnsi" w:hAnsiTheme="minorHAnsi" w:cstheme="minorHAnsi"/>
              </w:rPr>
              <w:t>UMG-12Aug14-1</w:t>
            </w:r>
          </w:p>
        </w:tc>
        <w:tc>
          <w:tcPr>
            <w:tcW w:w="1988" w:type="dxa"/>
          </w:tcPr>
          <w:p w:rsidR="00F74D32" w:rsidRPr="00F74D32" w:rsidRDefault="00F74D32" w:rsidP="00F74D32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bCs/>
              </w:rPr>
              <w:t>UMG-892</w:t>
            </w:r>
          </w:p>
        </w:tc>
        <w:tc>
          <w:tcPr>
            <w:tcW w:w="2235" w:type="dxa"/>
          </w:tcPr>
          <w:p w:rsidR="00F74D32" w:rsidRPr="00F74D32" w:rsidRDefault="00F74D32" w:rsidP="001F6329"/>
        </w:tc>
      </w:tr>
      <w:tr w:rsidR="00EC4259" w:rsidTr="00F74D32">
        <w:trPr>
          <w:trHeight w:val="368"/>
        </w:trPr>
        <w:tc>
          <w:tcPr>
            <w:tcW w:w="2101" w:type="dxa"/>
          </w:tcPr>
          <w:p w:rsidR="00EC4259" w:rsidRPr="00F74D32" w:rsidRDefault="00EC4259" w:rsidP="00332E4A">
            <w:pPr>
              <w:rPr>
                <w:rFonts w:asciiTheme="minorHAnsi" w:hAnsiTheme="minorHAnsi" w:cstheme="minorHAnsi"/>
              </w:rPr>
            </w:pPr>
            <w:r w:rsidRPr="00F74D32">
              <w:rPr>
                <w:rFonts w:asciiTheme="minorHAnsi" w:hAnsiTheme="minorHAnsi" w:cstheme="minorHAnsi"/>
              </w:rPr>
              <w:t>12/8/2014</w:t>
            </w:r>
          </w:p>
        </w:tc>
        <w:tc>
          <w:tcPr>
            <w:tcW w:w="2223" w:type="dxa"/>
          </w:tcPr>
          <w:p w:rsidR="00EC4259" w:rsidRPr="00F74D32" w:rsidRDefault="00EC4259" w:rsidP="00332E4A">
            <w:pPr>
              <w:rPr>
                <w:rFonts w:asciiTheme="minorHAnsi" w:hAnsiTheme="minorHAnsi" w:cstheme="minorHAnsi"/>
              </w:rPr>
            </w:pPr>
            <w:r w:rsidRPr="00F74D32">
              <w:rPr>
                <w:rFonts w:asciiTheme="minorHAnsi" w:hAnsiTheme="minorHAnsi" w:cstheme="minorHAnsi"/>
              </w:rPr>
              <w:t>UMG-12Aug14-1</w:t>
            </w:r>
          </w:p>
        </w:tc>
        <w:tc>
          <w:tcPr>
            <w:tcW w:w="1988" w:type="dxa"/>
          </w:tcPr>
          <w:p w:rsidR="00EC4259" w:rsidRPr="00EC4259" w:rsidRDefault="00EC4259" w:rsidP="00EC4259">
            <w:pPr>
              <w:rPr>
                <w:rFonts w:asciiTheme="minorHAnsi" w:hAnsiTheme="minorHAnsi" w:cstheme="minorBidi"/>
                <w:color w:val="000000" w:themeColor="text1"/>
              </w:rPr>
            </w:pPr>
            <w:r w:rsidRPr="00EC4259">
              <w:rPr>
                <w:rFonts w:asciiTheme="minorHAnsi" w:hAnsiTheme="minorHAnsi" w:cstheme="minorBidi"/>
                <w:color w:val="000000" w:themeColor="text1"/>
              </w:rPr>
              <w:t>UMG-895</w:t>
            </w:r>
          </w:p>
          <w:p w:rsidR="00EC4259" w:rsidRPr="00EC4259" w:rsidRDefault="00EC4259" w:rsidP="009D0CBD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235" w:type="dxa"/>
          </w:tcPr>
          <w:p w:rsidR="00EC4259" w:rsidRDefault="00EC4259" w:rsidP="001F6329"/>
        </w:tc>
      </w:tr>
      <w:tr w:rsidR="00EC4259" w:rsidTr="00F74D32">
        <w:trPr>
          <w:trHeight w:val="368"/>
        </w:trPr>
        <w:tc>
          <w:tcPr>
            <w:tcW w:w="2101" w:type="dxa"/>
          </w:tcPr>
          <w:p w:rsidR="00EC4259" w:rsidRPr="00F74D32" w:rsidRDefault="00EC4259" w:rsidP="00332E4A">
            <w:pPr>
              <w:rPr>
                <w:rFonts w:asciiTheme="minorHAnsi" w:hAnsiTheme="minorHAnsi" w:cstheme="minorHAnsi"/>
              </w:rPr>
            </w:pPr>
            <w:r w:rsidRPr="00F74D32">
              <w:rPr>
                <w:rFonts w:asciiTheme="minorHAnsi" w:hAnsiTheme="minorHAnsi" w:cstheme="minorHAnsi"/>
              </w:rPr>
              <w:t>12/8/2014</w:t>
            </w:r>
          </w:p>
        </w:tc>
        <w:tc>
          <w:tcPr>
            <w:tcW w:w="2223" w:type="dxa"/>
          </w:tcPr>
          <w:p w:rsidR="00EC4259" w:rsidRPr="00F74D32" w:rsidRDefault="00EC4259" w:rsidP="00332E4A">
            <w:pPr>
              <w:rPr>
                <w:rFonts w:asciiTheme="minorHAnsi" w:hAnsiTheme="minorHAnsi" w:cstheme="minorHAnsi"/>
              </w:rPr>
            </w:pPr>
            <w:r w:rsidRPr="00F74D32">
              <w:rPr>
                <w:rFonts w:asciiTheme="minorHAnsi" w:hAnsiTheme="minorHAnsi" w:cstheme="minorHAnsi"/>
              </w:rPr>
              <w:t>UMG-12Aug14-1</w:t>
            </w:r>
          </w:p>
        </w:tc>
        <w:tc>
          <w:tcPr>
            <w:tcW w:w="1988" w:type="dxa"/>
          </w:tcPr>
          <w:p w:rsidR="00EC4259" w:rsidRPr="00EC4259" w:rsidRDefault="00EC4259" w:rsidP="00EC4259">
            <w:pPr>
              <w:rPr>
                <w:rFonts w:asciiTheme="minorHAnsi" w:hAnsiTheme="minorHAnsi" w:cstheme="minorBidi"/>
                <w:color w:val="000000" w:themeColor="text1"/>
              </w:rPr>
            </w:pPr>
            <w:r w:rsidRPr="00EC4259">
              <w:rPr>
                <w:rFonts w:asciiTheme="minorHAnsi" w:hAnsiTheme="minorHAnsi" w:cstheme="minorBidi"/>
                <w:color w:val="000000" w:themeColor="text1"/>
              </w:rPr>
              <w:t>UMG-892</w:t>
            </w:r>
          </w:p>
          <w:p w:rsidR="00EC4259" w:rsidRPr="00EC4259" w:rsidRDefault="00EC4259" w:rsidP="009D0CBD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235" w:type="dxa"/>
          </w:tcPr>
          <w:p w:rsidR="00EC4259" w:rsidRDefault="00EC4259" w:rsidP="001F6329"/>
        </w:tc>
      </w:tr>
      <w:tr w:rsidR="00EC4259" w:rsidTr="00F74D32">
        <w:trPr>
          <w:trHeight w:val="368"/>
        </w:trPr>
        <w:tc>
          <w:tcPr>
            <w:tcW w:w="2101" w:type="dxa"/>
          </w:tcPr>
          <w:p w:rsidR="00EC4259" w:rsidRPr="00F74D32" w:rsidRDefault="00EC4259" w:rsidP="00332E4A">
            <w:pPr>
              <w:rPr>
                <w:rFonts w:asciiTheme="minorHAnsi" w:hAnsiTheme="minorHAnsi" w:cstheme="minorHAnsi"/>
              </w:rPr>
            </w:pPr>
            <w:r w:rsidRPr="00F74D32">
              <w:rPr>
                <w:rFonts w:asciiTheme="minorHAnsi" w:hAnsiTheme="minorHAnsi" w:cstheme="minorHAnsi"/>
              </w:rPr>
              <w:t>12/8/2014</w:t>
            </w:r>
          </w:p>
        </w:tc>
        <w:tc>
          <w:tcPr>
            <w:tcW w:w="2223" w:type="dxa"/>
          </w:tcPr>
          <w:p w:rsidR="00EC4259" w:rsidRPr="00F74D32" w:rsidRDefault="00EC4259" w:rsidP="00332E4A">
            <w:pPr>
              <w:rPr>
                <w:rFonts w:asciiTheme="minorHAnsi" w:hAnsiTheme="minorHAnsi" w:cstheme="minorHAnsi"/>
              </w:rPr>
            </w:pPr>
            <w:r w:rsidRPr="00F74D32">
              <w:rPr>
                <w:rFonts w:asciiTheme="minorHAnsi" w:hAnsiTheme="minorHAnsi" w:cstheme="minorHAnsi"/>
              </w:rPr>
              <w:t>UMG-12Aug14-1</w:t>
            </w:r>
          </w:p>
        </w:tc>
        <w:tc>
          <w:tcPr>
            <w:tcW w:w="1988" w:type="dxa"/>
          </w:tcPr>
          <w:p w:rsidR="00EC4259" w:rsidRPr="00EC4259" w:rsidRDefault="00EC4259" w:rsidP="00EC4259">
            <w:pPr>
              <w:rPr>
                <w:rFonts w:asciiTheme="minorHAnsi" w:hAnsiTheme="minorHAnsi" w:cstheme="minorBidi"/>
                <w:color w:val="000000" w:themeColor="text1"/>
              </w:rPr>
            </w:pPr>
            <w:r w:rsidRPr="00EC4259">
              <w:rPr>
                <w:rFonts w:asciiTheme="minorHAnsi" w:hAnsiTheme="minorHAnsi" w:cstheme="minorBidi"/>
                <w:color w:val="000000" w:themeColor="text1"/>
              </w:rPr>
              <w:t>UMG-890</w:t>
            </w:r>
          </w:p>
          <w:p w:rsidR="00EC4259" w:rsidRPr="00EC4259" w:rsidRDefault="00EC4259" w:rsidP="009D0CBD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235" w:type="dxa"/>
          </w:tcPr>
          <w:p w:rsidR="00EC4259" w:rsidRDefault="00EC4259" w:rsidP="001F6329"/>
        </w:tc>
      </w:tr>
      <w:tr w:rsidR="00260BE6" w:rsidTr="00F74D32">
        <w:trPr>
          <w:trHeight w:val="368"/>
        </w:trPr>
        <w:tc>
          <w:tcPr>
            <w:tcW w:w="2101" w:type="dxa"/>
          </w:tcPr>
          <w:p w:rsidR="00260BE6" w:rsidRPr="00F74D32" w:rsidRDefault="00260BE6" w:rsidP="003B7E22">
            <w:pPr>
              <w:rPr>
                <w:rFonts w:asciiTheme="minorHAnsi" w:hAnsiTheme="minorHAnsi" w:cstheme="minorHAnsi"/>
              </w:rPr>
            </w:pPr>
            <w:r w:rsidRPr="00F74D32">
              <w:rPr>
                <w:rFonts w:asciiTheme="minorHAnsi" w:hAnsiTheme="minorHAnsi" w:cstheme="minorHAnsi"/>
              </w:rPr>
              <w:t>12/8/2014</w:t>
            </w:r>
          </w:p>
        </w:tc>
        <w:tc>
          <w:tcPr>
            <w:tcW w:w="2223" w:type="dxa"/>
          </w:tcPr>
          <w:p w:rsidR="00260BE6" w:rsidRPr="00F74D32" w:rsidRDefault="00260BE6" w:rsidP="003B7E22">
            <w:pPr>
              <w:rPr>
                <w:rFonts w:asciiTheme="minorHAnsi" w:hAnsiTheme="minorHAnsi" w:cstheme="minorHAnsi"/>
              </w:rPr>
            </w:pPr>
            <w:r w:rsidRPr="00F74D32">
              <w:rPr>
                <w:rFonts w:asciiTheme="minorHAnsi" w:hAnsiTheme="minorHAnsi" w:cstheme="minorHAnsi"/>
              </w:rPr>
              <w:t>UMG-12Aug14-1</w:t>
            </w:r>
          </w:p>
        </w:tc>
        <w:tc>
          <w:tcPr>
            <w:tcW w:w="1988" w:type="dxa"/>
          </w:tcPr>
          <w:p w:rsidR="00260BE6" w:rsidRPr="00EC4259" w:rsidRDefault="00260BE6" w:rsidP="00EC4259">
            <w:pPr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UMG-887</w:t>
            </w:r>
          </w:p>
        </w:tc>
        <w:tc>
          <w:tcPr>
            <w:tcW w:w="2235" w:type="dxa"/>
          </w:tcPr>
          <w:p w:rsidR="00260BE6" w:rsidRDefault="00260BE6" w:rsidP="001F6329"/>
        </w:tc>
      </w:tr>
      <w:tr w:rsidR="00260BE6" w:rsidTr="00F74D32">
        <w:trPr>
          <w:trHeight w:val="368"/>
        </w:trPr>
        <w:tc>
          <w:tcPr>
            <w:tcW w:w="2101" w:type="dxa"/>
          </w:tcPr>
          <w:p w:rsidR="00260BE6" w:rsidRPr="00F74D32" w:rsidRDefault="00260BE6" w:rsidP="003B7E22">
            <w:pPr>
              <w:rPr>
                <w:rFonts w:asciiTheme="minorHAnsi" w:hAnsiTheme="minorHAnsi" w:cstheme="minorHAnsi"/>
              </w:rPr>
            </w:pPr>
            <w:r w:rsidRPr="00F74D32">
              <w:rPr>
                <w:rFonts w:asciiTheme="minorHAnsi" w:hAnsiTheme="minorHAnsi" w:cstheme="minorHAnsi"/>
              </w:rPr>
              <w:t>12/8/2014</w:t>
            </w:r>
          </w:p>
        </w:tc>
        <w:tc>
          <w:tcPr>
            <w:tcW w:w="2223" w:type="dxa"/>
          </w:tcPr>
          <w:p w:rsidR="00260BE6" w:rsidRPr="00F74D32" w:rsidRDefault="00260BE6" w:rsidP="003B7E22">
            <w:pPr>
              <w:rPr>
                <w:rFonts w:asciiTheme="minorHAnsi" w:hAnsiTheme="minorHAnsi" w:cstheme="minorHAnsi"/>
              </w:rPr>
            </w:pPr>
            <w:r w:rsidRPr="00F74D32">
              <w:rPr>
                <w:rFonts w:asciiTheme="minorHAnsi" w:hAnsiTheme="minorHAnsi" w:cstheme="minorHAnsi"/>
              </w:rPr>
              <w:t>UMG-12Aug14-1</w:t>
            </w:r>
          </w:p>
        </w:tc>
        <w:tc>
          <w:tcPr>
            <w:tcW w:w="1988" w:type="dxa"/>
          </w:tcPr>
          <w:p w:rsidR="00260BE6" w:rsidRPr="00EC4259" w:rsidRDefault="00260BE6" w:rsidP="00EC4259">
            <w:pPr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UMG-889</w:t>
            </w:r>
            <w:bookmarkStart w:id="8" w:name="_GoBack"/>
            <w:bookmarkEnd w:id="8"/>
          </w:p>
        </w:tc>
        <w:tc>
          <w:tcPr>
            <w:tcW w:w="2235" w:type="dxa"/>
          </w:tcPr>
          <w:p w:rsidR="00260BE6" w:rsidRDefault="00260BE6" w:rsidP="001F6329"/>
        </w:tc>
      </w:tr>
      <w:tr w:rsidR="00260BE6" w:rsidTr="00F74D32">
        <w:trPr>
          <w:trHeight w:val="368"/>
        </w:trPr>
        <w:tc>
          <w:tcPr>
            <w:tcW w:w="2101" w:type="dxa"/>
          </w:tcPr>
          <w:p w:rsidR="00260BE6" w:rsidRPr="00F74D32" w:rsidRDefault="00260BE6" w:rsidP="00332E4A">
            <w:pPr>
              <w:rPr>
                <w:rFonts w:asciiTheme="minorHAnsi" w:hAnsiTheme="minorHAnsi" w:cstheme="minorHAnsi"/>
              </w:rPr>
            </w:pPr>
            <w:r w:rsidRPr="00F74D32">
              <w:rPr>
                <w:rFonts w:asciiTheme="minorHAnsi" w:hAnsiTheme="minorHAnsi" w:cstheme="minorHAnsi"/>
              </w:rPr>
              <w:t>12/8/2014</w:t>
            </w:r>
          </w:p>
        </w:tc>
        <w:tc>
          <w:tcPr>
            <w:tcW w:w="2223" w:type="dxa"/>
          </w:tcPr>
          <w:p w:rsidR="00260BE6" w:rsidRPr="00F74D32" w:rsidRDefault="00260BE6" w:rsidP="00332E4A">
            <w:pPr>
              <w:rPr>
                <w:rFonts w:asciiTheme="minorHAnsi" w:hAnsiTheme="minorHAnsi" w:cstheme="minorHAnsi"/>
              </w:rPr>
            </w:pPr>
            <w:r w:rsidRPr="00F74D32">
              <w:rPr>
                <w:rFonts w:asciiTheme="minorHAnsi" w:hAnsiTheme="minorHAnsi" w:cstheme="minorHAnsi"/>
              </w:rPr>
              <w:t>UMG-12Aug14-1</w:t>
            </w:r>
          </w:p>
        </w:tc>
        <w:tc>
          <w:tcPr>
            <w:tcW w:w="1988" w:type="dxa"/>
          </w:tcPr>
          <w:p w:rsidR="00260BE6" w:rsidRPr="00EC4259" w:rsidRDefault="00260BE6" w:rsidP="00EC4259">
            <w:pPr>
              <w:rPr>
                <w:rFonts w:asciiTheme="minorHAnsi" w:hAnsiTheme="minorHAnsi" w:cstheme="minorBidi"/>
                <w:color w:val="000000" w:themeColor="text1"/>
              </w:rPr>
            </w:pPr>
            <w:r w:rsidRPr="00EC4259">
              <w:rPr>
                <w:rFonts w:asciiTheme="minorHAnsi" w:hAnsiTheme="minorHAnsi" w:cstheme="minorBidi"/>
                <w:color w:val="000000" w:themeColor="text1"/>
              </w:rPr>
              <w:t>UMG-886</w:t>
            </w:r>
          </w:p>
          <w:p w:rsidR="00260BE6" w:rsidRPr="00EC4259" w:rsidRDefault="00260BE6" w:rsidP="009D0CBD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235" w:type="dxa"/>
          </w:tcPr>
          <w:p w:rsidR="00260BE6" w:rsidRDefault="00260BE6" w:rsidP="001F6329"/>
        </w:tc>
      </w:tr>
      <w:tr w:rsidR="00260BE6" w:rsidTr="00F74D32">
        <w:trPr>
          <w:trHeight w:val="368"/>
        </w:trPr>
        <w:tc>
          <w:tcPr>
            <w:tcW w:w="2101" w:type="dxa"/>
          </w:tcPr>
          <w:p w:rsidR="00260BE6" w:rsidRPr="00F74D32" w:rsidRDefault="00260BE6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223" w:type="dxa"/>
          </w:tcPr>
          <w:p w:rsidR="00260BE6" w:rsidRPr="00F74D32" w:rsidRDefault="00260BE6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260BE6" w:rsidRPr="00F74D32" w:rsidRDefault="00260BE6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UMG-874</w:t>
            </w:r>
          </w:p>
        </w:tc>
        <w:tc>
          <w:tcPr>
            <w:tcW w:w="2235" w:type="dxa"/>
          </w:tcPr>
          <w:p w:rsidR="00260BE6" w:rsidRDefault="00260BE6" w:rsidP="001F6329"/>
        </w:tc>
      </w:tr>
      <w:tr w:rsidR="00260BE6" w:rsidTr="00F74D32">
        <w:trPr>
          <w:trHeight w:val="368"/>
        </w:trPr>
        <w:tc>
          <w:tcPr>
            <w:tcW w:w="2101" w:type="dxa"/>
          </w:tcPr>
          <w:p w:rsidR="00260BE6" w:rsidRPr="00F74D32" w:rsidRDefault="00260BE6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223" w:type="dxa"/>
          </w:tcPr>
          <w:p w:rsidR="00260BE6" w:rsidRPr="00F74D32" w:rsidRDefault="00260BE6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260BE6" w:rsidRPr="00F74D32" w:rsidRDefault="00260BE6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UMG-857</w:t>
            </w:r>
          </w:p>
        </w:tc>
        <w:tc>
          <w:tcPr>
            <w:tcW w:w="2235" w:type="dxa"/>
          </w:tcPr>
          <w:p w:rsidR="00260BE6" w:rsidRDefault="00260BE6" w:rsidP="001F6329"/>
        </w:tc>
      </w:tr>
      <w:tr w:rsidR="00260BE6" w:rsidTr="00F74D32">
        <w:trPr>
          <w:trHeight w:val="368"/>
        </w:trPr>
        <w:tc>
          <w:tcPr>
            <w:tcW w:w="2101" w:type="dxa"/>
          </w:tcPr>
          <w:p w:rsidR="00260BE6" w:rsidRPr="00F74D32" w:rsidRDefault="00260BE6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223" w:type="dxa"/>
          </w:tcPr>
          <w:p w:rsidR="00260BE6" w:rsidRPr="00F74D32" w:rsidRDefault="00260BE6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260BE6" w:rsidRPr="00F74D32" w:rsidRDefault="00260BE6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UMG-861</w:t>
            </w:r>
          </w:p>
        </w:tc>
        <w:tc>
          <w:tcPr>
            <w:tcW w:w="2235" w:type="dxa"/>
          </w:tcPr>
          <w:p w:rsidR="00260BE6" w:rsidRDefault="00260BE6" w:rsidP="001F6329"/>
        </w:tc>
      </w:tr>
      <w:tr w:rsidR="00260BE6" w:rsidTr="00F74D32">
        <w:trPr>
          <w:trHeight w:val="368"/>
        </w:trPr>
        <w:tc>
          <w:tcPr>
            <w:tcW w:w="2101" w:type="dxa"/>
          </w:tcPr>
          <w:p w:rsidR="00260BE6" w:rsidRPr="00F74D32" w:rsidRDefault="00260BE6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223" w:type="dxa"/>
          </w:tcPr>
          <w:p w:rsidR="00260BE6" w:rsidRPr="00F74D32" w:rsidRDefault="00260BE6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260BE6" w:rsidRPr="00F74D32" w:rsidRDefault="00260BE6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UMG-880</w:t>
            </w:r>
          </w:p>
        </w:tc>
        <w:tc>
          <w:tcPr>
            <w:tcW w:w="2235" w:type="dxa"/>
          </w:tcPr>
          <w:p w:rsidR="00260BE6" w:rsidRDefault="00260BE6" w:rsidP="001F6329"/>
        </w:tc>
      </w:tr>
      <w:tr w:rsidR="00260BE6" w:rsidTr="00F74D32">
        <w:trPr>
          <w:trHeight w:val="368"/>
        </w:trPr>
        <w:tc>
          <w:tcPr>
            <w:tcW w:w="2101" w:type="dxa"/>
          </w:tcPr>
          <w:p w:rsidR="00260BE6" w:rsidRPr="00F74D32" w:rsidRDefault="00260BE6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223" w:type="dxa"/>
          </w:tcPr>
          <w:p w:rsidR="00260BE6" w:rsidRPr="00F74D32" w:rsidRDefault="00260BE6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260BE6" w:rsidRPr="00F74D32" w:rsidRDefault="00260BE6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UMG-881</w:t>
            </w:r>
          </w:p>
        </w:tc>
        <w:tc>
          <w:tcPr>
            <w:tcW w:w="2235" w:type="dxa"/>
          </w:tcPr>
          <w:p w:rsidR="00260BE6" w:rsidRDefault="00260BE6" w:rsidP="001F6329"/>
        </w:tc>
      </w:tr>
      <w:tr w:rsidR="00260BE6" w:rsidTr="00F74D32">
        <w:trPr>
          <w:trHeight w:val="368"/>
        </w:trPr>
        <w:tc>
          <w:tcPr>
            <w:tcW w:w="2101" w:type="dxa"/>
          </w:tcPr>
          <w:p w:rsidR="00260BE6" w:rsidRPr="00F74D32" w:rsidRDefault="00260BE6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223" w:type="dxa"/>
          </w:tcPr>
          <w:p w:rsidR="00260BE6" w:rsidRPr="00F74D32" w:rsidRDefault="00260BE6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260BE6" w:rsidRPr="00F74D32" w:rsidRDefault="00260BE6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UMG-897</w:t>
            </w:r>
          </w:p>
        </w:tc>
        <w:tc>
          <w:tcPr>
            <w:tcW w:w="2235" w:type="dxa"/>
          </w:tcPr>
          <w:p w:rsidR="00260BE6" w:rsidRDefault="00260BE6" w:rsidP="001F6329"/>
        </w:tc>
      </w:tr>
      <w:tr w:rsidR="00260BE6" w:rsidTr="00F74D32">
        <w:trPr>
          <w:trHeight w:val="368"/>
        </w:trPr>
        <w:tc>
          <w:tcPr>
            <w:tcW w:w="2101" w:type="dxa"/>
          </w:tcPr>
          <w:p w:rsidR="00260BE6" w:rsidRPr="00F74D32" w:rsidRDefault="00260BE6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223" w:type="dxa"/>
          </w:tcPr>
          <w:p w:rsidR="00260BE6" w:rsidRPr="00F74D32" w:rsidRDefault="00260BE6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260BE6" w:rsidRPr="00F74D32" w:rsidRDefault="00260BE6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UMG-869</w:t>
            </w:r>
          </w:p>
        </w:tc>
        <w:tc>
          <w:tcPr>
            <w:tcW w:w="2235" w:type="dxa"/>
          </w:tcPr>
          <w:p w:rsidR="00260BE6" w:rsidRDefault="00260BE6" w:rsidP="001F6329"/>
        </w:tc>
      </w:tr>
      <w:tr w:rsidR="00260BE6" w:rsidTr="00F74D32">
        <w:trPr>
          <w:trHeight w:val="368"/>
        </w:trPr>
        <w:tc>
          <w:tcPr>
            <w:tcW w:w="2101" w:type="dxa"/>
          </w:tcPr>
          <w:p w:rsidR="00260BE6" w:rsidRPr="00F74D32" w:rsidRDefault="00260BE6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223" w:type="dxa"/>
          </w:tcPr>
          <w:p w:rsidR="00260BE6" w:rsidRPr="00F74D32" w:rsidRDefault="00260BE6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260BE6" w:rsidRPr="00F74D32" w:rsidRDefault="00260BE6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UMG-600</w:t>
            </w:r>
          </w:p>
        </w:tc>
        <w:tc>
          <w:tcPr>
            <w:tcW w:w="2235" w:type="dxa"/>
          </w:tcPr>
          <w:p w:rsidR="00260BE6" w:rsidRDefault="00260BE6" w:rsidP="001F6329"/>
        </w:tc>
      </w:tr>
      <w:tr w:rsidR="00260BE6" w:rsidTr="00F74D32">
        <w:trPr>
          <w:trHeight w:val="368"/>
        </w:trPr>
        <w:tc>
          <w:tcPr>
            <w:tcW w:w="2101" w:type="dxa"/>
          </w:tcPr>
          <w:p w:rsidR="00260BE6" w:rsidRPr="002B1B18" w:rsidRDefault="00260BE6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223" w:type="dxa"/>
          </w:tcPr>
          <w:p w:rsidR="00260BE6" w:rsidRPr="002B1B18" w:rsidRDefault="00260BE6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988" w:type="dxa"/>
          </w:tcPr>
          <w:p w:rsidR="00260BE6" w:rsidRPr="002B1B18" w:rsidRDefault="00260BE6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UMG-700</w:t>
            </w:r>
          </w:p>
        </w:tc>
        <w:tc>
          <w:tcPr>
            <w:tcW w:w="2235" w:type="dxa"/>
          </w:tcPr>
          <w:p w:rsidR="00260BE6" w:rsidRDefault="00260BE6" w:rsidP="001F6329"/>
        </w:tc>
      </w:tr>
      <w:tr w:rsidR="00260BE6" w:rsidTr="00F74D32">
        <w:trPr>
          <w:trHeight w:val="368"/>
        </w:trPr>
        <w:tc>
          <w:tcPr>
            <w:tcW w:w="2101" w:type="dxa"/>
          </w:tcPr>
          <w:p w:rsidR="00260BE6" w:rsidRPr="002B1B18" w:rsidRDefault="00260BE6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223" w:type="dxa"/>
          </w:tcPr>
          <w:p w:rsidR="00260BE6" w:rsidRPr="002B1B18" w:rsidRDefault="00260BE6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988" w:type="dxa"/>
          </w:tcPr>
          <w:p w:rsidR="00260BE6" w:rsidRPr="002B1B18" w:rsidRDefault="00260BE6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UMG-860</w:t>
            </w:r>
          </w:p>
        </w:tc>
        <w:tc>
          <w:tcPr>
            <w:tcW w:w="2235" w:type="dxa"/>
          </w:tcPr>
          <w:p w:rsidR="00260BE6" w:rsidRDefault="00260BE6" w:rsidP="001F6329"/>
        </w:tc>
      </w:tr>
      <w:tr w:rsidR="00260BE6" w:rsidTr="00F74D32">
        <w:trPr>
          <w:trHeight w:val="368"/>
        </w:trPr>
        <w:tc>
          <w:tcPr>
            <w:tcW w:w="2101" w:type="dxa"/>
          </w:tcPr>
          <w:p w:rsidR="00260BE6" w:rsidRPr="002B1B18" w:rsidRDefault="00260BE6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223" w:type="dxa"/>
          </w:tcPr>
          <w:p w:rsidR="00260BE6" w:rsidRPr="002B1B18" w:rsidRDefault="00260BE6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988" w:type="dxa"/>
          </w:tcPr>
          <w:p w:rsidR="00260BE6" w:rsidRPr="002B1B18" w:rsidRDefault="00260BE6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UMG-861</w:t>
            </w:r>
          </w:p>
        </w:tc>
        <w:tc>
          <w:tcPr>
            <w:tcW w:w="2235" w:type="dxa"/>
          </w:tcPr>
          <w:p w:rsidR="00260BE6" w:rsidRDefault="00260BE6" w:rsidP="001F6329"/>
        </w:tc>
      </w:tr>
      <w:tr w:rsidR="00260BE6" w:rsidTr="00F74D32">
        <w:trPr>
          <w:trHeight w:val="368"/>
        </w:trPr>
        <w:tc>
          <w:tcPr>
            <w:tcW w:w="2101" w:type="dxa"/>
          </w:tcPr>
          <w:p w:rsidR="00260BE6" w:rsidRPr="00CD7A52" w:rsidRDefault="00260BE6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223" w:type="dxa"/>
          </w:tcPr>
          <w:p w:rsidR="00260BE6" w:rsidRPr="00CD7A52" w:rsidRDefault="00260BE6" w:rsidP="001F6329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260BE6" w:rsidRPr="00CD7A52" w:rsidRDefault="00260BE6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UMG-856</w:t>
            </w:r>
          </w:p>
        </w:tc>
        <w:tc>
          <w:tcPr>
            <w:tcW w:w="2235" w:type="dxa"/>
          </w:tcPr>
          <w:p w:rsidR="00260BE6" w:rsidRDefault="00260BE6" w:rsidP="001F6329"/>
        </w:tc>
      </w:tr>
      <w:tr w:rsidR="00260BE6" w:rsidTr="00F74D32">
        <w:trPr>
          <w:trHeight w:val="368"/>
        </w:trPr>
        <w:tc>
          <w:tcPr>
            <w:tcW w:w="2101" w:type="dxa"/>
          </w:tcPr>
          <w:p w:rsidR="00260BE6" w:rsidRPr="00CD7A52" w:rsidRDefault="00260BE6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223" w:type="dxa"/>
          </w:tcPr>
          <w:p w:rsidR="00260BE6" w:rsidRPr="00CD7A52" w:rsidRDefault="00260BE6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260BE6" w:rsidRPr="00CD7A52" w:rsidRDefault="00260BE6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UMG-855</w:t>
            </w:r>
          </w:p>
        </w:tc>
        <w:tc>
          <w:tcPr>
            <w:tcW w:w="2235" w:type="dxa"/>
          </w:tcPr>
          <w:p w:rsidR="00260BE6" w:rsidRDefault="00260BE6" w:rsidP="001F6329"/>
        </w:tc>
      </w:tr>
      <w:tr w:rsidR="00260BE6" w:rsidTr="00F74D32">
        <w:trPr>
          <w:trHeight w:val="368"/>
        </w:trPr>
        <w:tc>
          <w:tcPr>
            <w:tcW w:w="2101" w:type="dxa"/>
          </w:tcPr>
          <w:p w:rsidR="00260BE6" w:rsidRPr="00CD7A52" w:rsidRDefault="00260BE6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223" w:type="dxa"/>
          </w:tcPr>
          <w:p w:rsidR="00260BE6" w:rsidRPr="00CD7A52" w:rsidRDefault="00260BE6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260BE6" w:rsidRPr="00CD7A52" w:rsidRDefault="00260BE6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UMG-682</w:t>
            </w:r>
          </w:p>
        </w:tc>
        <w:tc>
          <w:tcPr>
            <w:tcW w:w="2235" w:type="dxa"/>
          </w:tcPr>
          <w:p w:rsidR="00260BE6" w:rsidRDefault="00260BE6" w:rsidP="001F6329"/>
        </w:tc>
      </w:tr>
      <w:tr w:rsidR="00260BE6" w:rsidTr="00F74D32">
        <w:trPr>
          <w:trHeight w:val="368"/>
        </w:trPr>
        <w:tc>
          <w:tcPr>
            <w:tcW w:w="2101" w:type="dxa"/>
          </w:tcPr>
          <w:p w:rsidR="00260BE6" w:rsidRPr="00CD7A52" w:rsidRDefault="00260BE6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223" w:type="dxa"/>
          </w:tcPr>
          <w:p w:rsidR="00260BE6" w:rsidRPr="00CD7A52" w:rsidRDefault="00260BE6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260BE6" w:rsidRPr="00CD7A52" w:rsidRDefault="00260BE6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UMG-842</w:t>
            </w:r>
          </w:p>
        </w:tc>
        <w:tc>
          <w:tcPr>
            <w:tcW w:w="2235" w:type="dxa"/>
          </w:tcPr>
          <w:p w:rsidR="00260BE6" w:rsidRDefault="00260BE6" w:rsidP="001F6329"/>
        </w:tc>
      </w:tr>
      <w:tr w:rsidR="00260BE6" w:rsidTr="00F74D32">
        <w:trPr>
          <w:trHeight w:val="368"/>
        </w:trPr>
        <w:tc>
          <w:tcPr>
            <w:tcW w:w="2101" w:type="dxa"/>
          </w:tcPr>
          <w:p w:rsidR="00260BE6" w:rsidRPr="00CD7A52" w:rsidRDefault="00260BE6" w:rsidP="008501E1">
            <w:pPr>
              <w:rPr>
                <w:color w:val="FF0000"/>
              </w:rPr>
            </w:pPr>
            <w:r w:rsidRPr="00CD7A52">
              <w:rPr>
                <w:color w:val="FF0000"/>
              </w:rPr>
              <w:lastRenderedPageBreak/>
              <w:t>8/8/2014</w:t>
            </w:r>
          </w:p>
        </w:tc>
        <w:tc>
          <w:tcPr>
            <w:tcW w:w="2223" w:type="dxa"/>
          </w:tcPr>
          <w:p w:rsidR="00260BE6" w:rsidRPr="00CD7A52" w:rsidRDefault="00260BE6" w:rsidP="008501E1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260BE6" w:rsidRPr="00CD7A52" w:rsidRDefault="00260BE6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UMG-858</w:t>
            </w:r>
          </w:p>
        </w:tc>
        <w:tc>
          <w:tcPr>
            <w:tcW w:w="2235" w:type="dxa"/>
          </w:tcPr>
          <w:p w:rsidR="00260BE6" w:rsidRDefault="00260BE6" w:rsidP="001F6329"/>
        </w:tc>
      </w:tr>
      <w:tr w:rsidR="00260BE6" w:rsidTr="00F74D32">
        <w:trPr>
          <w:trHeight w:val="368"/>
        </w:trPr>
        <w:tc>
          <w:tcPr>
            <w:tcW w:w="2101" w:type="dxa"/>
          </w:tcPr>
          <w:p w:rsidR="00260BE6" w:rsidRPr="002F2E1B" w:rsidRDefault="00260BE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223" w:type="dxa"/>
          </w:tcPr>
          <w:p w:rsidR="00260BE6" w:rsidRPr="002F2E1B" w:rsidRDefault="00260BE6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988" w:type="dxa"/>
          </w:tcPr>
          <w:p w:rsidR="00260BE6" w:rsidRPr="002F2E1B" w:rsidRDefault="00260BE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UMG-841</w:t>
            </w:r>
          </w:p>
        </w:tc>
        <w:tc>
          <w:tcPr>
            <w:tcW w:w="2235" w:type="dxa"/>
          </w:tcPr>
          <w:p w:rsidR="00260BE6" w:rsidRDefault="00260BE6" w:rsidP="008501E1"/>
        </w:tc>
      </w:tr>
      <w:tr w:rsidR="00260BE6" w:rsidTr="00F74D32">
        <w:trPr>
          <w:trHeight w:val="368"/>
        </w:trPr>
        <w:tc>
          <w:tcPr>
            <w:tcW w:w="2101" w:type="dxa"/>
          </w:tcPr>
          <w:p w:rsidR="00260BE6" w:rsidRPr="002F2E1B" w:rsidRDefault="00260BE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223" w:type="dxa"/>
          </w:tcPr>
          <w:p w:rsidR="00260BE6" w:rsidRPr="002F2E1B" w:rsidRDefault="00260BE6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988" w:type="dxa"/>
          </w:tcPr>
          <w:p w:rsidR="00260BE6" w:rsidRPr="002F2E1B" w:rsidRDefault="00260BE6" w:rsidP="008501E1">
            <w:pPr>
              <w:rPr>
                <w:color w:val="FF0000"/>
              </w:rPr>
            </w:pPr>
            <w:hyperlink r:id="rId13" w:history="1">
              <w:r w:rsidRPr="002F2E1B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2235" w:type="dxa"/>
          </w:tcPr>
          <w:p w:rsidR="00260BE6" w:rsidRDefault="00260BE6" w:rsidP="008501E1"/>
        </w:tc>
      </w:tr>
      <w:tr w:rsidR="00260BE6" w:rsidTr="00F74D32">
        <w:trPr>
          <w:trHeight w:val="368"/>
        </w:trPr>
        <w:tc>
          <w:tcPr>
            <w:tcW w:w="2101" w:type="dxa"/>
          </w:tcPr>
          <w:p w:rsidR="00260BE6" w:rsidRPr="002F2E1B" w:rsidRDefault="00260BE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223" w:type="dxa"/>
          </w:tcPr>
          <w:p w:rsidR="00260BE6" w:rsidRPr="002F2E1B" w:rsidRDefault="00260BE6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988" w:type="dxa"/>
          </w:tcPr>
          <w:p w:rsidR="00260BE6" w:rsidRPr="002F2E1B" w:rsidRDefault="00260BE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2235" w:type="dxa"/>
          </w:tcPr>
          <w:p w:rsidR="00260BE6" w:rsidRDefault="00260BE6" w:rsidP="008501E1"/>
        </w:tc>
      </w:tr>
    </w:tbl>
    <w:p w:rsidR="00F2349D" w:rsidRDefault="00AB7116" w:rsidP="00F2349D">
      <w:r>
        <w:tab/>
      </w:r>
    </w:p>
    <w:p w:rsidR="00F2349D" w:rsidRDefault="00F2349D" w:rsidP="00F2349D">
      <w:r>
        <w:t xml:space="preserve">    </w:t>
      </w:r>
    </w:p>
    <w:p w:rsidR="00661CCB" w:rsidRDefault="00661CCB" w:rsidP="00F2349D"/>
    <w:p w:rsidR="00661CCB" w:rsidRDefault="00661CCB" w:rsidP="00F2349D"/>
    <w:p w:rsidR="00524513" w:rsidRDefault="00EC7F13" w:rsidP="00F2349D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56799E" w:rsidTr="00F2349D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56799E" w:rsidP="0056799E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56799E" w:rsidRDefault="00A66BE1" w:rsidP="00DB52D0">
            <w:pPr>
              <w:pStyle w:val="ASPSChangeControl"/>
            </w:pPr>
            <w:r>
              <w:t xml:space="preserve">War </w:t>
            </w:r>
            <w:r w:rsidR="00DB52D0">
              <w:t>is</w:t>
            </w:r>
            <w:r w:rsidR="0056799E">
              <w:t xml:space="preserve"> available </w:t>
            </w:r>
          </w:p>
        </w:tc>
        <w:tc>
          <w:tcPr>
            <w:tcW w:w="3380" w:type="dxa"/>
          </w:tcPr>
          <w:p w:rsidR="0056799E" w:rsidRDefault="00354472" w:rsidP="0016714B">
            <w:pPr>
              <w:pStyle w:val="ASPSChangeControl"/>
            </w:pPr>
            <w:r>
              <w:t>Nexus repository</w:t>
            </w:r>
            <w:r w:rsidR="000B061D">
              <w:t>–</w:t>
            </w:r>
            <w:r w:rsidR="004C2D3E">
              <w:rPr>
                <w:rFonts w:ascii="Times New Roman" w:hAnsi="Times New Roman"/>
              </w:rPr>
              <w:t>UMG-11Aug2014-2</w:t>
            </w:r>
          </w:p>
        </w:tc>
      </w:tr>
      <w:tr w:rsidR="00442F34" w:rsidTr="00DE1EC5">
        <w:trPr>
          <w:trHeight w:val="394"/>
        </w:trPr>
        <w:tc>
          <w:tcPr>
            <w:tcW w:w="990" w:type="dxa"/>
          </w:tcPr>
          <w:p w:rsidR="00442F34" w:rsidRDefault="00442F34" w:rsidP="0056799E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442F34" w:rsidRDefault="00442F34" w:rsidP="0056799E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A2210C" w:rsidRDefault="004C2D3E" w:rsidP="0056799E">
            <w:pPr>
              <w:pStyle w:val="ASPSChangeControl"/>
            </w:pPr>
            <w:r>
              <w:t>Attached in the release note mail.</w:t>
            </w:r>
          </w:p>
        </w:tc>
      </w:tr>
      <w:tr w:rsidR="0056799E" w:rsidTr="00DE1EC5">
        <w:trPr>
          <w:trHeight w:val="394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</w:tbl>
    <w:p w:rsidR="00524513" w:rsidRDefault="00524513" w:rsidP="001226BC">
      <w:pPr>
        <w:pStyle w:val="ASPSChangeControl"/>
      </w:pPr>
      <w:r>
        <w:t xml:space="preserve">     </w:t>
      </w:r>
    </w:p>
    <w:p w:rsidR="0056799E" w:rsidRDefault="0056799E" w:rsidP="001226BC">
      <w:pPr>
        <w:pStyle w:val="ASPSChangeControl"/>
      </w:pPr>
    </w:p>
    <w:p w:rsidR="00A0034D" w:rsidRDefault="00A0034D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484149" w:rsidRDefault="00484149" w:rsidP="001226BC">
      <w:pPr>
        <w:pStyle w:val="ASPSChangeControl"/>
      </w:pPr>
    </w:p>
    <w:p w:rsidR="00987DC3" w:rsidRDefault="00987DC3" w:rsidP="007F27BA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7F27BA" w:rsidRPr="007F27BA" w:rsidRDefault="007F27BA" w:rsidP="007F27BA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987DC3" w:rsidRPr="00220B04" w:rsidTr="006A4993"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 w:rsidR="00586A86"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3C7F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A47A45" w:rsidRPr="00220B04" w:rsidTr="00AB0EB3">
        <w:tc>
          <w:tcPr>
            <w:tcW w:w="63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A47A45" w:rsidRDefault="00A47A45" w:rsidP="00AB0EB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A47A45" w:rsidRPr="00373343" w:rsidRDefault="00A47A45" w:rsidP="00A47A45"/>
    <w:p w:rsidR="00987DC3" w:rsidRPr="00090E77" w:rsidRDefault="00987DC3" w:rsidP="00987DC3"/>
    <w:p w:rsidR="00987DC3" w:rsidRPr="00286007" w:rsidRDefault="00987DC3" w:rsidP="00987DC3"/>
    <w:p w:rsidR="00FB65A8" w:rsidRPr="00987DC3" w:rsidRDefault="00FB65A8" w:rsidP="00987DC3"/>
    <w:sectPr w:rsidR="00FB65A8" w:rsidRPr="00987DC3" w:rsidSect="0004741E">
      <w:headerReference w:type="default" r:id="rId14"/>
      <w:headerReference w:type="first" r:id="rId15"/>
      <w:footerReference w:type="first" r:id="rId16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8AB" w:rsidRDefault="00DA18AB">
      <w:r>
        <w:separator/>
      </w:r>
    </w:p>
  </w:endnote>
  <w:endnote w:type="continuationSeparator" w:id="0">
    <w:p w:rsidR="00DA18AB" w:rsidRDefault="00DA1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E93883" w:rsidP="00F44EC0">
    <w:pPr>
      <w:pStyle w:val="Footer"/>
    </w:pPr>
    <w:r>
      <w:fldChar w:fldCharType="begin"/>
    </w:r>
    <w:r w:rsidR="0088258B">
      <w:instrText xml:space="preserve"> STYLEREF  "ASPS DocClass"  \* MERGEFORMAT </w:instrText>
    </w:r>
    <w:r>
      <w:fldChar w:fldCharType="separate"/>
    </w:r>
    <w:r w:rsidR="00260BE6">
      <w:rPr>
        <w:noProof/>
      </w:rPr>
      <w:t>Internal Use Only</w:t>
    </w:r>
    <w:r>
      <w:fldChar w:fldCharType="end"/>
    </w:r>
    <w:r w:rsidR="00987DC3">
      <w:t xml:space="preserve"> </w:t>
    </w:r>
    <w:r>
      <w:fldChar w:fldCharType="begin"/>
    </w:r>
    <w:r w:rsidR="0088258B">
      <w:instrText xml:space="preserve"> DOCPROPERTY  Category  \* MERGEFORMAT </w:instrText>
    </w:r>
    <w:r>
      <w:fldChar w:fldCharType="separate"/>
    </w:r>
    <w:r w:rsidR="00C25FFD">
      <w:t>Template</w:t>
    </w:r>
    <w:r>
      <w:fldChar w:fldCharType="end"/>
    </w:r>
    <w:r w:rsidR="00987DC3" w:rsidRPr="0005033E">
      <w:t xml:space="preserve">(Version </w:t>
    </w:r>
    <w:r>
      <w:fldChar w:fldCharType="begin"/>
    </w:r>
    <w:r w:rsidR="0013134D">
      <w:instrText xml:space="preserve"> STYLEREF  "ASPS VerNum"  \* MERGEFORMAT </w:instrText>
    </w:r>
    <w:r>
      <w:rPr>
        <w:noProof/>
      </w:rPr>
      <w:fldChar w:fldCharType="end"/>
    </w:r>
    <w:r w:rsidR="00987DC3" w:rsidRPr="0005033E">
      <w:t>)</w:t>
    </w:r>
    <w:r w:rsidR="00987DC3">
      <w:tab/>
    </w:r>
    <w:r w:rsidR="00987DC3" w:rsidRPr="0005033E">
      <w:t xml:space="preserve">Page </w:t>
    </w:r>
    <w:r>
      <w:fldChar w:fldCharType="begin"/>
    </w:r>
    <w:r w:rsidR="00591260">
      <w:instrText xml:space="preserve"> PAGE </w:instrText>
    </w:r>
    <w:r>
      <w:fldChar w:fldCharType="separate"/>
    </w:r>
    <w:r w:rsidR="00260BE6">
      <w:rPr>
        <w:noProof/>
      </w:rPr>
      <w:t>4</w:t>
    </w:r>
    <w:r>
      <w:rPr>
        <w:noProof/>
      </w:rPr>
      <w:fldChar w:fldCharType="end"/>
    </w:r>
    <w:r w:rsidR="00987DC3" w:rsidRPr="0005033E">
      <w:t xml:space="preserve"> of </w:t>
    </w:r>
    <w:r>
      <w:fldChar w:fldCharType="begin"/>
    </w:r>
    <w:r w:rsidR="00591260">
      <w:instrText xml:space="preserve"> NUMPAGES </w:instrText>
    </w:r>
    <w:r>
      <w:fldChar w:fldCharType="separate"/>
    </w:r>
    <w:r w:rsidR="00260BE6">
      <w:rPr>
        <w:noProof/>
      </w:rPr>
      <w:t>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F44EC0">
    <w:pPr>
      <w:pStyle w:val="Footer"/>
    </w:pPr>
  </w:p>
  <w:p w:rsidR="00987DC3" w:rsidRPr="00F44EC0" w:rsidRDefault="00987DC3" w:rsidP="00703787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DA18AB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260BE6">
      <w:rPr>
        <w:noProof/>
      </w:rPr>
      <w:t>Internal Use Only</w:t>
    </w:r>
    <w:r>
      <w:rPr>
        <w:noProof/>
      </w:rPr>
      <w:fldChar w:fldCharType="end"/>
    </w:r>
    <w:r w:rsidR="00781E73">
      <w:t xml:space="preserve"> </w:t>
    </w:r>
    <w:r w:rsidR="00E93883">
      <w:fldChar w:fldCharType="begin"/>
    </w:r>
    <w:r w:rsidR="0088258B">
      <w:instrText xml:space="preserve"> DOCPROPERTY  Category  \* MERGEFORMAT </w:instrText>
    </w:r>
    <w:r w:rsidR="00E93883">
      <w:fldChar w:fldCharType="separate"/>
    </w:r>
    <w:r w:rsidR="00C25FFD">
      <w:t>Template</w:t>
    </w:r>
    <w:r w:rsidR="00E93883">
      <w:fldChar w:fldCharType="end"/>
    </w:r>
    <w:r w:rsidR="001C4F09" w:rsidRPr="0005033E">
      <w:t xml:space="preserve">(Version </w:t>
    </w:r>
    <w:r w:rsidR="00E93883">
      <w:fldChar w:fldCharType="begin"/>
    </w:r>
    <w:r w:rsidR="0013134D">
      <w:instrText xml:space="preserve"> STYLEREF  "ASPS VerNum"  \* MERGEFORMAT </w:instrText>
    </w:r>
    <w:r w:rsidR="00E93883">
      <w:rPr>
        <w:noProof/>
      </w:rPr>
      <w:fldChar w:fldCharType="end"/>
    </w:r>
    <w:r w:rsidR="001C4F09" w:rsidRPr="0005033E">
      <w:t>)</w:t>
    </w:r>
    <w:r w:rsidR="001C4F09">
      <w:tab/>
    </w:r>
    <w:r w:rsidR="001C4F09" w:rsidRPr="0005033E">
      <w:t xml:space="preserve">Page </w:t>
    </w:r>
    <w:r w:rsidR="00E93883">
      <w:fldChar w:fldCharType="begin"/>
    </w:r>
    <w:r w:rsidR="00D81BED">
      <w:instrText xml:space="preserve"> PAGE </w:instrText>
    </w:r>
    <w:r w:rsidR="00E93883">
      <w:fldChar w:fldCharType="separate"/>
    </w:r>
    <w:r w:rsidR="00260BE6">
      <w:rPr>
        <w:noProof/>
      </w:rPr>
      <w:t>2</w:t>
    </w:r>
    <w:r w:rsidR="00E93883">
      <w:rPr>
        <w:noProof/>
      </w:rPr>
      <w:fldChar w:fldCharType="end"/>
    </w:r>
    <w:r w:rsidR="001C4F09" w:rsidRPr="0005033E">
      <w:t xml:space="preserve"> of </w:t>
    </w:r>
    <w:r w:rsidR="00E93883">
      <w:fldChar w:fldCharType="begin"/>
    </w:r>
    <w:r w:rsidR="00D81BED">
      <w:instrText xml:space="preserve"> NUMPAGES </w:instrText>
    </w:r>
    <w:r w:rsidR="00E93883">
      <w:fldChar w:fldCharType="separate"/>
    </w:r>
    <w:r w:rsidR="00260BE6">
      <w:rPr>
        <w:noProof/>
      </w:rPr>
      <w:t>6</w:t>
    </w:r>
    <w:r w:rsidR="00E93883">
      <w:rPr>
        <w:noProof/>
      </w:rPr>
      <w:fldChar w:fldCharType="end"/>
    </w:r>
  </w:p>
  <w:p w:rsidR="00B77F30" w:rsidRPr="000B0782" w:rsidRDefault="00B77F30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8AB" w:rsidRDefault="00DA18AB">
      <w:r>
        <w:separator/>
      </w:r>
    </w:p>
  </w:footnote>
  <w:footnote w:type="continuationSeparator" w:id="0">
    <w:p w:rsidR="00DA18AB" w:rsidRDefault="00DA18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7632F4">
    <w:pPr>
      <w:pStyle w:val="Header"/>
    </w:pPr>
    <w:r>
      <w:rPr>
        <w:noProof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A56F94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933975">
    <w:pPr>
      <w:pStyle w:val="Header"/>
    </w:pPr>
  </w:p>
  <w:p w:rsidR="00933975" w:rsidRPr="007632F4" w:rsidRDefault="00DA18AB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260BE6">
      <w:rPr>
        <w:noProof/>
      </w:rPr>
      <w:t>Consumer Analytics</w:t>
    </w:r>
    <w:r>
      <w:rPr>
        <w:noProof/>
      </w:rPr>
      <w:fldChar w:fldCharType="end"/>
    </w:r>
    <w:r w:rsidR="00A773E0">
      <w:tab/>
    </w:r>
    <w:r w:rsidR="00A773E0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260BE6">
      <w:rPr>
        <w:noProof/>
      </w:rPr>
      <w:t>N/A</w:t>
    </w:r>
    <w:r>
      <w:rPr>
        <w:noProof/>
      </w:rPr>
      <w:fldChar w:fldCharType="end"/>
    </w:r>
    <w:r w:rsidR="00B41561">
      <w:t xml:space="preserve"> </w:t>
    </w:r>
  </w:p>
  <w:p w:rsidR="00933975" w:rsidRDefault="009339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A56F94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7A1A25" w:rsidP="007632F4">
    <w:pPr>
      <w:pStyle w:val="Header"/>
    </w:pPr>
  </w:p>
  <w:p w:rsidR="00E72EA4" w:rsidRPr="007632F4" w:rsidRDefault="00DA18AB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260BE6">
      <w:rPr>
        <w:noProof/>
      </w:rPr>
      <w:t>Consumer Analytics</w:t>
    </w:r>
    <w:r>
      <w:rPr>
        <w:noProof/>
      </w:rPr>
      <w:fldChar w:fldCharType="end"/>
    </w:r>
    <w:r w:rsidR="007A1A25">
      <w:tab/>
    </w:r>
    <w:r w:rsidR="007A1A25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260BE6">
      <w:rPr>
        <w:noProof/>
      </w:rPr>
      <w:t>N/A</w:t>
    </w:r>
    <w:r>
      <w:rPr>
        <w:noProof/>
      </w:rPr>
      <w:fldChar w:fldCharType="end"/>
    </w:r>
    <w:r w:rsidR="00B41561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212"/>
    <w:multiLevelType w:val="hybridMultilevel"/>
    <w:tmpl w:val="86CA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25AAE"/>
    <w:multiLevelType w:val="multilevel"/>
    <w:tmpl w:val="0936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9100C"/>
    <w:multiLevelType w:val="hybridMultilevel"/>
    <w:tmpl w:val="B05C7074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A1C63"/>
    <w:multiLevelType w:val="hybridMultilevel"/>
    <w:tmpl w:val="86B43A38"/>
    <w:lvl w:ilvl="0" w:tplc="A64C4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FF3A17"/>
    <w:multiLevelType w:val="hybridMultilevel"/>
    <w:tmpl w:val="A0B26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F253B9"/>
    <w:multiLevelType w:val="hybridMultilevel"/>
    <w:tmpl w:val="11DEC576"/>
    <w:lvl w:ilvl="0" w:tplc="04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6">
    <w:nsid w:val="40E37473"/>
    <w:multiLevelType w:val="hybridMultilevel"/>
    <w:tmpl w:val="5AA4DA2A"/>
    <w:lvl w:ilvl="0" w:tplc="19564204">
      <w:start w:val="1"/>
      <w:numFmt w:val="bullet"/>
      <w:pStyle w:val="ASPSBullet1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4E1466"/>
    <w:multiLevelType w:val="multilevel"/>
    <w:tmpl w:val="859E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830238"/>
    <w:multiLevelType w:val="hybridMultilevel"/>
    <w:tmpl w:val="C2D64266"/>
    <w:lvl w:ilvl="0" w:tplc="2EE2F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991DF1"/>
    <w:multiLevelType w:val="hybridMultilevel"/>
    <w:tmpl w:val="8064D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A48B9"/>
    <w:multiLevelType w:val="hybridMultilevel"/>
    <w:tmpl w:val="62468A76"/>
    <w:lvl w:ilvl="0" w:tplc="D30AC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594588"/>
    <w:multiLevelType w:val="hybridMultilevel"/>
    <w:tmpl w:val="4866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53925"/>
    <w:multiLevelType w:val="hybridMultilevel"/>
    <w:tmpl w:val="529A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17F0A"/>
    <w:multiLevelType w:val="hybridMultilevel"/>
    <w:tmpl w:val="193EC3E8"/>
    <w:lvl w:ilvl="0" w:tplc="2EEC99C4">
      <w:start w:val="1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523C96"/>
    <w:multiLevelType w:val="hybridMultilevel"/>
    <w:tmpl w:val="C876F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8777A5"/>
    <w:multiLevelType w:val="multilevel"/>
    <w:tmpl w:val="78AA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741EBE"/>
    <w:multiLevelType w:val="hybridMultilevel"/>
    <w:tmpl w:val="49B89CA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8667AD"/>
    <w:multiLevelType w:val="hybridMultilevel"/>
    <w:tmpl w:val="6CE89B4E"/>
    <w:lvl w:ilvl="0" w:tplc="15E072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46F64"/>
    <w:multiLevelType w:val="hybridMultilevel"/>
    <w:tmpl w:val="5A5A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CF33B2"/>
    <w:multiLevelType w:val="hybridMultilevel"/>
    <w:tmpl w:val="D248D5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1A3536"/>
    <w:multiLevelType w:val="hybridMultilevel"/>
    <w:tmpl w:val="987A02CA"/>
    <w:lvl w:ilvl="0" w:tplc="4EC8D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1D2761"/>
    <w:multiLevelType w:val="hybridMultilevel"/>
    <w:tmpl w:val="DDCA3B44"/>
    <w:lvl w:ilvl="0" w:tplc="0C9C2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B643154"/>
    <w:multiLevelType w:val="multilevel"/>
    <w:tmpl w:val="E0A830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>
    <w:nsid w:val="6CAB306D"/>
    <w:multiLevelType w:val="hybridMultilevel"/>
    <w:tmpl w:val="F8F21126"/>
    <w:lvl w:ilvl="0" w:tplc="1CEAC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E4A4937"/>
    <w:multiLevelType w:val="hybridMultilevel"/>
    <w:tmpl w:val="1B8AD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B39F9"/>
    <w:multiLevelType w:val="multilevel"/>
    <w:tmpl w:val="6F9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>
    <w:nsid w:val="724B7A17"/>
    <w:multiLevelType w:val="multilevel"/>
    <w:tmpl w:val="42F0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748A1977"/>
    <w:multiLevelType w:val="multilevel"/>
    <w:tmpl w:val="637C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9B13B6"/>
    <w:multiLevelType w:val="hybridMultilevel"/>
    <w:tmpl w:val="C6C068F0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8AA53B3"/>
    <w:multiLevelType w:val="hybridMultilevel"/>
    <w:tmpl w:val="6976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516FD7"/>
    <w:multiLevelType w:val="hybridMultilevel"/>
    <w:tmpl w:val="D7B4B79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AE4589E"/>
    <w:multiLevelType w:val="hybridMultilevel"/>
    <w:tmpl w:val="92AEA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5"/>
  </w:num>
  <w:num w:numId="4">
    <w:abstractNumId w:val="30"/>
  </w:num>
  <w:num w:numId="5">
    <w:abstractNumId w:val="23"/>
  </w:num>
  <w:num w:numId="6">
    <w:abstractNumId w:val="28"/>
  </w:num>
  <w:num w:numId="7">
    <w:abstractNumId w:val="2"/>
  </w:num>
  <w:num w:numId="8">
    <w:abstractNumId w:val="17"/>
  </w:num>
  <w:num w:numId="9">
    <w:abstractNumId w:val="32"/>
  </w:num>
  <w:num w:numId="10">
    <w:abstractNumId w:val="11"/>
  </w:num>
  <w:num w:numId="11">
    <w:abstractNumId w:val="19"/>
  </w:num>
  <w:num w:numId="12">
    <w:abstractNumId w:val="6"/>
  </w:num>
  <w:num w:numId="13">
    <w:abstractNumId w:val="4"/>
  </w:num>
  <w:num w:numId="14">
    <w:abstractNumId w:val="34"/>
  </w:num>
  <w:num w:numId="15">
    <w:abstractNumId w:val="18"/>
  </w:num>
  <w:num w:numId="16">
    <w:abstractNumId w:val="12"/>
  </w:num>
  <w:num w:numId="17">
    <w:abstractNumId w:val="31"/>
  </w:num>
  <w:num w:numId="18">
    <w:abstractNumId w:val="6"/>
  </w:num>
  <w:num w:numId="19">
    <w:abstractNumId w:val="1"/>
  </w:num>
  <w:num w:numId="20">
    <w:abstractNumId w:val="29"/>
  </w:num>
  <w:num w:numId="21">
    <w:abstractNumId w:val="15"/>
  </w:num>
  <w:num w:numId="22">
    <w:abstractNumId w:val="13"/>
  </w:num>
  <w:num w:numId="23">
    <w:abstractNumId w:val="27"/>
  </w:num>
  <w:num w:numId="24">
    <w:abstractNumId w:val="6"/>
  </w:num>
  <w:num w:numId="25">
    <w:abstractNumId w:val="24"/>
  </w:num>
  <w:num w:numId="26">
    <w:abstractNumId w:val="24"/>
  </w:num>
  <w:num w:numId="27">
    <w:abstractNumId w:val="24"/>
  </w:num>
  <w:num w:numId="28">
    <w:abstractNumId w:val="14"/>
  </w:num>
  <w:num w:numId="29">
    <w:abstractNumId w:val="7"/>
  </w:num>
  <w:num w:numId="30">
    <w:abstractNumId w:val="26"/>
  </w:num>
  <w:num w:numId="31">
    <w:abstractNumId w:val="20"/>
  </w:num>
  <w:num w:numId="32">
    <w:abstractNumId w:val="9"/>
  </w:num>
  <w:num w:numId="33">
    <w:abstractNumId w:val="10"/>
  </w:num>
  <w:num w:numId="34">
    <w:abstractNumId w:val="0"/>
  </w:num>
  <w:num w:numId="35">
    <w:abstractNumId w:val="21"/>
  </w:num>
  <w:num w:numId="36">
    <w:abstractNumId w:val="3"/>
  </w:num>
  <w:num w:numId="37">
    <w:abstractNumId w:val="8"/>
  </w:num>
  <w:num w:numId="38">
    <w:abstractNumId w:val="35"/>
  </w:num>
  <w:num w:numId="39">
    <w:abstractNumId w:val="22"/>
  </w:num>
  <w:num w:numId="40">
    <w:abstractNumId w:val="33"/>
  </w:num>
  <w:num w:numId="41">
    <w:abstractNumId w:val="25"/>
  </w:num>
  <w:num w:numId="42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readOnly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6059"/>
    <w:rsid w:val="000002C7"/>
    <w:rsid w:val="0000072D"/>
    <w:rsid w:val="00001607"/>
    <w:rsid w:val="0000593D"/>
    <w:rsid w:val="00016364"/>
    <w:rsid w:val="000244B1"/>
    <w:rsid w:val="00032DCA"/>
    <w:rsid w:val="00033F1C"/>
    <w:rsid w:val="0003454B"/>
    <w:rsid w:val="000345B3"/>
    <w:rsid w:val="000378D6"/>
    <w:rsid w:val="00046C9B"/>
    <w:rsid w:val="0004741E"/>
    <w:rsid w:val="0005033E"/>
    <w:rsid w:val="00052B7A"/>
    <w:rsid w:val="00054648"/>
    <w:rsid w:val="0007076D"/>
    <w:rsid w:val="00072FE9"/>
    <w:rsid w:val="00073D67"/>
    <w:rsid w:val="00075B2E"/>
    <w:rsid w:val="00083E1A"/>
    <w:rsid w:val="00085105"/>
    <w:rsid w:val="00085FD3"/>
    <w:rsid w:val="00090E77"/>
    <w:rsid w:val="00091A5F"/>
    <w:rsid w:val="00095C80"/>
    <w:rsid w:val="000976DD"/>
    <w:rsid w:val="00097FE2"/>
    <w:rsid w:val="000A4877"/>
    <w:rsid w:val="000A498A"/>
    <w:rsid w:val="000A7474"/>
    <w:rsid w:val="000B061D"/>
    <w:rsid w:val="000B0782"/>
    <w:rsid w:val="000B3BDE"/>
    <w:rsid w:val="000B5D1D"/>
    <w:rsid w:val="000B61CB"/>
    <w:rsid w:val="000C0036"/>
    <w:rsid w:val="000C113B"/>
    <w:rsid w:val="000C264B"/>
    <w:rsid w:val="000C5427"/>
    <w:rsid w:val="000C72B4"/>
    <w:rsid w:val="000D6110"/>
    <w:rsid w:val="000D724C"/>
    <w:rsid w:val="000E4263"/>
    <w:rsid w:val="000E5A9E"/>
    <w:rsid w:val="000E7413"/>
    <w:rsid w:val="000F1FEC"/>
    <w:rsid w:val="0010517E"/>
    <w:rsid w:val="00107FB2"/>
    <w:rsid w:val="00117F22"/>
    <w:rsid w:val="001205BB"/>
    <w:rsid w:val="00120AE5"/>
    <w:rsid w:val="001226BC"/>
    <w:rsid w:val="001231E1"/>
    <w:rsid w:val="00126334"/>
    <w:rsid w:val="0013042F"/>
    <w:rsid w:val="0013134D"/>
    <w:rsid w:val="00132499"/>
    <w:rsid w:val="00142AF3"/>
    <w:rsid w:val="00144E30"/>
    <w:rsid w:val="0015607F"/>
    <w:rsid w:val="0015609F"/>
    <w:rsid w:val="00157C83"/>
    <w:rsid w:val="001663B5"/>
    <w:rsid w:val="0016714B"/>
    <w:rsid w:val="00171B98"/>
    <w:rsid w:val="001748F6"/>
    <w:rsid w:val="00174BD3"/>
    <w:rsid w:val="0017768B"/>
    <w:rsid w:val="00181DF7"/>
    <w:rsid w:val="00183C6E"/>
    <w:rsid w:val="001855E4"/>
    <w:rsid w:val="00194EC2"/>
    <w:rsid w:val="00195477"/>
    <w:rsid w:val="001970B5"/>
    <w:rsid w:val="001A046E"/>
    <w:rsid w:val="001B13B8"/>
    <w:rsid w:val="001C03A0"/>
    <w:rsid w:val="001C1A5E"/>
    <w:rsid w:val="001C4F09"/>
    <w:rsid w:val="001C5E93"/>
    <w:rsid w:val="001D20D6"/>
    <w:rsid w:val="001D6B9B"/>
    <w:rsid w:val="001D72D5"/>
    <w:rsid w:val="001E677B"/>
    <w:rsid w:val="001F1DFB"/>
    <w:rsid w:val="001F74A8"/>
    <w:rsid w:val="001F75CE"/>
    <w:rsid w:val="002024DE"/>
    <w:rsid w:val="002056C1"/>
    <w:rsid w:val="00214306"/>
    <w:rsid w:val="00220B04"/>
    <w:rsid w:val="002219B4"/>
    <w:rsid w:val="002258CF"/>
    <w:rsid w:val="00235600"/>
    <w:rsid w:val="002455E9"/>
    <w:rsid w:val="0024577B"/>
    <w:rsid w:val="00247A07"/>
    <w:rsid w:val="0025417D"/>
    <w:rsid w:val="00255F09"/>
    <w:rsid w:val="00260BE6"/>
    <w:rsid w:val="00262AB4"/>
    <w:rsid w:val="00262B2D"/>
    <w:rsid w:val="00267774"/>
    <w:rsid w:val="00274399"/>
    <w:rsid w:val="00274CF3"/>
    <w:rsid w:val="002767BF"/>
    <w:rsid w:val="00276986"/>
    <w:rsid w:val="00282909"/>
    <w:rsid w:val="00285BC2"/>
    <w:rsid w:val="00286007"/>
    <w:rsid w:val="00292328"/>
    <w:rsid w:val="00294855"/>
    <w:rsid w:val="00295334"/>
    <w:rsid w:val="002966AF"/>
    <w:rsid w:val="002A24DE"/>
    <w:rsid w:val="002B0A02"/>
    <w:rsid w:val="002B1B18"/>
    <w:rsid w:val="002B35D6"/>
    <w:rsid w:val="002B5F63"/>
    <w:rsid w:val="002C099C"/>
    <w:rsid w:val="002C191A"/>
    <w:rsid w:val="002C5C73"/>
    <w:rsid w:val="002C6232"/>
    <w:rsid w:val="002C65BC"/>
    <w:rsid w:val="002D33D8"/>
    <w:rsid w:val="002D7D40"/>
    <w:rsid w:val="002E2EA4"/>
    <w:rsid w:val="002F2E1B"/>
    <w:rsid w:val="002F375F"/>
    <w:rsid w:val="002F541B"/>
    <w:rsid w:val="00300CBF"/>
    <w:rsid w:val="00305DBE"/>
    <w:rsid w:val="00306568"/>
    <w:rsid w:val="00306611"/>
    <w:rsid w:val="003214BC"/>
    <w:rsid w:val="00331DAC"/>
    <w:rsid w:val="00342EA8"/>
    <w:rsid w:val="00343DCE"/>
    <w:rsid w:val="00344705"/>
    <w:rsid w:val="003474FB"/>
    <w:rsid w:val="003478BD"/>
    <w:rsid w:val="00353FF3"/>
    <w:rsid w:val="00354472"/>
    <w:rsid w:val="00355F9E"/>
    <w:rsid w:val="0035697F"/>
    <w:rsid w:val="00356BDD"/>
    <w:rsid w:val="0036204F"/>
    <w:rsid w:val="00367137"/>
    <w:rsid w:val="003731DE"/>
    <w:rsid w:val="00373343"/>
    <w:rsid w:val="003778D0"/>
    <w:rsid w:val="003802A6"/>
    <w:rsid w:val="00381847"/>
    <w:rsid w:val="00382064"/>
    <w:rsid w:val="0039061F"/>
    <w:rsid w:val="003906AC"/>
    <w:rsid w:val="00393D6A"/>
    <w:rsid w:val="0039510E"/>
    <w:rsid w:val="003959A6"/>
    <w:rsid w:val="00395C13"/>
    <w:rsid w:val="00397305"/>
    <w:rsid w:val="003A1270"/>
    <w:rsid w:val="003A57D8"/>
    <w:rsid w:val="003B4508"/>
    <w:rsid w:val="003B6059"/>
    <w:rsid w:val="003B61C5"/>
    <w:rsid w:val="003B71C0"/>
    <w:rsid w:val="003C2543"/>
    <w:rsid w:val="003C351D"/>
    <w:rsid w:val="003C7402"/>
    <w:rsid w:val="003C7E4A"/>
    <w:rsid w:val="003C7FBE"/>
    <w:rsid w:val="003D3E8E"/>
    <w:rsid w:val="003D5582"/>
    <w:rsid w:val="003D7771"/>
    <w:rsid w:val="003E3086"/>
    <w:rsid w:val="003E324A"/>
    <w:rsid w:val="003E4F76"/>
    <w:rsid w:val="003F2993"/>
    <w:rsid w:val="003F2AF8"/>
    <w:rsid w:val="003F51A5"/>
    <w:rsid w:val="00405221"/>
    <w:rsid w:val="00405636"/>
    <w:rsid w:val="004137B1"/>
    <w:rsid w:val="00417373"/>
    <w:rsid w:val="00417E83"/>
    <w:rsid w:val="00420436"/>
    <w:rsid w:val="00422EB2"/>
    <w:rsid w:val="00424FBC"/>
    <w:rsid w:val="0042618F"/>
    <w:rsid w:val="00430651"/>
    <w:rsid w:val="00442F34"/>
    <w:rsid w:val="0044336F"/>
    <w:rsid w:val="00461E4F"/>
    <w:rsid w:val="00461E77"/>
    <w:rsid w:val="00464C08"/>
    <w:rsid w:val="004675F9"/>
    <w:rsid w:val="00470A29"/>
    <w:rsid w:val="0047322F"/>
    <w:rsid w:val="00484149"/>
    <w:rsid w:val="00485FD0"/>
    <w:rsid w:val="00495089"/>
    <w:rsid w:val="00495585"/>
    <w:rsid w:val="0049657D"/>
    <w:rsid w:val="0049688A"/>
    <w:rsid w:val="004A3F67"/>
    <w:rsid w:val="004B0B93"/>
    <w:rsid w:val="004C1362"/>
    <w:rsid w:val="004C2D3E"/>
    <w:rsid w:val="004C4E5B"/>
    <w:rsid w:val="004C7146"/>
    <w:rsid w:val="004D5ACC"/>
    <w:rsid w:val="004E30FA"/>
    <w:rsid w:val="004E6E30"/>
    <w:rsid w:val="004F1313"/>
    <w:rsid w:val="004F334C"/>
    <w:rsid w:val="004F4D7B"/>
    <w:rsid w:val="004F7557"/>
    <w:rsid w:val="004F7CDD"/>
    <w:rsid w:val="005003AD"/>
    <w:rsid w:val="005029F6"/>
    <w:rsid w:val="0050594E"/>
    <w:rsid w:val="0050612D"/>
    <w:rsid w:val="0050698E"/>
    <w:rsid w:val="00510E5F"/>
    <w:rsid w:val="005130EF"/>
    <w:rsid w:val="00515048"/>
    <w:rsid w:val="00524513"/>
    <w:rsid w:val="00524D70"/>
    <w:rsid w:val="00525616"/>
    <w:rsid w:val="005265D9"/>
    <w:rsid w:val="00527184"/>
    <w:rsid w:val="0053163A"/>
    <w:rsid w:val="0053424A"/>
    <w:rsid w:val="005357DD"/>
    <w:rsid w:val="00535C11"/>
    <w:rsid w:val="00536FC5"/>
    <w:rsid w:val="005374E1"/>
    <w:rsid w:val="00540311"/>
    <w:rsid w:val="00544DAF"/>
    <w:rsid w:val="005506EB"/>
    <w:rsid w:val="0055346C"/>
    <w:rsid w:val="0055454B"/>
    <w:rsid w:val="00555BA1"/>
    <w:rsid w:val="00555F88"/>
    <w:rsid w:val="00566053"/>
    <w:rsid w:val="0056799E"/>
    <w:rsid w:val="00572A0D"/>
    <w:rsid w:val="00575651"/>
    <w:rsid w:val="00576564"/>
    <w:rsid w:val="00581A5A"/>
    <w:rsid w:val="00581DFA"/>
    <w:rsid w:val="00586A86"/>
    <w:rsid w:val="0059077D"/>
    <w:rsid w:val="00591260"/>
    <w:rsid w:val="005926CD"/>
    <w:rsid w:val="00594E4D"/>
    <w:rsid w:val="005B1946"/>
    <w:rsid w:val="005B1971"/>
    <w:rsid w:val="005B5CD9"/>
    <w:rsid w:val="005B7063"/>
    <w:rsid w:val="005C16C4"/>
    <w:rsid w:val="005D3927"/>
    <w:rsid w:val="005D3CFB"/>
    <w:rsid w:val="005D4716"/>
    <w:rsid w:val="005D503A"/>
    <w:rsid w:val="005D7752"/>
    <w:rsid w:val="005E01BD"/>
    <w:rsid w:val="005E06AC"/>
    <w:rsid w:val="005E5912"/>
    <w:rsid w:val="005F7A1D"/>
    <w:rsid w:val="006040BA"/>
    <w:rsid w:val="006114A2"/>
    <w:rsid w:val="00612168"/>
    <w:rsid w:val="006121B8"/>
    <w:rsid w:val="0061662B"/>
    <w:rsid w:val="00616AB6"/>
    <w:rsid w:val="006208E1"/>
    <w:rsid w:val="00621C36"/>
    <w:rsid w:val="00624ADD"/>
    <w:rsid w:val="00624E28"/>
    <w:rsid w:val="00625A18"/>
    <w:rsid w:val="0063047C"/>
    <w:rsid w:val="00632BB1"/>
    <w:rsid w:val="00643E16"/>
    <w:rsid w:val="00644C5E"/>
    <w:rsid w:val="00645304"/>
    <w:rsid w:val="00645EE5"/>
    <w:rsid w:val="006475B7"/>
    <w:rsid w:val="00653E22"/>
    <w:rsid w:val="0065516E"/>
    <w:rsid w:val="006556E7"/>
    <w:rsid w:val="00661428"/>
    <w:rsid w:val="00661CCB"/>
    <w:rsid w:val="006639F4"/>
    <w:rsid w:val="006660FF"/>
    <w:rsid w:val="0067139A"/>
    <w:rsid w:val="00671B92"/>
    <w:rsid w:val="0068135E"/>
    <w:rsid w:val="00686A5B"/>
    <w:rsid w:val="006870F5"/>
    <w:rsid w:val="0069250F"/>
    <w:rsid w:val="00692E47"/>
    <w:rsid w:val="006933BC"/>
    <w:rsid w:val="006A067E"/>
    <w:rsid w:val="006A7ECF"/>
    <w:rsid w:val="006B092C"/>
    <w:rsid w:val="006B2694"/>
    <w:rsid w:val="006B47E7"/>
    <w:rsid w:val="006C1620"/>
    <w:rsid w:val="006C1B03"/>
    <w:rsid w:val="006C2A4A"/>
    <w:rsid w:val="006C4017"/>
    <w:rsid w:val="006D29B7"/>
    <w:rsid w:val="006D4633"/>
    <w:rsid w:val="006D4D2C"/>
    <w:rsid w:val="006E0E8C"/>
    <w:rsid w:val="006E1AE3"/>
    <w:rsid w:val="006E6A82"/>
    <w:rsid w:val="006F4DB6"/>
    <w:rsid w:val="00700CF5"/>
    <w:rsid w:val="00702D9F"/>
    <w:rsid w:val="00702F73"/>
    <w:rsid w:val="00703787"/>
    <w:rsid w:val="007057CE"/>
    <w:rsid w:val="00705B55"/>
    <w:rsid w:val="007144BD"/>
    <w:rsid w:val="00724403"/>
    <w:rsid w:val="00724434"/>
    <w:rsid w:val="00725A56"/>
    <w:rsid w:val="00745ACE"/>
    <w:rsid w:val="00747090"/>
    <w:rsid w:val="00751345"/>
    <w:rsid w:val="007541C1"/>
    <w:rsid w:val="00754A12"/>
    <w:rsid w:val="0075672D"/>
    <w:rsid w:val="00757485"/>
    <w:rsid w:val="0076261C"/>
    <w:rsid w:val="007632F4"/>
    <w:rsid w:val="00763BA6"/>
    <w:rsid w:val="007674FA"/>
    <w:rsid w:val="00771AFD"/>
    <w:rsid w:val="00781E73"/>
    <w:rsid w:val="00782DF7"/>
    <w:rsid w:val="00782E98"/>
    <w:rsid w:val="007843EE"/>
    <w:rsid w:val="0078698A"/>
    <w:rsid w:val="00790DB7"/>
    <w:rsid w:val="0079434E"/>
    <w:rsid w:val="007A1A25"/>
    <w:rsid w:val="007A66B0"/>
    <w:rsid w:val="007A6C59"/>
    <w:rsid w:val="007B22A6"/>
    <w:rsid w:val="007B64E8"/>
    <w:rsid w:val="007C00BB"/>
    <w:rsid w:val="007C47D8"/>
    <w:rsid w:val="007C54D1"/>
    <w:rsid w:val="007C5750"/>
    <w:rsid w:val="007C655E"/>
    <w:rsid w:val="007D01FF"/>
    <w:rsid w:val="007D156D"/>
    <w:rsid w:val="007D1693"/>
    <w:rsid w:val="007D2256"/>
    <w:rsid w:val="007D2E24"/>
    <w:rsid w:val="007D4125"/>
    <w:rsid w:val="007D7F71"/>
    <w:rsid w:val="007E4E31"/>
    <w:rsid w:val="007E54CF"/>
    <w:rsid w:val="007E6E30"/>
    <w:rsid w:val="007E7CBF"/>
    <w:rsid w:val="007F0CF9"/>
    <w:rsid w:val="007F27BA"/>
    <w:rsid w:val="007F42A3"/>
    <w:rsid w:val="007F792A"/>
    <w:rsid w:val="00801682"/>
    <w:rsid w:val="00802D0B"/>
    <w:rsid w:val="008069C0"/>
    <w:rsid w:val="00812C3D"/>
    <w:rsid w:val="00813BCB"/>
    <w:rsid w:val="0082087B"/>
    <w:rsid w:val="00822673"/>
    <w:rsid w:val="008227C3"/>
    <w:rsid w:val="0082488F"/>
    <w:rsid w:val="00825547"/>
    <w:rsid w:val="00827B02"/>
    <w:rsid w:val="008316B3"/>
    <w:rsid w:val="008351C4"/>
    <w:rsid w:val="008371AE"/>
    <w:rsid w:val="00840091"/>
    <w:rsid w:val="0084121B"/>
    <w:rsid w:val="008416B8"/>
    <w:rsid w:val="00843170"/>
    <w:rsid w:val="0084574D"/>
    <w:rsid w:val="00847380"/>
    <w:rsid w:val="00847B2E"/>
    <w:rsid w:val="0085018F"/>
    <w:rsid w:val="008506BD"/>
    <w:rsid w:val="0085095E"/>
    <w:rsid w:val="00850D42"/>
    <w:rsid w:val="00852A7B"/>
    <w:rsid w:val="008553BA"/>
    <w:rsid w:val="00857F04"/>
    <w:rsid w:val="00860754"/>
    <w:rsid w:val="00860A03"/>
    <w:rsid w:val="008630AF"/>
    <w:rsid w:val="00870C4C"/>
    <w:rsid w:val="00870D2C"/>
    <w:rsid w:val="008715D4"/>
    <w:rsid w:val="008813DA"/>
    <w:rsid w:val="00881D2C"/>
    <w:rsid w:val="00882126"/>
    <w:rsid w:val="0088258B"/>
    <w:rsid w:val="008859CD"/>
    <w:rsid w:val="008867BE"/>
    <w:rsid w:val="00891C52"/>
    <w:rsid w:val="008944EE"/>
    <w:rsid w:val="0089760B"/>
    <w:rsid w:val="008A1899"/>
    <w:rsid w:val="008A21CF"/>
    <w:rsid w:val="008A6186"/>
    <w:rsid w:val="008A674A"/>
    <w:rsid w:val="008A6FC6"/>
    <w:rsid w:val="008B1BF7"/>
    <w:rsid w:val="008B42E3"/>
    <w:rsid w:val="008B7673"/>
    <w:rsid w:val="008C44A9"/>
    <w:rsid w:val="008C532B"/>
    <w:rsid w:val="008C5D57"/>
    <w:rsid w:val="008C60AE"/>
    <w:rsid w:val="008D37F6"/>
    <w:rsid w:val="008D4C8F"/>
    <w:rsid w:val="008D5FD4"/>
    <w:rsid w:val="008E3042"/>
    <w:rsid w:val="008E53C8"/>
    <w:rsid w:val="008E70C3"/>
    <w:rsid w:val="008F2CE5"/>
    <w:rsid w:val="008F5F4C"/>
    <w:rsid w:val="0090336E"/>
    <w:rsid w:val="00904518"/>
    <w:rsid w:val="00907C10"/>
    <w:rsid w:val="009154B9"/>
    <w:rsid w:val="00916605"/>
    <w:rsid w:val="009224C5"/>
    <w:rsid w:val="00924E84"/>
    <w:rsid w:val="00926B08"/>
    <w:rsid w:val="00927BA9"/>
    <w:rsid w:val="00932920"/>
    <w:rsid w:val="00933975"/>
    <w:rsid w:val="009361A8"/>
    <w:rsid w:val="00944D4C"/>
    <w:rsid w:val="009456CD"/>
    <w:rsid w:val="00951FD2"/>
    <w:rsid w:val="00953977"/>
    <w:rsid w:val="00956ACC"/>
    <w:rsid w:val="00963228"/>
    <w:rsid w:val="00964DBF"/>
    <w:rsid w:val="00965C88"/>
    <w:rsid w:val="00972898"/>
    <w:rsid w:val="00973F47"/>
    <w:rsid w:val="009806E2"/>
    <w:rsid w:val="009823EE"/>
    <w:rsid w:val="00986B79"/>
    <w:rsid w:val="0098734B"/>
    <w:rsid w:val="00987DC3"/>
    <w:rsid w:val="00987EEE"/>
    <w:rsid w:val="0099475D"/>
    <w:rsid w:val="009A3E81"/>
    <w:rsid w:val="009A6B2D"/>
    <w:rsid w:val="009B3F77"/>
    <w:rsid w:val="009B47D6"/>
    <w:rsid w:val="009B5786"/>
    <w:rsid w:val="009B6E4A"/>
    <w:rsid w:val="009C0934"/>
    <w:rsid w:val="009C497C"/>
    <w:rsid w:val="009C7A33"/>
    <w:rsid w:val="009D4F32"/>
    <w:rsid w:val="009D56D1"/>
    <w:rsid w:val="009D68B7"/>
    <w:rsid w:val="009E6A94"/>
    <w:rsid w:val="009F59BA"/>
    <w:rsid w:val="00A0034D"/>
    <w:rsid w:val="00A056E7"/>
    <w:rsid w:val="00A05CD4"/>
    <w:rsid w:val="00A069BF"/>
    <w:rsid w:val="00A10446"/>
    <w:rsid w:val="00A11EA1"/>
    <w:rsid w:val="00A15EE0"/>
    <w:rsid w:val="00A2210C"/>
    <w:rsid w:val="00A24FC6"/>
    <w:rsid w:val="00A32839"/>
    <w:rsid w:val="00A346E7"/>
    <w:rsid w:val="00A3708D"/>
    <w:rsid w:val="00A41084"/>
    <w:rsid w:val="00A42624"/>
    <w:rsid w:val="00A47A45"/>
    <w:rsid w:val="00A47BC5"/>
    <w:rsid w:val="00A51378"/>
    <w:rsid w:val="00A536A7"/>
    <w:rsid w:val="00A5524A"/>
    <w:rsid w:val="00A56F94"/>
    <w:rsid w:val="00A5765D"/>
    <w:rsid w:val="00A62C24"/>
    <w:rsid w:val="00A639B4"/>
    <w:rsid w:val="00A65C0E"/>
    <w:rsid w:val="00A664F7"/>
    <w:rsid w:val="00A66BE1"/>
    <w:rsid w:val="00A73DC3"/>
    <w:rsid w:val="00A771B7"/>
    <w:rsid w:val="00A773E0"/>
    <w:rsid w:val="00A8393D"/>
    <w:rsid w:val="00A85439"/>
    <w:rsid w:val="00A861F8"/>
    <w:rsid w:val="00A909B9"/>
    <w:rsid w:val="00A94DD6"/>
    <w:rsid w:val="00AA1A7B"/>
    <w:rsid w:val="00AA6ADD"/>
    <w:rsid w:val="00AB07E5"/>
    <w:rsid w:val="00AB1C19"/>
    <w:rsid w:val="00AB4615"/>
    <w:rsid w:val="00AB65E9"/>
    <w:rsid w:val="00AB7116"/>
    <w:rsid w:val="00AC0E55"/>
    <w:rsid w:val="00AC1AF3"/>
    <w:rsid w:val="00AC657E"/>
    <w:rsid w:val="00AD0C2D"/>
    <w:rsid w:val="00AD0CC8"/>
    <w:rsid w:val="00AD41D6"/>
    <w:rsid w:val="00AD68A7"/>
    <w:rsid w:val="00AD7A12"/>
    <w:rsid w:val="00AF54BE"/>
    <w:rsid w:val="00B01F09"/>
    <w:rsid w:val="00B03905"/>
    <w:rsid w:val="00B04B12"/>
    <w:rsid w:val="00B05617"/>
    <w:rsid w:val="00B06D71"/>
    <w:rsid w:val="00B127C6"/>
    <w:rsid w:val="00B141D6"/>
    <w:rsid w:val="00B14FD4"/>
    <w:rsid w:val="00B16D6A"/>
    <w:rsid w:val="00B23498"/>
    <w:rsid w:val="00B26847"/>
    <w:rsid w:val="00B27353"/>
    <w:rsid w:val="00B305D7"/>
    <w:rsid w:val="00B31F6C"/>
    <w:rsid w:val="00B4005D"/>
    <w:rsid w:val="00B41561"/>
    <w:rsid w:val="00B52F1A"/>
    <w:rsid w:val="00B56B36"/>
    <w:rsid w:val="00B6199D"/>
    <w:rsid w:val="00B651BC"/>
    <w:rsid w:val="00B66404"/>
    <w:rsid w:val="00B70470"/>
    <w:rsid w:val="00B72578"/>
    <w:rsid w:val="00B73514"/>
    <w:rsid w:val="00B77354"/>
    <w:rsid w:val="00B779E7"/>
    <w:rsid w:val="00B77F30"/>
    <w:rsid w:val="00B81478"/>
    <w:rsid w:val="00B82768"/>
    <w:rsid w:val="00B8768F"/>
    <w:rsid w:val="00B920CB"/>
    <w:rsid w:val="00BA01D5"/>
    <w:rsid w:val="00BA15E8"/>
    <w:rsid w:val="00BB0F77"/>
    <w:rsid w:val="00BB5061"/>
    <w:rsid w:val="00BB6D14"/>
    <w:rsid w:val="00BB7DB2"/>
    <w:rsid w:val="00BC2378"/>
    <w:rsid w:val="00BC2FED"/>
    <w:rsid w:val="00BC64D9"/>
    <w:rsid w:val="00BD0249"/>
    <w:rsid w:val="00BD2C80"/>
    <w:rsid w:val="00BD3A49"/>
    <w:rsid w:val="00BD4676"/>
    <w:rsid w:val="00BE181D"/>
    <w:rsid w:val="00BE25FF"/>
    <w:rsid w:val="00BE6A3B"/>
    <w:rsid w:val="00BF2947"/>
    <w:rsid w:val="00BF345E"/>
    <w:rsid w:val="00BF42F3"/>
    <w:rsid w:val="00C00C94"/>
    <w:rsid w:val="00C023E4"/>
    <w:rsid w:val="00C02C6B"/>
    <w:rsid w:val="00C06EEE"/>
    <w:rsid w:val="00C07DC4"/>
    <w:rsid w:val="00C12011"/>
    <w:rsid w:val="00C1340E"/>
    <w:rsid w:val="00C138DD"/>
    <w:rsid w:val="00C14751"/>
    <w:rsid w:val="00C1639E"/>
    <w:rsid w:val="00C23BC5"/>
    <w:rsid w:val="00C23F24"/>
    <w:rsid w:val="00C25FFD"/>
    <w:rsid w:val="00C2791B"/>
    <w:rsid w:val="00C33AB7"/>
    <w:rsid w:val="00C37C9B"/>
    <w:rsid w:val="00C41E7F"/>
    <w:rsid w:val="00C425F6"/>
    <w:rsid w:val="00C46023"/>
    <w:rsid w:val="00C474A0"/>
    <w:rsid w:val="00C50780"/>
    <w:rsid w:val="00C53A19"/>
    <w:rsid w:val="00C55841"/>
    <w:rsid w:val="00C55DB5"/>
    <w:rsid w:val="00C565CB"/>
    <w:rsid w:val="00C57A8D"/>
    <w:rsid w:val="00C67C11"/>
    <w:rsid w:val="00C67EDD"/>
    <w:rsid w:val="00C7117E"/>
    <w:rsid w:val="00C719E0"/>
    <w:rsid w:val="00C74B68"/>
    <w:rsid w:val="00C75BDA"/>
    <w:rsid w:val="00C80654"/>
    <w:rsid w:val="00C87BD2"/>
    <w:rsid w:val="00CA2EEF"/>
    <w:rsid w:val="00CA770A"/>
    <w:rsid w:val="00CB0E74"/>
    <w:rsid w:val="00CB57E4"/>
    <w:rsid w:val="00CB7186"/>
    <w:rsid w:val="00CC6F5C"/>
    <w:rsid w:val="00CD222B"/>
    <w:rsid w:val="00CD7A52"/>
    <w:rsid w:val="00CE2947"/>
    <w:rsid w:val="00CE47C7"/>
    <w:rsid w:val="00CE556C"/>
    <w:rsid w:val="00CE6F28"/>
    <w:rsid w:val="00CE741C"/>
    <w:rsid w:val="00CF3438"/>
    <w:rsid w:val="00CF66EB"/>
    <w:rsid w:val="00D044DC"/>
    <w:rsid w:val="00D04D7D"/>
    <w:rsid w:val="00D107EA"/>
    <w:rsid w:val="00D1304B"/>
    <w:rsid w:val="00D25028"/>
    <w:rsid w:val="00D2514A"/>
    <w:rsid w:val="00D27585"/>
    <w:rsid w:val="00D3393A"/>
    <w:rsid w:val="00D424F0"/>
    <w:rsid w:val="00D457DE"/>
    <w:rsid w:val="00D514F7"/>
    <w:rsid w:val="00D5154D"/>
    <w:rsid w:val="00D569DF"/>
    <w:rsid w:val="00D64D36"/>
    <w:rsid w:val="00D66770"/>
    <w:rsid w:val="00D764A4"/>
    <w:rsid w:val="00D81BED"/>
    <w:rsid w:val="00D91248"/>
    <w:rsid w:val="00D912FC"/>
    <w:rsid w:val="00D94173"/>
    <w:rsid w:val="00D97913"/>
    <w:rsid w:val="00D97D06"/>
    <w:rsid w:val="00DA18AB"/>
    <w:rsid w:val="00DB52D0"/>
    <w:rsid w:val="00DC2F9F"/>
    <w:rsid w:val="00DC4271"/>
    <w:rsid w:val="00DD1DF9"/>
    <w:rsid w:val="00DD1EE6"/>
    <w:rsid w:val="00DD2AE1"/>
    <w:rsid w:val="00DD34F4"/>
    <w:rsid w:val="00DD5C32"/>
    <w:rsid w:val="00DD6875"/>
    <w:rsid w:val="00DE196D"/>
    <w:rsid w:val="00DE1EC5"/>
    <w:rsid w:val="00DE27CF"/>
    <w:rsid w:val="00DF601F"/>
    <w:rsid w:val="00DF76C8"/>
    <w:rsid w:val="00E0025D"/>
    <w:rsid w:val="00E00DE1"/>
    <w:rsid w:val="00E03BD5"/>
    <w:rsid w:val="00E043A9"/>
    <w:rsid w:val="00E05C9C"/>
    <w:rsid w:val="00E06294"/>
    <w:rsid w:val="00E0723C"/>
    <w:rsid w:val="00E07FC7"/>
    <w:rsid w:val="00E12C48"/>
    <w:rsid w:val="00E1393F"/>
    <w:rsid w:val="00E15370"/>
    <w:rsid w:val="00E17A8A"/>
    <w:rsid w:val="00E23288"/>
    <w:rsid w:val="00E24FF2"/>
    <w:rsid w:val="00E25630"/>
    <w:rsid w:val="00E36345"/>
    <w:rsid w:val="00E364D6"/>
    <w:rsid w:val="00E36F75"/>
    <w:rsid w:val="00E37009"/>
    <w:rsid w:val="00E45578"/>
    <w:rsid w:val="00E464F3"/>
    <w:rsid w:val="00E56666"/>
    <w:rsid w:val="00E62596"/>
    <w:rsid w:val="00E62DBB"/>
    <w:rsid w:val="00E64691"/>
    <w:rsid w:val="00E70E59"/>
    <w:rsid w:val="00E721A6"/>
    <w:rsid w:val="00E72E1B"/>
    <w:rsid w:val="00E72EA4"/>
    <w:rsid w:val="00E832E0"/>
    <w:rsid w:val="00E86F5C"/>
    <w:rsid w:val="00E92616"/>
    <w:rsid w:val="00E927A1"/>
    <w:rsid w:val="00E93883"/>
    <w:rsid w:val="00E94EA3"/>
    <w:rsid w:val="00E955A4"/>
    <w:rsid w:val="00E9628A"/>
    <w:rsid w:val="00E97B8F"/>
    <w:rsid w:val="00EA1A61"/>
    <w:rsid w:val="00EA451E"/>
    <w:rsid w:val="00EB0AF2"/>
    <w:rsid w:val="00EB186A"/>
    <w:rsid w:val="00EB62DA"/>
    <w:rsid w:val="00EB6654"/>
    <w:rsid w:val="00EC2654"/>
    <w:rsid w:val="00EC2D29"/>
    <w:rsid w:val="00EC4259"/>
    <w:rsid w:val="00EC7F13"/>
    <w:rsid w:val="00ED2DF5"/>
    <w:rsid w:val="00ED7379"/>
    <w:rsid w:val="00EE0404"/>
    <w:rsid w:val="00EE4F63"/>
    <w:rsid w:val="00EE5C9A"/>
    <w:rsid w:val="00EE7C47"/>
    <w:rsid w:val="00EF0BD2"/>
    <w:rsid w:val="00EF352D"/>
    <w:rsid w:val="00EF5C34"/>
    <w:rsid w:val="00EF5FB9"/>
    <w:rsid w:val="00F00436"/>
    <w:rsid w:val="00F05709"/>
    <w:rsid w:val="00F12DCC"/>
    <w:rsid w:val="00F134B5"/>
    <w:rsid w:val="00F208AF"/>
    <w:rsid w:val="00F20DBE"/>
    <w:rsid w:val="00F2349D"/>
    <w:rsid w:val="00F30B26"/>
    <w:rsid w:val="00F31EA7"/>
    <w:rsid w:val="00F335DC"/>
    <w:rsid w:val="00F340F0"/>
    <w:rsid w:val="00F35600"/>
    <w:rsid w:val="00F42C83"/>
    <w:rsid w:val="00F44EC0"/>
    <w:rsid w:val="00F4651A"/>
    <w:rsid w:val="00F47582"/>
    <w:rsid w:val="00F50B4F"/>
    <w:rsid w:val="00F63BDF"/>
    <w:rsid w:val="00F63DD1"/>
    <w:rsid w:val="00F65585"/>
    <w:rsid w:val="00F6697C"/>
    <w:rsid w:val="00F70CB3"/>
    <w:rsid w:val="00F71088"/>
    <w:rsid w:val="00F72263"/>
    <w:rsid w:val="00F74D32"/>
    <w:rsid w:val="00F762A0"/>
    <w:rsid w:val="00F83E5A"/>
    <w:rsid w:val="00F84081"/>
    <w:rsid w:val="00F90DC5"/>
    <w:rsid w:val="00FA222B"/>
    <w:rsid w:val="00FA468D"/>
    <w:rsid w:val="00FA5518"/>
    <w:rsid w:val="00FB5331"/>
    <w:rsid w:val="00FB5E1F"/>
    <w:rsid w:val="00FB65A8"/>
    <w:rsid w:val="00FC0894"/>
    <w:rsid w:val="00FC2A95"/>
    <w:rsid w:val="00FC2AF4"/>
    <w:rsid w:val="00FD15F4"/>
    <w:rsid w:val="00FD559E"/>
    <w:rsid w:val="00FD70A0"/>
    <w:rsid w:val="00FE15FC"/>
    <w:rsid w:val="00F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84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65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590EF-008B-4892-8465-E6A008C35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19</TotalTime>
  <Pages>5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almassha</dc:creator>
  <cp:lastModifiedBy>Kamath, Anil</cp:lastModifiedBy>
  <cp:revision>12</cp:revision>
  <cp:lastPrinted>2012-04-18T20:08:00Z</cp:lastPrinted>
  <dcterms:created xsi:type="dcterms:W3CDTF">2014-08-11T17:13:00Z</dcterms:created>
  <dcterms:modified xsi:type="dcterms:W3CDTF">2014-08-13T05:44:00Z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</Properties>
</file>