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CE4D7E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UMG-18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F74D3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CE4D7E">
              <w:rPr>
                <w:rFonts w:cs="Arial"/>
              </w:rPr>
              <w:t>18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E9388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8E53C8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93883">
        <w:fldChar w:fldCharType="begin"/>
      </w:r>
      <w:r>
        <w:instrText xml:space="preserve"> PAGEREF _Toc395106277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93883">
        <w:fldChar w:fldCharType="begin"/>
      </w:r>
      <w:r>
        <w:instrText xml:space="preserve"> PAGEREF _Toc395106278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93883">
        <w:fldChar w:fldCharType="begin"/>
      </w:r>
      <w:r>
        <w:instrText xml:space="preserve"> PAGEREF _Toc395106279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93883">
        <w:fldChar w:fldCharType="begin"/>
      </w:r>
      <w:r>
        <w:instrText xml:space="preserve"> PAGEREF _Toc395106280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93883">
        <w:fldChar w:fldCharType="begin"/>
      </w:r>
      <w:r>
        <w:instrText xml:space="preserve"> PAGEREF _Toc395106281 \h </w:instrText>
      </w:r>
      <w:r w:rsidR="00E93883">
        <w:fldChar w:fldCharType="separate"/>
      </w:r>
      <w:r>
        <w:t>3</w:t>
      </w:r>
      <w:r w:rsidR="00E93883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93883">
        <w:fldChar w:fldCharType="begin"/>
      </w:r>
      <w:r>
        <w:instrText xml:space="preserve"> PAGEREF _Toc395106282 \h </w:instrText>
      </w:r>
      <w:r w:rsidR="00E93883">
        <w:fldChar w:fldCharType="separate"/>
      </w:r>
      <w:r>
        <w:t>4</w:t>
      </w:r>
      <w:r w:rsidR="00E93883">
        <w:fldChar w:fldCharType="end"/>
      </w:r>
    </w:p>
    <w:p w:rsidR="00987DC3" w:rsidRPr="00A73DC3" w:rsidRDefault="00E93883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  <w:bookmarkStart w:id="5" w:name="_GoBack"/>
            <w:bookmarkEnd w:id="5"/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>New option SINGLE_DIM_ARRAY has been added as an option while creating a query in ‘Return Datatype’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D53170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8" w:name="_Toc395106280"/>
      <w:r>
        <w:t>Bugs Fixed</w:t>
      </w:r>
      <w:bookmarkEnd w:id="8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2101"/>
        <w:gridCol w:w="2223"/>
        <w:gridCol w:w="1988"/>
        <w:gridCol w:w="2235"/>
      </w:tblGrid>
      <w:tr w:rsidR="005E5912" w:rsidTr="00F74D32">
        <w:trPr>
          <w:trHeight w:val="332"/>
        </w:trPr>
        <w:tc>
          <w:tcPr>
            <w:tcW w:w="2101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223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813958" w:rsidTr="00F74D32">
        <w:trPr>
          <w:trHeight w:val="368"/>
        </w:trPr>
        <w:tc>
          <w:tcPr>
            <w:tcW w:w="2101" w:type="dxa"/>
          </w:tcPr>
          <w:p w:rsidR="00813958" w:rsidRDefault="0081395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18/8/2014</w:t>
            </w:r>
          </w:p>
        </w:tc>
        <w:tc>
          <w:tcPr>
            <w:tcW w:w="2223" w:type="dxa"/>
          </w:tcPr>
          <w:p w:rsidR="00813958" w:rsidRDefault="0081395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UMG-18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988" w:type="dxa"/>
          </w:tcPr>
          <w:p w:rsidR="00813958" w:rsidRPr="002E5DD2" w:rsidRDefault="0081395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UMG-578</w:t>
            </w:r>
          </w:p>
        </w:tc>
        <w:tc>
          <w:tcPr>
            <w:tcW w:w="2235" w:type="dxa"/>
          </w:tcPr>
          <w:p w:rsidR="00813958" w:rsidRDefault="00813958" w:rsidP="001F6329"/>
        </w:tc>
      </w:tr>
      <w:tr w:rsidR="002E5DD2" w:rsidTr="00F74D32">
        <w:trPr>
          <w:trHeight w:val="368"/>
        </w:trPr>
        <w:tc>
          <w:tcPr>
            <w:tcW w:w="2101" w:type="dxa"/>
          </w:tcPr>
          <w:p w:rsidR="002E5DD2" w:rsidRPr="00F844F0" w:rsidRDefault="002E5DD2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18/8/2014</w:t>
            </w:r>
          </w:p>
        </w:tc>
        <w:tc>
          <w:tcPr>
            <w:tcW w:w="2223" w:type="dxa"/>
          </w:tcPr>
          <w:p w:rsidR="002E5DD2" w:rsidRPr="002E5DD2" w:rsidRDefault="002E5DD2" w:rsidP="00B25743">
            <w:pPr>
              <w:rPr>
                <w:rStyle w:val="Hyperlink"/>
                <w:color w:val="auto"/>
                <w:shd w:val="clear" w:color="auto" w:fill="F5F5F5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UMG-18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988" w:type="dxa"/>
          </w:tcPr>
          <w:p w:rsidR="002E5DD2" w:rsidRPr="002E5DD2" w:rsidRDefault="002E5DD2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2E5DD2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UMG-917</w:t>
            </w:r>
          </w:p>
        </w:tc>
        <w:tc>
          <w:tcPr>
            <w:tcW w:w="2235" w:type="dxa"/>
          </w:tcPr>
          <w:p w:rsidR="002E5DD2" w:rsidRDefault="002E5DD2" w:rsidP="001F6329"/>
        </w:tc>
      </w:tr>
      <w:tr w:rsidR="00581988" w:rsidTr="00F74D32">
        <w:trPr>
          <w:trHeight w:val="368"/>
        </w:trPr>
        <w:tc>
          <w:tcPr>
            <w:tcW w:w="2101" w:type="dxa"/>
          </w:tcPr>
          <w:p w:rsidR="00581988" w:rsidRPr="00F844F0" w:rsidRDefault="00F844F0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581988" w:rsidRPr="00F844F0" w:rsidRDefault="00F844F0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581988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UMG-411</w:t>
              </w:r>
            </w:hyperlink>
          </w:p>
        </w:tc>
        <w:tc>
          <w:tcPr>
            <w:tcW w:w="2235" w:type="dxa"/>
          </w:tcPr>
          <w:p w:rsidR="00581988" w:rsidRDefault="00581988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UMG-859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UMG-865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UMG-891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EBF2F9"/>
                </w:rPr>
                <w:t>UMG-893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8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F5F5F5"/>
                </w:rPr>
                <w:t>UMG-902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D5317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hyperlink r:id="rId19" w:history="1">
              <w:r w:rsidR="00F844F0" w:rsidRPr="00F844F0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  <w:shd w:val="clear" w:color="auto" w:fill="EBF2F9"/>
                </w:rPr>
                <w:t>UMG-903</w:t>
              </w:r>
            </w:hyperlink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F844F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UMG-882</w:t>
            </w:r>
          </w:p>
        </w:tc>
        <w:tc>
          <w:tcPr>
            <w:tcW w:w="2235" w:type="dxa"/>
          </w:tcPr>
          <w:p w:rsidR="00F844F0" w:rsidRDefault="00F844F0" w:rsidP="001F6329"/>
        </w:tc>
      </w:tr>
      <w:tr w:rsidR="00F844F0" w:rsidTr="00F74D32">
        <w:trPr>
          <w:trHeight w:val="368"/>
        </w:trPr>
        <w:tc>
          <w:tcPr>
            <w:tcW w:w="2101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F844F0" w:rsidRPr="00F844F0" w:rsidRDefault="00F844F0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F844F0" w:rsidRPr="00F844F0" w:rsidRDefault="00F844F0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UMG-887</w:t>
            </w:r>
          </w:p>
        </w:tc>
        <w:tc>
          <w:tcPr>
            <w:tcW w:w="2235" w:type="dxa"/>
          </w:tcPr>
          <w:p w:rsidR="00F844F0" w:rsidRDefault="00F844F0" w:rsidP="001F6329"/>
        </w:tc>
      </w:tr>
      <w:tr w:rsidR="005206CA" w:rsidTr="00F74D32">
        <w:trPr>
          <w:trHeight w:val="368"/>
        </w:trPr>
        <w:tc>
          <w:tcPr>
            <w:tcW w:w="2101" w:type="dxa"/>
          </w:tcPr>
          <w:p w:rsidR="005206CA" w:rsidRPr="00F844F0" w:rsidRDefault="005206CA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5206CA" w:rsidRPr="00F844F0" w:rsidRDefault="005206CA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5206CA" w:rsidRPr="00F844F0" w:rsidRDefault="005206CA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UMG-894</w:t>
            </w:r>
          </w:p>
        </w:tc>
        <w:tc>
          <w:tcPr>
            <w:tcW w:w="2235" w:type="dxa"/>
          </w:tcPr>
          <w:p w:rsidR="005206CA" w:rsidRDefault="005206CA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844F0" w:rsidRDefault="00CE6EF1" w:rsidP="00C85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CE6EF1" w:rsidRPr="00F844F0" w:rsidRDefault="00CE6EF1" w:rsidP="00C856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CE6EF1" w:rsidRPr="00F844F0" w:rsidRDefault="00CE6EF1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UMG-889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844F0" w:rsidRDefault="00CE6EF1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14/8/2014</w:t>
            </w:r>
          </w:p>
        </w:tc>
        <w:tc>
          <w:tcPr>
            <w:tcW w:w="2223" w:type="dxa"/>
          </w:tcPr>
          <w:p w:rsidR="00CE6EF1" w:rsidRPr="00F844F0" w:rsidRDefault="00CE6EF1" w:rsidP="00FF45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UMG-14Aug14-1</w:t>
            </w:r>
          </w:p>
        </w:tc>
        <w:tc>
          <w:tcPr>
            <w:tcW w:w="1988" w:type="dxa"/>
          </w:tcPr>
          <w:p w:rsidR="00CE6EF1" w:rsidRPr="00F844F0" w:rsidRDefault="00CE6EF1" w:rsidP="009D0CB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UMG-909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235" w:type="dxa"/>
          </w:tcPr>
          <w:p w:rsidR="00CE6EF1" w:rsidRPr="00F74D32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223" w:type="dxa"/>
          </w:tcPr>
          <w:p w:rsidR="00CE6EF1" w:rsidRPr="00581988" w:rsidRDefault="00CE6EF1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988" w:type="dxa"/>
          </w:tcPr>
          <w:p w:rsidR="00CE6EF1" w:rsidRPr="00581988" w:rsidRDefault="00CE6EF1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CE6EF1" w:rsidRPr="00581988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lastRenderedPageBreak/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988" w:type="dxa"/>
          </w:tcPr>
          <w:p w:rsidR="00CE6EF1" w:rsidRPr="00F74D32" w:rsidRDefault="00CE6EF1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223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988" w:type="dxa"/>
          </w:tcPr>
          <w:p w:rsidR="00CE6EF1" w:rsidRPr="002B1B18" w:rsidRDefault="00CE6EF1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CD7A52" w:rsidRDefault="00CE6EF1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223" w:type="dxa"/>
          </w:tcPr>
          <w:p w:rsidR="00CE6EF1" w:rsidRPr="00CD7A52" w:rsidRDefault="00CE6EF1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988" w:type="dxa"/>
          </w:tcPr>
          <w:p w:rsidR="00CE6EF1" w:rsidRPr="00CD7A52" w:rsidRDefault="00CE6EF1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235" w:type="dxa"/>
          </w:tcPr>
          <w:p w:rsidR="00CE6EF1" w:rsidRDefault="00CE6EF1" w:rsidP="001F6329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235" w:type="dxa"/>
          </w:tcPr>
          <w:p w:rsidR="00CE6EF1" w:rsidRDefault="00CE6EF1" w:rsidP="008501E1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D53170" w:rsidP="008501E1">
            <w:pPr>
              <w:rPr>
                <w:color w:val="FF0000"/>
              </w:rPr>
            </w:pPr>
            <w:hyperlink r:id="rId20" w:history="1">
              <w:r w:rsidR="00CE6EF1"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235" w:type="dxa"/>
          </w:tcPr>
          <w:p w:rsidR="00CE6EF1" w:rsidRDefault="00CE6EF1" w:rsidP="008501E1"/>
        </w:tc>
      </w:tr>
      <w:tr w:rsidR="00CE6EF1" w:rsidTr="00F74D32">
        <w:trPr>
          <w:trHeight w:val="368"/>
        </w:trPr>
        <w:tc>
          <w:tcPr>
            <w:tcW w:w="2101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223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988" w:type="dxa"/>
          </w:tcPr>
          <w:p w:rsidR="00CE6EF1" w:rsidRPr="002F2E1B" w:rsidRDefault="00CE6EF1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235" w:type="dxa"/>
          </w:tcPr>
          <w:p w:rsidR="00CE6EF1" w:rsidRDefault="00CE6EF1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813958">
              <w:rPr>
                <w:rFonts w:ascii="Times New Roman" w:hAnsi="Times New Roman"/>
              </w:rPr>
              <w:t>UMG-18</w:t>
            </w:r>
            <w:r w:rsidR="002E7A70">
              <w:rPr>
                <w:rFonts w:ascii="Times New Roman" w:hAnsi="Times New Roman"/>
              </w:rPr>
              <w:t>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lastRenderedPageBreak/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70" w:rsidRDefault="00D53170">
      <w:r>
        <w:separator/>
      </w:r>
    </w:p>
  </w:endnote>
  <w:endnote w:type="continuationSeparator" w:id="0">
    <w:p w:rsidR="00D53170" w:rsidRDefault="00D5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E93883" w:rsidP="00F44EC0">
    <w:pPr>
      <w:pStyle w:val="Footer"/>
    </w:pPr>
    <w:r>
      <w:fldChar w:fldCharType="begin"/>
    </w:r>
    <w:r w:rsidR="0088258B">
      <w:instrText xml:space="preserve"> STYLEREF  "ASPS DocClass"  \* MERGEFORMAT </w:instrText>
    </w:r>
    <w:r>
      <w:fldChar w:fldCharType="separate"/>
    </w:r>
    <w:r w:rsidR="006854E5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88258B">
      <w:instrText xml:space="preserve"> DOCPROPERTY  Category  \* MERGEFORMAT </w:instrText>
    </w:r>
    <w:r>
      <w:fldChar w:fldCharType="separate"/>
    </w:r>
    <w:r w:rsidR="00C25FFD">
      <w:t>Template</w:t>
    </w:r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6854E5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6854E5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53170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854E5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E93883">
      <w:fldChar w:fldCharType="begin"/>
    </w:r>
    <w:r w:rsidR="0088258B">
      <w:instrText xml:space="preserve"> DOCPROPERTY  Category  \* MERGEFORMAT </w:instrText>
    </w:r>
    <w:r w:rsidR="00E93883">
      <w:fldChar w:fldCharType="separate"/>
    </w:r>
    <w:r w:rsidR="00C25FFD">
      <w:t>Template</w:t>
    </w:r>
    <w:r w:rsidR="00E93883">
      <w:fldChar w:fldCharType="end"/>
    </w:r>
    <w:r w:rsidR="001C4F09" w:rsidRPr="0005033E">
      <w:t xml:space="preserve">(Version </w:t>
    </w:r>
    <w:r w:rsidR="00E93883">
      <w:fldChar w:fldCharType="begin"/>
    </w:r>
    <w:r w:rsidR="0013134D">
      <w:instrText xml:space="preserve"> STYLEREF  "ASPS VerNum"  \* MERGEFORMAT </w:instrText>
    </w:r>
    <w:r w:rsidR="00E93883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E93883">
      <w:fldChar w:fldCharType="begin"/>
    </w:r>
    <w:r w:rsidR="00D81BED">
      <w:instrText xml:space="preserve"> PAGE </w:instrText>
    </w:r>
    <w:r w:rsidR="00E93883">
      <w:fldChar w:fldCharType="separate"/>
    </w:r>
    <w:r w:rsidR="006854E5">
      <w:rPr>
        <w:noProof/>
      </w:rPr>
      <w:t>2</w:t>
    </w:r>
    <w:r w:rsidR="00E93883">
      <w:rPr>
        <w:noProof/>
      </w:rPr>
      <w:fldChar w:fldCharType="end"/>
    </w:r>
    <w:r w:rsidR="001C4F09" w:rsidRPr="0005033E">
      <w:t xml:space="preserve"> of </w:t>
    </w:r>
    <w:r w:rsidR="00E93883">
      <w:fldChar w:fldCharType="begin"/>
    </w:r>
    <w:r w:rsidR="00D81BED">
      <w:instrText xml:space="preserve"> NUMPAGES </w:instrText>
    </w:r>
    <w:r w:rsidR="00E93883">
      <w:fldChar w:fldCharType="separate"/>
    </w:r>
    <w:r w:rsidR="006854E5">
      <w:rPr>
        <w:noProof/>
      </w:rPr>
      <w:t>6</w:t>
    </w:r>
    <w:r w:rsidR="00E93883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70" w:rsidRDefault="00D53170">
      <w:r>
        <w:separator/>
      </w:r>
    </w:p>
  </w:footnote>
  <w:footnote w:type="continuationSeparator" w:id="0">
    <w:p w:rsidR="00D53170" w:rsidRDefault="00D5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D53170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854E5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854E5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D53170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854E5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854E5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5DD2"/>
    <w:rsid w:val="002E7A70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3170"/>
    <w:rsid w:val="00D569DF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A18AB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411" TargetMode="External"/><Relationship Id="rId18" Type="http://schemas.openxmlformats.org/officeDocument/2006/relationships/hyperlink" Target="http://jira.altisource.com/browse/UMG-90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9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91" TargetMode="External"/><Relationship Id="rId20" Type="http://schemas.openxmlformats.org/officeDocument/2006/relationships/hyperlink" Target="http://jira.altisource.com/browse/UMG-84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865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9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859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3555E-5097-485C-A491-F72DED96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31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Raghavan, Nirmal</cp:lastModifiedBy>
  <cp:revision>22</cp:revision>
  <cp:lastPrinted>2012-04-18T20:08:00Z</cp:lastPrinted>
  <dcterms:created xsi:type="dcterms:W3CDTF">2014-08-11T17:13:00Z</dcterms:created>
  <dcterms:modified xsi:type="dcterms:W3CDTF">2014-08-18T12:59:00Z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