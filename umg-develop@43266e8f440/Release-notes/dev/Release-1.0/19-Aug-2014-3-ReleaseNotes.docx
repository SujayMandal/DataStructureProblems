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7F27BA">
        <w:t xml:space="preserve"> </w:t>
      </w:r>
    </w:p>
    <w:p w:rsidR="00987DC3" w:rsidRDefault="00CD7A52" w:rsidP="007F27BA">
      <w:pPr>
        <w:pStyle w:val="ASPSProductName"/>
      </w:pPr>
      <w:r>
        <w:t>Sprint 5,6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E25DDA" w:rsidP="00F74D32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UMG-19</w:t>
            </w:r>
            <w:r w:rsidR="00C565CB" w:rsidRPr="00CD7A52">
              <w:rPr>
                <w:rFonts w:asciiTheme="minorHAnsi" w:hAnsiTheme="minorHAnsi" w:cstheme="minorHAnsi"/>
              </w:rPr>
              <w:t>Aug</w:t>
            </w:r>
            <w:r w:rsidR="00C565CB">
              <w:rPr>
                <w:rFonts w:asciiTheme="minorHAnsi" w:hAnsiTheme="minorHAnsi" w:cstheme="minorHAnsi"/>
              </w:rPr>
              <w:t>14-</w:t>
            </w:r>
            <w:r w:rsidR="00D749E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3D3E8E" w:rsidP="00671B92">
            <w:pPr>
              <w:rPr>
                <w:rFonts w:cs="Arial"/>
              </w:rPr>
            </w:pPr>
            <w:r>
              <w:rPr>
                <w:rFonts w:cs="Arial"/>
              </w:rPr>
              <w:t>Aug</w:t>
            </w:r>
            <w:r w:rsidR="00235600">
              <w:rPr>
                <w:rFonts w:cs="Arial"/>
              </w:rPr>
              <w:t xml:space="preserve"> </w:t>
            </w:r>
            <w:r w:rsidR="00E25DDA">
              <w:rPr>
                <w:rFonts w:cs="Arial"/>
              </w:rPr>
              <w:t>19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104C7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D71E06">
        <w:t>1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04C7E">
        <w:fldChar w:fldCharType="begin"/>
      </w:r>
      <w:r>
        <w:instrText xml:space="preserve"> PAGEREF _Toc395106277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04C7E">
        <w:fldChar w:fldCharType="begin"/>
      </w:r>
      <w:r>
        <w:instrText xml:space="preserve"> PAGEREF _Toc395106278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04C7E">
        <w:fldChar w:fldCharType="begin"/>
      </w:r>
      <w:r>
        <w:instrText xml:space="preserve"> PAGEREF _Toc395106279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04C7E">
        <w:fldChar w:fldCharType="begin"/>
      </w:r>
      <w:r>
        <w:instrText xml:space="preserve"> PAGEREF _Toc395106280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04C7E">
        <w:fldChar w:fldCharType="begin"/>
      </w:r>
      <w:r>
        <w:instrText xml:space="preserve"> PAGEREF _Toc395106281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04C7E">
        <w:fldChar w:fldCharType="begin"/>
      </w:r>
      <w:r>
        <w:instrText xml:space="preserve"> PAGEREF _Toc395106282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987DC3" w:rsidRPr="00A73DC3" w:rsidRDefault="00104C7E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F2349D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CE4D7E" w:rsidTr="00F2349D">
        <w:trPr>
          <w:trHeight w:val="368"/>
        </w:trPr>
        <w:tc>
          <w:tcPr>
            <w:tcW w:w="2611" w:type="dxa"/>
          </w:tcPr>
          <w:p w:rsidR="00CE4D7E" w:rsidRPr="00581988" w:rsidRDefault="00CE4D7E" w:rsidP="00B25743">
            <w:pPr>
              <w:rPr>
                <w:color w:val="FF0000"/>
              </w:rPr>
            </w:pPr>
            <w:r>
              <w:rPr>
                <w:color w:val="FF0000"/>
              </w:rPr>
              <w:t>18/08/2014</w:t>
            </w:r>
          </w:p>
        </w:tc>
        <w:tc>
          <w:tcPr>
            <w:tcW w:w="2613" w:type="dxa"/>
          </w:tcPr>
          <w:p w:rsidR="00CE4D7E" w:rsidRPr="00581988" w:rsidRDefault="006854E5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>
              <w:rPr>
                <w:color w:val="FF0000"/>
              </w:rPr>
              <w:t>UMG-582</w:t>
            </w:r>
          </w:p>
        </w:tc>
        <w:tc>
          <w:tcPr>
            <w:tcW w:w="2710" w:type="dxa"/>
          </w:tcPr>
          <w:p w:rsidR="00CE4D7E" w:rsidRPr="00581988" w:rsidRDefault="00CE4D7E" w:rsidP="00D424F0">
            <w:pPr>
              <w:rPr>
                <w:color w:val="FF0000"/>
              </w:rPr>
            </w:pPr>
            <w:r>
              <w:rPr>
                <w:color w:val="FF0000"/>
              </w:rPr>
              <w:t>Test-bed</w:t>
            </w:r>
          </w:p>
        </w:tc>
      </w:tr>
      <w:tr w:rsidR="00D424F0" w:rsidTr="00F2349D">
        <w:trPr>
          <w:trHeight w:val="368"/>
        </w:trPr>
        <w:tc>
          <w:tcPr>
            <w:tcW w:w="2611" w:type="dxa"/>
          </w:tcPr>
          <w:p w:rsidR="00D424F0" w:rsidRPr="00581988" w:rsidRDefault="00D424F0" w:rsidP="00B25743">
            <w:pPr>
              <w:rPr>
                <w:color w:val="FF0000"/>
              </w:rPr>
            </w:pPr>
            <w:r w:rsidRPr="00581988">
              <w:rPr>
                <w:color w:val="FF0000"/>
              </w:rPr>
              <w:t>12/8/2014</w:t>
            </w:r>
          </w:p>
        </w:tc>
        <w:tc>
          <w:tcPr>
            <w:tcW w:w="2613" w:type="dxa"/>
          </w:tcPr>
          <w:p w:rsidR="00D424F0" w:rsidRPr="00581988" w:rsidRDefault="00D424F0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424F0" w:rsidRPr="00581988" w:rsidRDefault="00D424F0" w:rsidP="00D424F0">
            <w:pPr>
              <w:rPr>
                <w:color w:val="FF0000"/>
              </w:rPr>
            </w:pPr>
            <w:r w:rsidRPr="00581988">
              <w:rPr>
                <w:color w:val="FF0000"/>
              </w:rPr>
              <w:t xml:space="preserve">New option SINGLE_DIM_ARRAY has been added as an option while creating a query in ‘Return </w:t>
            </w:r>
            <w:proofErr w:type="spellStart"/>
            <w:r w:rsidRPr="00581988">
              <w:rPr>
                <w:color w:val="FF0000"/>
              </w:rPr>
              <w:t>Datatype</w:t>
            </w:r>
            <w:proofErr w:type="spellEnd"/>
            <w:r w:rsidRPr="00581988">
              <w:rPr>
                <w:color w:val="FF0000"/>
              </w:rPr>
              <w:t>’</w:t>
            </w:r>
            <w:r w:rsidR="00A909B9" w:rsidRPr="00581988">
              <w:rPr>
                <w:color w:val="FF0000"/>
              </w:rPr>
              <w:t xml:space="preserve"> dropdown.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F74D32" w:rsidRDefault="00BD4676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UI-Redesign of List Versio</w:t>
            </w:r>
            <w:r w:rsidR="00CB7186" w:rsidRPr="00F74D32">
              <w:rPr>
                <w:color w:val="FF0000"/>
              </w:rPr>
              <w:t>n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2B1B18" w:rsidRDefault="00BD4676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D4676" w:rsidRPr="002B1B18" w:rsidRDefault="0069331A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BD4676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2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3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547" w:type="dxa"/>
        <w:tblInd w:w="743" w:type="dxa"/>
        <w:tblLook w:val="04A0" w:firstRow="1" w:lastRow="0" w:firstColumn="1" w:lastColumn="0" w:noHBand="0" w:noVBand="1"/>
      </w:tblPr>
      <w:tblGrid>
        <w:gridCol w:w="1922"/>
        <w:gridCol w:w="2044"/>
        <w:gridCol w:w="1730"/>
        <w:gridCol w:w="2851"/>
      </w:tblGrid>
      <w:tr w:rsidR="005E5912" w:rsidTr="00D71E06">
        <w:trPr>
          <w:trHeight w:val="332"/>
        </w:trPr>
        <w:tc>
          <w:tcPr>
            <w:tcW w:w="1922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851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Default="00D749E8" w:rsidP="007201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Default="00D749E8" w:rsidP="007201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UMG-19Aug14-3</w:t>
            </w:r>
          </w:p>
        </w:tc>
        <w:tc>
          <w:tcPr>
            <w:tcW w:w="1730" w:type="dxa"/>
          </w:tcPr>
          <w:p w:rsidR="00D749E8" w:rsidRPr="00E25DDA" w:rsidRDefault="00D749E8" w:rsidP="007201DD">
            <w:pPr>
              <w:rPr>
                <w:color w:val="FF0000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UMG-943</w:t>
            </w:r>
          </w:p>
        </w:tc>
        <w:tc>
          <w:tcPr>
            <w:tcW w:w="2851" w:type="dxa"/>
          </w:tcPr>
          <w:p w:rsidR="00D749E8" w:rsidRDefault="00D749E8" w:rsidP="00FC59CF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Default="00D749E8" w:rsidP="00FC59C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Default="00D749E8" w:rsidP="00FC59C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E25DDA" w:rsidRDefault="00D749E8" w:rsidP="00FC59CF">
            <w:pPr>
              <w:rPr>
                <w:color w:val="FF0000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UMG-924</w:t>
            </w:r>
          </w:p>
        </w:tc>
        <w:tc>
          <w:tcPr>
            <w:tcW w:w="2851" w:type="dxa"/>
          </w:tcPr>
          <w:p w:rsidR="00D749E8" w:rsidRDefault="00D749E8" w:rsidP="00FC59CF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Default="00D749E8" w:rsidP="00FC59C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E25DDA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E25DDA" w:rsidRDefault="00D749E8" w:rsidP="00FC59CF">
            <w:pPr>
              <w:rPr>
                <w:color w:val="FF0000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UMG-925</w:t>
            </w:r>
          </w:p>
        </w:tc>
        <w:tc>
          <w:tcPr>
            <w:tcW w:w="2851" w:type="dxa"/>
          </w:tcPr>
          <w:p w:rsidR="00D749E8" w:rsidRDefault="00D749E8" w:rsidP="00FC59CF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Pr="00E25DDA" w:rsidRDefault="00D749E8" w:rsidP="00FC59CF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E25DDA" w:rsidRDefault="00D749E8" w:rsidP="00FC59CF">
            <w:pPr>
              <w:rPr>
                <w:color w:val="FF0000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UMG-890</w:t>
            </w:r>
          </w:p>
        </w:tc>
        <w:tc>
          <w:tcPr>
            <w:tcW w:w="2851" w:type="dxa"/>
          </w:tcPr>
          <w:p w:rsidR="00D749E8" w:rsidRDefault="00D749E8" w:rsidP="00FC59CF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Default="00D749E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Default="00D749E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</w:t>
            </w: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Aug14-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 w:rsidRPr="002E3D8B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UMG-926</w:t>
            </w:r>
          </w:p>
        </w:tc>
        <w:tc>
          <w:tcPr>
            <w:tcW w:w="2851" w:type="dxa"/>
          </w:tcPr>
          <w:p w:rsidR="00D749E8" w:rsidRDefault="00D749E8" w:rsidP="00D52477">
            <w:r>
              <w:t xml:space="preserve">There is a script that needs to be run : </w:t>
            </w:r>
            <w:r>
              <w:object w:dxaOrig="2640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8pt;height:40.9pt" o:ole="">
                  <v:imagedata r:id="rId13" o:title=""/>
                </v:shape>
                <o:OLEObject Type="Embed" ProgID="Package" ShapeID="_x0000_i1025" DrawAspect="Content" ObjectID="_1469987579" r:id="rId14"/>
              </w:object>
            </w:r>
          </w:p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Default="00D749E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Default="00D749E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</w:t>
            </w: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Aug14-1</w:t>
            </w:r>
          </w:p>
        </w:tc>
        <w:tc>
          <w:tcPr>
            <w:tcW w:w="1730" w:type="dxa"/>
          </w:tcPr>
          <w:p w:rsidR="00D749E8" w:rsidRDefault="00D749E8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 w:rsidRPr="00E25DDA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umg-885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Default="00D749E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Default="00D749E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</w:t>
            </w: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Aug14-1</w:t>
            </w:r>
          </w:p>
        </w:tc>
        <w:tc>
          <w:tcPr>
            <w:tcW w:w="1730" w:type="dxa"/>
          </w:tcPr>
          <w:p w:rsidR="00D749E8" w:rsidRDefault="00D749E8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 w:rsidRPr="00E25DDA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umg-918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Default="00D749E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D749E8" w:rsidRDefault="00D749E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</w:t>
            </w: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Aug14-1</w:t>
            </w:r>
          </w:p>
        </w:tc>
        <w:tc>
          <w:tcPr>
            <w:tcW w:w="1730" w:type="dxa"/>
          </w:tcPr>
          <w:p w:rsidR="00D749E8" w:rsidRDefault="00D749E8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 w:rsidRPr="00E25DDA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umg-930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Default="00D749E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Default="00D749E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UMG-919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Default="00D749E8" w:rsidP="008D2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Default="00D749E8" w:rsidP="004471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Default="00D749E8" w:rsidP="008D2E6F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UMG-935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Default="00D749E8" w:rsidP="008D2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Default="00D749E8" w:rsidP="008D2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E25DDA" w:rsidRDefault="00D749E8" w:rsidP="008D2E6F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UMG-939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Default="00D749E8" w:rsidP="004471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D749E8" w:rsidRDefault="00D749E8" w:rsidP="004471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D749E8" w:rsidRPr="00E25DDA" w:rsidRDefault="00D749E8" w:rsidP="00447122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UMG-938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UMG-578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UMG-917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5" w:history="1">
              <w:r w:rsidRPr="00E25DDA">
                <w:rPr>
                  <w:color w:val="FF0000"/>
                </w:rPr>
                <w:t>UMG-411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6" w:history="1">
              <w:r w:rsidRPr="00E25DDA">
                <w:rPr>
                  <w:color w:val="FF0000"/>
                </w:rPr>
                <w:t>UMG-859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7" w:history="1">
              <w:r w:rsidRPr="00E25DDA">
                <w:rPr>
                  <w:color w:val="FF0000"/>
                </w:rPr>
                <w:t>UMG-865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8" w:history="1">
              <w:r w:rsidRPr="00E25DDA">
                <w:rPr>
                  <w:color w:val="FF0000"/>
                </w:rPr>
                <w:t>UMG-891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9" w:history="1">
              <w:r w:rsidRPr="00E25DDA">
                <w:rPr>
                  <w:color w:val="FF0000"/>
                </w:rPr>
                <w:t>UMG-893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0" w:history="1">
              <w:r w:rsidRPr="00E25DDA">
                <w:rPr>
                  <w:color w:val="FF0000"/>
                </w:rPr>
                <w:t>UMG-902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1" w:history="1">
              <w:r w:rsidRPr="00E25DDA">
                <w:rPr>
                  <w:color w:val="FF0000"/>
                </w:rPr>
                <w:t>UMG-903</w:t>
              </w:r>
            </w:hyperlink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UMG-894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D749E8" w:rsidRPr="00E25DDA" w:rsidRDefault="00D749E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D749E8" w:rsidRPr="00E25DDA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UMG-909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lastRenderedPageBreak/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UMG-876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UMG-892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UMG-846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bCs/>
                <w:color w:val="FF0000"/>
              </w:rPr>
              <w:t>UMG-892</w:t>
            </w:r>
          </w:p>
        </w:tc>
        <w:tc>
          <w:tcPr>
            <w:tcW w:w="2851" w:type="dxa"/>
          </w:tcPr>
          <w:p w:rsidR="00D749E8" w:rsidRPr="00F74D32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UMG-895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UMG-892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UMG-890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D749E8" w:rsidRPr="00581988" w:rsidRDefault="00D749E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D749E8" w:rsidRPr="00581988" w:rsidRDefault="00D749E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UMG-886</w:t>
            </w:r>
          </w:p>
          <w:p w:rsidR="00D749E8" w:rsidRPr="00581988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UMG-874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UMG-857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UMG-897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UMG-869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D749E8" w:rsidRPr="00F74D32" w:rsidRDefault="00D749E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UMG-600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D749E8" w:rsidRPr="002B1B18" w:rsidRDefault="00D749E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lastRenderedPageBreak/>
              <w:t>8/8/2014</w:t>
            </w:r>
          </w:p>
        </w:tc>
        <w:tc>
          <w:tcPr>
            <w:tcW w:w="2044" w:type="dxa"/>
          </w:tcPr>
          <w:p w:rsidR="00D749E8" w:rsidRPr="00CD7A52" w:rsidRDefault="00D749E8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CD7A52" w:rsidRDefault="00D749E8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D749E8" w:rsidRPr="00CD7A52" w:rsidRDefault="00D749E8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D749E8" w:rsidRPr="00CD7A52" w:rsidRDefault="00D749E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851" w:type="dxa"/>
          </w:tcPr>
          <w:p w:rsidR="00D749E8" w:rsidRDefault="00D749E8" w:rsidP="001F6329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851" w:type="dxa"/>
          </w:tcPr>
          <w:p w:rsidR="00D749E8" w:rsidRDefault="00D749E8" w:rsidP="008501E1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hyperlink r:id="rId22" w:history="1">
              <w:r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851" w:type="dxa"/>
          </w:tcPr>
          <w:p w:rsidR="00D749E8" w:rsidRDefault="00D749E8" w:rsidP="008501E1"/>
        </w:tc>
      </w:tr>
      <w:tr w:rsidR="00D749E8" w:rsidTr="00D71E06">
        <w:trPr>
          <w:trHeight w:val="368"/>
        </w:trPr>
        <w:tc>
          <w:tcPr>
            <w:tcW w:w="1922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D749E8" w:rsidRPr="002F2E1B" w:rsidRDefault="00D749E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851" w:type="dxa"/>
          </w:tcPr>
          <w:p w:rsidR="00D749E8" w:rsidRDefault="00D749E8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2E7A70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D749E8">
              <w:rPr>
                <w:rFonts w:ascii="Times New Roman" w:hAnsi="Times New Roman"/>
              </w:rPr>
              <w:t>UMG-19Aug14-3</w:t>
            </w:r>
            <w:bookmarkStart w:id="9" w:name="_GoBack"/>
            <w:bookmarkEnd w:id="9"/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56799E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31A" w:rsidRDefault="0069331A">
      <w:r>
        <w:separator/>
      </w:r>
    </w:p>
  </w:endnote>
  <w:endnote w:type="continuationSeparator" w:id="0">
    <w:p w:rsidR="0069331A" w:rsidRDefault="0069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04C7E" w:rsidP="00F44EC0">
    <w:pPr>
      <w:pStyle w:val="Footer"/>
    </w:pPr>
    <w:r>
      <w:fldChar w:fldCharType="begin"/>
    </w:r>
    <w:r w:rsidR="000954D7">
      <w:instrText xml:space="preserve"> STYLEREF  "ASPS DocClass"  \* MERGEFORMAT </w:instrText>
    </w:r>
    <w:r>
      <w:fldChar w:fldCharType="separate"/>
    </w:r>
    <w:r w:rsidR="00D749E8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0954D7">
      <w:instrText xml:space="preserve"> DOCPROPERTY  Category  \* MERGEFORMAT </w:instrText>
    </w:r>
    <w:r>
      <w:fldChar w:fldCharType="separate"/>
    </w:r>
    <w:proofErr w:type="gramStart"/>
    <w:r w:rsidR="00D71E06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D749E8">
      <w:rPr>
        <w:noProof/>
      </w:rPr>
      <w:t>3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D749E8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1A0C83" w:rsidP="00F44EC0">
    <w:pPr>
      <w:pStyle w:val="Footer"/>
    </w:pPr>
    <w:fldSimple w:instr=" STYLEREF  &quot;ASPS DocClass&quot;  \* MERGEFORMAT ">
      <w:r w:rsidR="00D749E8">
        <w:rPr>
          <w:noProof/>
        </w:rPr>
        <w:t>Internal Use Only</w:t>
      </w:r>
    </w:fldSimple>
    <w:r w:rsidR="00781E73">
      <w:t xml:space="preserve"> </w:t>
    </w:r>
    <w:r w:rsidR="00104C7E">
      <w:fldChar w:fldCharType="begin"/>
    </w:r>
    <w:r w:rsidR="000954D7">
      <w:instrText xml:space="preserve"> DOCPROPERTY  Category  \* MERGEFORMAT </w:instrText>
    </w:r>
    <w:r w:rsidR="00104C7E">
      <w:fldChar w:fldCharType="separate"/>
    </w:r>
    <w:proofErr w:type="gramStart"/>
    <w:r w:rsidR="00D71E06">
      <w:t>Template</w:t>
    </w:r>
    <w:proofErr w:type="gramEnd"/>
    <w:r w:rsidR="00104C7E">
      <w:fldChar w:fldCharType="end"/>
    </w:r>
    <w:r w:rsidR="001C4F09" w:rsidRPr="0005033E">
      <w:t xml:space="preserve">(Version </w:t>
    </w:r>
    <w:r w:rsidR="00104C7E">
      <w:fldChar w:fldCharType="begin"/>
    </w:r>
    <w:r w:rsidR="0013134D">
      <w:instrText xml:space="preserve"> STYLEREF  "ASPS VerNum"  \* MERGEFORMAT </w:instrText>
    </w:r>
    <w:r w:rsidR="00104C7E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104C7E">
      <w:fldChar w:fldCharType="begin"/>
    </w:r>
    <w:r w:rsidR="00D81BED">
      <w:instrText xml:space="preserve"> PAGE </w:instrText>
    </w:r>
    <w:r w:rsidR="00104C7E">
      <w:fldChar w:fldCharType="separate"/>
    </w:r>
    <w:r w:rsidR="00D749E8">
      <w:rPr>
        <w:noProof/>
      </w:rPr>
      <w:t>2</w:t>
    </w:r>
    <w:r w:rsidR="00104C7E">
      <w:rPr>
        <w:noProof/>
      </w:rPr>
      <w:fldChar w:fldCharType="end"/>
    </w:r>
    <w:r w:rsidR="001C4F09" w:rsidRPr="0005033E">
      <w:t xml:space="preserve"> of </w:t>
    </w:r>
    <w:r w:rsidR="00104C7E">
      <w:fldChar w:fldCharType="begin"/>
    </w:r>
    <w:r w:rsidR="00D81BED">
      <w:instrText xml:space="preserve"> NUMPAGES </w:instrText>
    </w:r>
    <w:r w:rsidR="00104C7E">
      <w:fldChar w:fldCharType="separate"/>
    </w:r>
    <w:r w:rsidR="00D749E8">
      <w:rPr>
        <w:noProof/>
      </w:rPr>
      <w:t>6</w:t>
    </w:r>
    <w:r w:rsidR="00104C7E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31A" w:rsidRDefault="0069331A">
      <w:r>
        <w:separator/>
      </w:r>
    </w:p>
  </w:footnote>
  <w:footnote w:type="continuationSeparator" w:id="0">
    <w:p w:rsidR="0069331A" w:rsidRDefault="00693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1A0C83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749E8">
        <w:rPr>
          <w:noProof/>
        </w:rPr>
        <w:t>Consumer Analytics</w:t>
      </w:r>
    </w:fldSimple>
    <w:r w:rsidR="00A773E0">
      <w:tab/>
    </w:r>
    <w:r w:rsidR="00A773E0">
      <w:tab/>
    </w:r>
    <w:fldSimple w:instr=" STYLEREF  &quot;ASPS DocNum&quot;  \* MERGEFORMAT ">
      <w:r w:rsidR="00D749E8">
        <w:rPr>
          <w:noProof/>
        </w:rPr>
        <w:t>N/A</w:t>
      </w:r>
    </w:fldSimple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1A0C83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749E8">
        <w:rPr>
          <w:noProof/>
        </w:rPr>
        <w:t>Consumer Analytics</w:t>
      </w:r>
    </w:fldSimple>
    <w:r w:rsidR="007A1A25">
      <w:tab/>
    </w:r>
    <w:r w:rsidR="007A1A25">
      <w:tab/>
    </w:r>
    <w:fldSimple w:instr=" STYLEREF  &quot;ASPS DocNum&quot;  \* MERGEFORMAT ">
      <w:r w:rsidR="00D749E8">
        <w:rPr>
          <w:noProof/>
        </w:rPr>
        <w:t>N/A</w:t>
      </w:r>
    </w:fldSimple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4166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4D7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5427"/>
    <w:rsid w:val="000C6940"/>
    <w:rsid w:val="000C72B4"/>
    <w:rsid w:val="000D6110"/>
    <w:rsid w:val="000D724C"/>
    <w:rsid w:val="000E4263"/>
    <w:rsid w:val="000E5A9E"/>
    <w:rsid w:val="000E7413"/>
    <w:rsid w:val="000F1FEC"/>
    <w:rsid w:val="00104C7E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A0C83"/>
    <w:rsid w:val="001B13B8"/>
    <w:rsid w:val="001C03A0"/>
    <w:rsid w:val="001C1A5E"/>
    <w:rsid w:val="001C4F09"/>
    <w:rsid w:val="001C5E93"/>
    <w:rsid w:val="001D20D6"/>
    <w:rsid w:val="001D6B9B"/>
    <w:rsid w:val="001D72D5"/>
    <w:rsid w:val="001E677B"/>
    <w:rsid w:val="001F1DFB"/>
    <w:rsid w:val="001F74A8"/>
    <w:rsid w:val="001F75CE"/>
    <w:rsid w:val="002024DE"/>
    <w:rsid w:val="002056C1"/>
    <w:rsid w:val="00214306"/>
    <w:rsid w:val="00220B04"/>
    <w:rsid w:val="002219B4"/>
    <w:rsid w:val="002258CF"/>
    <w:rsid w:val="00235600"/>
    <w:rsid w:val="002455E9"/>
    <w:rsid w:val="0024577B"/>
    <w:rsid w:val="00247A07"/>
    <w:rsid w:val="0025417D"/>
    <w:rsid w:val="002543A1"/>
    <w:rsid w:val="00255F09"/>
    <w:rsid w:val="00260BE6"/>
    <w:rsid w:val="00262AB4"/>
    <w:rsid w:val="00262B2D"/>
    <w:rsid w:val="00267774"/>
    <w:rsid w:val="00271F0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7D40"/>
    <w:rsid w:val="002E2EA4"/>
    <w:rsid w:val="002E3D8B"/>
    <w:rsid w:val="002E5DD2"/>
    <w:rsid w:val="002E7A70"/>
    <w:rsid w:val="002F1C67"/>
    <w:rsid w:val="002F2E1B"/>
    <w:rsid w:val="002F375F"/>
    <w:rsid w:val="002F541B"/>
    <w:rsid w:val="00300CBF"/>
    <w:rsid w:val="00305DBE"/>
    <w:rsid w:val="00306568"/>
    <w:rsid w:val="00306611"/>
    <w:rsid w:val="003214BC"/>
    <w:rsid w:val="00331DAC"/>
    <w:rsid w:val="00342EA8"/>
    <w:rsid w:val="00343DCE"/>
    <w:rsid w:val="00344705"/>
    <w:rsid w:val="003474FB"/>
    <w:rsid w:val="003478BD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1362"/>
    <w:rsid w:val="004C2D3E"/>
    <w:rsid w:val="004C4E5B"/>
    <w:rsid w:val="004C7146"/>
    <w:rsid w:val="004D5ACC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06CA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988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63"/>
    <w:rsid w:val="005C16C4"/>
    <w:rsid w:val="005D3927"/>
    <w:rsid w:val="005D3CFB"/>
    <w:rsid w:val="005D4716"/>
    <w:rsid w:val="005D503A"/>
    <w:rsid w:val="005D7752"/>
    <w:rsid w:val="005E01BD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54E5"/>
    <w:rsid w:val="00686A5B"/>
    <w:rsid w:val="006870F5"/>
    <w:rsid w:val="00687D92"/>
    <w:rsid w:val="0069250F"/>
    <w:rsid w:val="00692E47"/>
    <w:rsid w:val="0069331A"/>
    <w:rsid w:val="006933BC"/>
    <w:rsid w:val="00697C46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4289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445E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06B50"/>
    <w:rsid w:val="00812C3D"/>
    <w:rsid w:val="00813958"/>
    <w:rsid w:val="00813BCB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5D"/>
    <w:rsid w:val="008E70C3"/>
    <w:rsid w:val="008F1C88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5D19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166B"/>
    <w:rsid w:val="00A73DC3"/>
    <w:rsid w:val="00A771B7"/>
    <w:rsid w:val="00A773E0"/>
    <w:rsid w:val="00A8393D"/>
    <w:rsid w:val="00A85439"/>
    <w:rsid w:val="00A861F8"/>
    <w:rsid w:val="00A909B9"/>
    <w:rsid w:val="00A94DD6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0BBB"/>
    <w:rsid w:val="00B01F09"/>
    <w:rsid w:val="00B03905"/>
    <w:rsid w:val="00B04B12"/>
    <w:rsid w:val="00B05617"/>
    <w:rsid w:val="00B06D71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39C1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4D7E"/>
    <w:rsid w:val="00CE556C"/>
    <w:rsid w:val="00CE6EF1"/>
    <w:rsid w:val="00CE6F28"/>
    <w:rsid w:val="00CE741C"/>
    <w:rsid w:val="00CF3438"/>
    <w:rsid w:val="00CF5404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24F0"/>
    <w:rsid w:val="00D457DE"/>
    <w:rsid w:val="00D514F7"/>
    <w:rsid w:val="00D5154D"/>
    <w:rsid w:val="00D52477"/>
    <w:rsid w:val="00D53170"/>
    <w:rsid w:val="00D569DF"/>
    <w:rsid w:val="00D64D36"/>
    <w:rsid w:val="00D66770"/>
    <w:rsid w:val="00D71E06"/>
    <w:rsid w:val="00D749E8"/>
    <w:rsid w:val="00D764A4"/>
    <w:rsid w:val="00D81BED"/>
    <w:rsid w:val="00D91248"/>
    <w:rsid w:val="00D912FC"/>
    <w:rsid w:val="00D94173"/>
    <w:rsid w:val="00D97913"/>
    <w:rsid w:val="00D97D06"/>
    <w:rsid w:val="00DA18AB"/>
    <w:rsid w:val="00DA1C58"/>
    <w:rsid w:val="00DA35B3"/>
    <w:rsid w:val="00DB52D0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E5BDA"/>
    <w:rsid w:val="00DF601F"/>
    <w:rsid w:val="00DF76C8"/>
    <w:rsid w:val="00E0025D"/>
    <w:rsid w:val="00E00DE1"/>
    <w:rsid w:val="00E03BD5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25DDA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4259"/>
    <w:rsid w:val="00EC7F13"/>
    <w:rsid w:val="00ED2DF5"/>
    <w:rsid w:val="00ED7379"/>
    <w:rsid w:val="00EE0404"/>
    <w:rsid w:val="00EE4F63"/>
    <w:rsid w:val="00EE5C9A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BDF"/>
    <w:rsid w:val="00F63DD1"/>
    <w:rsid w:val="00F65585"/>
    <w:rsid w:val="00F6697C"/>
    <w:rsid w:val="00F70CB3"/>
    <w:rsid w:val="00F71088"/>
    <w:rsid w:val="00F72263"/>
    <w:rsid w:val="00F74D32"/>
    <w:rsid w:val="00F762A0"/>
    <w:rsid w:val="00F83E5A"/>
    <w:rsid w:val="00F84081"/>
    <w:rsid w:val="00F844F0"/>
    <w:rsid w:val="00F90DC5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C4F1A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3">
    <w:name w:val="Table Classic 3"/>
    <w:basedOn w:val="TableNormal"/>
    <w:rsid w:val="00F234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3">
    <w:name w:val="Table Classic 3"/>
    <w:basedOn w:val="TableNormal"/>
    <w:rsid w:val="00F234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yperlink" Target="http://jira.altisource.com/browse/UMG-89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90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hyperlink" Target="http://jira.altisource.com/browse/UMG-865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859" TargetMode="External"/><Relationship Id="rId20" Type="http://schemas.openxmlformats.org/officeDocument/2006/relationships/hyperlink" Target="http://jira.altisource.com/browse/UMG-90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411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89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hyperlink" Target="http://jira.altisource.com/browse/UMG-843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CF387-70B4-4281-8B52-F2672494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19</TotalTime>
  <Pages>6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Raghavan, Nirmal</cp:lastModifiedBy>
  <cp:revision>13</cp:revision>
  <cp:lastPrinted>2012-04-18T20:08:00Z</cp:lastPrinted>
  <dcterms:created xsi:type="dcterms:W3CDTF">2014-08-19T07:24:00Z</dcterms:created>
  <dcterms:modified xsi:type="dcterms:W3CDTF">2014-08-19T15:37:00Z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