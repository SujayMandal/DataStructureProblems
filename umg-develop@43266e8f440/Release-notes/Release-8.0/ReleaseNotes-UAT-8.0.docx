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D3769A">
        <w:rPr>
          <w:rFonts w:ascii="Calibri" w:hAnsi="Calibri"/>
          <w:noProof/>
          <w:color w:val="003876"/>
          <w:sz w:val="32"/>
          <w:szCs w:val="32"/>
        </w:rPr>
        <w:t>8.0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92701C">
              <w:t>7</w:t>
            </w:r>
            <w:r w:rsidR="00FF0A9F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655AD9">
            <w:pPr>
              <w:rPr>
                <w:rStyle w:val="ASPSVerNum"/>
              </w:rPr>
            </w:pPr>
            <w:r>
              <w:rPr>
                <w:rStyle w:val="ASPSVerNum"/>
              </w:rPr>
              <w:t>8.0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7A716A" w:rsidP="007A716A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  <w:r w:rsidR="0093626B">
              <w:rPr>
                <w:rFonts w:cs="Arial"/>
              </w:rPr>
              <w:t>-</w:t>
            </w:r>
            <w:r>
              <w:rPr>
                <w:rFonts w:cs="Arial"/>
              </w:rPr>
              <w:t>03</w:t>
            </w:r>
            <w:r w:rsidR="0093626B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230E4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78478818" w:history="1">
            <w:r w:rsidR="00A230E4" w:rsidRPr="009772C8">
              <w:rPr>
                <w:rStyle w:val="Hyperlink"/>
                <w:noProof/>
              </w:rPr>
              <w:t>1.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Summary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19" w:history="1">
            <w:r w:rsidR="00A230E4" w:rsidRPr="009772C8">
              <w:rPr>
                <w:rStyle w:val="Hyperlink"/>
                <w:noProof/>
              </w:rPr>
              <w:t>1.1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Description of the change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0" w:history="1">
            <w:r w:rsidR="00A230E4" w:rsidRPr="009772C8">
              <w:rPr>
                <w:rStyle w:val="Hyperlink"/>
                <w:noProof/>
              </w:rPr>
              <w:t>1.2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Management Approvals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1" w:history="1">
            <w:r w:rsidR="00A230E4" w:rsidRPr="009772C8">
              <w:rPr>
                <w:rStyle w:val="Hyperlink"/>
                <w:noProof/>
              </w:rPr>
              <w:t>1.3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Environment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2" w:history="1">
            <w:r w:rsidR="00A230E4" w:rsidRPr="009772C8">
              <w:rPr>
                <w:rStyle w:val="Hyperlink"/>
                <w:noProof/>
              </w:rPr>
              <w:t>1.4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Data Fix Information (Tenant On boarding)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3" w:history="1">
            <w:r w:rsidR="00A230E4" w:rsidRPr="009772C8">
              <w:rPr>
                <w:rStyle w:val="Hyperlink"/>
                <w:noProof/>
              </w:rPr>
              <w:t>1.5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Syndicate Data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4" w:history="1">
            <w:r w:rsidR="00A230E4" w:rsidRPr="009772C8">
              <w:rPr>
                <w:rStyle w:val="Hyperlink"/>
                <w:noProof/>
              </w:rPr>
              <w:t>1.6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 Fix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5" w:history="1">
            <w:r w:rsidR="00A230E4" w:rsidRPr="009772C8">
              <w:rPr>
                <w:rStyle w:val="Hyperlink"/>
                <w:noProof/>
              </w:rPr>
              <w:t>2.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6" w:history="1">
            <w:r w:rsidR="00A230E4" w:rsidRPr="009772C8">
              <w:rPr>
                <w:rStyle w:val="Hyperlink"/>
                <w:noProof/>
              </w:rPr>
              <w:t>2.1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Pre-Implementation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_Toc478478826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7" w:history="1">
            <w:r w:rsidR="00A230E4" w:rsidRPr="009772C8">
              <w:rPr>
                <w:rStyle w:val="Hyperlink"/>
                <w:noProof/>
              </w:rPr>
              <w:t>2.2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_Toc478478827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7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8" w:history="1">
            <w:r w:rsidR="00A230E4" w:rsidRPr="009772C8">
              <w:rPr>
                <w:rStyle w:val="Hyperlink"/>
                <w:noProof/>
              </w:rPr>
              <w:t>2.3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Post-Implementation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9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9" w:history="1">
            <w:r w:rsidR="00A230E4" w:rsidRPr="009772C8">
              <w:rPr>
                <w:rStyle w:val="Hyperlink"/>
                <w:noProof/>
              </w:rPr>
              <w:t>2.4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Rollback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10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0" w:history="1">
            <w:r w:rsidR="00A230E4" w:rsidRPr="009772C8">
              <w:rPr>
                <w:rStyle w:val="Hyperlink"/>
                <w:noProof/>
              </w:rPr>
              <w:t>3.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Known Issues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1" w:history="1">
            <w:r w:rsidR="00A230E4" w:rsidRPr="009772C8">
              <w:rPr>
                <w:rStyle w:val="Hyperlink"/>
                <w:noProof/>
              </w:rPr>
              <w:t>4.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Implementation Team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2" w:history="1">
            <w:r w:rsidR="00A230E4" w:rsidRPr="009772C8">
              <w:rPr>
                <w:rStyle w:val="Hyperlink"/>
                <w:noProof/>
              </w:rPr>
              <w:t>5.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Appendix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3" w:history="1">
            <w:r w:rsidR="00A230E4" w:rsidRPr="009772C8">
              <w:rPr>
                <w:rStyle w:val="Hyperlink"/>
                <w:noProof/>
              </w:rPr>
              <w:t>6.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4" w:history="1">
            <w:r w:rsidR="00A230E4" w:rsidRPr="009772C8">
              <w:rPr>
                <w:rStyle w:val="Hyperlink"/>
                <w:noProof/>
              </w:rPr>
              <w:t>7.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 (Rollback)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3A5E5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5" w:history="1">
            <w:r w:rsidR="00A230E4" w:rsidRPr="009772C8">
              <w:rPr>
                <w:rStyle w:val="Hyperlink"/>
                <w:noProof/>
              </w:rPr>
              <w:t>8.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Notification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78478818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EF077D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&lt;TBD&gt;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78478819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3D0D90">
        <w:rPr>
          <w:rFonts w:asciiTheme="minorHAnsi" w:hAnsiTheme="minorHAnsi"/>
          <w:sz w:val="20"/>
          <w:szCs w:val="20"/>
        </w:rPr>
        <w:t>8.0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92701C">
            <w:pPr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78478820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78478821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7847882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78478823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78478824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7847882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7847882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08176B" w:rsidRDefault="0008176B" w:rsidP="0008176B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08176B" w:rsidRPr="00907F80" w:rsidRDefault="0008176B" w:rsidP="0008176B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</w:p>
    <w:p w:rsidR="00907F80" w:rsidRPr="00326283" w:rsidRDefault="00907F80" w:rsidP="00907F8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Mongo db for all collections.</w:t>
      </w:r>
    </w:p>
    <w:p w:rsidR="00C31185" w:rsidRPr="00326283" w:rsidRDefault="00362419" w:rsidP="00907F8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 xml:space="preserve">Back up of externalized application.properties of scheduler </w:t>
      </w:r>
      <w:r w:rsidR="006C2FD3"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application</w:t>
      </w:r>
    </w:p>
    <w:p w:rsidR="00907F80" w:rsidRPr="00326283" w:rsidRDefault="00172EA6" w:rsidP="00172EA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modelet scripts</w:t>
      </w:r>
    </w:p>
    <w:p w:rsidR="00172EA6" w:rsidRDefault="00172EA6" w:rsidP="00907F8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08176B" w:rsidRDefault="0008176B" w:rsidP="0008176B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ab/>
      </w:r>
    </w:p>
    <w:p w:rsidR="002F3B66" w:rsidRDefault="002F3B66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</w:p>
    <w:p w:rsidR="006E5CDD" w:rsidRPr="00392C42" w:rsidRDefault="006E5CDD" w:rsidP="00A23487">
      <w:pPr>
        <w:ind w:left="2880"/>
        <w:rPr>
          <w:rFonts w:asciiTheme="minorHAnsi" w:hAnsiTheme="minorHAnsi"/>
          <w:sz w:val="20"/>
          <w:szCs w:val="20"/>
        </w:rPr>
      </w:pPr>
    </w:p>
    <w:p w:rsidR="006E5CDD" w:rsidRDefault="006E5CDD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7847882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EB2507">
        <w:rPr>
          <w:rFonts w:asciiTheme="minorHAnsi" w:eastAsia="Times New Roman" w:hAnsiTheme="minorHAnsi" w:cs="Times New Roman"/>
          <w:sz w:val="20"/>
          <w:szCs w:val="20"/>
        </w:rPr>
        <w:t xml:space="preserve"> 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DA52EF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Mysql </w:t>
      </w:r>
      <w:r w:rsidR="00961F86"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203D10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C50572" w:rsidRDefault="00C50572" w:rsidP="00C50572">
      <w:pPr>
        <w:pStyle w:val="PlainText"/>
        <w:ind w:left="1440"/>
        <w:rPr>
          <w:color w:val="000000" w:themeColor="text1"/>
        </w:rPr>
      </w:pPr>
    </w:p>
    <w:p w:rsidR="00D47A37" w:rsidRDefault="00D47A37" w:rsidP="00D47A37">
      <w:pPr>
        <w:pStyle w:val="HTMLPreformatted"/>
        <w:rPr>
          <w:color w:val="000000"/>
        </w:rPr>
      </w:pPr>
      <w:r>
        <w:rPr>
          <w:color w:val="000000"/>
        </w:rPr>
        <w:tab/>
      </w:r>
      <w:hyperlink r:id="rId13" w:history="1">
        <w:r w:rsidR="00AE6C0A" w:rsidRPr="00F91904">
          <w:rPr>
            <w:rStyle w:val="Hyperlink"/>
          </w:rPr>
          <w:t>http://atlas.altidev.net/artifactory/realanalytics/com/ca/umg/umg-db/develop-SNAPSHOT-1380//umg-db-develop-SNAPSHOT-1380.zip</w:t>
        </w:r>
      </w:hyperlink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8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504FE7" w:rsidRDefault="00EA4DE2" w:rsidP="00A5419F">
      <w:pPr>
        <w:pStyle w:val="ASPSBodytext"/>
        <w:rPr>
          <w:b/>
        </w:rPr>
      </w:pPr>
      <w:r>
        <w:tab/>
      </w:r>
      <w:r w:rsidR="00A5419F">
        <w:t>NA</w:t>
      </w:r>
      <w:r w:rsidR="002407DD">
        <w:br/>
      </w:r>
      <w:r w:rsidR="002407DD" w:rsidRPr="00C77AE3">
        <w:rPr>
          <w:b/>
        </w:rPr>
        <w:t xml:space="preserve">Mongo </w:t>
      </w:r>
      <w:r w:rsidR="00504FE7" w:rsidRPr="00C77AE3">
        <w:rPr>
          <w:b/>
        </w:rPr>
        <w:t>Changes:</w:t>
      </w:r>
    </w:p>
    <w:p w:rsidR="00C77AE3" w:rsidRDefault="00504FE7" w:rsidP="00B41D3E">
      <w:pPr>
        <w:pStyle w:val="PlainText"/>
        <w:ind w:firstLine="720"/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</w:t>
      </w:r>
      <w:r w:rsidR="00B41D3E" w:rsidRPr="001636E6">
        <w:rPr>
          <w:rFonts w:asciiTheme="minorHAnsi" w:eastAsia="Times New Roman" w:hAnsiTheme="minorHAnsi" w:cs="Times New Roman"/>
          <w:sz w:val="20"/>
          <w:szCs w:val="20"/>
          <w:highlight w:val="yellow"/>
        </w:rPr>
        <w:t>mongoscript.txt</w:t>
      </w:r>
      <w:r w:rsidR="00B41D3E">
        <w:rPr>
          <w:rFonts w:asciiTheme="minorHAnsi" w:eastAsia="Times New Roman" w:hAnsiTheme="minorHAnsi" w:cs="Times New Roman"/>
          <w:sz w:val="20"/>
          <w:szCs w:val="20"/>
        </w:rPr>
        <w:t xml:space="preserve"> file the above zip file and r</w:t>
      </w:r>
      <w:r w:rsidR="00C77AE3">
        <w:t>un the script from mongo server once connected to mongo db.</w:t>
      </w:r>
    </w:p>
    <w:p w:rsidR="002407DD" w:rsidRDefault="002407DD" w:rsidP="00A5419F">
      <w:pPr>
        <w:pStyle w:val="ASPSBodytext"/>
        <w:rPr>
          <w:rFonts w:ascii="Calibri" w:hAnsi="Calibri"/>
        </w:rPr>
      </w:pP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>Update applicationContextSecurity.properties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Default="002758B6" w:rsidP="00B1128E">
      <w:pPr>
        <w:pStyle w:val="ASPSBodytext"/>
        <w:rPr>
          <w:b/>
        </w:rPr>
      </w:pPr>
      <w:r>
        <w:rPr>
          <w:b/>
        </w:rPr>
        <w:t xml:space="preserve">Tomcat Changes </w:t>
      </w:r>
    </w:p>
    <w:p w:rsidR="002758B6" w:rsidRDefault="002758B6" w:rsidP="00B1128E">
      <w:pPr>
        <w:pStyle w:val="ASPSBodytext"/>
        <w:rPr>
          <w:b/>
        </w:rPr>
      </w:pPr>
      <w:r>
        <w:rPr>
          <w:b/>
        </w:rPr>
        <w:t>NA</w:t>
      </w:r>
    </w:p>
    <w:p w:rsidR="00496A0F" w:rsidRDefault="00496A0F" w:rsidP="00B1128E">
      <w:pPr>
        <w:pStyle w:val="ASPSBodytext"/>
        <w:rPr>
          <w:b/>
        </w:rPr>
      </w:pPr>
      <w:r>
        <w:rPr>
          <w:b/>
        </w:rPr>
        <w:t xml:space="preserve">Scheduler application.properties </w:t>
      </w:r>
      <w:r w:rsidR="005739AA">
        <w:rPr>
          <w:b/>
        </w:rPr>
        <w:t>files</w:t>
      </w:r>
      <w:r>
        <w:rPr>
          <w:b/>
        </w:rPr>
        <w:t xml:space="preserve"> </w:t>
      </w:r>
      <w:r w:rsidR="005739AA">
        <w:rPr>
          <w:b/>
        </w:rPr>
        <w:t>changes:</w:t>
      </w:r>
    </w:p>
    <w:p w:rsidR="005739AA" w:rsidRPr="005739AA" w:rsidRDefault="005739AA" w:rsidP="00B97D6A">
      <w:pPr>
        <w:pStyle w:val="ASPSBodytext"/>
        <w:numPr>
          <w:ilvl w:val="2"/>
          <w:numId w:val="16"/>
        </w:numPr>
      </w:pPr>
      <w:r w:rsidRPr="005739AA">
        <w:lastRenderedPageBreak/>
        <w:t xml:space="preserve">Update the param value of the parameter </w:t>
      </w:r>
    </w:p>
    <w:p w:rsidR="00496A0F" w:rsidRPr="005739AA" w:rsidRDefault="00261405" w:rsidP="00BE191D">
      <w:pPr>
        <w:pStyle w:val="ASPSBodytext"/>
        <w:ind w:left="3555"/>
      </w:pPr>
      <w:r>
        <w:t>default.model.env to Linux .</w:t>
      </w:r>
    </w:p>
    <w:p w:rsidR="00DC15F6" w:rsidRPr="00B97D6A" w:rsidRDefault="005739AA" w:rsidP="00BE191D">
      <w:pPr>
        <w:pStyle w:val="ASPSBodytext"/>
        <w:ind w:left="3555"/>
      </w:pPr>
      <w:r w:rsidRPr="00B97D6A">
        <w:t>default.model.env=Linux</w:t>
      </w:r>
    </w:p>
    <w:p w:rsidR="00DC15F6" w:rsidRPr="00B97D6A" w:rsidRDefault="00DC15F6" w:rsidP="00B97D6A">
      <w:pPr>
        <w:pStyle w:val="ASPSBodytext"/>
        <w:numPr>
          <w:ilvl w:val="2"/>
          <w:numId w:val="16"/>
        </w:numPr>
      </w:pPr>
      <w:r w:rsidRPr="00B97D6A">
        <w:t>Add the below 2 params:</w:t>
      </w:r>
    </w:p>
    <w:p w:rsidR="00DC15F6" w:rsidRPr="00B97D6A" w:rsidRDefault="00DC15F6" w:rsidP="00BE191D">
      <w:pPr>
        <w:pStyle w:val="ASPSBodytext"/>
        <w:ind w:left="3555"/>
      </w:pPr>
      <w:r w:rsidRPr="00B97D6A">
        <w:t>default.model.env.ver=3.2.1</w:t>
      </w:r>
    </w:p>
    <w:p w:rsidR="00DC15F6" w:rsidRPr="00B97D6A" w:rsidRDefault="00DC15F6" w:rsidP="00BE191D">
      <w:pPr>
        <w:pStyle w:val="ASPSBodytext"/>
        <w:ind w:left="3555"/>
      </w:pPr>
      <w:r w:rsidRPr="00B97D6A">
        <w:t>default.model.env.lang = R</w:t>
      </w:r>
    </w:p>
    <w:p w:rsidR="002758B6" w:rsidRPr="004E44F3" w:rsidRDefault="002758B6" w:rsidP="00B1128E">
      <w:pPr>
        <w:pStyle w:val="ASPSBodytext"/>
        <w:rPr>
          <w:b/>
        </w:rPr>
      </w:pPr>
      <w:r w:rsidRPr="004E44F3">
        <w:rPr>
          <w:b/>
        </w:rPr>
        <w:t>modelet start up script changes:</w:t>
      </w:r>
    </w:p>
    <w:p w:rsidR="0040153A" w:rsidRDefault="0040153A" w:rsidP="0040153A">
      <w:pPr>
        <w:pStyle w:val="ASPSBodytext"/>
      </w:pPr>
      <w:r>
        <w:t>1. Remove following jvm arguments</w:t>
      </w:r>
    </w:p>
    <w:p w:rsidR="0040153A" w:rsidRDefault="0040153A" w:rsidP="0040153A">
      <w:pPr>
        <w:pStyle w:val="ASPSBodytext"/>
      </w:pPr>
      <w:r>
        <w:tab/>
      </w:r>
      <w:r>
        <w:tab/>
        <w:t>a. runMatlab</w:t>
      </w:r>
    </w:p>
    <w:p w:rsidR="0040153A" w:rsidRDefault="0040153A" w:rsidP="0040153A">
      <w:pPr>
        <w:pStyle w:val="ASPSBodytext"/>
      </w:pPr>
      <w:r>
        <w:tab/>
      </w:r>
      <w:r>
        <w:tab/>
        <w:t>b. runR</w:t>
      </w:r>
    </w:p>
    <w:p w:rsidR="0040153A" w:rsidRDefault="0040153A" w:rsidP="0040153A">
      <w:pPr>
        <w:pStyle w:val="ASPSBodytext"/>
      </w:pPr>
      <w:r>
        <w:tab/>
      </w:r>
      <w:r>
        <w:tab/>
        <w:t>c. enableGC</w:t>
      </w:r>
    </w:p>
    <w:p w:rsidR="0040153A" w:rsidRDefault="0040153A" w:rsidP="0040153A">
      <w:pPr>
        <w:pStyle w:val="ASPSBodytext"/>
      </w:pPr>
      <w:r>
        <w:tab/>
      </w:r>
      <w:r>
        <w:tab/>
        <w:t>d. gcDelay</w:t>
      </w:r>
    </w:p>
    <w:p w:rsidR="0040153A" w:rsidRDefault="0040153A" w:rsidP="0040153A">
      <w:pPr>
        <w:pStyle w:val="ASPSBodytext"/>
      </w:pPr>
    </w:p>
    <w:p w:rsidR="0040153A" w:rsidRDefault="0040153A" w:rsidP="0040153A">
      <w:pPr>
        <w:pStyle w:val="ASPSBodytext"/>
      </w:pPr>
      <w:r>
        <w:t>2. Add new jvm parameter "executionLanguage"</w:t>
      </w:r>
      <w:r w:rsidR="0093444D">
        <w:t xml:space="preserve"> and assign value </w:t>
      </w:r>
      <w:r w:rsidR="00961F0B">
        <w:t xml:space="preserve">depends </w:t>
      </w:r>
      <w:r w:rsidR="0093444D">
        <w:t xml:space="preserve"> on the modelet</w:t>
      </w:r>
      <w:r>
        <w:t>. The accept</w:t>
      </w:r>
      <w:r w:rsidR="008614E0">
        <w:t>ed values are R,Matlab or Excel.</w:t>
      </w:r>
    </w:p>
    <w:p w:rsidR="0093444D" w:rsidRDefault="0093444D" w:rsidP="0040153A">
      <w:pPr>
        <w:pStyle w:val="ASPSBodytext"/>
      </w:pPr>
    </w:p>
    <w:p w:rsidR="0040153A" w:rsidRPr="00AB3D0E" w:rsidRDefault="0040153A" w:rsidP="0040153A">
      <w:pPr>
        <w:pStyle w:val="ASPSBodytext"/>
        <w:rPr>
          <w:b/>
        </w:rPr>
      </w:pPr>
      <w:r w:rsidRPr="00AB3D0E">
        <w:rPr>
          <w:b/>
        </w:rPr>
        <w:t xml:space="preserve">Sample modelet startup script : </w:t>
      </w:r>
    </w:p>
    <w:p w:rsidR="00CE5C2D" w:rsidRDefault="0040153A" w:rsidP="0040153A">
      <w:pPr>
        <w:pStyle w:val="ASPSBodytext"/>
      </w:pPr>
      <w:r>
        <w:t>-Druntime=R -Dlogroot=7904 -Dport=7904 -DserverType=SOCKET -DsanPath=D:\sanpath\san -Dworkspace=D:\Workspace\matlab -Dloglevel=debug -DrTempPath=D:\Workspace\matlab -Dlog4j.configurationFile="file:\\D:\conf\modelet\log4j2.xml" -Dhazelcast.config="D:\conf\modelet\hazelcast-client-config.xml" -DhttpConnectionPooling.properties="file:\D:\conf\modelet\httpConnectionPooling.properties"  -Djava.library.path="D:\Installs\rJava_0.9-6\rJava\jri\x64;C:\jdk1.7.0_75\bin;" -</w:t>
      </w:r>
      <w:r w:rsidRPr="00F77C90">
        <w:rPr>
          <w:b/>
        </w:rPr>
        <w:t>DexecutionLanguage</w:t>
      </w:r>
      <w:r>
        <w:t>=Excel -DexecutionEnvironment=Windows</w:t>
      </w:r>
    </w:p>
    <w:p w:rsidR="00BA50E8" w:rsidRPr="00A15DE6" w:rsidRDefault="00BA50E8" w:rsidP="0040153A">
      <w:pPr>
        <w:pStyle w:val="ASPSBodytext"/>
      </w:pP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Pr="0041464B" w:rsidRDefault="005615A7" w:rsidP="00A5419F">
      <w:pPr>
        <w:pStyle w:val="ASPSBodytext"/>
        <w:rPr>
          <w:b/>
        </w:rPr>
      </w:pPr>
      <w:r w:rsidRPr="0041464B">
        <w:rPr>
          <w:b/>
        </w:rPr>
        <w:tab/>
      </w:r>
      <w:r w:rsidR="00A5419F" w:rsidRPr="0041464B">
        <w:t>NA</w:t>
      </w:r>
    </w:p>
    <w:p w:rsidR="0041464B" w:rsidRDefault="0041464B" w:rsidP="00A5419F">
      <w:pPr>
        <w:pStyle w:val="ASPSBodytext"/>
      </w:pPr>
      <w:r w:rsidRPr="0041464B">
        <w:rPr>
          <w:b/>
        </w:rPr>
        <w:t>Addition of jacob dlls to modelet</w:t>
      </w:r>
      <w:r>
        <w:rPr>
          <w:b/>
        </w:rPr>
        <w:t xml:space="preserve"> jdk bin folder:</w:t>
      </w:r>
    </w:p>
    <w:p w:rsidR="0041464B" w:rsidRDefault="0041464B" w:rsidP="0041464B">
      <w:pPr>
        <w:pStyle w:val="ASPSBodytext"/>
      </w:pPr>
      <w:r>
        <w:t>add jacob zip file to jdk bin folder of modelet.</w:t>
      </w:r>
    </w:p>
    <w:p w:rsidR="0041464B" w:rsidRDefault="0041464B" w:rsidP="0041464B">
      <w:pPr>
        <w:pStyle w:val="ASPSBodytext"/>
      </w:pPr>
      <w:r>
        <w:t>Based on (32/64)processor need to download jacob zip file</w:t>
      </w:r>
    </w:p>
    <w:p w:rsidR="0041464B" w:rsidRDefault="0041464B" w:rsidP="0041464B">
      <w:pPr>
        <w:pStyle w:val="ASPSBodytext"/>
      </w:pPr>
      <w:r w:rsidRPr="0041464B"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40.85pt" o:ole="">
            <v:imagedata r:id="rId14" o:title=""/>
          </v:shape>
          <o:OLEObject Type="Embed" ProgID="Package" ShapeID="_x0000_i1025" DrawAspect="Content" ObjectID="_1553939461" r:id="rId15"/>
        </w:object>
      </w:r>
    </w:p>
    <w:p w:rsidR="00353A14" w:rsidRDefault="00353A14" w:rsidP="0041464B">
      <w:pPr>
        <w:pStyle w:val="ASPSBodytext"/>
        <w:rPr>
          <w:b/>
        </w:rPr>
      </w:pPr>
      <w:r w:rsidRPr="00353A14">
        <w:rPr>
          <w:b/>
        </w:rPr>
        <w:lastRenderedPageBreak/>
        <w:t>Gzip compression in load balancer</w:t>
      </w:r>
    </w:p>
    <w:p w:rsidR="00582A1F" w:rsidRPr="00E669D0" w:rsidRDefault="00582A1F" w:rsidP="0041464B">
      <w:pPr>
        <w:pStyle w:val="ASPSBodytext"/>
        <w:rPr>
          <w:color w:val="FF0000"/>
        </w:rPr>
      </w:pPr>
      <w:r w:rsidRPr="00E669D0">
        <w:rPr>
          <w:color w:val="FF0000"/>
        </w:rPr>
        <w:t xml:space="preserve">As devops team done in stress need to </w:t>
      </w:r>
      <w:r w:rsidR="000413A6" w:rsidRPr="00E669D0">
        <w:rPr>
          <w:color w:val="FF0000"/>
        </w:rPr>
        <w:t xml:space="preserve">do </w:t>
      </w:r>
      <w:r w:rsidRPr="00E669D0">
        <w:rPr>
          <w:color w:val="FF0000"/>
        </w:rPr>
        <w:t xml:space="preserve">same in </w:t>
      </w:r>
      <w:r w:rsidR="00D0005D">
        <w:rPr>
          <w:color w:val="FF0000"/>
        </w:rPr>
        <w:t>PROD</w:t>
      </w:r>
      <w:bookmarkStart w:id="17" w:name="_GoBack"/>
      <w:bookmarkEnd w:id="17"/>
      <w:r w:rsidRPr="00E669D0">
        <w:rPr>
          <w:color w:val="FF0000"/>
        </w:rPr>
        <w:t xml:space="preserve"> also</w:t>
      </w: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7154D" w:rsidRDefault="0037154D" w:rsidP="0037154D">
      <w:r>
        <w:t>Runtime:</w:t>
      </w:r>
    </w:p>
    <w:p w:rsidR="0037154D" w:rsidRDefault="003A5E5C" w:rsidP="0037154D">
      <w:pPr>
        <w:rPr>
          <w:rFonts w:ascii="Courier New" w:hAnsi="Courier New" w:cs="Courier New"/>
          <w:color w:val="000000"/>
          <w:sz w:val="20"/>
          <w:szCs w:val="20"/>
        </w:rPr>
      </w:pPr>
      <w:hyperlink r:id="rId16" w:history="1">
        <w:r w:rsidR="0037154D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http://atlas.altidev.net/artifactory/realanalytics/com/ca/umg/umg-runtime/develop-SNAPSHOT-14/umg-runtime-develop-SNAPSHOT-14.war</w:t>
        </w:r>
      </w:hyperlink>
    </w:p>
    <w:p w:rsidR="0037154D" w:rsidRDefault="0037154D" w:rsidP="0037154D">
      <w:pPr>
        <w:rPr>
          <w:rFonts w:ascii="Courier New" w:hAnsi="Courier New" w:cs="Courier New"/>
          <w:color w:val="000000"/>
          <w:sz w:val="20"/>
          <w:szCs w:val="20"/>
        </w:rPr>
      </w:pPr>
    </w:p>
    <w:p w:rsidR="0037154D" w:rsidRDefault="0037154D" w:rsidP="0037154D">
      <w:pPr>
        <w:rPr>
          <w:rFonts w:ascii="Courier New" w:hAnsi="Courier New" w:cs="Courier New"/>
          <w:color w:val="1F497D"/>
          <w:sz w:val="20"/>
          <w:szCs w:val="20"/>
        </w:rPr>
      </w:pPr>
      <w:r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37154D" w:rsidRDefault="003A5E5C" w:rsidP="0037154D">
      <w:pPr>
        <w:pStyle w:val="HTMLPreformatted"/>
        <w:rPr>
          <w:color w:val="000000"/>
        </w:rPr>
      </w:pPr>
      <w:hyperlink r:id="rId17" w:history="1">
        <w:r w:rsidR="0037154D">
          <w:rPr>
            <w:rStyle w:val="Hyperlink"/>
          </w:rPr>
          <w:t>http://atlas.altidev.net/artifactory/realanalytics/com/ca/umg/modelet/develop-SNAPSHOT-14/modelet-develop-SNAPSHOT-14-onejar.jar</w:t>
        </w:r>
      </w:hyperlink>
    </w:p>
    <w:p w:rsidR="0037154D" w:rsidRDefault="0037154D" w:rsidP="0037154D">
      <w:pPr>
        <w:rPr>
          <w:color w:val="1F497D"/>
        </w:rPr>
      </w:pPr>
    </w:p>
    <w:p w:rsidR="0037154D" w:rsidRDefault="0037154D" w:rsidP="0037154D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37154D" w:rsidRDefault="003A5E5C" w:rsidP="0037154D">
      <w:pPr>
        <w:pStyle w:val="HTMLPreformatted"/>
        <w:rPr>
          <w:color w:val="000000"/>
        </w:rPr>
      </w:pPr>
      <w:hyperlink r:id="rId18" w:history="1">
        <w:r w:rsidR="0037154D">
          <w:rPr>
            <w:rStyle w:val="Hyperlink"/>
          </w:rPr>
          <w:t>http://atlas.altidev.net/artifactory/realanalytics/com/ca/umg/web-ui/develop-SNAPSHOT-14/web-ui-develop-SNAPSHOT-14.war</w:t>
        </w:r>
      </w:hyperlink>
    </w:p>
    <w:p w:rsidR="0037154D" w:rsidRDefault="0037154D" w:rsidP="0037154D">
      <w:pPr>
        <w:rPr>
          <w:color w:val="1F497D"/>
        </w:rPr>
      </w:pPr>
    </w:p>
    <w:p w:rsidR="0037154D" w:rsidRDefault="0037154D" w:rsidP="0037154D">
      <w:pPr>
        <w:rPr>
          <w:color w:val="1F497D"/>
        </w:rPr>
      </w:pPr>
      <w:r>
        <w:rPr>
          <w:color w:val="1F497D"/>
        </w:rPr>
        <w:t>Scheduler :</w:t>
      </w:r>
    </w:p>
    <w:p w:rsidR="0037154D" w:rsidRDefault="003A5E5C" w:rsidP="0037154D">
      <w:pPr>
        <w:pStyle w:val="HTMLPreformatted"/>
        <w:rPr>
          <w:color w:val="000000"/>
        </w:rPr>
      </w:pPr>
      <w:hyperlink r:id="rId19" w:history="1">
        <w:r w:rsidR="0037154D">
          <w:rPr>
            <w:rStyle w:val="Hyperlink"/>
          </w:rPr>
          <w:t>http://atlas.altidev.net/artifactory/realanalytics/com/ca/umg/umg-scheduler/develop-SNAPSHOT-14/umg-scheduler-develop-SNAPSHOT-14-onejar.jar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78478828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 into UMG  Admin and go to Modelet Pooling tab for checking Modelet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7847882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Pr="008A70CF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FD2708" w:rsidRDefault="009B75C0" w:rsidP="00FD2708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846181" w:rsidRDefault="00846181" w:rsidP="00846181">
      <w:pPr>
        <w:pStyle w:val="ASPSBodytext"/>
        <w:rPr>
          <w:b/>
        </w:rPr>
      </w:pPr>
      <w:r>
        <w:rPr>
          <w:b/>
        </w:rPr>
        <w:tab/>
      </w:r>
      <w:r w:rsidRPr="00093D2C">
        <w:rPr>
          <w:b/>
        </w:rPr>
        <w:t>Revert DB changes:</w:t>
      </w:r>
    </w:p>
    <w:p w:rsidR="00846181" w:rsidRDefault="00846181" w:rsidP="00AA0AE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 following db script</w:t>
      </w:r>
    </w:p>
    <w:p w:rsidR="00846181" w:rsidRDefault="00AA0AE8" w:rsidP="00846181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UMG-8.0</w:t>
      </w:r>
      <w:r w:rsidR="00846181" w:rsidRPr="00AF4554">
        <w:rPr>
          <w:rFonts w:asciiTheme="minorHAnsi" w:eastAsia="Times New Roman" w:hAnsiTheme="minorHAnsi" w:cs="Times New Roman"/>
          <w:sz w:val="20"/>
          <w:szCs w:val="20"/>
        </w:rPr>
        <w:t>-Ocwen_schema-dml-rollback</w:t>
      </w:r>
      <w:r w:rsidR="00846181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46181" w:rsidRDefault="00846181" w:rsidP="00846181">
      <w:pPr>
        <w:pStyle w:val="PlainText"/>
        <w:numPr>
          <w:ilvl w:val="0"/>
          <w:numId w:val="47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F4554">
        <w:rPr>
          <w:rFonts w:asciiTheme="minorHAnsi" w:eastAsia="Times New Roman" w:hAnsiTheme="minorHAnsi" w:cs="Times New Roman"/>
          <w:sz w:val="20"/>
          <w:szCs w:val="20"/>
        </w:rPr>
        <w:t>UMG-</w:t>
      </w:r>
      <w:r w:rsidR="00AA0AE8">
        <w:rPr>
          <w:rFonts w:asciiTheme="minorHAnsi" w:eastAsia="Times New Roman" w:hAnsiTheme="minorHAnsi" w:cs="Times New Roman"/>
          <w:sz w:val="20"/>
          <w:szCs w:val="20"/>
        </w:rPr>
        <w:t>8</w:t>
      </w:r>
      <w:r w:rsidRPr="00AF45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AA0AE8">
        <w:rPr>
          <w:rFonts w:asciiTheme="minorHAnsi" w:eastAsia="Times New Roman" w:hAnsiTheme="minorHAnsi" w:cs="Times New Roman"/>
          <w:sz w:val="20"/>
          <w:szCs w:val="20"/>
        </w:rPr>
        <w:t>0</w:t>
      </w:r>
      <w:r w:rsidRPr="00AF4554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846181" w:rsidRPr="0024657E" w:rsidRDefault="00AA0AE8" w:rsidP="00846181">
      <w:pPr>
        <w:pStyle w:val="PlainText"/>
        <w:numPr>
          <w:ilvl w:val="0"/>
          <w:numId w:val="47"/>
        </w:numPr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4657E">
        <w:rPr>
          <w:rFonts w:asciiTheme="minorHAnsi" w:eastAsia="Times New Roman" w:hAnsiTheme="minorHAnsi" w:cs="Times New Roman"/>
          <w:sz w:val="20"/>
          <w:szCs w:val="20"/>
        </w:rPr>
        <w:t>UMG-8</w:t>
      </w:r>
      <w:r w:rsidR="00846181" w:rsidRPr="0024657E">
        <w:rPr>
          <w:rFonts w:asciiTheme="minorHAnsi" w:eastAsia="Times New Roman" w:hAnsiTheme="minorHAnsi" w:cs="Times New Roman"/>
          <w:sz w:val="20"/>
          <w:szCs w:val="20"/>
        </w:rPr>
        <w:t>.</w:t>
      </w:r>
      <w:r w:rsidRPr="0024657E">
        <w:rPr>
          <w:rFonts w:asciiTheme="minorHAnsi" w:eastAsia="Times New Roman" w:hAnsiTheme="minorHAnsi" w:cs="Times New Roman"/>
          <w:sz w:val="20"/>
          <w:szCs w:val="20"/>
        </w:rPr>
        <w:t>0</w:t>
      </w:r>
      <w:r w:rsidR="00846181" w:rsidRPr="0024657E">
        <w:rPr>
          <w:rFonts w:asciiTheme="minorHAnsi" w:eastAsia="Times New Roman" w:hAnsiTheme="minorHAnsi" w:cs="Times New Roman"/>
          <w:sz w:val="20"/>
          <w:szCs w:val="20"/>
        </w:rPr>
        <w:t>-admin_schema-ddl-rollback.sql</w:t>
      </w:r>
    </w:p>
    <w:p w:rsidR="00846181" w:rsidRDefault="00846181" w:rsidP="005615A7">
      <w:pPr>
        <w:pStyle w:val="ASPSBodytext"/>
        <w:rPr>
          <w:b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24657E">
        <w:rPr>
          <w:rFonts w:asciiTheme="minorHAnsi" w:eastAsia="Times New Roman" w:hAnsiTheme="minorHAnsi" w:cs="Times New Roman"/>
          <w:sz w:val="20"/>
          <w:szCs w:val="20"/>
        </w:rPr>
        <w:t>7.1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04755" w:rsidRPr="00204755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>Modelet Scripts</w:t>
      </w:r>
    </w:p>
    <w:p w:rsidR="007D4766" w:rsidRDefault="007D4766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04755" w:rsidRP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251399">
        <w:rPr>
          <w:rFonts w:asciiTheme="minorHAnsi" w:eastAsia="Times New Roman" w:hAnsiTheme="minorHAnsi" w:cs="Times New Roman"/>
          <w:sz w:val="20"/>
          <w:szCs w:val="20"/>
        </w:rPr>
        <w:t>Copy the mod</w:t>
      </w:r>
      <w:r w:rsidR="00CA1061">
        <w:rPr>
          <w:rFonts w:asciiTheme="minorHAnsi" w:eastAsia="Times New Roman" w:hAnsiTheme="minorHAnsi" w:cs="Times New Roman"/>
          <w:sz w:val="20"/>
          <w:szCs w:val="20"/>
        </w:rPr>
        <w:t>e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let scripts which has taken as ba</w:t>
      </w:r>
      <w:r w:rsidR="00251399">
        <w:rPr>
          <w:rFonts w:asciiTheme="minorHAnsi" w:eastAsia="Times New Roman" w:hAnsiTheme="minorHAnsi" w:cs="Times New Roman"/>
          <w:sz w:val="20"/>
          <w:szCs w:val="20"/>
        </w:rPr>
        <w:t>c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kup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7847883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7847883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7847883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3A5E5C" w:rsidP="00B1128E">
      <w:pPr>
        <w:pStyle w:val="ASPSBodytext"/>
        <w:rPr>
          <w:rFonts w:ascii="Calibri" w:hAnsi="Calibri"/>
          <w:szCs w:val="24"/>
        </w:rPr>
      </w:pPr>
      <w:hyperlink r:id="rId20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78478833"/>
      <w:r>
        <w:t>Modelet Restart Steps</w:t>
      </w:r>
      <w:bookmarkEnd w:id="25"/>
    </w:p>
    <w:p w:rsidR="00961F86" w:rsidRDefault="00961F86" w:rsidP="00B1128E">
      <w:pPr>
        <w:pStyle w:val="ASPSBodytext"/>
      </w:pPr>
      <w:r>
        <w:tab/>
        <w:t>Please follow below order for starting R and Matlab Modelets.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pt;height:40.85pt" o:ole="">
            <v:imagedata r:id="rId21" o:title=""/>
          </v:shape>
          <o:OLEObject Type="Embed" ProgID="Package" ShapeID="_x0000_i1026" DrawAspect="Content" ObjectID="_1553939462" r:id="rId22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78478834"/>
      <w:r>
        <w:t>Modelet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C50572" w:rsidP="00B1128E">
      <w:pPr>
        <w:pStyle w:val="ASPSBodytext"/>
      </w:pPr>
      <w:r>
        <w:object w:dxaOrig="2340" w:dyaOrig="810">
          <v:shape id="_x0000_i1027" type="#_x0000_t75" style="width:117pt;height:40.85pt" o:ole="">
            <v:imagedata r:id="rId23" o:title=""/>
          </v:shape>
          <o:OLEObject Type="Embed" ProgID="Package" ShapeID="_x0000_i1027" DrawAspect="Content" ObjectID="_1553939463" r:id="rId24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7847883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5"/>
      <w:headerReference w:type="first" r:id="rId26"/>
      <w:footerReference w:type="first" r:id="rId2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E5C" w:rsidRDefault="003A5E5C">
      <w:r>
        <w:separator/>
      </w:r>
    </w:p>
  </w:endnote>
  <w:endnote w:type="continuationSeparator" w:id="0">
    <w:p w:rsidR="003A5E5C" w:rsidRDefault="003A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21" w:rsidRPr="0005033E" w:rsidRDefault="002B3C21" w:rsidP="00F44EC0">
    <w:pPr>
      <w:pStyle w:val="Footer"/>
    </w:pPr>
    <w:fldSimple w:instr=" STYLEREF  &quot;ASPS DocClass&quot;  \* MERGEFORMAT ">
      <w:r w:rsidR="00EB2507" w:rsidRPr="00EB2507">
        <w:rPr>
          <w:b/>
          <w:bCs/>
          <w:noProof/>
        </w:rPr>
        <w:t>Internal Use Only</w:t>
      </w:r>
    </w:fldSimple>
    <w:r w:rsidR="008C4A21">
      <w:t xml:space="preserve"> </w:t>
    </w:r>
    <w:fldSimple w:instr=" DOCPROPERTY  Category  \* MERGEFORMAT ">
      <w:r w:rsidR="008C4A21">
        <w:t>Template</w:t>
      </w:r>
    </w:fldSimple>
    <w:r w:rsidR="008C4A21">
      <w:t xml:space="preserve"> </w:t>
    </w:r>
    <w:r w:rsidR="008C4A21" w:rsidRPr="0005033E">
      <w:t xml:space="preserve">(Version </w:t>
    </w:r>
    <w:fldSimple w:instr=" STYLEREF  &quot;ASPS VerNum&quot;  \* MERGEFORMAT ">
      <w:r w:rsidR="00EB2507">
        <w:rPr>
          <w:noProof/>
        </w:rPr>
        <w:t>8.0</w:t>
      </w:r>
    </w:fldSimple>
    <w:r w:rsidR="008C4A21" w:rsidRPr="0005033E">
      <w:t>)</w:t>
    </w:r>
    <w:r w:rsidR="008C4A21">
      <w:tab/>
    </w:r>
    <w:r w:rsidR="008C4A21" w:rsidRPr="0005033E">
      <w:t xml:space="preserve">Page </w:t>
    </w:r>
    <w:r w:rsidR="008C4A21">
      <w:fldChar w:fldCharType="begin"/>
    </w:r>
    <w:r w:rsidR="008C4A21">
      <w:instrText xml:space="preserve"> PAGE </w:instrText>
    </w:r>
    <w:r w:rsidR="008C4A21">
      <w:fldChar w:fldCharType="separate"/>
    </w:r>
    <w:r w:rsidR="00EB2507">
      <w:rPr>
        <w:noProof/>
      </w:rPr>
      <w:t>1</w:t>
    </w:r>
    <w:r w:rsidR="008C4A21">
      <w:rPr>
        <w:noProof/>
      </w:rPr>
      <w:fldChar w:fldCharType="end"/>
    </w:r>
    <w:r w:rsidR="008C4A21" w:rsidRPr="0005033E">
      <w:t xml:space="preserve"> of </w:t>
    </w:r>
    <w:r w:rsidR="003A5E5C">
      <w:fldChar w:fldCharType="begin"/>
    </w:r>
    <w:r w:rsidR="003A5E5C">
      <w:instrText xml:space="preserve"> NUMPAGES </w:instrText>
    </w:r>
    <w:r w:rsidR="003A5E5C">
      <w:fldChar w:fldCharType="separate"/>
    </w:r>
    <w:r w:rsidR="00EB2507">
      <w:rPr>
        <w:noProof/>
      </w:rPr>
      <w:t>1</w:t>
    </w:r>
    <w:r w:rsidR="003A5E5C">
      <w:rPr>
        <w:noProof/>
      </w:rPr>
      <w:fldChar w:fldCharType="end"/>
    </w:r>
  </w:p>
  <w:p w:rsidR="008C4A21" w:rsidRPr="000B0782" w:rsidRDefault="008C4A21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E5C" w:rsidRDefault="003A5E5C">
      <w:r>
        <w:separator/>
      </w:r>
    </w:p>
  </w:footnote>
  <w:footnote w:type="continuationSeparator" w:id="0">
    <w:p w:rsidR="003A5E5C" w:rsidRDefault="003A5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21" w:rsidRDefault="008C4A21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C4A21" w:rsidRDefault="008C4A21">
    <w:pPr>
      <w:pStyle w:val="Header"/>
    </w:pPr>
  </w:p>
  <w:p w:rsidR="008C4A21" w:rsidRPr="007632F4" w:rsidRDefault="008C4A21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D0005D">
        <w:rPr>
          <w:noProof/>
        </w:rPr>
        <w:t>Release Notes</w:t>
      </w:r>
    </w:fldSimple>
  </w:p>
  <w:p w:rsidR="008C4A21" w:rsidRDefault="008C4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A21" w:rsidRDefault="008C4A21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C4A21" w:rsidRDefault="008C4A21" w:rsidP="007632F4">
    <w:pPr>
      <w:pStyle w:val="Header"/>
    </w:pPr>
  </w:p>
  <w:p w:rsidR="008C4A21" w:rsidRPr="006B0F30" w:rsidRDefault="002B3C21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B2507" w:rsidRPr="00EB2507">
        <w:rPr>
          <w:b/>
          <w:bCs/>
          <w:noProof/>
        </w:rPr>
        <w:t>Consumer Analytics</w:t>
      </w:r>
    </w:fldSimple>
    <w:r w:rsidR="008C4A21">
      <w:tab/>
    </w:r>
    <w:r w:rsidR="008C4A21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5D934FC"/>
    <w:multiLevelType w:val="hybridMultilevel"/>
    <w:tmpl w:val="85D4744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>
      <w:start w:val="1"/>
      <w:numFmt w:val="lowerRoman"/>
      <w:lvlText w:val="%3."/>
      <w:lvlJc w:val="right"/>
      <w:pPr>
        <w:ind w:left="5760" w:hanging="180"/>
      </w:pPr>
    </w:lvl>
    <w:lvl w:ilvl="3" w:tplc="0409000F">
      <w:start w:val="1"/>
      <w:numFmt w:val="decimal"/>
      <w:lvlText w:val="%4."/>
      <w:lvlJc w:val="left"/>
      <w:pPr>
        <w:ind w:left="6480" w:hanging="360"/>
      </w:pPr>
    </w:lvl>
    <w:lvl w:ilvl="4" w:tplc="04090019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>
      <w:start w:val="1"/>
      <w:numFmt w:val="decimal"/>
      <w:lvlText w:val="%7."/>
      <w:lvlJc w:val="left"/>
      <w:pPr>
        <w:ind w:left="8640" w:hanging="360"/>
      </w:pPr>
    </w:lvl>
    <w:lvl w:ilvl="7" w:tplc="04090019">
      <w:start w:val="1"/>
      <w:numFmt w:val="lowerLetter"/>
      <w:lvlText w:val="%8."/>
      <w:lvlJc w:val="left"/>
      <w:pPr>
        <w:ind w:left="9360" w:hanging="360"/>
      </w:pPr>
    </w:lvl>
    <w:lvl w:ilvl="8" w:tplc="0409001B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8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83E15"/>
    <w:multiLevelType w:val="hybridMultilevel"/>
    <w:tmpl w:val="FDFA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93E6C02"/>
    <w:multiLevelType w:val="hybridMultilevel"/>
    <w:tmpl w:val="B8A0503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1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5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39"/>
  </w:num>
  <w:num w:numId="5">
    <w:abstractNumId w:val="32"/>
  </w:num>
  <w:num w:numId="6">
    <w:abstractNumId w:val="35"/>
  </w:num>
  <w:num w:numId="7">
    <w:abstractNumId w:val="13"/>
  </w:num>
  <w:num w:numId="8">
    <w:abstractNumId w:val="17"/>
  </w:num>
  <w:num w:numId="9">
    <w:abstractNumId w:val="5"/>
  </w:num>
  <w:num w:numId="10">
    <w:abstractNumId w:val="38"/>
  </w:num>
  <w:num w:numId="11">
    <w:abstractNumId w:val="30"/>
  </w:num>
  <w:num w:numId="12">
    <w:abstractNumId w:val="37"/>
  </w:num>
  <w:num w:numId="13">
    <w:abstractNumId w:val="2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0"/>
  </w:num>
  <w:num w:numId="24">
    <w:abstractNumId w:val="7"/>
  </w:num>
  <w:num w:numId="25">
    <w:abstractNumId w:val="28"/>
  </w:num>
  <w:num w:numId="26">
    <w:abstractNumId w:val="2"/>
  </w:num>
  <w:num w:numId="27">
    <w:abstractNumId w:val="8"/>
  </w:num>
  <w:num w:numId="28">
    <w:abstractNumId w:val="41"/>
  </w:num>
  <w:num w:numId="29">
    <w:abstractNumId w:val="21"/>
  </w:num>
  <w:num w:numId="30">
    <w:abstractNumId w:val="0"/>
  </w:num>
  <w:num w:numId="31">
    <w:abstractNumId w:val="18"/>
  </w:num>
  <w:num w:numId="32">
    <w:abstractNumId w:val="33"/>
  </w:num>
  <w:num w:numId="33">
    <w:abstractNumId w:val="10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1"/>
  </w:num>
  <w:num w:numId="37">
    <w:abstractNumId w:val="4"/>
  </w:num>
  <w:num w:numId="38">
    <w:abstractNumId w:val="24"/>
  </w:num>
  <w:num w:numId="39">
    <w:abstractNumId w:val="3"/>
  </w:num>
  <w:num w:numId="40">
    <w:abstractNumId w:val="36"/>
  </w:num>
  <w:num w:numId="41">
    <w:abstractNumId w:val="6"/>
  </w:num>
  <w:num w:numId="42">
    <w:abstractNumId w:val="29"/>
  </w:num>
  <w:num w:numId="43">
    <w:abstractNumId w:val="12"/>
  </w:num>
  <w:num w:numId="44">
    <w:abstractNumId w:val="9"/>
  </w:num>
  <w:num w:numId="45">
    <w:abstractNumId w:val="42"/>
  </w:num>
  <w:num w:numId="46">
    <w:abstractNumId w:val="22"/>
  </w:num>
  <w:num w:numId="47">
    <w:abstractNumId w:val="20"/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</w:num>
  <w:num w:numId="50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6BF"/>
    <w:rsid w:val="00030D2F"/>
    <w:rsid w:val="000332C6"/>
    <w:rsid w:val="000345B3"/>
    <w:rsid w:val="00035C13"/>
    <w:rsid w:val="0004030A"/>
    <w:rsid w:val="000413A6"/>
    <w:rsid w:val="00043066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176B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7474"/>
    <w:rsid w:val="000A7ACB"/>
    <w:rsid w:val="000B0782"/>
    <w:rsid w:val="000B1596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2F0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36E6"/>
    <w:rsid w:val="00165DE3"/>
    <w:rsid w:val="001663B5"/>
    <w:rsid w:val="00166C39"/>
    <w:rsid w:val="00167DBC"/>
    <w:rsid w:val="00171478"/>
    <w:rsid w:val="00171B98"/>
    <w:rsid w:val="00172EA6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3FF8"/>
    <w:rsid w:val="00184DFA"/>
    <w:rsid w:val="001861C3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67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3D10"/>
    <w:rsid w:val="0020443B"/>
    <w:rsid w:val="00204755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07DD"/>
    <w:rsid w:val="002414D9"/>
    <w:rsid w:val="00241BDB"/>
    <w:rsid w:val="00242B00"/>
    <w:rsid w:val="00243225"/>
    <w:rsid w:val="00244BCD"/>
    <w:rsid w:val="00245012"/>
    <w:rsid w:val="0024577B"/>
    <w:rsid w:val="0024657E"/>
    <w:rsid w:val="00247A07"/>
    <w:rsid w:val="00251399"/>
    <w:rsid w:val="00254FCB"/>
    <w:rsid w:val="00255558"/>
    <w:rsid w:val="002571B4"/>
    <w:rsid w:val="00261405"/>
    <w:rsid w:val="00262AB4"/>
    <w:rsid w:val="002646CC"/>
    <w:rsid w:val="0026472C"/>
    <w:rsid w:val="002655AE"/>
    <w:rsid w:val="002673BE"/>
    <w:rsid w:val="00267775"/>
    <w:rsid w:val="00272692"/>
    <w:rsid w:val="00274399"/>
    <w:rsid w:val="00274CF3"/>
    <w:rsid w:val="002758B6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3C21"/>
    <w:rsid w:val="002B4A5B"/>
    <w:rsid w:val="002B5F63"/>
    <w:rsid w:val="002B6E59"/>
    <w:rsid w:val="002B70CB"/>
    <w:rsid w:val="002B71F2"/>
    <w:rsid w:val="002B76E4"/>
    <w:rsid w:val="002C0786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E7EA6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6283"/>
    <w:rsid w:val="00326539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A14"/>
    <w:rsid w:val="00353FF3"/>
    <w:rsid w:val="003552D8"/>
    <w:rsid w:val="00355CC9"/>
    <w:rsid w:val="0035697F"/>
    <w:rsid w:val="003615EA"/>
    <w:rsid w:val="0036212A"/>
    <w:rsid w:val="00362419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5F70"/>
    <w:rsid w:val="00386D6E"/>
    <w:rsid w:val="0039061F"/>
    <w:rsid w:val="00390BEB"/>
    <w:rsid w:val="00391A74"/>
    <w:rsid w:val="003927D6"/>
    <w:rsid w:val="00392C42"/>
    <w:rsid w:val="00396C49"/>
    <w:rsid w:val="00397A1F"/>
    <w:rsid w:val="003A1270"/>
    <w:rsid w:val="003A1312"/>
    <w:rsid w:val="003A3FC3"/>
    <w:rsid w:val="003A538A"/>
    <w:rsid w:val="003A5E5C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D90"/>
    <w:rsid w:val="003D0E7A"/>
    <w:rsid w:val="003D4782"/>
    <w:rsid w:val="003D7133"/>
    <w:rsid w:val="003D7C80"/>
    <w:rsid w:val="003D7D13"/>
    <w:rsid w:val="003E0AD7"/>
    <w:rsid w:val="003E11A6"/>
    <w:rsid w:val="003E255B"/>
    <w:rsid w:val="003E2A9C"/>
    <w:rsid w:val="003E324A"/>
    <w:rsid w:val="003E6763"/>
    <w:rsid w:val="003F170F"/>
    <w:rsid w:val="003F267D"/>
    <w:rsid w:val="003F2685"/>
    <w:rsid w:val="003F37F6"/>
    <w:rsid w:val="003F755D"/>
    <w:rsid w:val="00400651"/>
    <w:rsid w:val="0040092D"/>
    <w:rsid w:val="004010FA"/>
    <w:rsid w:val="0040153A"/>
    <w:rsid w:val="0040250F"/>
    <w:rsid w:val="00410CCF"/>
    <w:rsid w:val="00412C6A"/>
    <w:rsid w:val="004137B1"/>
    <w:rsid w:val="0041464B"/>
    <w:rsid w:val="00415ABB"/>
    <w:rsid w:val="00417039"/>
    <w:rsid w:val="00420287"/>
    <w:rsid w:val="0042041E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3A64"/>
    <w:rsid w:val="00495089"/>
    <w:rsid w:val="0049646D"/>
    <w:rsid w:val="0049657D"/>
    <w:rsid w:val="0049688A"/>
    <w:rsid w:val="00496A0F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04FE7"/>
    <w:rsid w:val="005130EF"/>
    <w:rsid w:val="00514089"/>
    <w:rsid w:val="005146FF"/>
    <w:rsid w:val="00515487"/>
    <w:rsid w:val="005157E7"/>
    <w:rsid w:val="00515EAF"/>
    <w:rsid w:val="00517241"/>
    <w:rsid w:val="00520255"/>
    <w:rsid w:val="00521864"/>
    <w:rsid w:val="00522F4A"/>
    <w:rsid w:val="00524D70"/>
    <w:rsid w:val="0052687B"/>
    <w:rsid w:val="005325FB"/>
    <w:rsid w:val="005331C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739AA"/>
    <w:rsid w:val="00581DFA"/>
    <w:rsid w:val="005822E6"/>
    <w:rsid w:val="00582A1F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0411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1B8D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5AD9"/>
    <w:rsid w:val="00657103"/>
    <w:rsid w:val="006571FA"/>
    <w:rsid w:val="00660DC2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410E"/>
    <w:rsid w:val="006B4138"/>
    <w:rsid w:val="006B68AF"/>
    <w:rsid w:val="006B6B0D"/>
    <w:rsid w:val="006B7006"/>
    <w:rsid w:val="006C108A"/>
    <w:rsid w:val="006C1620"/>
    <w:rsid w:val="006C2A4A"/>
    <w:rsid w:val="006C2FD3"/>
    <w:rsid w:val="006C3FEE"/>
    <w:rsid w:val="006C4017"/>
    <w:rsid w:val="006C4B59"/>
    <w:rsid w:val="006C4CBA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F29AA"/>
    <w:rsid w:val="006F33FD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2385"/>
    <w:rsid w:val="0071244B"/>
    <w:rsid w:val="00713440"/>
    <w:rsid w:val="007150BD"/>
    <w:rsid w:val="007210EC"/>
    <w:rsid w:val="00721177"/>
    <w:rsid w:val="00723D10"/>
    <w:rsid w:val="00724870"/>
    <w:rsid w:val="007259BA"/>
    <w:rsid w:val="007319C7"/>
    <w:rsid w:val="0073265B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A716A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4766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7F74B9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18B"/>
    <w:rsid w:val="008316B3"/>
    <w:rsid w:val="008351C4"/>
    <w:rsid w:val="0083636E"/>
    <w:rsid w:val="008371AE"/>
    <w:rsid w:val="0083785B"/>
    <w:rsid w:val="00837F16"/>
    <w:rsid w:val="00840644"/>
    <w:rsid w:val="0084121B"/>
    <w:rsid w:val="008416B8"/>
    <w:rsid w:val="00843170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14E0"/>
    <w:rsid w:val="00863059"/>
    <w:rsid w:val="00867E4E"/>
    <w:rsid w:val="00870D2C"/>
    <w:rsid w:val="008768D4"/>
    <w:rsid w:val="00876AE7"/>
    <w:rsid w:val="008776B8"/>
    <w:rsid w:val="00877B34"/>
    <w:rsid w:val="008802FD"/>
    <w:rsid w:val="008813DA"/>
    <w:rsid w:val="008849DA"/>
    <w:rsid w:val="00886290"/>
    <w:rsid w:val="00886AF3"/>
    <w:rsid w:val="008917F3"/>
    <w:rsid w:val="00891C52"/>
    <w:rsid w:val="00893134"/>
    <w:rsid w:val="00893651"/>
    <w:rsid w:val="00896960"/>
    <w:rsid w:val="00896B90"/>
    <w:rsid w:val="008A1122"/>
    <w:rsid w:val="008A3B30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117F"/>
    <w:rsid w:val="008C44A9"/>
    <w:rsid w:val="008C4A21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0BB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07BE6"/>
    <w:rsid w:val="00907F80"/>
    <w:rsid w:val="00911455"/>
    <w:rsid w:val="00920467"/>
    <w:rsid w:val="009224C5"/>
    <w:rsid w:val="00923624"/>
    <w:rsid w:val="00923838"/>
    <w:rsid w:val="0092701C"/>
    <w:rsid w:val="00932E64"/>
    <w:rsid w:val="00933975"/>
    <w:rsid w:val="0093423A"/>
    <w:rsid w:val="0093444D"/>
    <w:rsid w:val="0093474D"/>
    <w:rsid w:val="0093626B"/>
    <w:rsid w:val="009409F7"/>
    <w:rsid w:val="00940A25"/>
    <w:rsid w:val="00941083"/>
    <w:rsid w:val="00942781"/>
    <w:rsid w:val="00942A8B"/>
    <w:rsid w:val="00944FE9"/>
    <w:rsid w:val="0095145A"/>
    <w:rsid w:val="00953977"/>
    <w:rsid w:val="00956E93"/>
    <w:rsid w:val="00960546"/>
    <w:rsid w:val="00961A6D"/>
    <w:rsid w:val="00961F0B"/>
    <w:rsid w:val="00961F86"/>
    <w:rsid w:val="009639A1"/>
    <w:rsid w:val="00965A51"/>
    <w:rsid w:val="00965E5B"/>
    <w:rsid w:val="009725B2"/>
    <w:rsid w:val="00973050"/>
    <w:rsid w:val="00977190"/>
    <w:rsid w:val="00977FC9"/>
    <w:rsid w:val="00982BEB"/>
    <w:rsid w:val="00986B79"/>
    <w:rsid w:val="0098734B"/>
    <w:rsid w:val="00990D0F"/>
    <w:rsid w:val="0099184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2CE0"/>
    <w:rsid w:val="009B4097"/>
    <w:rsid w:val="009B47D6"/>
    <w:rsid w:val="009B5007"/>
    <w:rsid w:val="009B5786"/>
    <w:rsid w:val="009B5DDA"/>
    <w:rsid w:val="009B75C0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34B5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0E4"/>
    <w:rsid w:val="00A23487"/>
    <w:rsid w:val="00A2349A"/>
    <w:rsid w:val="00A2434E"/>
    <w:rsid w:val="00A26AD7"/>
    <w:rsid w:val="00A310DD"/>
    <w:rsid w:val="00A32839"/>
    <w:rsid w:val="00A346E7"/>
    <w:rsid w:val="00A41CCC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0AE8"/>
    <w:rsid w:val="00AA15C8"/>
    <w:rsid w:val="00AA2473"/>
    <w:rsid w:val="00AA6CE1"/>
    <w:rsid w:val="00AA7042"/>
    <w:rsid w:val="00AB0006"/>
    <w:rsid w:val="00AB07E5"/>
    <w:rsid w:val="00AB11D2"/>
    <w:rsid w:val="00AB1C19"/>
    <w:rsid w:val="00AB3D0E"/>
    <w:rsid w:val="00AB55B0"/>
    <w:rsid w:val="00AB5CC6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6C0A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1D3E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97D6A"/>
    <w:rsid w:val="00BA01D5"/>
    <w:rsid w:val="00BA0F40"/>
    <w:rsid w:val="00BA18E5"/>
    <w:rsid w:val="00BA4EC7"/>
    <w:rsid w:val="00BA50E8"/>
    <w:rsid w:val="00BA72F6"/>
    <w:rsid w:val="00BB0B3F"/>
    <w:rsid w:val="00BB0F77"/>
    <w:rsid w:val="00BB1EE2"/>
    <w:rsid w:val="00BB21B4"/>
    <w:rsid w:val="00BB5061"/>
    <w:rsid w:val="00BC0B4F"/>
    <w:rsid w:val="00BC2378"/>
    <w:rsid w:val="00BC250A"/>
    <w:rsid w:val="00BD009F"/>
    <w:rsid w:val="00BD0950"/>
    <w:rsid w:val="00BD249F"/>
    <w:rsid w:val="00BD3472"/>
    <w:rsid w:val="00BD4EE6"/>
    <w:rsid w:val="00BD6426"/>
    <w:rsid w:val="00BE0EF6"/>
    <w:rsid w:val="00BE191D"/>
    <w:rsid w:val="00BE3ED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0C0B"/>
    <w:rsid w:val="00C22B51"/>
    <w:rsid w:val="00C22B78"/>
    <w:rsid w:val="00C247C6"/>
    <w:rsid w:val="00C2791B"/>
    <w:rsid w:val="00C31185"/>
    <w:rsid w:val="00C31272"/>
    <w:rsid w:val="00C33A5D"/>
    <w:rsid w:val="00C367DC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266B"/>
    <w:rsid w:val="00C53392"/>
    <w:rsid w:val="00C55841"/>
    <w:rsid w:val="00C572E5"/>
    <w:rsid w:val="00C60902"/>
    <w:rsid w:val="00C648F2"/>
    <w:rsid w:val="00C67483"/>
    <w:rsid w:val="00C67DF8"/>
    <w:rsid w:val="00C75BDA"/>
    <w:rsid w:val="00C77AE3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61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23A7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5C2D"/>
    <w:rsid w:val="00CE69F9"/>
    <w:rsid w:val="00CE6F28"/>
    <w:rsid w:val="00CF000E"/>
    <w:rsid w:val="00CF257C"/>
    <w:rsid w:val="00CF3438"/>
    <w:rsid w:val="00CF45A5"/>
    <w:rsid w:val="00CF5D87"/>
    <w:rsid w:val="00CF6277"/>
    <w:rsid w:val="00CF66EB"/>
    <w:rsid w:val="00CF6FD7"/>
    <w:rsid w:val="00D0005D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3769A"/>
    <w:rsid w:val="00D42B44"/>
    <w:rsid w:val="00D43105"/>
    <w:rsid w:val="00D47A37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2EF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5F6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2372"/>
    <w:rsid w:val="00E5689C"/>
    <w:rsid w:val="00E609F8"/>
    <w:rsid w:val="00E62596"/>
    <w:rsid w:val="00E65B11"/>
    <w:rsid w:val="00E65F17"/>
    <w:rsid w:val="00E669D0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8B1"/>
    <w:rsid w:val="00E90928"/>
    <w:rsid w:val="00E927A1"/>
    <w:rsid w:val="00E94EA3"/>
    <w:rsid w:val="00EA089F"/>
    <w:rsid w:val="00EA2B59"/>
    <w:rsid w:val="00EA34F6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2507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077D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1DE3"/>
    <w:rsid w:val="00F62A9E"/>
    <w:rsid w:val="00F63891"/>
    <w:rsid w:val="00F661D6"/>
    <w:rsid w:val="00F7027D"/>
    <w:rsid w:val="00F71088"/>
    <w:rsid w:val="00F72263"/>
    <w:rsid w:val="00F72675"/>
    <w:rsid w:val="00F7556D"/>
    <w:rsid w:val="00F7618F"/>
    <w:rsid w:val="00F7680E"/>
    <w:rsid w:val="00F76F26"/>
    <w:rsid w:val="00F77C90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develop-SNAPSHOT-1380//umg-db-develop-SNAPSHOT-1380.zip" TargetMode="External"/><Relationship Id="rId18" Type="http://schemas.openxmlformats.org/officeDocument/2006/relationships/hyperlink" Target="http://atlas.altidev.net/artifactory/realanalytics/com/ca/umg/web-ui/develop-SNAPSHOT-14/web-ui-develop-SNAPSHOT-14.war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modelet/develop-SNAPSHOT-14/modelet-develop-SNAPSHOT-14-onejar.ja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umg-runtime/develop-SNAPSHOT-14/umg-runtime-develop-SNAPSHOT-14.war" TargetMode="External"/><Relationship Id="rId20" Type="http://schemas.openxmlformats.org/officeDocument/2006/relationships/hyperlink" Target="http://wiki.altisource.com/display/CA/Local+GIT+Set+Up+and+Help+Comman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3.bin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umg-scheduler/develop-SNAPSHOT-14/umg-scheduler-develop-SNAPSHOT-14-onejar.jar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oleObject" Target="embeddings/oleObject2.bin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666D28-2F8C-4D1E-9AEF-8F7B33DE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3134</TotalTime>
  <Pages>12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Basa, Nagamani</cp:lastModifiedBy>
  <cp:revision>324</cp:revision>
  <cp:lastPrinted>2012-04-18T20:08:00Z</cp:lastPrinted>
  <dcterms:created xsi:type="dcterms:W3CDTF">2016-04-19T10:02:00Z</dcterms:created>
  <dcterms:modified xsi:type="dcterms:W3CDTF">2017-04-17T07:35:00Z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