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D3769A">
        <w:rPr>
          <w:rFonts w:ascii="Calibri" w:hAnsi="Calibri"/>
          <w:noProof/>
          <w:color w:val="003876"/>
          <w:sz w:val="32"/>
          <w:szCs w:val="32"/>
        </w:rPr>
        <w:t>8.0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D04005">
              <w:t>8.0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655AD9">
            <w:pPr>
              <w:rPr>
                <w:rStyle w:val="ASPSVerNum"/>
              </w:rPr>
            </w:pPr>
            <w:r>
              <w:rPr>
                <w:rStyle w:val="ASPSVerNum"/>
              </w:rPr>
              <w:t>8.0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977D50" w:rsidP="00977D50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  <w:r w:rsidR="0093626B">
              <w:rPr>
                <w:rFonts w:cs="Arial"/>
              </w:rPr>
              <w:t>-</w:t>
            </w:r>
            <w:r w:rsidR="007A716A">
              <w:rPr>
                <w:rFonts w:cs="Arial"/>
              </w:rPr>
              <w:t>0</w:t>
            </w:r>
            <w:r>
              <w:rPr>
                <w:rFonts w:cs="Arial"/>
              </w:rPr>
              <w:t>4</w:t>
            </w:r>
            <w:r w:rsidR="0093626B">
              <w:rPr>
                <w:rFonts w:cs="Arial"/>
              </w:rPr>
              <w:t>-2016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A230E4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78478818" w:history="1">
            <w:r w:rsidR="00A230E4" w:rsidRPr="009772C8">
              <w:rPr>
                <w:rStyle w:val="Hyperlink"/>
                <w:noProof/>
              </w:rPr>
              <w:t>1.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Summary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_Toc478478818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19" w:history="1">
            <w:r w:rsidR="00A230E4" w:rsidRPr="009772C8">
              <w:rPr>
                <w:rStyle w:val="Hyperlink"/>
                <w:noProof/>
              </w:rPr>
              <w:t>1.1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Description of the change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_Toc478478819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0" w:history="1">
            <w:r w:rsidR="00A230E4" w:rsidRPr="009772C8">
              <w:rPr>
                <w:rStyle w:val="Hyperlink"/>
                <w:noProof/>
              </w:rPr>
              <w:t>1.2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Release Management Approvals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_Toc478478820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4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1" w:history="1">
            <w:r w:rsidR="00A230E4" w:rsidRPr="009772C8">
              <w:rPr>
                <w:rStyle w:val="Hyperlink"/>
                <w:noProof/>
              </w:rPr>
              <w:t>1.3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Environment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_Toc478478821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5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2" w:history="1">
            <w:r w:rsidR="00A230E4" w:rsidRPr="009772C8">
              <w:rPr>
                <w:rStyle w:val="Hyperlink"/>
                <w:noProof/>
              </w:rPr>
              <w:t>1.4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Data Fix Information (Tenant On boarding)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_Toc478478822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5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3" w:history="1">
            <w:r w:rsidR="00A230E4" w:rsidRPr="009772C8">
              <w:rPr>
                <w:rStyle w:val="Hyperlink"/>
                <w:noProof/>
              </w:rPr>
              <w:t>1.5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Syndicate Data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_Toc478478823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4" w:history="1">
            <w:r w:rsidR="00A230E4" w:rsidRPr="009772C8">
              <w:rPr>
                <w:rStyle w:val="Hyperlink"/>
                <w:noProof/>
              </w:rPr>
              <w:t>1.6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 Fix Information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_Toc478478824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5" w:history="1">
            <w:r w:rsidR="00A230E4" w:rsidRPr="009772C8">
              <w:rPr>
                <w:rStyle w:val="Hyperlink"/>
                <w:noProof/>
              </w:rPr>
              <w:t>2.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_Toc478478825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6" w:history="1">
            <w:r w:rsidR="00A230E4" w:rsidRPr="009772C8">
              <w:rPr>
                <w:rStyle w:val="Hyperlink"/>
                <w:noProof/>
              </w:rPr>
              <w:t>2.1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Pre-Implementation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_Toc478478826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6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7" w:history="1">
            <w:r w:rsidR="00A230E4" w:rsidRPr="009772C8">
              <w:rPr>
                <w:rStyle w:val="Hyperlink"/>
                <w:noProof/>
              </w:rPr>
              <w:t>2.2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_Toc478478827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7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8" w:history="1">
            <w:r w:rsidR="00A230E4" w:rsidRPr="009772C8">
              <w:rPr>
                <w:rStyle w:val="Hyperlink"/>
                <w:noProof/>
              </w:rPr>
              <w:t>2.3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Post-Implementation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_Toc478478828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9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29" w:history="1">
            <w:r w:rsidR="00A230E4" w:rsidRPr="009772C8">
              <w:rPr>
                <w:rStyle w:val="Hyperlink"/>
                <w:noProof/>
              </w:rPr>
              <w:t>2.4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Rollback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_Toc478478829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10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0" w:history="1">
            <w:r w:rsidR="00A230E4" w:rsidRPr="009772C8">
              <w:rPr>
                <w:rStyle w:val="Hyperlink"/>
                <w:noProof/>
              </w:rPr>
              <w:t>3.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Known Issues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_Toc478478830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1" w:history="1">
            <w:r w:rsidR="00A230E4" w:rsidRPr="009772C8">
              <w:rPr>
                <w:rStyle w:val="Hyperlink"/>
                <w:noProof/>
              </w:rPr>
              <w:t>4.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Release Implementation Team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_Toc478478831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2" w:history="1">
            <w:r w:rsidR="00A230E4" w:rsidRPr="009772C8">
              <w:rPr>
                <w:rStyle w:val="Hyperlink"/>
                <w:noProof/>
              </w:rPr>
              <w:t>5.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Appendix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_Toc478478832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3" w:history="1">
            <w:r w:rsidR="00A230E4" w:rsidRPr="009772C8">
              <w:rPr>
                <w:rStyle w:val="Hyperlink"/>
                <w:noProof/>
              </w:rPr>
              <w:t>6.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Modelet Restart Steps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_Toc478478833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11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4" w:history="1">
            <w:r w:rsidR="00A230E4" w:rsidRPr="009772C8">
              <w:rPr>
                <w:rStyle w:val="Hyperlink"/>
                <w:noProof/>
              </w:rPr>
              <w:t>7.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Modelet Restart Steps (Rollback)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_Toc478478834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12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A230E4" w:rsidRDefault="006616FC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78478835" w:history="1">
            <w:r w:rsidR="00A230E4" w:rsidRPr="009772C8">
              <w:rPr>
                <w:rStyle w:val="Hyperlink"/>
                <w:noProof/>
              </w:rPr>
              <w:t>8.</w:t>
            </w:r>
            <w:r w:rsidR="00A230E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A230E4" w:rsidRPr="009772C8">
              <w:rPr>
                <w:rStyle w:val="Hyperlink"/>
                <w:noProof/>
              </w:rPr>
              <w:t>Notification</w:t>
            </w:r>
            <w:r w:rsidR="00A230E4">
              <w:rPr>
                <w:noProof/>
                <w:webHidden/>
              </w:rPr>
              <w:tab/>
            </w:r>
            <w:r w:rsidR="00A230E4">
              <w:rPr>
                <w:noProof/>
                <w:webHidden/>
              </w:rPr>
              <w:fldChar w:fldCharType="begin"/>
            </w:r>
            <w:r w:rsidR="00A230E4">
              <w:rPr>
                <w:noProof/>
                <w:webHidden/>
              </w:rPr>
              <w:instrText xml:space="preserve"> PAGEREF _Toc478478835 \h </w:instrText>
            </w:r>
            <w:r w:rsidR="00A230E4">
              <w:rPr>
                <w:noProof/>
                <w:webHidden/>
              </w:rPr>
            </w:r>
            <w:r w:rsidR="00A230E4">
              <w:rPr>
                <w:noProof/>
                <w:webHidden/>
              </w:rPr>
              <w:fldChar w:fldCharType="separate"/>
            </w:r>
            <w:r w:rsidR="00A230E4">
              <w:rPr>
                <w:noProof/>
                <w:webHidden/>
              </w:rPr>
              <w:t>12</w:t>
            </w:r>
            <w:r w:rsidR="00A230E4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0"/>
          <w:numId w:val="7"/>
        </w:numPr>
        <w:snapToGrid w:val="0"/>
      </w:pPr>
      <w:bookmarkStart w:id="2" w:name="_Toc282625041"/>
      <w:bookmarkStart w:id="3" w:name="_Toc169347906"/>
      <w:bookmarkStart w:id="4" w:name="_Toc478478818"/>
      <w:bookmarkStart w:id="5" w:name="_Toc478478820"/>
      <w:r>
        <w:t>Summary</w:t>
      </w:r>
      <w:bookmarkEnd w:id="2"/>
      <w:bookmarkEnd w:id="3"/>
      <w:bookmarkEnd w:id="4"/>
    </w:p>
    <w:p w:rsidR="000D5BD0" w:rsidRDefault="000D5BD0" w:rsidP="000D5BD0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0D5BD0" w:rsidRDefault="000D5BD0" w:rsidP="000D5BD0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document covers the implementation / rollback process for RA 8.0 release.</w:t>
      </w:r>
    </w:p>
    <w:p w:rsidR="000D5BD0" w:rsidRDefault="000D5BD0" w:rsidP="000D5BD0">
      <w:pPr>
        <w:jc w:val="both"/>
        <w:rPr>
          <w:rFonts w:asciiTheme="minorHAnsi" w:hAnsiTheme="minorHAnsi"/>
          <w:b/>
        </w:rPr>
      </w:pPr>
    </w:p>
    <w:p w:rsidR="000D5BD0" w:rsidRDefault="000D5BD0" w:rsidP="000D5BD0">
      <w:pPr>
        <w:pStyle w:val="Heading1"/>
        <w:numPr>
          <w:ilvl w:val="1"/>
          <w:numId w:val="8"/>
        </w:numPr>
        <w:snapToGrid w:val="0"/>
      </w:pPr>
      <w:bookmarkStart w:id="6" w:name="_Toc282625042"/>
      <w:bookmarkStart w:id="7" w:name="_Toc169347907"/>
      <w:bookmarkStart w:id="8" w:name="_Toc478478819"/>
      <w:r>
        <w:t>Description of the change</w:t>
      </w:r>
      <w:bookmarkEnd w:id="6"/>
      <w:bookmarkEnd w:id="7"/>
      <w:bookmarkEnd w:id="8"/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0D5BD0" w:rsidRDefault="000D5BD0" w:rsidP="000D5BD0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8.0</w:t>
      </w:r>
    </w:p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450" w:type="dxa"/>
        <w:tblInd w:w="-162" w:type="dxa"/>
        <w:tblLook w:val="04A0" w:firstRow="1" w:lastRow="0" w:firstColumn="1" w:lastColumn="0" w:noHBand="0" w:noVBand="1"/>
      </w:tblPr>
      <w:tblGrid>
        <w:gridCol w:w="1775"/>
        <w:gridCol w:w="7675"/>
      </w:tblGrid>
      <w:tr w:rsidR="000D5BD0" w:rsidRPr="00E021DE" w:rsidTr="007F336D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7F33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5BD0" w:rsidRDefault="000D5BD0" w:rsidP="007F336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UMG-8176</w:t>
            </w:r>
          </w:p>
        </w:tc>
        <w:tc>
          <w:tcPr>
            <w:tcW w:w="7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Error transaction in Batch Excel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UMG-8147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Additional IO Definition validation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UMG-8146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UI Changes for Batch Excel files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UMG-8145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ID generation for Batch Excel file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UMG-8107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Excel file update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UMG-8082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Controlling Modelet restart through a System Parameter - part 2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UMG-8061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Field updates in Batch Excel file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UMG-8056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Bug: Tenant Output is null for RVE000702 error in production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UMG-8052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Error scenarios breakdown for RSE000804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UMG-8051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Deleting a pool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UMG-8046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Modelet &amp; Pool mapping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UMG-8036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Allow pool definition update even when a modelet is busy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UMG-8024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Transaction Dashboard UI Improvements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UMG-7981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 - Excel Upload for Batch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UMG-7980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Performance Improvement for Homepage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UMG-7962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Space check on API Parameter Name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Excel execution on RA - Handling Error Scenarios - part 2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Transaction Dashboard Search improvement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Currency Datatype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UMG-7890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Percentage Datatype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UMG-7882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Transaction Dashboard Default Search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Controlling Acceptable Values Runtime validations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Acceptable Values Runtime validations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Acceptable Values in Input Definition - Model add validations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UMG-7831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Excel execution on RA - Handling Error Scenarios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UMG-7829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Date and Datetime datatypes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UMG-7820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Datatypes supported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UMG-7784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Windows Modelet Requirements for Excel - QE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UMG-7777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Runtime Processing for Excel - QE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UMG-7749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1 D array fields - QE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UMG-7743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2 D array fields - QE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UMG-7739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Preparing Model Input and Tenant Output - QE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UMG-7709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array of objects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UMG-7653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Validations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UMG-7629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Preparing Model Input and Tenant Output - Dev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UMG-7625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2 D array fields - Dev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UMG-7624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IO Definition for Excel - Defining 1 D array fields - Dev Only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UMG-7614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 Improvements - Name columns in IO Definition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UMG-7543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Bug: Incorrect error message related to IO validation during model add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UMG-7542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Bug: Issue on Modelet Pooling screen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UMG-7535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Default Pools and Validations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UMG-7445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Windows Modelet Requirements for R</w:t>
            </w:r>
          </w:p>
        </w:tc>
      </w:tr>
      <w:tr w:rsidR="000D5BD0" w:rsidRPr="00E021DE" w:rsidTr="007F336D">
        <w:trPr>
          <w:trHeight w:val="288"/>
        </w:trPr>
        <w:tc>
          <w:tcPr>
            <w:tcW w:w="1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UMG-7444</w:t>
            </w:r>
          </w:p>
        </w:tc>
        <w:tc>
          <w:tcPr>
            <w:tcW w:w="7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0D5BD0" w:rsidRDefault="000D5BD0" w:rsidP="007F336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Supporting R and Excel on Windows Modelets - Runtime Processing for Excel - Dev Only</w:t>
            </w:r>
          </w:p>
        </w:tc>
      </w:tr>
    </w:tbl>
    <w:p w:rsidR="000D5BD0" w:rsidRDefault="000D5BD0" w:rsidP="000D5BD0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0D5BD0" w:rsidRDefault="000D5BD0" w:rsidP="000D5BD0">
      <w:pPr>
        <w:pStyle w:val="ListParagraph"/>
        <w:numPr>
          <w:ilvl w:val="1"/>
          <w:numId w:val="9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0D5BD0" w:rsidRDefault="000D5BD0" w:rsidP="000D5BD0">
      <w:pPr>
        <w:pStyle w:val="ListParagraph"/>
        <w:numPr>
          <w:ilvl w:val="0"/>
          <w:numId w:val="9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0D5BD0" w:rsidRDefault="000D5BD0" w:rsidP="000D5BD0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r>
        <w:t>Release Management Approvals</w:t>
      </w:r>
      <w:bookmarkEnd w:id="5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3C275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9" w:name="_Toc478478821"/>
      <w:r>
        <w:lastRenderedPageBreak/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0" w:name="_Toc478478822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1" w:name="_Toc478478823"/>
      <w:r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8"/>
        </w:numPr>
        <w:snapToGrid w:val="0"/>
      </w:pPr>
      <w:bookmarkStart w:id="12" w:name="_Toc478478824"/>
      <w:r>
        <w:lastRenderedPageBreak/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13" w:name="_Toc478478825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7"/>
        </w:numPr>
        <w:snapToGrid w:val="0"/>
      </w:pPr>
      <w:bookmarkStart w:id="15" w:name="_Toc478478826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C20BA5">
      <w:pPr>
        <w:pStyle w:val="OFC-ITTableText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Pr="00430268" w:rsidRDefault="002F3B66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08176B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08176B" w:rsidRPr="00907F80" w:rsidRDefault="0008176B" w:rsidP="00C20BA5">
      <w:pPr>
        <w:pStyle w:val="PlainText"/>
        <w:numPr>
          <w:ilvl w:val="1"/>
          <w:numId w:val="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Ocwen</w:t>
      </w:r>
    </w:p>
    <w:p w:rsidR="00907F80" w:rsidRPr="00326283" w:rsidRDefault="00907F80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Back up of Mongo db for all collections.</w:t>
      </w:r>
    </w:p>
    <w:p w:rsidR="00C31185" w:rsidRPr="00326283" w:rsidRDefault="00362419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 xml:space="preserve">Back up of externalized application.properties of scheduler </w:t>
      </w:r>
      <w:r w:rsidR="006C2FD3"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application</w:t>
      </w:r>
    </w:p>
    <w:p w:rsidR="00907F80" w:rsidRPr="00326283" w:rsidRDefault="00172EA6" w:rsidP="00C20BA5">
      <w:pPr>
        <w:pStyle w:val="PlainText"/>
        <w:numPr>
          <w:ilvl w:val="0"/>
          <w:numId w:val="9"/>
        </w:numPr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</w:pPr>
      <w:r w:rsidRPr="00326283">
        <w:rPr>
          <w:rFonts w:asciiTheme="minorHAnsi" w:eastAsia="Times New Roman" w:hAnsiTheme="minorHAnsi" w:cs="Times New Roman"/>
          <w:b/>
          <w:i/>
          <w:sz w:val="20"/>
          <w:szCs w:val="20"/>
          <w:highlight w:val="yellow"/>
        </w:rPr>
        <w:t>Back up of modelet scripts</w:t>
      </w:r>
    </w:p>
    <w:p w:rsidR="00172EA6" w:rsidRDefault="00172EA6" w:rsidP="00907F80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08176B" w:rsidRDefault="0008176B" w:rsidP="0008176B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6B0501">
      <w:pPr>
        <w:pStyle w:val="PlainText"/>
        <w:ind w:left="2160"/>
        <w:rPr>
          <w:rFonts w:asciiTheme="minorHAnsi" w:eastAsia="Times New Roman" w:hAnsiTheme="minorHAnsi" w:cs="Times New Roman"/>
          <w:i/>
          <w:sz w:val="20"/>
          <w:szCs w:val="20"/>
        </w:rPr>
      </w:pPr>
    </w:p>
    <w:p w:rsidR="006E5CDD" w:rsidRPr="00392C42" w:rsidRDefault="006E5CDD" w:rsidP="00A23487">
      <w:pPr>
        <w:ind w:left="2880"/>
        <w:rPr>
          <w:rFonts w:asciiTheme="minorHAnsi" w:hAnsiTheme="minorHAnsi"/>
          <w:sz w:val="20"/>
          <w:szCs w:val="20"/>
        </w:rPr>
      </w:pPr>
    </w:p>
    <w:p w:rsidR="006E5CDD" w:rsidRDefault="006E5CDD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6" w:name="_Toc478478827"/>
      <w:r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</w:t>
      </w:r>
      <w:r w:rsidR="008C521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D77398">
        <w:rPr>
          <w:rFonts w:asciiTheme="minorHAnsi" w:eastAsia="Times New Roman" w:hAnsiTheme="minorHAnsi" w:cs="Times New Roman"/>
          <w:sz w:val="20"/>
          <w:szCs w:val="20"/>
        </w:rPr>
        <w:t>PROD</w:t>
      </w:r>
      <w:r>
        <w:rPr>
          <w:rFonts w:asciiTheme="minorHAnsi" w:eastAsia="Times New Roman" w:hAnsiTheme="minorHAnsi" w:cs="Times New Roman"/>
          <w:sz w:val="20"/>
          <w:szCs w:val="20"/>
        </w:rPr>
        <w:t>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EA72BB" w:rsidRPr="005F01CF" w:rsidRDefault="00C50572" w:rsidP="00A5419F">
      <w:pPr>
        <w:autoSpaceDE w:val="0"/>
        <w:autoSpaceDN w:val="0"/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A5419F" w:rsidRDefault="006E505E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 configuration changes:</w:t>
      </w:r>
    </w:p>
    <w:p w:rsidR="003B4B98" w:rsidRPr="006E505E" w:rsidRDefault="00212FF7" w:rsidP="00A5419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t>NA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DA52EF" w:rsidP="00A5419F">
      <w:pPr>
        <w:pStyle w:val="PlainText"/>
        <w:ind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Mysql </w:t>
      </w:r>
      <w:r w:rsidR="00961F86"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203D10" w:rsidRDefault="00C50572" w:rsidP="00C5057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Obtain the scripts zip file from the following link and extract the files.</w:t>
      </w:r>
    </w:p>
    <w:p w:rsidR="00C50572" w:rsidRDefault="00C50572" w:rsidP="00C50572">
      <w:pPr>
        <w:pStyle w:val="PlainText"/>
        <w:ind w:left="1440"/>
        <w:rPr>
          <w:color w:val="000000" w:themeColor="text1"/>
        </w:rPr>
      </w:pPr>
    </w:p>
    <w:p w:rsidR="004F27C2" w:rsidRDefault="004F27C2" w:rsidP="004F27C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4F27C2" w:rsidRDefault="006616FC" w:rsidP="004F27C2">
      <w:pPr>
        <w:pStyle w:val="HTMLPreformatted"/>
        <w:rPr>
          <w:color w:val="000000"/>
        </w:rPr>
      </w:pPr>
      <w:hyperlink r:id="rId13" w:history="1">
        <w:r w:rsidR="004F27C2" w:rsidRPr="00965F74">
          <w:rPr>
            <w:rStyle w:val="Hyperlink"/>
            <w:rFonts w:asciiTheme="minorHAnsi" w:hAnsiTheme="minorHAnsi" w:cs="Times New Roman"/>
          </w:rPr>
          <w:t>http://atlas.altidev.net/artifactory/realanalytics/com/ca/umg/umg-db//8.0-SNAPSHOT-40/</w:t>
        </w:r>
      </w:hyperlink>
      <w:hyperlink r:id="rId14" w:history="1">
        <w:r w:rsidR="004F27C2">
          <w:rPr>
            <w:rStyle w:val="Hyperlink"/>
          </w:rPr>
          <w:t>umg-db-8.0-SNAPSHOT-40.zip</w:t>
        </w:r>
      </w:hyperlink>
    </w:p>
    <w:p w:rsidR="00C36F29" w:rsidRDefault="00C36F29" w:rsidP="00D47A37">
      <w:pPr>
        <w:pStyle w:val="HTMLPreformatted"/>
        <w:rPr>
          <w:rStyle w:val="Hyperlink"/>
        </w:rPr>
      </w:pP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Pr="00582FBC">
        <w:rPr>
          <w:rFonts w:asciiTheme="minorHAnsi" w:hAnsiTheme="minorHAnsi" w:cs="Times New Roman"/>
          <w:b/>
        </w:rPr>
        <w:t>UMG-8.0-admin_schema_common-ddl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umg_admin schema</w:t>
      </w: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>
        <w:rPr>
          <w:rFonts w:asciiTheme="minorHAnsi" w:hAnsiTheme="minorHAnsi" w:cs="Times New Roman"/>
          <w:b/>
        </w:rPr>
        <w:t>UMG-8.0-admin_schema_common-dm</w:t>
      </w:r>
      <w:r w:rsidRPr="00582FBC">
        <w:rPr>
          <w:rFonts w:asciiTheme="minorHAnsi" w:hAnsiTheme="minorHAnsi" w:cs="Times New Roman"/>
          <w:b/>
        </w:rPr>
        <w:t>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umg_admin schema</w:t>
      </w:r>
    </w:p>
    <w:p w:rsidR="00582FBC" w:rsidRDefault="00582FBC" w:rsidP="00C20BA5">
      <w:pPr>
        <w:pStyle w:val="HTMLPreformatted"/>
        <w:numPr>
          <w:ilvl w:val="2"/>
          <w:numId w:val="9"/>
        </w:numPr>
        <w:rPr>
          <w:rFonts w:asciiTheme="minorHAnsi" w:hAnsiTheme="minorHAnsi" w:cs="Times New Roman"/>
        </w:rPr>
      </w:pPr>
      <w:r w:rsidRPr="00582FBC">
        <w:rPr>
          <w:rFonts w:asciiTheme="minorHAnsi" w:hAnsiTheme="minorHAnsi" w:cs="Times New Roman"/>
        </w:rPr>
        <w:t xml:space="preserve">run the </w:t>
      </w:r>
      <w:r>
        <w:rPr>
          <w:rFonts w:asciiTheme="minorHAnsi" w:hAnsiTheme="minorHAnsi" w:cs="Times New Roman"/>
        </w:rPr>
        <w:t xml:space="preserve">scripts under the </w:t>
      </w:r>
      <w:r w:rsidRPr="00582FBC">
        <w:rPr>
          <w:rFonts w:asciiTheme="minorHAnsi" w:hAnsiTheme="minorHAnsi" w:cs="Times New Roman"/>
          <w:b/>
        </w:rPr>
        <w:t>UMG-8.0-ocwen_schema_dml</w:t>
      </w:r>
      <w:r>
        <w:rPr>
          <w:rFonts w:asciiTheme="minorHAnsi" w:hAnsiTheme="minorHAnsi" w:cs="Times New Roman"/>
          <w:b/>
        </w:rPr>
        <w:t>.sql</w:t>
      </w:r>
      <w:r>
        <w:rPr>
          <w:rFonts w:asciiTheme="minorHAnsi" w:hAnsiTheme="minorHAnsi" w:cs="Times New Roman"/>
        </w:rPr>
        <w:t xml:space="preserve">  file in tenant schema</w:t>
      </w:r>
    </w:p>
    <w:p w:rsidR="00582FBC" w:rsidRPr="00582FBC" w:rsidRDefault="00582FBC" w:rsidP="00605329">
      <w:pPr>
        <w:pStyle w:val="HTMLPreformatted"/>
        <w:ind w:left="3555"/>
        <w:rPr>
          <w:rFonts w:asciiTheme="minorHAnsi" w:hAnsiTheme="minorHAnsi" w:cs="Times New Roman"/>
        </w:rPr>
      </w:pPr>
    </w:p>
    <w:p w:rsidR="00A5419F" w:rsidRDefault="00A5419F" w:rsidP="00A5419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C20BA5">
      <w:pPr>
        <w:pStyle w:val="PlainText"/>
        <w:numPr>
          <w:ilvl w:val="0"/>
          <w:numId w:val="13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8</w:t>
      </w:r>
      <w:r w:rsidR="00642754">
        <w:rPr>
          <w:rFonts w:asciiTheme="minorHAnsi" w:eastAsia="Times New Roman" w:hAnsiTheme="minorHAnsi" w:cs="Times New Roman"/>
          <w:sz w:val="20"/>
          <w:szCs w:val="20"/>
        </w:rPr>
        <w:t>.</w:t>
      </w:r>
      <w:r w:rsidR="00493A64">
        <w:rPr>
          <w:rFonts w:asciiTheme="minorHAnsi" w:eastAsia="Times New Roman" w:hAnsiTheme="minorHAnsi" w:cs="Times New Roman"/>
          <w:sz w:val="20"/>
          <w:szCs w:val="20"/>
        </w:rPr>
        <w:t>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504FE7" w:rsidRDefault="00EA4DE2" w:rsidP="00A5419F">
      <w:pPr>
        <w:pStyle w:val="ASPSBodytext"/>
        <w:rPr>
          <w:b/>
        </w:rPr>
      </w:pPr>
      <w:r>
        <w:tab/>
      </w:r>
      <w:r w:rsidR="00A5419F">
        <w:t>NA</w:t>
      </w:r>
      <w:r w:rsidR="002407DD">
        <w:br/>
      </w:r>
      <w:r w:rsidR="002407DD" w:rsidRPr="00C77AE3">
        <w:rPr>
          <w:b/>
        </w:rPr>
        <w:t xml:space="preserve">Mongo </w:t>
      </w:r>
      <w:r w:rsidR="00504FE7" w:rsidRPr="00C77AE3">
        <w:rPr>
          <w:b/>
        </w:rPr>
        <w:t>Changes:</w:t>
      </w:r>
    </w:p>
    <w:p w:rsidR="00C77AE3" w:rsidRDefault="00504FE7" w:rsidP="00B41D3E">
      <w:pPr>
        <w:pStyle w:val="PlainText"/>
        <w:ind w:firstLine="720"/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Obtain the </w:t>
      </w:r>
      <w:r w:rsidR="00B41D3E" w:rsidRPr="001636E6">
        <w:rPr>
          <w:rFonts w:asciiTheme="minorHAnsi" w:eastAsia="Times New Roman" w:hAnsiTheme="minorHAnsi" w:cs="Times New Roman"/>
          <w:sz w:val="20"/>
          <w:szCs w:val="20"/>
          <w:highlight w:val="yellow"/>
        </w:rPr>
        <w:t>mongoscript.txt</w:t>
      </w:r>
      <w:r w:rsidR="00B41D3E">
        <w:rPr>
          <w:rFonts w:asciiTheme="minorHAnsi" w:eastAsia="Times New Roman" w:hAnsiTheme="minorHAnsi" w:cs="Times New Roman"/>
          <w:sz w:val="20"/>
          <w:szCs w:val="20"/>
        </w:rPr>
        <w:t xml:space="preserve"> file the above zip file and r</w:t>
      </w:r>
      <w:r w:rsidR="00C77AE3">
        <w:t>un the script from mongo server once connected to mongo db</w:t>
      </w:r>
      <w:r w:rsidR="00710FA6">
        <w:t xml:space="preserve"> console.</w:t>
      </w:r>
    </w:p>
    <w:p w:rsidR="002407DD" w:rsidRDefault="002407DD" w:rsidP="00A5419F">
      <w:pPr>
        <w:pStyle w:val="ASPSBodytext"/>
        <w:rPr>
          <w:rFonts w:ascii="Calibri" w:hAnsi="Calibri"/>
        </w:rPr>
      </w:pPr>
    </w:p>
    <w:p w:rsidR="002B5A7C" w:rsidRPr="00904F79" w:rsidRDefault="002B5A7C" w:rsidP="002B5A7C">
      <w:pPr>
        <w:pStyle w:val="ASPSBodytext"/>
        <w:rPr>
          <w:b/>
        </w:rPr>
      </w:pPr>
      <w:r w:rsidRPr="00904F79">
        <w:rPr>
          <w:b/>
        </w:rPr>
        <w:t>Sanpath changes</w:t>
      </w:r>
    </w:p>
    <w:p w:rsidR="002B5A7C" w:rsidRDefault="002B5A7C" w:rsidP="002B5A7C">
      <w:pPr>
        <w:pStyle w:val="ASPSBodytext"/>
      </w:pPr>
      <w:r>
        <w:t>Login to one of the umg servers where /sanpath is mounted and execute following commands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 xml:space="preserve">cd </w:t>
      </w:r>
      <w:r w:rsidRPr="007D040C">
        <w:t>/sanp</w:t>
      </w:r>
      <w:r>
        <w:t>ath/supportpackage/R/3.2.1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>mkdir Linux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>mkdir Windows</w:t>
      </w:r>
    </w:p>
    <w:p w:rsidR="002B5A7C" w:rsidRDefault="002B5A7C" w:rsidP="002B5A7C">
      <w:pPr>
        <w:pStyle w:val="ASPSBodytext"/>
        <w:numPr>
          <w:ilvl w:val="0"/>
          <w:numId w:val="13"/>
        </w:numPr>
      </w:pPr>
      <w:r>
        <w:t>move all existing support packages from current directory to Linux directory.</w:t>
      </w:r>
    </w:p>
    <w:p w:rsidR="002B5A7C" w:rsidRDefault="002B5A7C" w:rsidP="00A5419F">
      <w:pPr>
        <w:pStyle w:val="ASPSBodytext"/>
        <w:rPr>
          <w:rFonts w:ascii="Calibri" w:hAnsi="Calibri"/>
        </w:rPr>
      </w:pPr>
    </w:p>
    <w:p w:rsidR="0036212A" w:rsidRPr="0036212A" w:rsidRDefault="0036212A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386D6E" w:rsidRDefault="00A5419F" w:rsidP="00B1128E">
      <w:pPr>
        <w:pStyle w:val="ASPSBodytext"/>
      </w:pPr>
      <w:r>
        <w:tab/>
        <w:t>NA</w:t>
      </w:r>
    </w:p>
    <w:p w:rsidR="0095145A" w:rsidRDefault="0095145A" w:rsidP="00B1128E">
      <w:pPr>
        <w:pStyle w:val="ASPSBodytext"/>
        <w:rPr>
          <w:b/>
        </w:rPr>
      </w:pPr>
      <w:r w:rsidRPr="0095145A">
        <w:rPr>
          <w:b/>
        </w:rPr>
        <w:t>Update applicationContextSecurity.properties file:</w:t>
      </w:r>
    </w:p>
    <w:p w:rsidR="0095145A" w:rsidRPr="0095145A" w:rsidRDefault="005615A7" w:rsidP="00A5419F">
      <w:pPr>
        <w:pStyle w:val="ASPSBodytext"/>
      </w:pPr>
      <w:r>
        <w:tab/>
      </w:r>
      <w:r w:rsidR="00A5419F">
        <w:t>NA</w:t>
      </w:r>
    </w:p>
    <w:p w:rsidR="00B902B3" w:rsidRDefault="002758B6" w:rsidP="00B1128E">
      <w:pPr>
        <w:pStyle w:val="ASPSBodytext"/>
        <w:rPr>
          <w:b/>
        </w:rPr>
      </w:pPr>
      <w:r>
        <w:rPr>
          <w:b/>
        </w:rPr>
        <w:lastRenderedPageBreak/>
        <w:t xml:space="preserve">Tomcat Changes </w:t>
      </w:r>
    </w:p>
    <w:p w:rsidR="002758B6" w:rsidRDefault="002758B6" w:rsidP="00B1128E">
      <w:pPr>
        <w:pStyle w:val="ASPSBodytext"/>
        <w:rPr>
          <w:b/>
        </w:rPr>
      </w:pPr>
      <w:r>
        <w:rPr>
          <w:b/>
        </w:rPr>
        <w:t>NA</w:t>
      </w:r>
    </w:p>
    <w:p w:rsidR="009115E4" w:rsidRDefault="00496A0F" w:rsidP="00B1128E">
      <w:pPr>
        <w:pStyle w:val="ASPSBodytext"/>
        <w:rPr>
          <w:b/>
        </w:rPr>
      </w:pPr>
      <w:r>
        <w:rPr>
          <w:b/>
        </w:rPr>
        <w:t>Scheduler</w:t>
      </w:r>
      <w:r w:rsidR="009115E4">
        <w:rPr>
          <w:b/>
        </w:rPr>
        <w:t xml:space="preserve"> externalised</w:t>
      </w:r>
      <w:r>
        <w:rPr>
          <w:b/>
        </w:rPr>
        <w:t xml:space="preserve"> application.properties </w:t>
      </w:r>
      <w:r w:rsidR="005739AA">
        <w:rPr>
          <w:b/>
        </w:rPr>
        <w:t>files</w:t>
      </w:r>
      <w:r>
        <w:rPr>
          <w:b/>
        </w:rPr>
        <w:t xml:space="preserve"> </w:t>
      </w:r>
      <w:r w:rsidR="005739AA">
        <w:rPr>
          <w:b/>
        </w:rPr>
        <w:t>changes:</w:t>
      </w:r>
    </w:p>
    <w:p w:rsidR="005739AA" w:rsidRPr="005739AA" w:rsidRDefault="005739AA" w:rsidP="006F3429">
      <w:pPr>
        <w:pStyle w:val="ASPSBodytext"/>
        <w:numPr>
          <w:ilvl w:val="1"/>
          <w:numId w:val="19"/>
        </w:numPr>
      </w:pPr>
      <w:r w:rsidRPr="005739AA">
        <w:t xml:space="preserve">Update the param value of the parameter </w:t>
      </w:r>
    </w:p>
    <w:p w:rsidR="00496A0F" w:rsidRPr="005739AA" w:rsidRDefault="00261405" w:rsidP="006F3429">
      <w:pPr>
        <w:pStyle w:val="ASPSBodytext"/>
        <w:numPr>
          <w:ilvl w:val="2"/>
          <w:numId w:val="19"/>
        </w:numPr>
      </w:pPr>
      <w:r>
        <w:t>default.model.env to Linux .</w:t>
      </w:r>
    </w:p>
    <w:p w:rsidR="00DC15F6" w:rsidRPr="00B97D6A" w:rsidRDefault="005739AA" w:rsidP="006F3429">
      <w:pPr>
        <w:pStyle w:val="ASPSBodytext"/>
        <w:numPr>
          <w:ilvl w:val="2"/>
          <w:numId w:val="19"/>
        </w:numPr>
      </w:pPr>
      <w:r w:rsidRPr="00B97D6A">
        <w:t>default.model.env=Linux</w:t>
      </w:r>
    </w:p>
    <w:p w:rsidR="00DC15F6" w:rsidRPr="00B97D6A" w:rsidRDefault="00DC15F6" w:rsidP="006F3429">
      <w:pPr>
        <w:pStyle w:val="ASPSBodytext"/>
        <w:numPr>
          <w:ilvl w:val="1"/>
          <w:numId w:val="19"/>
        </w:numPr>
      </w:pPr>
      <w:r w:rsidRPr="00B97D6A">
        <w:t>Add the below 2 params:</w:t>
      </w:r>
    </w:p>
    <w:p w:rsidR="00DC15F6" w:rsidRPr="00B97D6A" w:rsidRDefault="00DC15F6" w:rsidP="006F3429">
      <w:pPr>
        <w:pStyle w:val="ASPSBodytext"/>
        <w:numPr>
          <w:ilvl w:val="2"/>
          <w:numId w:val="19"/>
        </w:numPr>
      </w:pPr>
      <w:r w:rsidRPr="00B97D6A">
        <w:t>default.model.env.ver=3.2.1</w:t>
      </w:r>
    </w:p>
    <w:p w:rsidR="00DC15F6" w:rsidRPr="00B97D6A" w:rsidRDefault="00DC15F6" w:rsidP="006F3429">
      <w:pPr>
        <w:pStyle w:val="ASPSBodytext"/>
        <w:numPr>
          <w:ilvl w:val="2"/>
          <w:numId w:val="19"/>
        </w:numPr>
      </w:pPr>
      <w:r w:rsidRPr="00B97D6A">
        <w:t>default.model.env.lang = R</w:t>
      </w:r>
    </w:p>
    <w:p w:rsidR="002758B6" w:rsidRPr="004E44F3" w:rsidRDefault="002758B6" w:rsidP="00B1128E">
      <w:pPr>
        <w:pStyle w:val="ASPSBodytext"/>
        <w:rPr>
          <w:b/>
        </w:rPr>
      </w:pPr>
      <w:r w:rsidRPr="004E44F3">
        <w:rPr>
          <w:b/>
        </w:rPr>
        <w:t>modelet start up script changes:</w:t>
      </w:r>
    </w:p>
    <w:p w:rsidR="0040153A" w:rsidRDefault="0040153A" w:rsidP="0040153A">
      <w:pPr>
        <w:pStyle w:val="ASPSBodytext"/>
      </w:pPr>
      <w:r>
        <w:t>1. Remove following jvm arguments</w:t>
      </w:r>
    </w:p>
    <w:p w:rsidR="0040153A" w:rsidRDefault="0040153A" w:rsidP="0040153A">
      <w:pPr>
        <w:pStyle w:val="ASPSBodytext"/>
      </w:pPr>
      <w:r>
        <w:tab/>
      </w:r>
      <w:r>
        <w:tab/>
        <w:t>a. runMatlab</w:t>
      </w:r>
    </w:p>
    <w:p w:rsidR="0040153A" w:rsidRDefault="0040153A" w:rsidP="0040153A">
      <w:pPr>
        <w:pStyle w:val="ASPSBodytext"/>
      </w:pPr>
      <w:r>
        <w:tab/>
      </w:r>
      <w:r>
        <w:tab/>
        <w:t>b. runR</w:t>
      </w:r>
    </w:p>
    <w:p w:rsidR="0040153A" w:rsidRDefault="0040153A" w:rsidP="0040153A">
      <w:pPr>
        <w:pStyle w:val="ASPSBodytext"/>
      </w:pPr>
      <w:r>
        <w:tab/>
      </w:r>
      <w:r>
        <w:tab/>
        <w:t>c. enableGC</w:t>
      </w:r>
    </w:p>
    <w:p w:rsidR="0040153A" w:rsidRDefault="0040153A" w:rsidP="0040153A">
      <w:pPr>
        <w:pStyle w:val="ASPSBodytext"/>
      </w:pPr>
      <w:r>
        <w:tab/>
      </w:r>
      <w:r>
        <w:tab/>
        <w:t>d. gcDelay</w:t>
      </w:r>
    </w:p>
    <w:p w:rsidR="0040153A" w:rsidRDefault="0040153A" w:rsidP="0040153A">
      <w:pPr>
        <w:pStyle w:val="ASPSBodytext"/>
      </w:pPr>
    </w:p>
    <w:p w:rsidR="0040153A" w:rsidRDefault="0040153A" w:rsidP="0040153A">
      <w:pPr>
        <w:pStyle w:val="ASPSBodytext"/>
      </w:pPr>
      <w:r>
        <w:t>2. Add new jvm parameter "executionLanguage"</w:t>
      </w:r>
      <w:r w:rsidR="0093444D">
        <w:t xml:space="preserve"> and assign value </w:t>
      </w:r>
      <w:r w:rsidR="00961F0B">
        <w:t xml:space="preserve">depends </w:t>
      </w:r>
      <w:r w:rsidR="0093444D">
        <w:t>on the modelet</w:t>
      </w:r>
      <w:r>
        <w:t>. The accept</w:t>
      </w:r>
      <w:r w:rsidR="008614E0">
        <w:t>ed values are R,Matlab or Excel.</w:t>
      </w:r>
    </w:p>
    <w:p w:rsidR="0093444D" w:rsidRDefault="0093444D" w:rsidP="0040153A">
      <w:pPr>
        <w:pStyle w:val="ASPSBodytext"/>
      </w:pPr>
    </w:p>
    <w:p w:rsidR="0040153A" w:rsidRPr="00AB3D0E" w:rsidRDefault="0040153A" w:rsidP="0040153A">
      <w:pPr>
        <w:pStyle w:val="ASPSBodytext"/>
        <w:rPr>
          <w:b/>
        </w:rPr>
      </w:pPr>
      <w:r w:rsidRPr="00AB3D0E">
        <w:rPr>
          <w:b/>
        </w:rPr>
        <w:t xml:space="preserve">Sample modelet startup script : </w:t>
      </w:r>
      <w:r w:rsidR="000A5BBC">
        <w:rPr>
          <w:b/>
        </w:rPr>
        <w:t xml:space="preserve"> (This is sample script</w:t>
      </w:r>
      <w:r w:rsidR="00CA3708">
        <w:rPr>
          <w:b/>
        </w:rPr>
        <w:t>, actual script may contain additional details such backing up of .out file</w:t>
      </w:r>
      <w:bookmarkStart w:id="17" w:name="_GoBack"/>
      <w:bookmarkEnd w:id="17"/>
      <w:r w:rsidR="000A5BBC">
        <w:rPr>
          <w:b/>
        </w:rPr>
        <w:t>, please do not copy this)</w:t>
      </w:r>
    </w:p>
    <w:p w:rsidR="00CE5C2D" w:rsidRDefault="0040153A" w:rsidP="0040153A">
      <w:pPr>
        <w:pStyle w:val="ASPSBodytext"/>
      </w:pPr>
      <w:r>
        <w:t>-Druntime=R -Dlogroot=7904 -Dport=7904 -DserverType=SOCKET -DsanPath=D:\sanpath\san -Dworkspace=D:\Workspace\matlab -Dloglevel=debug -DrTempPath=D:\Workspace\matlab -Dlog4j.configurationFile="file:\\D:\conf\modelet\log4j2.xml" -Dhazelcast.config="D:\conf\modelet\hazelcast-client-config.xml" -DhttpConnectionPooling.properties="file:\D:\conf\modelet\httpConnectionPooling.properties"  -Djava.library.path="D:\Installs\rJava_0.9-6\rJava\jri\x64;C:\jdk1.7.0_75\bin;" -</w:t>
      </w:r>
      <w:r w:rsidRPr="00F77C90">
        <w:rPr>
          <w:b/>
        </w:rPr>
        <w:t>DexecutionLanguage</w:t>
      </w:r>
      <w:r>
        <w:t>=Excel -DexecutionEnvironment=Windows</w:t>
      </w:r>
    </w:p>
    <w:p w:rsidR="00BA50E8" w:rsidRPr="00A15DE6" w:rsidRDefault="00BA50E8" w:rsidP="0040153A">
      <w:pPr>
        <w:pStyle w:val="ASPSBodytext"/>
      </w:pPr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C509E4" w:rsidRPr="00C509E4" w:rsidRDefault="005615A7" w:rsidP="00A5419F">
      <w:pPr>
        <w:pStyle w:val="ASPSBodytext"/>
      </w:pPr>
      <w:r>
        <w:tab/>
      </w:r>
      <w:r w:rsidR="00A5419F">
        <w:t>NA</w:t>
      </w:r>
    </w:p>
    <w:p w:rsidR="004E113D" w:rsidRDefault="004E113D" w:rsidP="00B1128E">
      <w:pPr>
        <w:pStyle w:val="ASPSBodytext"/>
      </w:pPr>
      <w:r w:rsidRPr="001036FB">
        <w:rPr>
          <w:b/>
        </w:rPr>
        <w:t>Modelet LOG4j changes</w:t>
      </w:r>
      <w:r>
        <w:t>:</w:t>
      </w:r>
    </w:p>
    <w:p w:rsidR="00821B86" w:rsidRDefault="005615A7" w:rsidP="00B1128E">
      <w:pPr>
        <w:pStyle w:val="ASPSBodytext"/>
      </w:pPr>
      <w:r>
        <w:tab/>
      </w:r>
      <w:r w:rsidR="00A5419F" w:rsidRPr="00A5419F">
        <w:t>NA</w:t>
      </w: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A921CF" w:rsidRDefault="005615A7" w:rsidP="00A5419F">
      <w:pPr>
        <w:pStyle w:val="ASPSBodytext"/>
      </w:pPr>
      <w:r w:rsidRPr="0041464B">
        <w:rPr>
          <w:b/>
        </w:rPr>
        <w:tab/>
      </w:r>
      <w:r w:rsidR="00A5419F" w:rsidRPr="0041464B">
        <w:t>NA</w:t>
      </w:r>
    </w:p>
    <w:p w:rsidR="005D3F02" w:rsidRPr="005D3F02" w:rsidRDefault="005D3F02" w:rsidP="005D3F02">
      <w:pPr>
        <w:pStyle w:val="ASPSBodytext"/>
        <w:rPr>
          <w:b/>
        </w:rPr>
      </w:pPr>
      <w:r w:rsidRPr="005D3F02">
        <w:rPr>
          <w:b/>
        </w:rPr>
        <w:t>Setup Windows modelet server:</w:t>
      </w:r>
    </w:p>
    <w:p w:rsidR="005D3F02" w:rsidRDefault="005D3F02" w:rsidP="005D3F02">
      <w:pPr>
        <w:pStyle w:val="ASPSBodytext"/>
      </w:pPr>
      <w:r>
        <w:t xml:space="preserve">Pre-requisite: </w:t>
      </w:r>
    </w:p>
    <w:p w:rsidR="005D3F02" w:rsidRDefault="005D3F02" w:rsidP="005D3F02">
      <w:pPr>
        <w:pStyle w:val="ASPSBodytext"/>
        <w:numPr>
          <w:ilvl w:val="0"/>
          <w:numId w:val="16"/>
        </w:numPr>
      </w:pPr>
      <w:r>
        <w:lastRenderedPageBreak/>
        <w:t xml:space="preserve">Sanpath must be mounted </w:t>
      </w:r>
    </w:p>
    <w:p w:rsidR="005D3F02" w:rsidRDefault="005D3F02" w:rsidP="005D3F02">
      <w:pPr>
        <w:pStyle w:val="ASPSBodytext"/>
        <w:numPr>
          <w:ilvl w:val="0"/>
          <w:numId w:val="16"/>
        </w:numPr>
      </w:pPr>
      <w:r>
        <w:t>Java installation</w:t>
      </w:r>
    </w:p>
    <w:p w:rsidR="005D3F02" w:rsidRDefault="005D3F02" w:rsidP="005D3F02">
      <w:pPr>
        <w:pStyle w:val="ASPSBodytext"/>
        <w:numPr>
          <w:ilvl w:val="0"/>
          <w:numId w:val="16"/>
        </w:numPr>
      </w:pPr>
      <w:r>
        <w:t>Install R</w:t>
      </w:r>
    </w:p>
    <w:p w:rsidR="005D3F02" w:rsidRDefault="005D3F02" w:rsidP="005D3F02">
      <w:pPr>
        <w:pStyle w:val="ASPSBodytext"/>
        <w:numPr>
          <w:ilvl w:val="0"/>
          <w:numId w:val="16"/>
        </w:numPr>
      </w:pPr>
      <w:r>
        <w:t>Copy modelet configuration files to windows server from linux server.</w:t>
      </w:r>
    </w:p>
    <w:p w:rsidR="0099500A" w:rsidRDefault="0099500A" w:rsidP="005D3F02">
      <w:pPr>
        <w:pStyle w:val="ASPSBodytext"/>
        <w:numPr>
          <w:ilvl w:val="0"/>
          <w:numId w:val="16"/>
        </w:numPr>
      </w:pPr>
      <w:r>
        <w:t>Install MS Excel 2013.</w:t>
      </w:r>
    </w:p>
    <w:p w:rsidR="005D3F02" w:rsidRDefault="005D3F02" w:rsidP="00A5419F">
      <w:pPr>
        <w:pStyle w:val="ASPSBodytext"/>
        <w:rPr>
          <w:b/>
        </w:rPr>
      </w:pPr>
    </w:p>
    <w:p w:rsidR="000C3D66" w:rsidRDefault="000C3D66" w:rsidP="000C3D66">
      <w:pPr>
        <w:pStyle w:val="ASPSBodytext"/>
      </w:pPr>
      <w:r>
        <w:t>Steps:</w:t>
      </w:r>
    </w:p>
    <w:p w:rsidR="000C3D66" w:rsidRDefault="000C3D66" w:rsidP="000C3D66">
      <w:pPr>
        <w:pStyle w:val="ASPSBodytext"/>
        <w:numPr>
          <w:ilvl w:val="0"/>
          <w:numId w:val="17"/>
        </w:numPr>
      </w:pPr>
      <w:r>
        <w:t>Setting up R models in windows.</w:t>
      </w:r>
    </w:p>
    <w:p w:rsidR="000C3D66" w:rsidRDefault="000C3D66" w:rsidP="000C3D66">
      <w:pPr>
        <w:pStyle w:val="ASPSBodytext"/>
        <w:numPr>
          <w:ilvl w:val="1"/>
          <w:numId w:val="17"/>
        </w:numPr>
      </w:pPr>
      <w:r>
        <w:t>Create bat file to with following content to start the R windows modelets. (Change the properties file as per environment)</w:t>
      </w:r>
    </w:p>
    <w:p w:rsidR="000C3D66" w:rsidRDefault="000C3D66" w:rsidP="000C3D66">
      <w:pPr>
        <w:pStyle w:val="ASPSBodytext"/>
      </w:pPr>
      <w:r w:rsidRPr="00623A0F">
        <w:rPr>
          <w:highlight w:val="yellow"/>
        </w:rPr>
        <w:t>java -Xmx3072m -XX:+UseConcMarkSweepGC -XX:+UseParNewGC -XX:CMSInitiatingOccupancyFraction=70 -XX:+UseCMSInitiatingOccupancyOnly -XX:MaxPermSize=256m  -Dlogroot=7902 -Dloglevel=debug -Djava.library.path="C:\Program Files\R\rJava\rJava\jri\x64" -Dport=7902 -DserverType=SOCKET -DsanPath=Z:\ -Dworkspace=C:\Worspace_modelet\r_workspace -DLog4jContextSelector=org.apache.logging.log4j.core.async.AsyncLoggerContextSelector -DisThreadContextMapInheritable=true -Dcom.sun.management.jmxremote -Dcom.sun.management.jmxremote.port=9012 -Dcom.sun.management.jmxremote.ssl=false -Dcom.sun.management.jmxremote.authenticate=false -Dlog4j.configurationFile=file:C:\opt\raconf\log4j2.xml -Dhazelcast.config=C:\opt\raconf\hazelcast-config.xml -DhttpConnectionPooling.properties=file:C:\opt\raconf\httpConnectionPooling.properties  -DexecutionLanguage=R -DexecutionEnvironment=Windows -jar C:\opt\umg\modelet.one-jar.jar &gt; C:\opt\umg\7902.out 2&gt;&amp;1 &amp;</w:t>
      </w:r>
    </w:p>
    <w:p w:rsidR="00533095" w:rsidRDefault="00533095" w:rsidP="00533095">
      <w:pPr>
        <w:pStyle w:val="ASPSBodytext"/>
        <w:numPr>
          <w:ilvl w:val="0"/>
          <w:numId w:val="17"/>
        </w:numPr>
      </w:pPr>
      <w:r>
        <w:t>Setting up Excel model in windows.</w:t>
      </w:r>
    </w:p>
    <w:p w:rsidR="00533095" w:rsidRDefault="00533095" w:rsidP="00533095">
      <w:pPr>
        <w:pStyle w:val="ASPSBodytext"/>
        <w:numPr>
          <w:ilvl w:val="1"/>
          <w:numId w:val="17"/>
        </w:numPr>
      </w:pPr>
      <w:r>
        <w:t>Extract attached Jacob zip file.</w:t>
      </w:r>
    </w:p>
    <w:p w:rsidR="00533095" w:rsidRDefault="00533095" w:rsidP="00533095">
      <w:pPr>
        <w:pStyle w:val="ASPSBodytext"/>
        <w:numPr>
          <w:ilvl w:val="1"/>
          <w:numId w:val="17"/>
        </w:numPr>
      </w:pPr>
      <w:r>
        <w:t xml:space="preserve">Copy </w:t>
      </w:r>
      <w:r w:rsidRPr="00A7563E">
        <w:t>jacob-1.18-x64.dll</w:t>
      </w:r>
      <w:r>
        <w:t xml:space="preserve"> or jacob-1.18-x86</w:t>
      </w:r>
      <w:r w:rsidRPr="00A7563E">
        <w:t>.dll</w:t>
      </w:r>
      <w:r>
        <w:t xml:space="preserve"> file to java_home\bin folder depending on the windows architecture.</w:t>
      </w:r>
      <w:r>
        <w:tab/>
      </w:r>
    </w:p>
    <w:p w:rsidR="00533095" w:rsidRDefault="00533095" w:rsidP="00533095">
      <w:pPr>
        <w:pStyle w:val="ASPSBodytext"/>
        <w:numPr>
          <w:ilvl w:val="1"/>
          <w:numId w:val="17"/>
        </w:numPr>
      </w:pPr>
      <w:r>
        <w:t>Create a bat file with following content for starting the windows excel modelets. (Change the properties file as per environment)</w:t>
      </w:r>
    </w:p>
    <w:p w:rsidR="00533095" w:rsidRDefault="00533095" w:rsidP="00533095">
      <w:pPr>
        <w:pStyle w:val="ASPSBodytext"/>
      </w:pPr>
      <w:r w:rsidRPr="00481357">
        <w:rPr>
          <w:highlight w:val="yellow"/>
        </w:rPr>
        <w:t>java -Xmx3072m -XX:+UseConcMarkSweepGC -XX:+UseParNewGC -XX:CMSInitiatingOccupancyFraction=70 -XX:+UseCMSInitiatingOccupancyOnly -XX:MaxPermSize=256m  -Dlogroot=7905 -Dloglevel=debug -Djava.library.path="C:\Program Files\Java\jre1.8.0_111\bin" -Dport=7905 -DserverType=SOCKET -DsanPath=Z:\ -Dworkspace=C:\Worspace_modelet\excel_workspace -DLog4jContextSelector=org.apache.logging.log4j.core.async.AsyncLoggerContextSelector -DisThreadContextMapInheritable=true -Dcom.sun.management.jmxremote -Dcom.sun.management.jmxremote.port=9015 -Dcom.sun.management.jmxremote.ssl=false -Dcom.sun.management.jmxremote.authenticate=false -Dlog4j.configurationFile=file:C:\opt\raconf\log4j2.xml -Dhazelcast.config=C:\opt\raconf\hazelcast-config.xml -DhttpConnectionPooling.properties=file:C:\opt\raconf\httpConnectionPooling.properties -DexecutionLanguage=Excel -DexecutionEnvironment=Windows -jar C:\opt\umg\modelet.one-jar.jar &gt; C:\opt\umg\7905.out 2&gt;&amp;1 &amp;</w:t>
      </w:r>
    </w:p>
    <w:p w:rsidR="000C3D66" w:rsidRPr="0041464B" w:rsidRDefault="000C3D66" w:rsidP="00A5419F">
      <w:pPr>
        <w:pStyle w:val="ASPSBodytext"/>
        <w:rPr>
          <w:b/>
        </w:rPr>
      </w:pPr>
    </w:p>
    <w:p w:rsidR="0041464B" w:rsidRDefault="0041464B" w:rsidP="0041464B">
      <w:pPr>
        <w:pStyle w:val="ASPSBodytext"/>
      </w:pPr>
      <w:r w:rsidRPr="0041464B"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25pt;height:40.85pt" o:ole="">
            <v:imagedata r:id="rId15" o:title=""/>
          </v:shape>
          <o:OLEObject Type="Embed" ProgID="Package" ShapeID="_x0000_i1025" DrawAspect="Content" ObjectID="_1553955975" r:id="rId16"/>
        </w:object>
      </w:r>
    </w:p>
    <w:p w:rsidR="00353A14" w:rsidRDefault="00353A14" w:rsidP="0041464B">
      <w:pPr>
        <w:pStyle w:val="ASPSBodytext"/>
        <w:rPr>
          <w:b/>
        </w:rPr>
      </w:pPr>
      <w:r w:rsidRPr="00353A14">
        <w:rPr>
          <w:b/>
        </w:rPr>
        <w:t>Gzip compression in load balancer</w:t>
      </w:r>
    </w:p>
    <w:p w:rsidR="0047688F" w:rsidRPr="00C80057" w:rsidRDefault="0047688F" w:rsidP="002E5E67">
      <w:pPr>
        <w:ind w:firstLine="720"/>
        <w:rPr>
          <w:color w:val="000000"/>
          <w:sz w:val="22"/>
          <w:szCs w:val="22"/>
        </w:rPr>
      </w:pPr>
      <w:r>
        <w:rPr>
          <w:rFonts w:asciiTheme="minorHAnsi" w:hAnsiTheme="minorHAnsi"/>
          <w:b/>
          <w:sz w:val="20"/>
          <w:szCs w:val="20"/>
        </w:rPr>
        <w:t>This has to be done In 2 load balancer server(</w:t>
      </w:r>
      <w:r w:rsidRPr="00C80057">
        <w:rPr>
          <w:color w:val="000000"/>
          <w:sz w:val="22"/>
          <w:szCs w:val="22"/>
        </w:rPr>
        <w:t>10.52.79.133</w:t>
      </w:r>
      <w:r>
        <w:rPr>
          <w:color w:val="000000"/>
          <w:sz w:val="22"/>
          <w:szCs w:val="22"/>
        </w:rPr>
        <w:t xml:space="preserve"> and 10.52.79.132)</w:t>
      </w:r>
    </w:p>
    <w:p w:rsidR="0047688F" w:rsidRDefault="0047688F" w:rsidP="0047688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Create new file /etc/httpd/conf.d/mod_deflate.conf  add the below content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b/>
          <w:sz w:val="20"/>
          <w:szCs w:val="20"/>
        </w:rPr>
        <w:t>&lt;</w:t>
      </w:r>
      <w:r w:rsidRPr="00C80057">
        <w:rPr>
          <w:rFonts w:asciiTheme="minorHAnsi" w:hAnsiTheme="minorHAnsi"/>
          <w:sz w:val="20"/>
          <w:szCs w:val="20"/>
        </w:rPr>
        <w:t>filesMatch "\.(js|html|css)$"&gt;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 xml:space="preserve">    SetOutputFilter DEFLATE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&lt;/filesMatch&gt;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DeflateCompressionLevel 9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DeflateMemLevel  1</w:t>
      </w:r>
    </w:p>
    <w:p w:rsidR="0047688F" w:rsidRPr="00C80057" w:rsidRDefault="0047688F" w:rsidP="0047688F">
      <w:pPr>
        <w:ind w:left="2160" w:firstLine="720"/>
        <w:rPr>
          <w:rFonts w:asciiTheme="minorHAnsi" w:hAnsiTheme="minorHAnsi"/>
          <w:sz w:val="20"/>
          <w:szCs w:val="20"/>
        </w:rPr>
      </w:pPr>
      <w:r w:rsidRPr="00C80057">
        <w:rPr>
          <w:rFonts w:asciiTheme="minorHAnsi" w:hAnsiTheme="minorHAnsi"/>
          <w:sz w:val="20"/>
          <w:szCs w:val="20"/>
        </w:rPr>
        <w:t>AddOutputFilterByType DEFLATE text/html text/plain text/xml text/css text/javascript application/javascript  application/json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b/>
          <w:sz w:val="20"/>
          <w:szCs w:val="20"/>
        </w:rPr>
        <w:t xml:space="preserve">check this modules are exist in httpd.conf </w:t>
      </w: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LoadModule deflate_module modules/mod_deflate.so</w:t>
      </w:r>
    </w:p>
    <w:p w:rsidR="0047688F" w:rsidRPr="00C80057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LoadModule headers_module modules/mod_headers.so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LoadModule filter_module modules/mod_filter.so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To check the syntax :-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apachectl -t -D DUMP_MODULES |grep deflate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Then restart  the httpd service 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C80057">
        <w:rPr>
          <w:rFonts w:asciiTheme="minorHAnsi" w:eastAsia="Times New Roman" w:hAnsiTheme="minorHAnsi" w:cs="Times New Roman"/>
          <w:sz w:val="20"/>
          <w:szCs w:val="20"/>
        </w:rPr>
        <w:t>/etc/init.d/httpd restart</w:t>
      </w:r>
    </w:p>
    <w:p w:rsidR="0047688F" w:rsidRDefault="0047688F" w:rsidP="004768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F0B96" w:rsidRPr="00344321" w:rsidRDefault="009F0B96" w:rsidP="00344321">
      <w:pPr>
        <w:pStyle w:val="ASPSBodytext"/>
        <w:ind w:left="0"/>
        <w:rPr>
          <w:b/>
        </w:rPr>
      </w:pPr>
      <w:r w:rsidRPr="00344321">
        <w:rPr>
          <w:b/>
        </w:rPr>
        <w:t>System Parameter changes in Admin:</w:t>
      </w:r>
    </w:p>
    <w:p w:rsidR="009F0B96" w:rsidRDefault="009F0B96" w:rsidP="0041464B">
      <w:pPr>
        <w:pStyle w:val="ASPSBodytext"/>
        <w:rPr>
          <w:color w:val="FF0000"/>
        </w:rPr>
      </w:pPr>
    </w:p>
    <w:p w:rsidR="009F0B96" w:rsidRPr="009F0B96" w:rsidRDefault="00A3704B" w:rsidP="0041464B">
      <w:pPr>
        <w:pStyle w:val="ASPSBodytext"/>
        <w:rPr>
          <w:b/>
        </w:rPr>
      </w:pPr>
      <w:r w:rsidRPr="009F0B96">
        <w:rPr>
          <w:b/>
        </w:rPr>
        <w:t xml:space="preserve">Login to admin application </w:t>
      </w:r>
      <w:r w:rsidR="009F0B96" w:rsidRPr="009F0B96">
        <w:rPr>
          <w:b/>
        </w:rPr>
        <w:t>after startup and go to System Parameters screen</w:t>
      </w:r>
      <w:r w:rsidR="009F0B96">
        <w:rPr>
          <w:b/>
        </w:rPr>
        <w:t>:</w:t>
      </w:r>
    </w:p>
    <w:p w:rsidR="009F0B96" w:rsidRDefault="00A3704B" w:rsidP="0041464B">
      <w:pPr>
        <w:pStyle w:val="ASPSBodytext"/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</w:pPr>
      <w:r>
        <w:br/>
      </w:r>
      <w:r w:rsid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Go to System Parameters screen and edit </w:t>
      </w:r>
      <w:r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R_MODELET_</w:t>
      </w:r>
      <w:r w:rsid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STARTUP_SCRIPT</w:t>
      </w:r>
      <w:r w:rsidR="00D15AC1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 parameter value.</w:t>
      </w:r>
    </w:p>
    <w:p w:rsidR="009F0B96" w:rsidRDefault="009F0B96" w:rsidP="001F1425">
      <w:pPr>
        <w:pStyle w:val="ASPSBodytext"/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Replace  the content </w:t>
      </w:r>
      <w:r w:rsidRP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-DrunMatlab=#runMatlab# -DrunR=#runR#</w:t>
      </w:r>
      <w:r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 xml:space="preserve"> with </w:t>
      </w:r>
      <w:r w:rsidRPr="009F0B96">
        <w:rPr>
          <w:rFonts w:ascii="Helvetica" w:hAnsi="Helvetica" w:cs="Helvetica"/>
          <w:color w:val="02015F"/>
          <w:sz w:val="18"/>
          <w:szCs w:val="18"/>
          <w:shd w:val="clear" w:color="auto" w:fill="FFFFFF"/>
        </w:rPr>
        <w:t>-DexecutionLanguage=R -DexecutionEnvironment=Linux</w:t>
      </w:r>
    </w:p>
    <w:p w:rsidR="00A3704B" w:rsidRPr="00E669D0" w:rsidRDefault="00A3704B" w:rsidP="0041464B">
      <w:pPr>
        <w:pStyle w:val="ASPSBodytext"/>
        <w:rPr>
          <w:color w:val="FF0000"/>
        </w:rPr>
      </w:pPr>
    </w:p>
    <w:p w:rsidR="00A5419F" w:rsidRDefault="00A5419F" w:rsidP="00A5419F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C3E4B" w:rsidRDefault="001C3E4B" w:rsidP="001C3E4B">
      <w:r>
        <w:t>Runtime:</w:t>
      </w:r>
    </w:p>
    <w:p w:rsidR="001C3E4B" w:rsidRDefault="006616FC" w:rsidP="001C3E4B">
      <w:pPr>
        <w:rPr>
          <w:rFonts w:ascii="Courier New" w:hAnsi="Courier New" w:cs="Courier New"/>
          <w:color w:val="1F497D"/>
          <w:sz w:val="20"/>
          <w:szCs w:val="20"/>
        </w:rPr>
      </w:pPr>
      <w:hyperlink r:id="rId17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http://atlas.altidev.net/artifactory/realanalytics/com/ca/umg/umg-runtime/8.0-SNAPSHOT-40/umg-runtime-8.0-SNAPSHOT-40.war</w:t>
        </w:r>
      </w:hyperlink>
    </w:p>
    <w:p w:rsidR="001C3E4B" w:rsidRDefault="001C3E4B" w:rsidP="001C3E4B">
      <w:pPr>
        <w:rPr>
          <w:rFonts w:ascii="Courier New" w:hAnsi="Courier New" w:cs="Courier New"/>
          <w:color w:val="000000"/>
          <w:sz w:val="20"/>
          <w:szCs w:val="20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r>
        <w:t>Modelet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1C3E4B" w:rsidRDefault="006616FC" w:rsidP="001C3E4B">
      <w:pPr>
        <w:rPr>
          <w:rFonts w:ascii="Courier New" w:hAnsi="Courier New" w:cs="Courier New"/>
          <w:color w:val="1F497D"/>
          <w:sz w:val="20"/>
          <w:szCs w:val="20"/>
        </w:rPr>
      </w:pPr>
      <w:hyperlink r:id="rId18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http://atlas.altidev.net/artifactory/realanalytics/com/ca/umg/modelet/8.0-SNAPSHOT-40/modelet-8.0-SNAPSHOT-40-onejar.jar</w:t>
        </w:r>
      </w:hyperlink>
    </w:p>
    <w:p w:rsidR="001C3E4B" w:rsidRDefault="001C3E4B" w:rsidP="001C3E4B">
      <w:pPr>
        <w:rPr>
          <w:color w:val="1F497D"/>
        </w:rPr>
      </w:pPr>
    </w:p>
    <w:p w:rsidR="001C3E4B" w:rsidRDefault="001C3E4B" w:rsidP="001C3E4B">
      <w:pPr>
        <w:rPr>
          <w:rFonts w:ascii="Courier New" w:hAnsi="Courier New" w:cs="Courier New"/>
          <w:color w:val="1F497D"/>
          <w:sz w:val="20"/>
          <w:szCs w:val="20"/>
        </w:rPr>
      </w:pPr>
      <w:r>
        <w:t>Admin</w:t>
      </w:r>
      <w:r>
        <w:rPr>
          <w:rFonts w:ascii="Courier New" w:hAnsi="Courier New" w:cs="Courier New"/>
          <w:color w:val="1F497D"/>
          <w:sz w:val="20"/>
          <w:szCs w:val="20"/>
        </w:rPr>
        <w:t>:</w:t>
      </w:r>
    </w:p>
    <w:p w:rsidR="001C3E4B" w:rsidRDefault="006616FC" w:rsidP="001C3E4B">
      <w:pPr>
        <w:rPr>
          <w:rFonts w:ascii="Courier New" w:hAnsi="Courier New" w:cs="Courier New"/>
          <w:color w:val="1F497D"/>
          <w:sz w:val="20"/>
          <w:szCs w:val="20"/>
        </w:rPr>
      </w:pPr>
      <w:hyperlink r:id="rId19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http://atlas.altidev.net/artifactory/realanalytics/com/ca/umg/web-ui/8.0-SNAPSHOT-40/web-ui-8.0-SNAPSHOT-40.war</w:t>
        </w:r>
      </w:hyperlink>
    </w:p>
    <w:p w:rsidR="001C3E4B" w:rsidRDefault="001C3E4B" w:rsidP="001C3E4B">
      <w:pPr>
        <w:rPr>
          <w:color w:val="1F497D"/>
        </w:rPr>
      </w:pPr>
    </w:p>
    <w:p w:rsidR="001C3E4B" w:rsidRDefault="001C3E4B" w:rsidP="001C3E4B">
      <w:pPr>
        <w:rPr>
          <w:color w:val="1F497D"/>
        </w:rPr>
      </w:pPr>
      <w:r>
        <w:rPr>
          <w:color w:val="1F497D"/>
        </w:rPr>
        <w:t>Scheduler :</w:t>
      </w:r>
    </w:p>
    <w:p w:rsidR="001C3E4B" w:rsidRDefault="001C3E4B" w:rsidP="001C3E4B">
      <w:pPr>
        <w:rPr>
          <w:color w:val="1F497D"/>
        </w:rPr>
      </w:pPr>
    </w:p>
    <w:p w:rsidR="001C3E4B" w:rsidRDefault="006616FC" w:rsidP="001C3E4B">
      <w:hyperlink r:id="rId20" w:history="1">
        <w:r w:rsidR="001C3E4B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http://atlas.altidev.net/artifactory/realanalytics/com/ca/umg/umg-scheduler/8.0-SNAPSHOT-40/umg-scheduler-8.0-SNAPSHOT-40-onejar.jar</w:t>
        </w:r>
      </w:hyperlink>
    </w:p>
    <w:p w:rsidR="00AB11D2" w:rsidRDefault="00AB11D2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C20BA5">
      <w:pPr>
        <w:pStyle w:val="OFC-ITTableText"/>
        <w:numPr>
          <w:ilvl w:val="0"/>
          <w:numId w:val="13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1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1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961F86" w:rsidP="002E4081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E69C7" w:rsidRDefault="00DE69C7" w:rsidP="00DE69C7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8" w:name="_Toc478478828"/>
      <w:r>
        <w:t>Post-Implementation</w:t>
      </w:r>
      <w:bookmarkEnd w:id="18"/>
    </w:p>
    <w:p w:rsidR="00961F86" w:rsidRDefault="00961F86" w:rsidP="00C20BA5">
      <w:pPr>
        <w:pStyle w:val="PlainText"/>
        <w:numPr>
          <w:ilvl w:val="0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C20BA5">
      <w:pPr>
        <w:pStyle w:val="PlainText"/>
        <w:numPr>
          <w:ilvl w:val="1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C20BA5">
      <w:pPr>
        <w:pStyle w:val="PlainText"/>
        <w:numPr>
          <w:ilvl w:val="1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C20BA5">
      <w:pPr>
        <w:pStyle w:val="PlainText"/>
        <w:numPr>
          <w:ilvl w:val="1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Log into UMG  Admin and go to Modelet Pooling tab for checking Modelet and pool Mappings</w:t>
      </w:r>
    </w:p>
    <w:p w:rsidR="00961F86" w:rsidRDefault="00961F86" w:rsidP="00C20BA5">
      <w:pPr>
        <w:pStyle w:val="PlainText"/>
        <w:numPr>
          <w:ilvl w:val="0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C20BA5">
      <w:pPr>
        <w:pStyle w:val="PlainText"/>
        <w:numPr>
          <w:ilvl w:val="0"/>
          <w:numId w:val="1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1"/>
          <w:numId w:val="10"/>
        </w:numPr>
        <w:snapToGrid w:val="0"/>
      </w:pPr>
      <w:bookmarkStart w:id="19" w:name="_Toc478478829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2F3B66" w:rsidRDefault="00D13F92" w:rsidP="005615A7">
      <w:pPr>
        <w:ind w:left="720" w:firstLine="720"/>
        <w:rPr>
          <w:rFonts w:asciiTheme="minorHAnsi" w:hAnsiTheme="minorHAnsi"/>
          <w:sz w:val="20"/>
          <w:szCs w:val="20"/>
        </w:rPr>
      </w:pPr>
      <w:r w:rsidRPr="00D13F92">
        <w:rPr>
          <w:rFonts w:asciiTheme="minorHAnsi" w:hAnsiTheme="minorHAnsi"/>
          <w:b/>
          <w:sz w:val="20"/>
          <w:szCs w:val="20"/>
        </w:rPr>
        <w:t>Revert hazelcast configuration changes</w:t>
      </w:r>
      <w:r w:rsidR="002F3B66">
        <w:rPr>
          <w:rFonts w:asciiTheme="minorHAnsi" w:hAnsiTheme="minorHAnsi"/>
          <w:sz w:val="20"/>
          <w:szCs w:val="20"/>
        </w:rPr>
        <w:tab/>
      </w:r>
    </w:p>
    <w:p w:rsidR="006B7006" w:rsidRDefault="00FA1C42" w:rsidP="005615A7">
      <w:pPr>
        <w:pStyle w:val="ASPSBodytext"/>
      </w:pPr>
      <w:r>
        <w:tab/>
      </w:r>
      <w:r w:rsidR="005615A7">
        <w:tab/>
      </w:r>
      <w:r w:rsidRPr="00FA1C42">
        <w:t>NA</w:t>
      </w:r>
      <w:r w:rsidR="005615A7">
        <w:tab/>
      </w:r>
    </w:p>
    <w:p w:rsidR="00FD2708" w:rsidRPr="008A70CF" w:rsidRDefault="00FD2708" w:rsidP="00FD270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Rollback </w:t>
      </w:r>
      <w:r w:rsidRPr="008A70CF">
        <w:rPr>
          <w:rFonts w:asciiTheme="minorHAnsi" w:eastAsia="Times New Roman" w:hAnsiTheme="minorHAnsi" w:cs="Times New Roman"/>
          <w:b/>
          <w:sz w:val="20"/>
          <w:szCs w:val="20"/>
        </w:rPr>
        <w:t>Sanpath changes:</w:t>
      </w:r>
    </w:p>
    <w:p w:rsidR="00FD2708" w:rsidRDefault="009B75C0" w:rsidP="00FD2708">
      <w:pPr>
        <w:ind w:left="720" w:firstLine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NA</w:t>
      </w:r>
    </w:p>
    <w:p w:rsidR="00846181" w:rsidRDefault="00846181" w:rsidP="00846181">
      <w:pPr>
        <w:pStyle w:val="ASPSBodytext"/>
        <w:rPr>
          <w:b/>
        </w:rPr>
      </w:pPr>
      <w:r>
        <w:rPr>
          <w:b/>
        </w:rPr>
        <w:tab/>
      </w:r>
      <w:r w:rsidRPr="00093D2C">
        <w:rPr>
          <w:b/>
        </w:rPr>
        <w:t>Revert DB changes:</w:t>
      </w:r>
    </w:p>
    <w:p w:rsidR="00846181" w:rsidRDefault="00846181" w:rsidP="00AA0AE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 following db script</w:t>
      </w:r>
    </w:p>
    <w:p w:rsidR="00846181" w:rsidRDefault="00AA0AE8" w:rsidP="00C20BA5">
      <w:pPr>
        <w:pStyle w:val="PlainText"/>
        <w:numPr>
          <w:ilvl w:val="0"/>
          <w:numId w:val="14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UMG-8.0</w:t>
      </w:r>
      <w:r w:rsidR="00846181" w:rsidRPr="00AF4554">
        <w:rPr>
          <w:rFonts w:asciiTheme="minorHAnsi" w:eastAsia="Times New Roman" w:hAnsiTheme="minorHAnsi" w:cs="Times New Roman"/>
          <w:sz w:val="20"/>
          <w:szCs w:val="20"/>
        </w:rPr>
        <w:t>-Ocwen_schema-dml-rollback</w:t>
      </w:r>
      <w:r w:rsidR="00846181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46181" w:rsidRDefault="00846181" w:rsidP="00C20BA5">
      <w:pPr>
        <w:pStyle w:val="PlainText"/>
        <w:numPr>
          <w:ilvl w:val="0"/>
          <w:numId w:val="14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AF4554">
        <w:rPr>
          <w:rFonts w:asciiTheme="minorHAnsi" w:eastAsia="Times New Roman" w:hAnsiTheme="minorHAnsi" w:cs="Times New Roman"/>
          <w:sz w:val="20"/>
          <w:szCs w:val="20"/>
        </w:rPr>
        <w:t>UMG-</w:t>
      </w:r>
      <w:r w:rsidR="00AA0AE8">
        <w:rPr>
          <w:rFonts w:asciiTheme="minorHAnsi" w:eastAsia="Times New Roman" w:hAnsiTheme="minorHAnsi" w:cs="Times New Roman"/>
          <w:sz w:val="20"/>
          <w:szCs w:val="20"/>
        </w:rPr>
        <w:t>8</w:t>
      </w:r>
      <w:r w:rsidRPr="00AF4554">
        <w:rPr>
          <w:rFonts w:asciiTheme="minorHAnsi" w:eastAsia="Times New Roman" w:hAnsiTheme="minorHAnsi" w:cs="Times New Roman"/>
          <w:sz w:val="20"/>
          <w:szCs w:val="20"/>
        </w:rPr>
        <w:t>.</w:t>
      </w:r>
      <w:r w:rsidR="00AA0AE8">
        <w:rPr>
          <w:rFonts w:asciiTheme="minorHAnsi" w:eastAsia="Times New Roman" w:hAnsiTheme="minorHAnsi" w:cs="Times New Roman"/>
          <w:sz w:val="20"/>
          <w:szCs w:val="20"/>
        </w:rPr>
        <w:t>0</w:t>
      </w:r>
      <w:r w:rsidRPr="00AF4554">
        <w:rPr>
          <w:rFonts w:asciiTheme="minorHAnsi" w:eastAsia="Times New Roman" w:hAnsiTheme="minorHAnsi" w:cs="Times New Roman"/>
          <w:sz w:val="20"/>
          <w:szCs w:val="20"/>
        </w:rPr>
        <w:t>-admin_schema-dml-rollback.sql</w:t>
      </w:r>
    </w:p>
    <w:p w:rsidR="00846181" w:rsidRPr="0024657E" w:rsidRDefault="00AA0AE8" w:rsidP="00C20BA5">
      <w:pPr>
        <w:pStyle w:val="PlainText"/>
        <w:numPr>
          <w:ilvl w:val="0"/>
          <w:numId w:val="14"/>
        </w:numPr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4657E">
        <w:rPr>
          <w:rFonts w:asciiTheme="minorHAnsi" w:eastAsia="Times New Roman" w:hAnsiTheme="minorHAnsi" w:cs="Times New Roman"/>
          <w:sz w:val="20"/>
          <w:szCs w:val="20"/>
        </w:rPr>
        <w:t>UMG-8</w:t>
      </w:r>
      <w:r w:rsidR="00846181" w:rsidRPr="0024657E">
        <w:rPr>
          <w:rFonts w:asciiTheme="minorHAnsi" w:eastAsia="Times New Roman" w:hAnsiTheme="minorHAnsi" w:cs="Times New Roman"/>
          <w:sz w:val="20"/>
          <w:szCs w:val="20"/>
        </w:rPr>
        <w:t>.</w:t>
      </w:r>
      <w:r w:rsidRPr="0024657E">
        <w:rPr>
          <w:rFonts w:asciiTheme="minorHAnsi" w:eastAsia="Times New Roman" w:hAnsiTheme="minorHAnsi" w:cs="Times New Roman"/>
          <w:sz w:val="20"/>
          <w:szCs w:val="20"/>
        </w:rPr>
        <w:t>0</w:t>
      </w:r>
      <w:r w:rsidR="00846181" w:rsidRPr="0024657E">
        <w:rPr>
          <w:rFonts w:asciiTheme="minorHAnsi" w:eastAsia="Times New Roman" w:hAnsiTheme="minorHAnsi" w:cs="Times New Roman"/>
          <w:sz w:val="20"/>
          <w:szCs w:val="20"/>
        </w:rPr>
        <w:t>-admin_schema-ddl-rollback.sql</w:t>
      </w:r>
    </w:p>
    <w:p w:rsidR="00846181" w:rsidRDefault="00846181" w:rsidP="005615A7">
      <w:pPr>
        <w:pStyle w:val="ASPSBodytext"/>
        <w:rPr>
          <w:b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24657E">
        <w:rPr>
          <w:rFonts w:asciiTheme="minorHAnsi" w:eastAsia="Times New Roman" w:hAnsiTheme="minorHAnsi" w:cs="Times New Roman"/>
          <w:sz w:val="20"/>
          <w:szCs w:val="20"/>
        </w:rPr>
        <w:t>7.1</w:t>
      </w:r>
      <w:r w:rsidR="00553C75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553C75" w:rsidP="00B1128E">
      <w:pPr>
        <w:pStyle w:val="ASPSBodytext"/>
      </w:pPr>
      <w:r>
        <w:tab/>
      </w:r>
      <w:r w:rsidR="005615A7">
        <w:tab/>
      </w:r>
      <w:r>
        <w:t>NA</w:t>
      </w:r>
    </w:p>
    <w:p w:rsidR="00173427" w:rsidRPr="00553C75" w:rsidRDefault="00553C75" w:rsidP="00B1128E">
      <w:pPr>
        <w:pStyle w:val="ASPSBodytext"/>
        <w:rPr>
          <w:b/>
        </w:rPr>
      </w:pPr>
      <w:r>
        <w:rPr>
          <w:b/>
        </w:rPr>
        <w:tab/>
      </w:r>
      <w:r w:rsidR="00173427" w:rsidRPr="00553C75">
        <w:rPr>
          <w:b/>
        </w:rPr>
        <w:t>Password Encryption:</w:t>
      </w:r>
    </w:p>
    <w:p w:rsidR="00173427" w:rsidRDefault="00173427" w:rsidP="00B1128E">
      <w:pPr>
        <w:pStyle w:val="ASPSBodytext"/>
      </w:pPr>
      <w:r>
        <w:tab/>
      </w:r>
      <w:r w:rsidR="00553C75">
        <w:t>NA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04755" w:rsidRPr="00204755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204755">
        <w:rPr>
          <w:rFonts w:asciiTheme="minorHAnsi" w:eastAsia="Times New Roman" w:hAnsiTheme="minorHAnsi" w:cs="Times New Roman"/>
          <w:b/>
          <w:sz w:val="20"/>
          <w:szCs w:val="20"/>
        </w:rPr>
        <w:t>Modelet Scripts</w:t>
      </w:r>
    </w:p>
    <w:p w:rsidR="007D4766" w:rsidRDefault="007D4766" w:rsidP="002047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04755" w:rsidRPr="00251399" w:rsidRDefault="00204755" w:rsidP="00204755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251399">
        <w:rPr>
          <w:rFonts w:asciiTheme="minorHAnsi" w:eastAsia="Times New Roman" w:hAnsiTheme="minorHAnsi" w:cs="Times New Roman"/>
          <w:sz w:val="20"/>
          <w:szCs w:val="20"/>
        </w:rPr>
        <w:t>Copy the mod</w:t>
      </w:r>
      <w:r w:rsidR="00CA1061">
        <w:rPr>
          <w:rFonts w:asciiTheme="minorHAnsi" w:eastAsia="Times New Roman" w:hAnsiTheme="minorHAnsi" w:cs="Times New Roman"/>
          <w:sz w:val="20"/>
          <w:szCs w:val="20"/>
        </w:rPr>
        <w:t>e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let scripts which has taken as ba</w:t>
      </w:r>
      <w:r w:rsidR="00251399">
        <w:rPr>
          <w:rFonts w:asciiTheme="minorHAnsi" w:eastAsia="Times New Roman" w:hAnsiTheme="minorHAnsi" w:cs="Times New Roman"/>
          <w:sz w:val="20"/>
          <w:szCs w:val="20"/>
        </w:rPr>
        <w:t>c</w:t>
      </w:r>
      <w:r w:rsidRPr="00251399">
        <w:rPr>
          <w:rFonts w:asciiTheme="minorHAnsi" w:eastAsia="Times New Roman" w:hAnsiTheme="minorHAnsi" w:cs="Times New Roman"/>
          <w:sz w:val="20"/>
          <w:szCs w:val="20"/>
        </w:rPr>
        <w:t>kup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C20BA5">
      <w:pPr>
        <w:pStyle w:val="OFC-ITTableText"/>
        <w:numPr>
          <w:ilvl w:val="1"/>
          <w:numId w:val="12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C20BA5">
      <w:pPr>
        <w:pStyle w:val="PlainText"/>
        <w:numPr>
          <w:ilvl w:val="1"/>
          <w:numId w:val="12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0" w:name="_Toc478478830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1" w:name="_Toc478478831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4" w:name="_Toc478478832"/>
      <w:r>
        <w:t>Appendix</w:t>
      </w:r>
      <w:bookmarkEnd w:id="24"/>
      <w:r>
        <w:t xml:space="preserve">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>GIT URL for RA :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6616FC" w:rsidP="00B1128E">
      <w:pPr>
        <w:pStyle w:val="ASPSBodytext"/>
        <w:rPr>
          <w:rFonts w:ascii="Calibri" w:hAnsi="Calibri"/>
          <w:szCs w:val="24"/>
        </w:rPr>
      </w:pPr>
      <w:hyperlink r:id="rId21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5" w:name="_Toc478478833"/>
      <w:r>
        <w:t>Modelet Restart Steps</w:t>
      </w:r>
      <w:bookmarkEnd w:id="25"/>
    </w:p>
    <w:p w:rsidR="00961F86" w:rsidRDefault="00961F86" w:rsidP="00B1128E">
      <w:pPr>
        <w:pStyle w:val="ASPSBodytext"/>
      </w:pPr>
      <w:r>
        <w:tab/>
        <w:t>Please follow below order for starting R and Matlab Modelets.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 id="_x0000_i1026" type="#_x0000_t75" style="width:117pt;height:40.85pt" o:ole="">
            <v:imagedata r:id="rId22" o:title=""/>
          </v:shape>
          <o:OLEObject Type="Embed" ProgID="Package" ShapeID="_x0000_i1026" DrawAspect="Content" ObjectID="_1553955976" r:id="rId23"/>
        </w:object>
      </w:r>
    </w:p>
    <w:p w:rsidR="0034413E" w:rsidRDefault="0034413E" w:rsidP="00B1128E">
      <w:pPr>
        <w:pStyle w:val="ASPSBodytext"/>
      </w:pPr>
    </w:p>
    <w:p w:rsidR="00961F86" w:rsidRDefault="00961F86" w:rsidP="00C20BA5">
      <w:pPr>
        <w:pStyle w:val="Heading1"/>
        <w:numPr>
          <w:ilvl w:val="0"/>
          <w:numId w:val="7"/>
        </w:numPr>
        <w:snapToGrid w:val="0"/>
      </w:pPr>
      <w:bookmarkStart w:id="26" w:name="_Toc478478834"/>
      <w:r>
        <w:t>Modelet Restart Steps</w:t>
      </w:r>
      <w:r w:rsidR="0034413E">
        <w:t xml:space="preserve"> </w:t>
      </w:r>
      <w:r>
        <w:t>(Rollback)</w:t>
      </w:r>
      <w:bookmarkEnd w:id="26"/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C50572" w:rsidP="00B1128E">
      <w:pPr>
        <w:pStyle w:val="ASPSBodytext"/>
      </w:pPr>
      <w:r>
        <w:object w:dxaOrig="2340" w:dyaOrig="810">
          <v:shape id="_x0000_i1027" type="#_x0000_t75" style="width:117pt;height:40.85pt" o:ole="">
            <v:imagedata r:id="rId24" o:title=""/>
          </v:shape>
          <o:OLEObject Type="Embed" ProgID="Package" ShapeID="_x0000_i1027" DrawAspect="Content" ObjectID="_1553955977" r:id="rId25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C20BA5">
      <w:pPr>
        <w:pStyle w:val="Heading1"/>
        <w:numPr>
          <w:ilvl w:val="0"/>
          <w:numId w:val="7"/>
        </w:numPr>
        <w:snapToGrid w:val="0"/>
      </w:pPr>
      <w:bookmarkStart w:id="27" w:name="_Toc478478835"/>
      <w:r>
        <w:t>Notification</w:t>
      </w:r>
      <w:bookmarkEnd w:id="27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8" w:name="_Toc282625055"/>
      <w:bookmarkStart w:id="29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8"/>
          <w:bookmarkEnd w:id="29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6"/>
      <w:headerReference w:type="first" r:id="rId27"/>
      <w:footerReference w:type="first" r:id="rId2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6FC" w:rsidRDefault="006616FC">
      <w:r>
        <w:separator/>
      </w:r>
    </w:p>
  </w:endnote>
  <w:endnote w:type="continuationSeparator" w:id="0">
    <w:p w:rsidR="006616FC" w:rsidRDefault="0066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04B" w:rsidRPr="0005033E" w:rsidRDefault="009F7E6C" w:rsidP="00F44EC0">
    <w:pPr>
      <w:pStyle w:val="Footer"/>
    </w:pPr>
    <w:fldSimple w:instr=" STYLEREF  &quot;ASPS DocClass&quot;  \* MERGEFORMAT ">
      <w:r w:rsidR="006F3429" w:rsidRPr="006F3429">
        <w:rPr>
          <w:b/>
          <w:bCs/>
          <w:noProof/>
        </w:rPr>
        <w:t>Internal Use Only</w:t>
      </w:r>
    </w:fldSimple>
    <w:r w:rsidR="00A3704B">
      <w:t xml:space="preserve"> </w:t>
    </w:r>
    <w:fldSimple w:instr=" DOCPROPERTY  Category  \* MERGEFORMAT ">
      <w:r w:rsidR="00A3704B">
        <w:t>Template</w:t>
      </w:r>
    </w:fldSimple>
    <w:r w:rsidR="00A3704B">
      <w:t xml:space="preserve"> </w:t>
    </w:r>
    <w:r w:rsidR="00A3704B" w:rsidRPr="0005033E">
      <w:t xml:space="preserve">(Version </w:t>
    </w:r>
    <w:fldSimple w:instr=" STYLEREF  &quot;ASPS VerNum&quot;  \* MERGEFORMAT ">
      <w:r w:rsidR="006F3429">
        <w:rPr>
          <w:noProof/>
        </w:rPr>
        <w:t>8.0</w:t>
      </w:r>
    </w:fldSimple>
    <w:r w:rsidR="00A3704B" w:rsidRPr="0005033E">
      <w:t>)</w:t>
    </w:r>
    <w:r w:rsidR="00A3704B">
      <w:tab/>
    </w:r>
    <w:r w:rsidR="00A3704B" w:rsidRPr="0005033E">
      <w:t xml:space="preserve">Page </w:t>
    </w:r>
    <w:r w:rsidR="00A3704B">
      <w:fldChar w:fldCharType="begin"/>
    </w:r>
    <w:r w:rsidR="00A3704B">
      <w:instrText xml:space="preserve"> PAGE </w:instrText>
    </w:r>
    <w:r w:rsidR="00A3704B">
      <w:fldChar w:fldCharType="separate"/>
    </w:r>
    <w:r w:rsidR="006F3429">
      <w:rPr>
        <w:noProof/>
      </w:rPr>
      <w:t>1</w:t>
    </w:r>
    <w:r w:rsidR="00A3704B">
      <w:rPr>
        <w:noProof/>
      </w:rPr>
      <w:fldChar w:fldCharType="end"/>
    </w:r>
    <w:r w:rsidR="00A3704B" w:rsidRPr="0005033E">
      <w:t xml:space="preserve"> of </w:t>
    </w:r>
    <w:r w:rsidR="006616FC">
      <w:fldChar w:fldCharType="begin"/>
    </w:r>
    <w:r w:rsidR="006616FC">
      <w:instrText xml:space="preserve"> NUMPAGES </w:instrText>
    </w:r>
    <w:r w:rsidR="006616FC">
      <w:fldChar w:fldCharType="separate"/>
    </w:r>
    <w:r w:rsidR="006F3429">
      <w:rPr>
        <w:noProof/>
      </w:rPr>
      <w:t>15</w:t>
    </w:r>
    <w:r w:rsidR="006616FC">
      <w:rPr>
        <w:noProof/>
      </w:rPr>
      <w:fldChar w:fldCharType="end"/>
    </w:r>
  </w:p>
  <w:p w:rsidR="00A3704B" w:rsidRPr="000B0782" w:rsidRDefault="00A3704B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6FC" w:rsidRDefault="006616FC">
      <w:r>
        <w:separator/>
      </w:r>
    </w:p>
  </w:footnote>
  <w:footnote w:type="continuationSeparator" w:id="0">
    <w:p w:rsidR="006616FC" w:rsidRDefault="00661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04B" w:rsidRDefault="00A3704B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3704B" w:rsidRDefault="00A3704B">
    <w:pPr>
      <w:pStyle w:val="Header"/>
    </w:pPr>
  </w:p>
  <w:p w:rsidR="00A3704B" w:rsidRPr="007632F4" w:rsidRDefault="00A3704B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CA3708">
        <w:rPr>
          <w:noProof/>
        </w:rPr>
        <w:t>Release Notes</w:t>
      </w:r>
    </w:fldSimple>
  </w:p>
  <w:p w:rsidR="00A3704B" w:rsidRDefault="00A370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04B" w:rsidRDefault="00A3704B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3704B" w:rsidRDefault="00A3704B" w:rsidP="007632F4">
    <w:pPr>
      <w:pStyle w:val="Header"/>
    </w:pPr>
  </w:p>
  <w:p w:rsidR="00A3704B" w:rsidRPr="006B0F30" w:rsidRDefault="009F7E6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6F3429" w:rsidRPr="006F3429">
        <w:rPr>
          <w:b/>
          <w:bCs/>
          <w:noProof/>
        </w:rPr>
        <w:t>Consumer Analytics</w:t>
      </w:r>
    </w:fldSimple>
    <w:r w:rsidR="00A3704B">
      <w:tab/>
    </w:r>
    <w:r w:rsidR="00A3704B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496"/>
    <w:multiLevelType w:val="hybridMultilevel"/>
    <w:tmpl w:val="D11A8A5A"/>
    <w:lvl w:ilvl="0" w:tplc="5CC8DE1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A57DC"/>
    <w:multiLevelType w:val="hybridMultilevel"/>
    <w:tmpl w:val="46FE14EE"/>
    <w:lvl w:ilvl="0" w:tplc="379485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B0C0425"/>
    <w:multiLevelType w:val="hybridMultilevel"/>
    <w:tmpl w:val="74D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7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1A0002"/>
    <w:multiLevelType w:val="hybridMultilevel"/>
    <w:tmpl w:val="12CC7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6758CD"/>
    <w:multiLevelType w:val="hybridMultilevel"/>
    <w:tmpl w:val="D49E4386"/>
    <w:lvl w:ilvl="0" w:tplc="A1B04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C1F692D"/>
    <w:multiLevelType w:val="hybridMultilevel"/>
    <w:tmpl w:val="1D92E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</w:num>
  <w:num w:numId="15">
    <w:abstractNumId w:val="0"/>
  </w:num>
  <w:num w:numId="16">
    <w:abstractNumId w:val="1"/>
  </w:num>
  <w:num w:numId="17">
    <w:abstractNumId w:val="9"/>
  </w:num>
  <w:num w:numId="18">
    <w:abstractNumId w:val="3"/>
  </w:num>
  <w:num w:numId="1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6BF"/>
    <w:rsid w:val="00030D2F"/>
    <w:rsid w:val="000332C6"/>
    <w:rsid w:val="000345B3"/>
    <w:rsid w:val="00035C13"/>
    <w:rsid w:val="0004030A"/>
    <w:rsid w:val="000413A6"/>
    <w:rsid w:val="00043066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176B"/>
    <w:rsid w:val="00083E1A"/>
    <w:rsid w:val="00085105"/>
    <w:rsid w:val="00085FD3"/>
    <w:rsid w:val="0009011C"/>
    <w:rsid w:val="00091A5F"/>
    <w:rsid w:val="00092B42"/>
    <w:rsid w:val="0009409D"/>
    <w:rsid w:val="00094B16"/>
    <w:rsid w:val="00094BEA"/>
    <w:rsid w:val="00094FCD"/>
    <w:rsid w:val="000A4877"/>
    <w:rsid w:val="000A5BBC"/>
    <w:rsid w:val="000A7474"/>
    <w:rsid w:val="000A7ACB"/>
    <w:rsid w:val="000B0782"/>
    <w:rsid w:val="000B1596"/>
    <w:rsid w:val="000B2F6E"/>
    <w:rsid w:val="000B3BDE"/>
    <w:rsid w:val="000B4D5B"/>
    <w:rsid w:val="000B72D9"/>
    <w:rsid w:val="000B7DC9"/>
    <w:rsid w:val="000C020D"/>
    <w:rsid w:val="000C04BB"/>
    <w:rsid w:val="000C113B"/>
    <w:rsid w:val="000C1ECD"/>
    <w:rsid w:val="000C209E"/>
    <w:rsid w:val="000C274B"/>
    <w:rsid w:val="000C39B0"/>
    <w:rsid w:val="000C3BEF"/>
    <w:rsid w:val="000C3D66"/>
    <w:rsid w:val="000C524D"/>
    <w:rsid w:val="000C5427"/>
    <w:rsid w:val="000C62F0"/>
    <w:rsid w:val="000C649C"/>
    <w:rsid w:val="000C72B4"/>
    <w:rsid w:val="000D00D5"/>
    <w:rsid w:val="000D425A"/>
    <w:rsid w:val="000D5BD0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36E6"/>
    <w:rsid w:val="00165DE3"/>
    <w:rsid w:val="001663B5"/>
    <w:rsid w:val="00166C39"/>
    <w:rsid w:val="00167DBC"/>
    <w:rsid w:val="00171478"/>
    <w:rsid w:val="00171B98"/>
    <w:rsid w:val="00172EA6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3FF8"/>
    <w:rsid w:val="00184DFA"/>
    <w:rsid w:val="001861C3"/>
    <w:rsid w:val="00186CB1"/>
    <w:rsid w:val="00194EC2"/>
    <w:rsid w:val="00195477"/>
    <w:rsid w:val="001A456B"/>
    <w:rsid w:val="001B13B8"/>
    <w:rsid w:val="001B5F67"/>
    <w:rsid w:val="001C2092"/>
    <w:rsid w:val="001C3E4B"/>
    <w:rsid w:val="001C4F09"/>
    <w:rsid w:val="001C5E93"/>
    <w:rsid w:val="001C64B0"/>
    <w:rsid w:val="001C67B0"/>
    <w:rsid w:val="001C7515"/>
    <w:rsid w:val="001D10C7"/>
    <w:rsid w:val="001D20D6"/>
    <w:rsid w:val="001D38A5"/>
    <w:rsid w:val="001D5ADE"/>
    <w:rsid w:val="001D6B9B"/>
    <w:rsid w:val="001D72D5"/>
    <w:rsid w:val="001E047D"/>
    <w:rsid w:val="001E20DE"/>
    <w:rsid w:val="001E2170"/>
    <w:rsid w:val="001E2A71"/>
    <w:rsid w:val="001E4A4D"/>
    <w:rsid w:val="001F0E9F"/>
    <w:rsid w:val="001F1425"/>
    <w:rsid w:val="001F15DE"/>
    <w:rsid w:val="001F1A57"/>
    <w:rsid w:val="001F363C"/>
    <w:rsid w:val="001F467B"/>
    <w:rsid w:val="0020317A"/>
    <w:rsid w:val="00203D10"/>
    <w:rsid w:val="0020443B"/>
    <w:rsid w:val="00204755"/>
    <w:rsid w:val="00210E92"/>
    <w:rsid w:val="0021188A"/>
    <w:rsid w:val="00211EE7"/>
    <w:rsid w:val="00212F2B"/>
    <w:rsid w:val="00212FF7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465"/>
    <w:rsid w:val="002325B3"/>
    <w:rsid w:val="00235B75"/>
    <w:rsid w:val="002407DD"/>
    <w:rsid w:val="002414D9"/>
    <w:rsid w:val="00241BDB"/>
    <w:rsid w:val="00242B00"/>
    <w:rsid w:val="00243225"/>
    <w:rsid w:val="00244BCD"/>
    <w:rsid w:val="00245012"/>
    <w:rsid w:val="0024577B"/>
    <w:rsid w:val="0024657E"/>
    <w:rsid w:val="00247A07"/>
    <w:rsid w:val="00251399"/>
    <w:rsid w:val="00254FCB"/>
    <w:rsid w:val="00255558"/>
    <w:rsid w:val="002571B4"/>
    <w:rsid w:val="00261405"/>
    <w:rsid w:val="00262AB4"/>
    <w:rsid w:val="002646CC"/>
    <w:rsid w:val="0026472C"/>
    <w:rsid w:val="002655AE"/>
    <w:rsid w:val="002673BE"/>
    <w:rsid w:val="00267775"/>
    <w:rsid w:val="00272692"/>
    <w:rsid w:val="00274399"/>
    <w:rsid w:val="00274CF3"/>
    <w:rsid w:val="002758B6"/>
    <w:rsid w:val="002765E6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1E0"/>
    <w:rsid w:val="002B35D6"/>
    <w:rsid w:val="002B3C21"/>
    <w:rsid w:val="002B4A5B"/>
    <w:rsid w:val="002B5A7C"/>
    <w:rsid w:val="002B5F63"/>
    <w:rsid w:val="002B6E59"/>
    <w:rsid w:val="002B70CB"/>
    <w:rsid w:val="002B71F2"/>
    <w:rsid w:val="002B76E4"/>
    <w:rsid w:val="002C0786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081"/>
    <w:rsid w:val="002E49AF"/>
    <w:rsid w:val="002E4B1B"/>
    <w:rsid w:val="002E5E67"/>
    <w:rsid w:val="002E7EA6"/>
    <w:rsid w:val="002F3B66"/>
    <w:rsid w:val="00300CBF"/>
    <w:rsid w:val="00301A70"/>
    <w:rsid w:val="00304CBA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6283"/>
    <w:rsid w:val="00326539"/>
    <w:rsid w:val="003274B9"/>
    <w:rsid w:val="00331603"/>
    <w:rsid w:val="00331DAC"/>
    <w:rsid w:val="00340024"/>
    <w:rsid w:val="003409CD"/>
    <w:rsid w:val="003427A1"/>
    <w:rsid w:val="0034413E"/>
    <w:rsid w:val="00344321"/>
    <w:rsid w:val="00344705"/>
    <w:rsid w:val="003474FB"/>
    <w:rsid w:val="003507C8"/>
    <w:rsid w:val="00353A14"/>
    <w:rsid w:val="00353FF3"/>
    <w:rsid w:val="003552D8"/>
    <w:rsid w:val="00355CC9"/>
    <w:rsid w:val="0035697F"/>
    <w:rsid w:val="003615EA"/>
    <w:rsid w:val="0036212A"/>
    <w:rsid w:val="00362419"/>
    <w:rsid w:val="00362869"/>
    <w:rsid w:val="003639F7"/>
    <w:rsid w:val="00363B53"/>
    <w:rsid w:val="003660D9"/>
    <w:rsid w:val="0037010D"/>
    <w:rsid w:val="00370C51"/>
    <w:rsid w:val="0037117C"/>
    <w:rsid w:val="0037154D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5F70"/>
    <w:rsid w:val="00386D6E"/>
    <w:rsid w:val="0039061F"/>
    <w:rsid w:val="00390BEB"/>
    <w:rsid w:val="00391A74"/>
    <w:rsid w:val="003927D6"/>
    <w:rsid w:val="00392C42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65DF"/>
    <w:rsid w:val="003B77F7"/>
    <w:rsid w:val="003C14BF"/>
    <w:rsid w:val="003C275A"/>
    <w:rsid w:val="003C2FD2"/>
    <w:rsid w:val="003C314E"/>
    <w:rsid w:val="003C4F08"/>
    <w:rsid w:val="003C7402"/>
    <w:rsid w:val="003D00D2"/>
    <w:rsid w:val="003D0CB8"/>
    <w:rsid w:val="003D0D90"/>
    <w:rsid w:val="003D0E7A"/>
    <w:rsid w:val="003D4782"/>
    <w:rsid w:val="003D7133"/>
    <w:rsid w:val="003D7C80"/>
    <w:rsid w:val="003D7D13"/>
    <w:rsid w:val="003E0AD7"/>
    <w:rsid w:val="003E11A6"/>
    <w:rsid w:val="003E255B"/>
    <w:rsid w:val="003E2A9C"/>
    <w:rsid w:val="003E324A"/>
    <w:rsid w:val="003E6763"/>
    <w:rsid w:val="003F170F"/>
    <w:rsid w:val="003F267D"/>
    <w:rsid w:val="003F2685"/>
    <w:rsid w:val="003F37F6"/>
    <w:rsid w:val="003F755D"/>
    <w:rsid w:val="00400651"/>
    <w:rsid w:val="0040092D"/>
    <w:rsid w:val="004010FA"/>
    <w:rsid w:val="0040153A"/>
    <w:rsid w:val="0040250F"/>
    <w:rsid w:val="00410CCF"/>
    <w:rsid w:val="00412C6A"/>
    <w:rsid w:val="004137B1"/>
    <w:rsid w:val="0041464B"/>
    <w:rsid w:val="00415ABB"/>
    <w:rsid w:val="00417039"/>
    <w:rsid w:val="00420287"/>
    <w:rsid w:val="0042041E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6167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7688F"/>
    <w:rsid w:val="00481A40"/>
    <w:rsid w:val="00481A57"/>
    <w:rsid w:val="00481A60"/>
    <w:rsid w:val="00485BE0"/>
    <w:rsid w:val="00485FD0"/>
    <w:rsid w:val="00486D87"/>
    <w:rsid w:val="0049186C"/>
    <w:rsid w:val="00491FD5"/>
    <w:rsid w:val="00493A64"/>
    <w:rsid w:val="00495089"/>
    <w:rsid w:val="0049646D"/>
    <w:rsid w:val="0049657D"/>
    <w:rsid w:val="0049688A"/>
    <w:rsid w:val="00496A0F"/>
    <w:rsid w:val="004A2855"/>
    <w:rsid w:val="004A2C34"/>
    <w:rsid w:val="004A438A"/>
    <w:rsid w:val="004A58FA"/>
    <w:rsid w:val="004B3D90"/>
    <w:rsid w:val="004B6A51"/>
    <w:rsid w:val="004C2A06"/>
    <w:rsid w:val="004C39F1"/>
    <w:rsid w:val="004C6FF4"/>
    <w:rsid w:val="004C7146"/>
    <w:rsid w:val="004C721F"/>
    <w:rsid w:val="004D15C7"/>
    <w:rsid w:val="004D1B29"/>
    <w:rsid w:val="004D7A5D"/>
    <w:rsid w:val="004E113D"/>
    <w:rsid w:val="004E1225"/>
    <w:rsid w:val="004E3108"/>
    <w:rsid w:val="004E3D0D"/>
    <w:rsid w:val="004E44F3"/>
    <w:rsid w:val="004E4D22"/>
    <w:rsid w:val="004E5F13"/>
    <w:rsid w:val="004E6A19"/>
    <w:rsid w:val="004F09FA"/>
    <w:rsid w:val="004F0E03"/>
    <w:rsid w:val="004F1313"/>
    <w:rsid w:val="004F27C2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04FE7"/>
    <w:rsid w:val="005130EF"/>
    <w:rsid w:val="00514089"/>
    <w:rsid w:val="005146FF"/>
    <w:rsid w:val="00515487"/>
    <w:rsid w:val="005157E7"/>
    <w:rsid w:val="00515EAF"/>
    <w:rsid w:val="00517241"/>
    <w:rsid w:val="00520255"/>
    <w:rsid w:val="00521864"/>
    <w:rsid w:val="00522F4A"/>
    <w:rsid w:val="00524D70"/>
    <w:rsid w:val="0052687B"/>
    <w:rsid w:val="005325FB"/>
    <w:rsid w:val="00533095"/>
    <w:rsid w:val="005331C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3C75"/>
    <w:rsid w:val="0055454B"/>
    <w:rsid w:val="00556D81"/>
    <w:rsid w:val="005615A7"/>
    <w:rsid w:val="00562250"/>
    <w:rsid w:val="005636CF"/>
    <w:rsid w:val="00563C26"/>
    <w:rsid w:val="005640C6"/>
    <w:rsid w:val="005656BE"/>
    <w:rsid w:val="005738AF"/>
    <w:rsid w:val="005739AA"/>
    <w:rsid w:val="00581DFA"/>
    <w:rsid w:val="005822E6"/>
    <w:rsid w:val="00582A1F"/>
    <w:rsid w:val="00582FBC"/>
    <w:rsid w:val="005848B6"/>
    <w:rsid w:val="005849E5"/>
    <w:rsid w:val="00585C44"/>
    <w:rsid w:val="00586FB3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AE8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3F02"/>
    <w:rsid w:val="005D486E"/>
    <w:rsid w:val="005D503A"/>
    <w:rsid w:val="005D5958"/>
    <w:rsid w:val="005D738C"/>
    <w:rsid w:val="005D7752"/>
    <w:rsid w:val="005E0411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1B8D"/>
    <w:rsid w:val="006040BA"/>
    <w:rsid w:val="00604E12"/>
    <w:rsid w:val="00605329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17EE4"/>
    <w:rsid w:val="006208E1"/>
    <w:rsid w:val="00624ADD"/>
    <w:rsid w:val="00634F3C"/>
    <w:rsid w:val="00641328"/>
    <w:rsid w:val="0064255D"/>
    <w:rsid w:val="00642754"/>
    <w:rsid w:val="00643E16"/>
    <w:rsid w:val="00644A58"/>
    <w:rsid w:val="00645C97"/>
    <w:rsid w:val="00646C43"/>
    <w:rsid w:val="006475B7"/>
    <w:rsid w:val="00650C55"/>
    <w:rsid w:val="006520DB"/>
    <w:rsid w:val="00653CA8"/>
    <w:rsid w:val="00654C58"/>
    <w:rsid w:val="0065516E"/>
    <w:rsid w:val="00655AD9"/>
    <w:rsid w:val="00657103"/>
    <w:rsid w:val="006571FA"/>
    <w:rsid w:val="00660DC2"/>
    <w:rsid w:val="00661428"/>
    <w:rsid w:val="006616FC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501"/>
    <w:rsid w:val="006B0F30"/>
    <w:rsid w:val="006B3002"/>
    <w:rsid w:val="006B3ACA"/>
    <w:rsid w:val="006B410E"/>
    <w:rsid w:val="006B4138"/>
    <w:rsid w:val="006B68AF"/>
    <w:rsid w:val="006B6B0D"/>
    <w:rsid w:val="006B7006"/>
    <w:rsid w:val="006C108A"/>
    <w:rsid w:val="006C1620"/>
    <w:rsid w:val="006C2A4A"/>
    <w:rsid w:val="006C2FD3"/>
    <w:rsid w:val="006C3FEE"/>
    <w:rsid w:val="006C4017"/>
    <w:rsid w:val="006C4B59"/>
    <w:rsid w:val="006C4CBA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E5CDD"/>
    <w:rsid w:val="006F29AA"/>
    <w:rsid w:val="006F33FD"/>
    <w:rsid w:val="006F3429"/>
    <w:rsid w:val="006F4043"/>
    <w:rsid w:val="006F60B4"/>
    <w:rsid w:val="006F67E3"/>
    <w:rsid w:val="006F748E"/>
    <w:rsid w:val="006F7D03"/>
    <w:rsid w:val="007016FB"/>
    <w:rsid w:val="00702D9F"/>
    <w:rsid w:val="00702DAF"/>
    <w:rsid w:val="00703787"/>
    <w:rsid w:val="007057CE"/>
    <w:rsid w:val="00706A6B"/>
    <w:rsid w:val="00710FA6"/>
    <w:rsid w:val="00712385"/>
    <w:rsid w:val="0071244B"/>
    <w:rsid w:val="00713440"/>
    <w:rsid w:val="00714683"/>
    <w:rsid w:val="007150BD"/>
    <w:rsid w:val="007210EC"/>
    <w:rsid w:val="00721177"/>
    <w:rsid w:val="00723D10"/>
    <w:rsid w:val="00724870"/>
    <w:rsid w:val="007259BA"/>
    <w:rsid w:val="007319C7"/>
    <w:rsid w:val="0073265B"/>
    <w:rsid w:val="007375B0"/>
    <w:rsid w:val="007420D8"/>
    <w:rsid w:val="007460F4"/>
    <w:rsid w:val="00750FA9"/>
    <w:rsid w:val="00761FE6"/>
    <w:rsid w:val="0076261C"/>
    <w:rsid w:val="007632F4"/>
    <w:rsid w:val="00766393"/>
    <w:rsid w:val="007663D3"/>
    <w:rsid w:val="007678CB"/>
    <w:rsid w:val="0077108D"/>
    <w:rsid w:val="007714F8"/>
    <w:rsid w:val="007729F5"/>
    <w:rsid w:val="007769C7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361F"/>
    <w:rsid w:val="007A43BB"/>
    <w:rsid w:val="007A6C59"/>
    <w:rsid w:val="007A716A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4766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7F74B9"/>
    <w:rsid w:val="00802D0B"/>
    <w:rsid w:val="008062E6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18B"/>
    <w:rsid w:val="008316B3"/>
    <w:rsid w:val="008351C4"/>
    <w:rsid w:val="0083636E"/>
    <w:rsid w:val="008368A7"/>
    <w:rsid w:val="008371AE"/>
    <w:rsid w:val="0083785B"/>
    <w:rsid w:val="00837F16"/>
    <w:rsid w:val="00840644"/>
    <w:rsid w:val="0084121B"/>
    <w:rsid w:val="008416B8"/>
    <w:rsid w:val="00843170"/>
    <w:rsid w:val="008444E9"/>
    <w:rsid w:val="00844C6B"/>
    <w:rsid w:val="0084574D"/>
    <w:rsid w:val="00845D54"/>
    <w:rsid w:val="00846181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929"/>
    <w:rsid w:val="00857F04"/>
    <w:rsid w:val="00860754"/>
    <w:rsid w:val="008614E0"/>
    <w:rsid w:val="00863059"/>
    <w:rsid w:val="00867E4E"/>
    <w:rsid w:val="00870D2C"/>
    <w:rsid w:val="008768D4"/>
    <w:rsid w:val="00876AE7"/>
    <w:rsid w:val="008776B8"/>
    <w:rsid w:val="00877B34"/>
    <w:rsid w:val="008802FD"/>
    <w:rsid w:val="008813DA"/>
    <w:rsid w:val="008849DA"/>
    <w:rsid w:val="00886290"/>
    <w:rsid w:val="00886AF3"/>
    <w:rsid w:val="008917F3"/>
    <w:rsid w:val="00891C52"/>
    <w:rsid w:val="00893134"/>
    <w:rsid w:val="00893651"/>
    <w:rsid w:val="00896960"/>
    <w:rsid w:val="00896B90"/>
    <w:rsid w:val="008A1122"/>
    <w:rsid w:val="008A3B30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58D"/>
    <w:rsid w:val="008B6ED9"/>
    <w:rsid w:val="008C117F"/>
    <w:rsid w:val="008C44A9"/>
    <w:rsid w:val="008C4A21"/>
    <w:rsid w:val="008C521B"/>
    <w:rsid w:val="008C532B"/>
    <w:rsid w:val="008C5D57"/>
    <w:rsid w:val="008C62C2"/>
    <w:rsid w:val="008C6D4F"/>
    <w:rsid w:val="008C7BE5"/>
    <w:rsid w:val="008D0BAB"/>
    <w:rsid w:val="008D1C30"/>
    <w:rsid w:val="008D37F6"/>
    <w:rsid w:val="008D4C8F"/>
    <w:rsid w:val="008D50BB"/>
    <w:rsid w:val="008D5432"/>
    <w:rsid w:val="008D664D"/>
    <w:rsid w:val="008E1B3E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07BE6"/>
    <w:rsid w:val="00907F80"/>
    <w:rsid w:val="00911455"/>
    <w:rsid w:val="009115E4"/>
    <w:rsid w:val="00920467"/>
    <w:rsid w:val="009224C5"/>
    <w:rsid w:val="00923624"/>
    <w:rsid w:val="00923838"/>
    <w:rsid w:val="0092701C"/>
    <w:rsid w:val="00932E64"/>
    <w:rsid w:val="00933975"/>
    <w:rsid w:val="0093423A"/>
    <w:rsid w:val="0093444D"/>
    <w:rsid w:val="0093474D"/>
    <w:rsid w:val="0093626B"/>
    <w:rsid w:val="009409F7"/>
    <w:rsid w:val="00940A25"/>
    <w:rsid w:val="00941083"/>
    <w:rsid w:val="00942781"/>
    <w:rsid w:val="00942A8B"/>
    <w:rsid w:val="00944FE9"/>
    <w:rsid w:val="0095145A"/>
    <w:rsid w:val="00953977"/>
    <w:rsid w:val="00956E93"/>
    <w:rsid w:val="00960546"/>
    <w:rsid w:val="00961A6D"/>
    <w:rsid w:val="00961F0B"/>
    <w:rsid w:val="00961F86"/>
    <w:rsid w:val="009639A1"/>
    <w:rsid w:val="00965A51"/>
    <w:rsid w:val="00965E5B"/>
    <w:rsid w:val="009725B2"/>
    <w:rsid w:val="00973050"/>
    <w:rsid w:val="00977190"/>
    <w:rsid w:val="00977D50"/>
    <w:rsid w:val="00977FC9"/>
    <w:rsid w:val="00982BEB"/>
    <w:rsid w:val="00986B79"/>
    <w:rsid w:val="0098734B"/>
    <w:rsid w:val="00990D0F"/>
    <w:rsid w:val="0099184F"/>
    <w:rsid w:val="009921DE"/>
    <w:rsid w:val="0099475D"/>
    <w:rsid w:val="0099500A"/>
    <w:rsid w:val="00996573"/>
    <w:rsid w:val="009A0E61"/>
    <w:rsid w:val="009A1BB5"/>
    <w:rsid w:val="009A4784"/>
    <w:rsid w:val="009A6B2D"/>
    <w:rsid w:val="009B07FE"/>
    <w:rsid w:val="009B176F"/>
    <w:rsid w:val="009B2CE0"/>
    <w:rsid w:val="009B4097"/>
    <w:rsid w:val="009B47D6"/>
    <w:rsid w:val="009B5007"/>
    <w:rsid w:val="009B5786"/>
    <w:rsid w:val="009B5DDA"/>
    <w:rsid w:val="009B75C0"/>
    <w:rsid w:val="009C0735"/>
    <w:rsid w:val="009C0934"/>
    <w:rsid w:val="009C71EA"/>
    <w:rsid w:val="009D067F"/>
    <w:rsid w:val="009D56D1"/>
    <w:rsid w:val="009D6B7D"/>
    <w:rsid w:val="009D741C"/>
    <w:rsid w:val="009E41C2"/>
    <w:rsid w:val="009E6F5D"/>
    <w:rsid w:val="009F0B96"/>
    <w:rsid w:val="009F1D18"/>
    <w:rsid w:val="009F31BD"/>
    <w:rsid w:val="009F4256"/>
    <w:rsid w:val="009F4DED"/>
    <w:rsid w:val="009F7E6C"/>
    <w:rsid w:val="00A00BDF"/>
    <w:rsid w:val="00A034B5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30E4"/>
    <w:rsid w:val="00A23487"/>
    <w:rsid w:val="00A2349A"/>
    <w:rsid w:val="00A2434E"/>
    <w:rsid w:val="00A26AD7"/>
    <w:rsid w:val="00A310DD"/>
    <w:rsid w:val="00A32839"/>
    <w:rsid w:val="00A346E7"/>
    <w:rsid w:val="00A3704B"/>
    <w:rsid w:val="00A41CCC"/>
    <w:rsid w:val="00A4355E"/>
    <w:rsid w:val="00A44F45"/>
    <w:rsid w:val="00A459E5"/>
    <w:rsid w:val="00A45B4C"/>
    <w:rsid w:val="00A4649D"/>
    <w:rsid w:val="00A466E4"/>
    <w:rsid w:val="00A51378"/>
    <w:rsid w:val="00A5419F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6D81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0AE8"/>
    <w:rsid w:val="00AA15C8"/>
    <w:rsid w:val="00AA2473"/>
    <w:rsid w:val="00AA6CE1"/>
    <w:rsid w:val="00AA7042"/>
    <w:rsid w:val="00AB0006"/>
    <w:rsid w:val="00AB07E5"/>
    <w:rsid w:val="00AB11D2"/>
    <w:rsid w:val="00AB1C19"/>
    <w:rsid w:val="00AB300B"/>
    <w:rsid w:val="00AB3D0E"/>
    <w:rsid w:val="00AB55B0"/>
    <w:rsid w:val="00AB5CC6"/>
    <w:rsid w:val="00AB65E9"/>
    <w:rsid w:val="00AB738E"/>
    <w:rsid w:val="00AC0A4C"/>
    <w:rsid w:val="00AC2352"/>
    <w:rsid w:val="00AC2DC9"/>
    <w:rsid w:val="00AC657E"/>
    <w:rsid w:val="00AD0C2D"/>
    <w:rsid w:val="00AD1A2C"/>
    <w:rsid w:val="00AD3C7E"/>
    <w:rsid w:val="00AD6220"/>
    <w:rsid w:val="00AD68A7"/>
    <w:rsid w:val="00AE26B4"/>
    <w:rsid w:val="00AE3243"/>
    <w:rsid w:val="00AE3946"/>
    <w:rsid w:val="00AE486E"/>
    <w:rsid w:val="00AE6C0A"/>
    <w:rsid w:val="00AE7EF0"/>
    <w:rsid w:val="00AF2A59"/>
    <w:rsid w:val="00AF5757"/>
    <w:rsid w:val="00AF6901"/>
    <w:rsid w:val="00B00E1D"/>
    <w:rsid w:val="00B03905"/>
    <w:rsid w:val="00B04B12"/>
    <w:rsid w:val="00B063BD"/>
    <w:rsid w:val="00B0703E"/>
    <w:rsid w:val="00B071ED"/>
    <w:rsid w:val="00B07F69"/>
    <w:rsid w:val="00B1128E"/>
    <w:rsid w:val="00B1146D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41D3E"/>
    <w:rsid w:val="00B51562"/>
    <w:rsid w:val="00B52B6B"/>
    <w:rsid w:val="00B567CF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97D6A"/>
    <w:rsid w:val="00BA01D5"/>
    <w:rsid w:val="00BA0F40"/>
    <w:rsid w:val="00BA18E5"/>
    <w:rsid w:val="00BA4EC7"/>
    <w:rsid w:val="00BA50E8"/>
    <w:rsid w:val="00BA72F6"/>
    <w:rsid w:val="00BB0B3F"/>
    <w:rsid w:val="00BB0F77"/>
    <w:rsid w:val="00BB1EE2"/>
    <w:rsid w:val="00BB21B4"/>
    <w:rsid w:val="00BB5061"/>
    <w:rsid w:val="00BB726C"/>
    <w:rsid w:val="00BC0B4F"/>
    <w:rsid w:val="00BC2378"/>
    <w:rsid w:val="00BC250A"/>
    <w:rsid w:val="00BD009F"/>
    <w:rsid w:val="00BD0950"/>
    <w:rsid w:val="00BD249F"/>
    <w:rsid w:val="00BD3472"/>
    <w:rsid w:val="00BD4EE6"/>
    <w:rsid w:val="00BD6426"/>
    <w:rsid w:val="00BE0EF6"/>
    <w:rsid w:val="00BE10E6"/>
    <w:rsid w:val="00BE191D"/>
    <w:rsid w:val="00BE3ED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0BA5"/>
    <w:rsid w:val="00C20C0B"/>
    <w:rsid w:val="00C22B51"/>
    <w:rsid w:val="00C22B78"/>
    <w:rsid w:val="00C247C6"/>
    <w:rsid w:val="00C2791B"/>
    <w:rsid w:val="00C31185"/>
    <w:rsid w:val="00C31272"/>
    <w:rsid w:val="00C33A5D"/>
    <w:rsid w:val="00C367DC"/>
    <w:rsid w:val="00C36F29"/>
    <w:rsid w:val="00C37251"/>
    <w:rsid w:val="00C37C00"/>
    <w:rsid w:val="00C401A4"/>
    <w:rsid w:val="00C4043B"/>
    <w:rsid w:val="00C40C8A"/>
    <w:rsid w:val="00C41E7F"/>
    <w:rsid w:val="00C422B2"/>
    <w:rsid w:val="00C425F6"/>
    <w:rsid w:val="00C4683F"/>
    <w:rsid w:val="00C474A0"/>
    <w:rsid w:val="00C50572"/>
    <w:rsid w:val="00C509E4"/>
    <w:rsid w:val="00C51014"/>
    <w:rsid w:val="00C5266B"/>
    <w:rsid w:val="00C53392"/>
    <w:rsid w:val="00C55841"/>
    <w:rsid w:val="00C572E5"/>
    <w:rsid w:val="00C60902"/>
    <w:rsid w:val="00C648F2"/>
    <w:rsid w:val="00C67483"/>
    <w:rsid w:val="00C67DF8"/>
    <w:rsid w:val="00C75BDA"/>
    <w:rsid w:val="00C77AE3"/>
    <w:rsid w:val="00C80D76"/>
    <w:rsid w:val="00C8177B"/>
    <w:rsid w:val="00C81832"/>
    <w:rsid w:val="00C8252C"/>
    <w:rsid w:val="00C82713"/>
    <w:rsid w:val="00C83B6D"/>
    <w:rsid w:val="00C86906"/>
    <w:rsid w:val="00C87BD2"/>
    <w:rsid w:val="00C90443"/>
    <w:rsid w:val="00C942A6"/>
    <w:rsid w:val="00C96D40"/>
    <w:rsid w:val="00C97250"/>
    <w:rsid w:val="00CA1061"/>
    <w:rsid w:val="00CA10BD"/>
    <w:rsid w:val="00CA15BE"/>
    <w:rsid w:val="00CA19CF"/>
    <w:rsid w:val="00CA2EEF"/>
    <w:rsid w:val="00CA3708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23A7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5C2D"/>
    <w:rsid w:val="00CE69F9"/>
    <w:rsid w:val="00CE6F28"/>
    <w:rsid w:val="00CF000E"/>
    <w:rsid w:val="00CF257C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4005"/>
    <w:rsid w:val="00D062B5"/>
    <w:rsid w:val="00D062BB"/>
    <w:rsid w:val="00D11588"/>
    <w:rsid w:val="00D1304B"/>
    <w:rsid w:val="00D13C5D"/>
    <w:rsid w:val="00D13F92"/>
    <w:rsid w:val="00D15AC1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3769A"/>
    <w:rsid w:val="00D42B44"/>
    <w:rsid w:val="00D43105"/>
    <w:rsid w:val="00D47A37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398"/>
    <w:rsid w:val="00D77E09"/>
    <w:rsid w:val="00D80DAC"/>
    <w:rsid w:val="00D81114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2EF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5F6"/>
    <w:rsid w:val="00DC1DA6"/>
    <w:rsid w:val="00DC2F9F"/>
    <w:rsid w:val="00DC4904"/>
    <w:rsid w:val="00DC7C73"/>
    <w:rsid w:val="00DD0555"/>
    <w:rsid w:val="00DD1DF9"/>
    <w:rsid w:val="00DD2AE1"/>
    <w:rsid w:val="00DD34F4"/>
    <w:rsid w:val="00DD6875"/>
    <w:rsid w:val="00DE0D8D"/>
    <w:rsid w:val="00DE196D"/>
    <w:rsid w:val="00DE27CF"/>
    <w:rsid w:val="00DE29BF"/>
    <w:rsid w:val="00DE2A0F"/>
    <w:rsid w:val="00DE538E"/>
    <w:rsid w:val="00DE64AC"/>
    <w:rsid w:val="00DE69C7"/>
    <w:rsid w:val="00DF2B61"/>
    <w:rsid w:val="00DF426D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0DAA"/>
    <w:rsid w:val="00E41658"/>
    <w:rsid w:val="00E44B0B"/>
    <w:rsid w:val="00E45578"/>
    <w:rsid w:val="00E464F3"/>
    <w:rsid w:val="00E51946"/>
    <w:rsid w:val="00E52372"/>
    <w:rsid w:val="00E5689C"/>
    <w:rsid w:val="00E609F8"/>
    <w:rsid w:val="00E62596"/>
    <w:rsid w:val="00E65B11"/>
    <w:rsid w:val="00E65F17"/>
    <w:rsid w:val="00E669D0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368"/>
    <w:rsid w:val="00E908B1"/>
    <w:rsid w:val="00E90928"/>
    <w:rsid w:val="00E927A1"/>
    <w:rsid w:val="00E94EA3"/>
    <w:rsid w:val="00EA089F"/>
    <w:rsid w:val="00EA2B59"/>
    <w:rsid w:val="00EA34F6"/>
    <w:rsid w:val="00EA451E"/>
    <w:rsid w:val="00EA4919"/>
    <w:rsid w:val="00EA4DE2"/>
    <w:rsid w:val="00EA51C9"/>
    <w:rsid w:val="00EA5FA1"/>
    <w:rsid w:val="00EA72BB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077D"/>
    <w:rsid w:val="00EF1C25"/>
    <w:rsid w:val="00EF6419"/>
    <w:rsid w:val="00EF70F3"/>
    <w:rsid w:val="00F001E9"/>
    <w:rsid w:val="00F00576"/>
    <w:rsid w:val="00F01768"/>
    <w:rsid w:val="00F04A5F"/>
    <w:rsid w:val="00F05709"/>
    <w:rsid w:val="00F11F1B"/>
    <w:rsid w:val="00F1466D"/>
    <w:rsid w:val="00F208AF"/>
    <w:rsid w:val="00F221DC"/>
    <w:rsid w:val="00F24E51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1DE3"/>
    <w:rsid w:val="00F62A9E"/>
    <w:rsid w:val="00F63891"/>
    <w:rsid w:val="00F661D6"/>
    <w:rsid w:val="00F7027D"/>
    <w:rsid w:val="00F71088"/>
    <w:rsid w:val="00F72263"/>
    <w:rsid w:val="00F72675"/>
    <w:rsid w:val="00F7556D"/>
    <w:rsid w:val="00F7618F"/>
    <w:rsid w:val="00F7680E"/>
    <w:rsid w:val="00F76F26"/>
    <w:rsid w:val="00F77C90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1C42"/>
    <w:rsid w:val="00FA222B"/>
    <w:rsid w:val="00FB069D"/>
    <w:rsid w:val="00FB39C6"/>
    <w:rsid w:val="00FB437F"/>
    <w:rsid w:val="00FB478C"/>
    <w:rsid w:val="00FB65A8"/>
    <w:rsid w:val="00FB789F"/>
    <w:rsid w:val="00FC2A95"/>
    <w:rsid w:val="00FC49C0"/>
    <w:rsid w:val="00FC5EA9"/>
    <w:rsid w:val="00FD15F4"/>
    <w:rsid w:val="00FD246E"/>
    <w:rsid w:val="00FD2708"/>
    <w:rsid w:val="00FD28EB"/>
    <w:rsid w:val="00FD2F5F"/>
    <w:rsid w:val="00FD3977"/>
    <w:rsid w:val="00FD4F2F"/>
    <w:rsid w:val="00FD55DB"/>
    <w:rsid w:val="00FD5AED"/>
    <w:rsid w:val="00FD5B4D"/>
    <w:rsid w:val="00FD6D81"/>
    <w:rsid w:val="00FD70A0"/>
    <w:rsid w:val="00FE15FC"/>
    <w:rsid w:val="00FE1F3D"/>
    <w:rsid w:val="00FE2E2C"/>
    <w:rsid w:val="00FE345B"/>
    <w:rsid w:val="00FF0A9F"/>
    <w:rsid w:val="00FF0B3D"/>
    <w:rsid w:val="00FF1264"/>
    <w:rsid w:val="00FF2371"/>
    <w:rsid w:val="00FF2B0D"/>
    <w:rsid w:val="00FF38CB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660D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realanalytics/com/ca/umg/umg-db//8.0-SNAPSHOT-40/" TargetMode="External"/><Relationship Id="rId18" Type="http://schemas.openxmlformats.org/officeDocument/2006/relationships/hyperlink" Target="http://atlas.altidev.net/artifactory/realanalytics/com/ca/umg/modelet/8.0-SNAPSHOT-40/modelet-8.0-SNAPSHOT-40-onejar.jar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wiki.altisource.com/display/CA/Local+GIT+Set+Up+and+Help+Commands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umg/umg-runtime/8.0-SNAPSHOT-40/umg-runtime-8.0-SNAPSHOT-40.war" TargetMode="External"/><Relationship Id="rId25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hyperlink" Target="http://atlas.altidev.net/artifactory/realanalytics/com/ca/umg/umg-scheduler/8.0-SNAPSHOT-40/umg-scheduler-8.0-SNAPSHOT-40-onejar.ja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3.emf"/><Relationship Id="rId5" Type="http://schemas.openxmlformats.org/officeDocument/2006/relationships/customXml" Target="../customXml/item5.xml"/><Relationship Id="rId15" Type="http://schemas.openxmlformats.org/officeDocument/2006/relationships/image" Target="media/image1.emf"/><Relationship Id="rId23" Type="http://schemas.openxmlformats.org/officeDocument/2006/relationships/oleObject" Target="embeddings/oleObject2.bin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atlas.altidev.net/artifactory/realanalytics/com/ca/umg/web-ui/8.0-SNAPSHOT-40/web-ui-8.0-SNAPSHOT-40.war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realanalytics/com/ca/umg/umg-db/8.0-SNAPSHOT-40/umg-db-8.0-SNAPSHOT-40.zip" TargetMode="External"/><Relationship Id="rId22" Type="http://schemas.openxmlformats.org/officeDocument/2006/relationships/image" Target="media/image2.emf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57AB029-A659-4799-A85B-561FFBC2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3252</TotalTime>
  <Pages>15</Pages>
  <Words>2897</Words>
  <Characters>16516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378</cp:revision>
  <cp:lastPrinted>2012-04-18T20:08:00Z</cp:lastPrinted>
  <dcterms:created xsi:type="dcterms:W3CDTF">2016-04-19T10:02:00Z</dcterms:created>
  <dcterms:modified xsi:type="dcterms:W3CDTF">2017-04-17T12:10:00Z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